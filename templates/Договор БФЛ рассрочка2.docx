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 xml:space="preserve">ДОГОВОР </w:t>
      </w:r>
      <w:r w:rsidR="00636CCD" w:rsidRPr="00CC495A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EMPDOV</w:t>
      </w:r>
      <w:r w:rsidR="00644347" w:rsidRPr="00CC495A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p w:rsidR="00644347" w:rsidRPr="00CC495A" w:rsidRDefault="008F1E9B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  <w:bookmarkStart w:id="0" w:name="ПлатёжГрафик"/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PAYCALEND</w:t>
      </w:r>
      <w:r w:rsidR="00644347" w:rsidRPr="00CC495A">
        <w:rPr>
          <w:rFonts w:ascii="Times New Roman" w:hAnsi="Times New Roman"/>
        </w:rPr>
        <w:t>}</w:t>
      </w:r>
      <w:bookmarkEnd w:id="0"/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Pr="00CC495A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732C42" w:rsidRPr="00CC495A" w:rsidRDefault="00732C42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1842"/>
        <w:gridCol w:w="1275"/>
        <w:gridCol w:w="1419"/>
        <w:gridCol w:w="425"/>
        <w:gridCol w:w="1417"/>
        <w:gridCol w:w="1412"/>
      </w:tblGrid>
      <w:tr w:rsidR="001E6CA4" w:rsidRPr="00CC495A" w:rsidTr="001E6CA4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7790" w:type="dxa"/>
            <w:gridSpan w:val="6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:rsidTr="001E6CA4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7790" w:type="dxa"/>
            <w:gridSpan w:val="6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PASNUM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6CA4" w:rsidRPr="00CC495A" w:rsidTr="001E6CA4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254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:rsidTr="001E6CA4">
        <w:trPr>
          <w:trHeight w:val="409"/>
        </w:trPr>
        <w:tc>
          <w:tcPr>
            <w:tcW w:w="3397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загранпаспорта</w:t>
            </w:r>
          </w:p>
        </w:tc>
        <w:tc>
          <w:tcPr>
            <w:tcW w:w="1275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${INPASS}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Число зарубежных поездок</w:t>
            </w:r>
          </w:p>
        </w:tc>
        <w:tc>
          <w:tcPr>
            <w:tcW w:w="1412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${TRAVELS}</w:t>
            </w:r>
          </w:p>
        </w:tc>
      </w:tr>
      <w:tr w:rsidR="001E6CA4" w:rsidRPr="00CC495A" w:rsidTr="001E6CA4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254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1E6CA4" w:rsidRPr="00CC495A" w:rsidTr="001E6CA4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${ADRREG}</w:t>
            </w:r>
          </w:p>
        </w:tc>
        <w:tc>
          <w:tcPr>
            <w:tcW w:w="1844" w:type="dxa"/>
            <w:gridSpan w:val="2"/>
            <w:vMerge w:val="restart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Телефон дом.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Телефон моб.1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Телефон моб.2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2829" w:type="dxa"/>
            <w:gridSpan w:val="2"/>
            <w:vMerge w:val="restart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${PHHOME}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${PHMOB1}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${PHMOB2}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${EMAIL}</w:t>
            </w:r>
          </w:p>
        </w:tc>
      </w:tr>
      <w:tr w:rsidR="001E6CA4" w:rsidRPr="00CC495A" w:rsidTr="001E6CA4">
        <w:trPr>
          <w:trHeight w:val="847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${ADRFACT}</w:t>
            </w:r>
          </w:p>
        </w:tc>
        <w:tc>
          <w:tcPr>
            <w:tcW w:w="1844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29" w:type="dxa"/>
            <w:gridSpan w:val="2"/>
            <w:vMerge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6CA4" w:rsidRPr="00CC495A" w:rsidTr="001E6CA4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2829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1E6CA4" w:rsidRPr="00CC495A" w:rsidTr="001E6CA4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117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844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2829" w:type="dxa"/>
            <w:gridSpan w:val="2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235"/>
        <w:gridCol w:w="1722"/>
        <w:gridCol w:w="242"/>
        <w:gridCol w:w="2020"/>
        <w:gridCol w:w="1869"/>
      </w:tblGrid>
      <w:tr w:rsidR="001E6CA4" w:rsidRPr="00CC495A" w:rsidTr="001E6CA4">
        <w:trPr>
          <w:trHeight w:val="740"/>
        </w:trPr>
        <w:tc>
          <w:tcPr>
            <w:tcW w:w="14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23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980" w:type="dxa"/>
            <w:gridSpan w:val="3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235" w:type="dxa"/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1869" w:type="dxa"/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1-й ребёнок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2-й ребёнок</w:t>
            </w:r>
          </w:p>
        </w:tc>
        <w:tc>
          <w:tcPr>
            <w:tcW w:w="1964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3-й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4-й ребёнок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5-й ребёнок</w:t>
            </w: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${CH1}</w:t>
            </w:r>
          </w:p>
        </w:tc>
        <w:tc>
          <w:tcPr>
            <w:tcW w:w="2235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${CH2}</w:t>
            </w:r>
          </w:p>
        </w:tc>
        <w:tc>
          <w:tcPr>
            <w:tcW w:w="1964" w:type="dxa"/>
            <w:gridSpan w:val="2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${CH3}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${CH4}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${CH5}</w:t>
            </w: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${CH1NAME}</w:t>
            </w:r>
          </w:p>
        </w:tc>
        <w:tc>
          <w:tcPr>
            <w:tcW w:w="2235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${CH2NAME}</w:t>
            </w:r>
          </w:p>
        </w:tc>
        <w:tc>
          <w:tcPr>
            <w:tcW w:w="1964" w:type="dxa"/>
            <w:gridSpan w:val="2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${CH3NAME}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${CH4NAME}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${CH5NAME}</w:t>
            </w:r>
          </w:p>
        </w:tc>
      </w:tr>
      <w:tr w:rsidR="001E6CA4" w:rsidRPr="00CC495A" w:rsidTr="001E6CA4">
        <w:trPr>
          <w:trHeight w:val="275"/>
        </w:trPr>
        <w:tc>
          <w:tcPr>
            <w:tcW w:w="144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${CH1DATE}</w:t>
            </w:r>
          </w:p>
        </w:tc>
        <w:tc>
          <w:tcPr>
            <w:tcW w:w="2235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${CH2DATE}</w:t>
            </w:r>
          </w:p>
        </w:tc>
        <w:tc>
          <w:tcPr>
            <w:tcW w:w="1964" w:type="dxa"/>
            <w:gridSpan w:val="2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${CH3DATE}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${CH4DATE}</w:t>
            </w:r>
          </w:p>
        </w:tc>
        <w:tc>
          <w:tcPr>
            <w:tcW w:w="1869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${CH5DATE}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lastRenderedPageBreak/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0" w:type="auto"/>
        <w:tblLook w:val="04A0"/>
      </w:tblPr>
      <w:tblGrid>
        <w:gridCol w:w="2888"/>
        <w:gridCol w:w="2111"/>
        <w:gridCol w:w="2228"/>
        <w:gridCol w:w="2118"/>
      </w:tblGrid>
      <w:tr w:rsidR="001E6CA4" w:rsidRPr="00CC495A" w:rsidTr="001E6CA4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Официальная з/п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${INCSALOF}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Неофициальная ЗП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${INCSALREAL}</w:t>
            </w:r>
          </w:p>
        </w:tc>
      </w:tr>
      <w:tr w:rsidR="001E6CA4" w:rsidRPr="00CC495A" w:rsidTr="001E6CA4">
        <w:tc>
          <w:tcPr>
            <w:tcW w:w="9345" w:type="dxa"/>
            <w:gridSpan w:val="4"/>
            <w:shd w:val="clear" w:color="auto" w:fill="BFBFBF" w:themeFill="background1" w:themeFillShade="BF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Пенсия</w:t>
            </w:r>
          </w:p>
        </w:tc>
      </w:tr>
      <w:tr w:rsidR="001E6CA4" w:rsidRPr="00CC495A" w:rsidTr="001E6CA4">
        <w:tc>
          <w:tcPr>
            <w:tcW w:w="28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Официально/неофициально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${INCPENSOF}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${INCPENSSUM}</w:t>
            </w:r>
          </w:p>
        </w:tc>
      </w:tr>
      <w:tr w:rsidR="001E6CA4" w:rsidRPr="00CC495A" w:rsidTr="001E6CA4">
        <w:tc>
          <w:tcPr>
            <w:tcW w:w="288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${INCPENSDAY}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 карту банка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${INCPENSBANK}</w:t>
            </w:r>
          </w:p>
        </w:tc>
      </w:tr>
      <w:tr w:rsidR="001E6CA4" w:rsidRPr="00CC495A" w:rsidTr="001E6CA4">
        <w:tc>
          <w:tcPr>
            <w:tcW w:w="9345" w:type="dxa"/>
            <w:gridSpan w:val="4"/>
            <w:shd w:val="clear" w:color="auto" w:fill="BFBFBF" w:themeFill="background1" w:themeFillShade="BF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Совместительство</w:t>
            </w:r>
          </w:p>
        </w:tc>
      </w:tr>
      <w:tr w:rsidR="001E6CA4" w:rsidRPr="00CC495A" w:rsidTr="001E6CA4">
        <w:tc>
          <w:tcPr>
            <w:tcW w:w="288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${INCADDSUM}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${INCADDDAY}</w:t>
            </w:r>
          </w:p>
        </w:tc>
      </w:tr>
      <w:tr w:rsidR="001E6CA4" w:rsidRPr="00CC495A" w:rsidTr="001E6CA4">
        <w:tc>
          <w:tcPr>
            <w:tcW w:w="9345" w:type="dxa"/>
            <w:gridSpan w:val="4"/>
            <w:shd w:val="clear" w:color="auto" w:fill="BFBFBF" w:themeFill="background1" w:themeFillShade="BF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Подработка</w:t>
            </w:r>
          </w:p>
        </w:tc>
      </w:tr>
      <w:tr w:rsidR="001E6CA4" w:rsidRPr="00CC495A" w:rsidTr="001E6CA4">
        <w:tc>
          <w:tcPr>
            <w:tcW w:w="288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${INCUNFSUM}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${INCUNFDAY}</w:t>
            </w:r>
          </w:p>
        </w:tc>
      </w:tr>
      <w:tr w:rsidR="001E6CA4" w:rsidRPr="00CC495A" w:rsidTr="001E6CA4">
        <w:tc>
          <w:tcPr>
            <w:tcW w:w="9345" w:type="dxa"/>
            <w:gridSpan w:val="4"/>
            <w:shd w:val="clear" w:color="auto" w:fill="BFBFBF" w:themeFill="background1" w:themeFillShade="BF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Сдача в аренду</w:t>
            </w:r>
          </w:p>
        </w:tc>
      </w:tr>
      <w:tr w:rsidR="001E6CA4" w:rsidRPr="00CC495A" w:rsidTr="001E6CA4">
        <w:tc>
          <w:tcPr>
            <w:tcW w:w="288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${INCRENTSUM}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День выплаты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${INCRENTDAY}</w:t>
            </w:r>
          </w:p>
        </w:tc>
      </w:tr>
      <w:tr w:rsidR="001E6CA4" w:rsidRPr="00CC495A" w:rsidTr="001E6CA4">
        <w:tc>
          <w:tcPr>
            <w:tcW w:w="9345" w:type="dxa"/>
            <w:gridSpan w:val="4"/>
            <w:shd w:val="clear" w:color="auto" w:fill="BFBFBF" w:themeFill="background1" w:themeFillShade="BF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Доходы семьи</w:t>
            </w:r>
          </w:p>
        </w:tc>
      </w:tr>
      <w:tr w:rsidR="001E6CA4" w:rsidRPr="00CC495A" w:rsidTr="001E6CA4">
        <w:tc>
          <w:tcPr>
            <w:tcW w:w="288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2111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${INCPARTSUM}</w:t>
            </w:r>
          </w:p>
        </w:tc>
        <w:tc>
          <w:tcPr>
            <w:tcW w:w="222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Итого доход семьи</w:t>
            </w:r>
          </w:p>
        </w:tc>
        <w:tc>
          <w:tcPr>
            <w:tcW w:w="211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${INCFAMSUM}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6: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ABA" w:rsidRDefault="00221ABA" w:rsidP="002327A6">
      <w:pPr>
        <w:spacing w:after="0" w:line="240" w:lineRule="auto"/>
      </w:pPr>
      <w:r>
        <w:separator/>
      </w:r>
    </w:p>
  </w:endnote>
  <w:endnote w:type="continuationSeparator" w:id="1">
    <w:p w:rsidR="00221ABA" w:rsidRDefault="00221ABA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CA4" w:rsidRPr="00AA5E2A" w:rsidRDefault="001E6CA4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1E6CA4" w:rsidRPr="00B23A69" w:rsidRDefault="001E6CA4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ABA" w:rsidRDefault="00221ABA" w:rsidP="002327A6">
      <w:pPr>
        <w:spacing w:after="0" w:line="240" w:lineRule="auto"/>
      </w:pPr>
      <w:r>
        <w:separator/>
      </w:r>
    </w:p>
  </w:footnote>
  <w:footnote w:type="continuationSeparator" w:id="1">
    <w:p w:rsidR="00221ABA" w:rsidRDefault="00221ABA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CA4" w:rsidRDefault="00345715">
    <w:pPr>
      <w:pStyle w:val="a4"/>
      <w:jc w:val="center"/>
    </w:pPr>
    <w:fldSimple w:instr="PAGE   \* MERGEFORMAT">
      <w:r w:rsidR="00BE2424">
        <w:rPr>
          <w:noProof/>
        </w:rPr>
        <w:t>4</w:t>
      </w:r>
    </w:fldSimple>
  </w:p>
  <w:p w:rsidR="001E6CA4" w:rsidRDefault="001E6CA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F05F9"/>
    <w:rsid w:val="000F0D59"/>
    <w:rsid w:val="000F37CD"/>
    <w:rsid w:val="000F49CF"/>
    <w:rsid w:val="00100F58"/>
    <w:rsid w:val="00102E5C"/>
    <w:rsid w:val="001146A2"/>
    <w:rsid w:val="001322B3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63F9"/>
    <w:rsid w:val="00200758"/>
    <w:rsid w:val="00200B85"/>
    <w:rsid w:val="00202AEE"/>
    <w:rsid w:val="00213DC3"/>
    <w:rsid w:val="00214F3A"/>
    <w:rsid w:val="002178B6"/>
    <w:rsid w:val="00221ABA"/>
    <w:rsid w:val="00221D2A"/>
    <w:rsid w:val="002230C6"/>
    <w:rsid w:val="002256DF"/>
    <w:rsid w:val="002327A6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1F3F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E285A"/>
    <w:rsid w:val="006E68D2"/>
    <w:rsid w:val="006F41EF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468C"/>
    <w:rsid w:val="00986365"/>
    <w:rsid w:val="00992068"/>
    <w:rsid w:val="00992810"/>
    <w:rsid w:val="009A7F6C"/>
    <w:rsid w:val="009E0C7E"/>
    <w:rsid w:val="009E1EA3"/>
    <w:rsid w:val="009F36D0"/>
    <w:rsid w:val="009F54BA"/>
    <w:rsid w:val="00A07AAB"/>
    <w:rsid w:val="00A10B21"/>
    <w:rsid w:val="00A12AF5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673B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51BE"/>
    <w:rsid w:val="00D50F65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A71"/>
    <w:rsid w:val="00E419A6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A17B0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22</TotalTime>
  <Pages>13</Pages>
  <Words>5751</Words>
  <Characters>32787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15</cp:revision>
  <cp:lastPrinted>2022-05-30T05:16:00Z</cp:lastPrinted>
  <dcterms:created xsi:type="dcterms:W3CDTF">2022-06-29T23:18:00Z</dcterms:created>
  <dcterms:modified xsi:type="dcterms:W3CDTF">2023-01-18T07:11:00Z</dcterms:modified>
</cp:coreProperties>
</file>