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F3" w:rsidRPr="004F0A80" w:rsidRDefault="00E905E9" w:rsidP="004014F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highlight w:val="yellow"/>
        </w:rPr>
      </w:pPr>
      <w:bookmarkStart w:id="0" w:name="_GoBack"/>
      <w:bookmarkEnd w:id="0"/>
      <w:r w:rsidRPr="004F0A80">
        <w:rPr>
          <w:rFonts w:ascii="Times New Roman" w:hAnsi="Times New Roman"/>
          <w:b/>
          <w:sz w:val="24"/>
          <w:szCs w:val="24"/>
          <w:highlight w:val="yellow"/>
        </w:rPr>
        <w:t xml:space="preserve">Куда: </w:t>
      </w:r>
      <w:r w:rsidR="004014F3" w:rsidRPr="004F0A80">
        <w:rPr>
          <w:rFonts w:ascii="Times New Roman" w:hAnsi="Times New Roman"/>
          <w:b/>
          <w:sz w:val="24"/>
          <w:szCs w:val="24"/>
          <w:highlight w:val="yellow"/>
        </w:rPr>
        <w:t>Руководителю Межрайонной ИФНС России №16</w:t>
      </w:r>
    </w:p>
    <w:p w:rsidR="004014F3" w:rsidRPr="004F0A80" w:rsidRDefault="004014F3" w:rsidP="004014F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highlight w:val="yellow"/>
        </w:rPr>
      </w:pPr>
      <w:r w:rsidRPr="004F0A80">
        <w:rPr>
          <w:rFonts w:ascii="Times New Roman" w:hAnsi="Times New Roman"/>
          <w:b/>
          <w:sz w:val="24"/>
          <w:szCs w:val="24"/>
          <w:highlight w:val="yellow"/>
        </w:rPr>
        <w:t>по Новосибирской области</w:t>
      </w:r>
    </w:p>
    <w:p w:rsidR="00AD32ED" w:rsidRPr="005072AD" w:rsidRDefault="004014F3" w:rsidP="004014F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F0A80">
        <w:rPr>
          <w:rFonts w:ascii="Times New Roman" w:hAnsi="Times New Roman"/>
          <w:b/>
          <w:sz w:val="24"/>
          <w:szCs w:val="24"/>
          <w:highlight w:val="yellow"/>
        </w:rPr>
        <w:t>Власенко Раисе Николаевне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E905E9" w:rsidRPr="00A47A5A" w:rsidRDefault="00E905E9" w:rsidP="00D824A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905E9" w:rsidRPr="00014615" w:rsidRDefault="00675A70" w:rsidP="00D824A9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Заявитель</w:t>
      </w:r>
      <w:r w:rsidR="00E905E9" w:rsidRPr="00A47A5A">
        <w:rPr>
          <w:rFonts w:ascii="Times New Roman" w:hAnsi="Times New Roman"/>
          <w:b/>
          <w:sz w:val="24"/>
          <w:szCs w:val="24"/>
        </w:rPr>
        <w:t xml:space="preserve">: </w:t>
      </w:r>
      <w:r w:rsidR="00014615" w:rsidRPr="00014615">
        <w:rPr>
          <w:rFonts w:ascii="Times New Roman" w:hAnsi="Times New Roman"/>
          <w:b/>
          <w:sz w:val="24"/>
          <w:szCs w:val="24"/>
        </w:rPr>
        <w:t>${</w:t>
      </w:r>
      <w:r w:rsidR="00014615">
        <w:rPr>
          <w:rFonts w:ascii="Times New Roman" w:hAnsi="Times New Roman"/>
          <w:b/>
          <w:sz w:val="24"/>
          <w:szCs w:val="24"/>
          <w:lang w:val="en-US"/>
        </w:rPr>
        <w:t>JURNAME</w:t>
      </w:r>
      <w:r w:rsidR="00014615" w:rsidRPr="00014615">
        <w:rPr>
          <w:rFonts w:ascii="Times New Roman" w:hAnsi="Times New Roman"/>
          <w:b/>
          <w:sz w:val="24"/>
          <w:szCs w:val="24"/>
        </w:rPr>
        <w:t>}</w:t>
      </w:r>
    </w:p>
    <w:p w:rsidR="004014F3" w:rsidRPr="00014615" w:rsidRDefault="004014F3" w:rsidP="004014F3">
      <w:pPr>
        <w:pStyle w:val="msonormalmailrucssattributepostfix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3"/>
          <w:szCs w:val="23"/>
        </w:rPr>
      </w:pPr>
      <w:r>
        <w:rPr>
          <w:color w:val="222222"/>
        </w:rPr>
        <w:t xml:space="preserve">Паспорт серия </w:t>
      </w:r>
      <w:r w:rsidR="00014615" w:rsidRPr="00014615">
        <w:rPr>
          <w:color w:val="222222"/>
        </w:rPr>
        <w:t>${</w:t>
      </w:r>
      <w:r w:rsidR="00014615">
        <w:rPr>
          <w:color w:val="222222"/>
          <w:lang w:val="en-US"/>
        </w:rPr>
        <w:t>JURPASSER</w:t>
      </w:r>
      <w:r w:rsidR="00014615" w:rsidRPr="00014615">
        <w:rPr>
          <w:color w:val="222222"/>
        </w:rPr>
        <w:t>}</w:t>
      </w:r>
      <w:r>
        <w:rPr>
          <w:color w:val="222222"/>
        </w:rPr>
        <w:t xml:space="preserve"> № </w:t>
      </w:r>
      <w:r w:rsidR="00014615" w:rsidRPr="00014615">
        <w:rPr>
          <w:color w:val="222222"/>
        </w:rPr>
        <w:t>${</w:t>
      </w:r>
      <w:r w:rsidR="00014615">
        <w:rPr>
          <w:color w:val="222222"/>
          <w:lang w:val="en-US"/>
        </w:rPr>
        <w:t>JURPASNUM</w:t>
      </w:r>
      <w:r w:rsidR="00014615" w:rsidRPr="00014615">
        <w:rPr>
          <w:color w:val="222222"/>
        </w:rPr>
        <w:t>}</w:t>
      </w:r>
    </w:p>
    <w:p w:rsidR="004014F3" w:rsidRPr="00014615" w:rsidRDefault="004014F3" w:rsidP="004014F3">
      <w:pPr>
        <w:pStyle w:val="msonormalmailrucssattributepostfix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3"/>
          <w:szCs w:val="23"/>
        </w:rPr>
      </w:pPr>
      <w:r>
        <w:rPr>
          <w:color w:val="222222"/>
        </w:rPr>
        <w:t xml:space="preserve">выдан </w:t>
      </w:r>
      <w:r w:rsidR="00014615" w:rsidRPr="00014615">
        <w:rPr>
          <w:color w:val="222222"/>
        </w:rPr>
        <w:t>${</w:t>
      </w:r>
      <w:r w:rsidR="00014615">
        <w:rPr>
          <w:color w:val="222222"/>
          <w:lang w:val="en-US"/>
        </w:rPr>
        <w:t>JURPASORG</w:t>
      </w:r>
      <w:r w:rsidR="00014615" w:rsidRPr="00014615">
        <w:rPr>
          <w:color w:val="222222"/>
        </w:rPr>
        <w:t>}</w:t>
      </w:r>
    </w:p>
    <w:p w:rsidR="004014F3" w:rsidRPr="00014615" w:rsidRDefault="004014F3" w:rsidP="004014F3">
      <w:pPr>
        <w:pStyle w:val="msonormalmailrucssattributepostfix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3"/>
          <w:szCs w:val="23"/>
        </w:rPr>
      </w:pPr>
      <w:r>
        <w:rPr>
          <w:color w:val="222222"/>
        </w:rPr>
        <w:t xml:space="preserve">код подразделения </w:t>
      </w:r>
      <w:r w:rsidR="00014615" w:rsidRPr="00014615">
        <w:rPr>
          <w:color w:val="222222"/>
        </w:rPr>
        <w:t>${</w:t>
      </w:r>
      <w:r w:rsidR="00014615">
        <w:rPr>
          <w:color w:val="222222"/>
          <w:lang w:val="en-US"/>
        </w:rPr>
        <w:t>JURPASCODE</w:t>
      </w:r>
      <w:r w:rsidR="00014615" w:rsidRPr="00014615">
        <w:rPr>
          <w:color w:val="222222"/>
        </w:rPr>
        <w:t>}</w:t>
      </w:r>
    </w:p>
    <w:p w:rsidR="004014F3" w:rsidRPr="00014615" w:rsidRDefault="004014F3" w:rsidP="004014F3">
      <w:pPr>
        <w:pStyle w:val="msonormalmailrucssattributepostfix"/>
        <w:shd w:val="clear" w:color="auto" w:fill="FFFFFF"/>
        <w:spacing w:before="0" w:beforeAutospacing="0" w:after="0" w:afterAutospacing="0"/>
        <w:jc w:val="right"/>
        <w:rPr>
          <w:color w:val="222222"/>
        </w:rPr>
      </w:pPr>
      <w:r>
        <w:rPr>
          <w:color w:val="222222"/>
        </w:rPr>
        <w:t xml:space="preserve">Адрес места пребывания: </w:t>
      </w:r>
      <w:r w:rsidR="00014615" w:rsidRPr="00014615">
        <w:rPr>
          <w:color w:val="222222"/>
        </w:rPr>
        <w:t>${</w:t>
      </w:r>
      <w:r w:rsidR="00014615">
        <w:rPr>
          <w:color w:val="222222"/>
          <w:lang w:val="en-US"/>
        </w:rPr>
        <w:t>JURADR</w:t>
      </w:r>
      <w:r w:rsidR="00014615" w:rsidRPr="00014615">
        <w:rPr>
          <w:color w:val="222222"/>
        </w:rPr>
        <w:t>}</w:t>
      </w:r>
    </w:p>
    <w:p w:rsidR="004014F3" w:rsidRPr="00014615" w:rsidRDefault="004014F3" w:rsidP="004014F3">
      <w:pPr>
        <w:pStyle w:val="msonormalmailrucssattributepostfix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color w:val="222222"/>
        </w:rPr>
        <w:t xml:space="preserve"> тел. </w:t>
      </w:r>
      <w:r w:rsidR="00014615">
        <w:rPr>
          <w:rStyle w:val="js-phone-number"/>
          <w:color w:val="222222"/>
          <w:lang w:val="en-US"/>
        </w:rPr>
        <w:t>${JURPHONE}</w:t>
      </w:r>
    </w:p>
    <w:p w:rsidR="004014F3" w:rsidRPr="00014615" w:rsidRDefault="004014F3" w:rsidP="004014F3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  <w:r w:rsidRPr="00014615">
        <w:rPr>
          <w:rFonts w:ascii="Times New Roman" w:hAnsi="Times New Roman"/>
          <w:sz w:val="24"/>
          <w:szCs w:val="24"/>
          <w:highlight w:val="yellow"/>
        </w:rPr>
        <w:t xml:space="preserve">ИНН: </w:t>
      </w:r>
      <w:r w:rsidR="00014615" w:rsidRPr="00014615">
        <w:rPr>
          <w:rFonts w:ascii="Times New Roman" w:hAnsi="Times New Roman"/>
          <w:sz w:val="24"/>
          <w:szCs w:val="24"/>
          <w:highlight w:val="yellow"/>
          <w:lang w:val="en-US"/>
        </w:rPr>
        <w:t>${JURINN}</w:t>
      </w:r>
    </w:p>
    <w:p w:rsidR="00E40D6D" w:rsidRPr="00E25A66" w:rsidRDefault="00E40D6D" w:rsidP="00D824A9">
      <w:pPr>
        <w:pStyle w:val="a3"/>
        <w:shd w:val="clear" w:color="auto" w:fill="FFFFFF"/>
        <w:spacing w:before="0" w:beforeAutospacing="0" w:after="0" w:afterAutospacing="0"/>
        <w:contextualSpacing/>
        <w:jc w:val="center"/>
        <w:rPr>
          <w:rStyle w:val="a4"/>
        </w:rPr>
      </w:pPr>
    </w:p>
    <w:p w:rsidR="00314658" w:rsidRDefault="004014F3" w:rsidP="004014F3">
      <w:pPr>
        <w:pStyle w:val="a3"/>
        <w:shd w:val="clear" w:color="auto" w:fill="FFFFFF"/>
        <w:spacing w:before="0" w:beforeAutospacing="0" w:after="0" w:afterAutospacing="0"/>
        <w:contextualSpacing/>
        <w:jc w:val="center"/>
        <w:rPr>
          <w:rStyle w:val="a4"/>
        </w:rPr>
      </w:pPr>
      <w:r>
        <w:rPr>
          <w:rStyle w:val="a4"/>
        </w:rPr>
        <w:t>Запрос</w:t>
      </w:r>
    </w:p>
    <w:p w:rsidR="004014F3" w:rsidRPr="00A47A5A" w:rsidRDefault="004014F3" w:rsidP="004014F3">
      <w:pPr>
        <w:pStyle w:val="a3"/>
        <w:shd w:val="clear" w:color="auto" w:fill="FFFFFF"/>
        <w:spacing w:before="0" w:beforeAutospacing="0" w:after="0" w:afterAutospacing="0"/>
        <w:contextualSpacing/>
        <w:jc w:val="center"/>
      </w:pPr>
    </w:p>
    <w:p w:rsidR="004014F3" w:rsidRPr="00014615" w:rsidRDefault="004014F3" w:rsidP="004014F3">
      <w:pPr>
        <w:pStyle w:val="a3"/>
        <w:shd w:val="clear" w:color="auto" w:fill="FFFFFF"/>
        <w:spacing w:after="0"/>
        <w:ind w:firstLine="708"/>
        <w:contextualSpacing/>
        <w:jc w:val="both"/>
      </w:pPr>
      <w:r>
        <w:t xml:space="preserve">Прошу предоставить справку о наличии либо отсутствии статуса индивидуального предпринимателя в отношении </w:t>
      </w:r>
      <w:r w:rsidR="00014615" w:rsidRPr="00014615">
        <w:t>${</w:t>
      </w:r>
      <w:r w:rsidR="00014615">
        <w:rPr>
          <w:lang w:val="en-US"/>
        </w:rPr>
        <w:t>CLNAME</w:t>
      </w:r>
      <w:r w:rsidR="00014615" w:rsidRPr="00014615">
        <w:t>}</w:t>
      </w:r>
      <w:r>
        <w:t xml:space="preserve"> (</w:t>
      </w:r>
      <w:r w:rsidR="00014615" w:rsidRPr="00014615">
        <w:t>{$</w:t>
      </w:r>
      <w:r w:rsidR="00014615">
        <w:rPr>
          <w:lang w:val="en-US"/>
        </w:rPr>
        <w:t>CLBIRTHDATE</w:t>
      </w:r>
      <w:r w:rsidR="00014615" w:rsidRPr="00014615">
        <w:t>}</w:t>
      </w:r>
      <w:r>
        <w:t xml:space="preserve"> года рождения, паспорт РФ: </w:t>
      </w:r>
      <w:r w:rsidR="00014615" w:rsidRPr="00014615">
        <w:t>${</w:t>
      </w:r>
      <w:r w:rsidR="00014615">
        <w:rPr>
          <w:lang w:val="en-US"/>
        </w:rPr>
        <w:t>CLPASSER</w:t>
      </w:r>
      <w:r w:rsidR="00014615" w:rsidRPr="00014615">
        <w:t>}</w:t>
      </w:r>
      <w:r>
        <w:t xml:space="preserve"> № </w:t>
      </w:r>
      <w:r w:rsidR="00014615" w:rsidRPr="00014615">
        <w:t>${</w:t>
      </w:r>
      <w:r w:rsidR="00014615">
        <w:rPr>
          <w:lang w:val="en-US"/>
        </w:rPr>
        <w:t>CLPASNUM</w:t>
      </w:r>
      <w:r w:rsidR="00014615" w:rsidRPr="00014615">
        <w:t>}</w:t>
      </w:r>
      <w:r>
        <w:t xml:space="preserve">, выдан </w:t>
      </w:r>
      <w:r w:rsidR="00014615" w:rsidRPr="00014615">
        <w:t>${</w:t>
      </w:r>
      <w:r w:rsidR="00014615">
        <w:rPr>
          <w:lang w:val="en-US"/>
        </w:rPr>
        <w:t>CLPASORG</w:t>
      </w:r>
      <w:r w:rsidR="00014615" w:rsidRPr="00014615">
        <w:t>}</w:t>
      </w:r>
      <w:r>
        <w:t xml:space="preserve">, адрес регистрации </w:t>
      </w:r>
      <w:r w:rsidR="00014615" w:rsidRPr="00014615">
        <w:t>${</w:t>
      </w:r>
      <w:r w:rsidR="00014615">
        <w:rPr>
          <w:lang w:val="en-US"/>
        </w:rPr>
        <w:t>CLPASADR</w:t>
      </w:r>
      <w:r w:rsidR="00014615" w:rsidRPr="00014615">
        <w:t>}</w:t>
      </w:r>
      <w:r>
        <w:t xml:space="preserve">, код подразделения </w:t>
      </w:r>
      <w:r w:rsidR="00014615" w:rsidRPr="00014615">
        <w:t>${</w:t>
      </w:r>
      <w:r w:rsidR="00014615">
        <w:rPr>
          <w:lang w:val="en-US"/>
        </w:rPr>
        <w:t>CLPASCODE</w:t>
      </w:r>
      <w:r w:rsidR="00014615" w:rsidRPr="00014615">
        <w:t>}</w:t>
      </w:r>
      <w:r>
        <w:t xml:space="preserve">, ИНН: </w:t>
      </w:r>
      <w:r w:rsidR="00014615" w:rsidRPr="00014615">
        <w:t>{$</w:t>
      </w:r>
      <w:r w:rsidR="00014615">
        <w:rPr>
          <w:lang w:val="en-US"/>
        </w:rPr>
        <w:t>CLINN</w:t>
      </w:r>
      <w:r w:rsidR="00014615" w:rsidRPr="00014615">
        <w:t>}).</w:t>
      </w:r>
    </w:p>
    <w:p w:rsidR="004014F3" w:rsidRDefault="004014F3" w:rsidP="004014F3">
      <w:pPr>
        <w:pStyle w:val="a3"/>
        <w:shd w:val="clear" w:color="auto" w:fill="FFFFFF"/>
        <w:spacing w:after="0"/>
        <w:contextualSpacing/>
        <w:jc w:val="both"/>
      </w:pPr>
      <w:r>
        <w:t>Способ получения лично.</w:t>
      </w:r>
    </w:p>
    <w:p w:rsidR="004014F3" w:rsidRDefault="004014F3" w:rsidP="00CE53DF">
      <w:pPr>
        <w:pStyle w:val="a3"/>
        <w:shd w:val="clear" w:color="auto" w:fill="FFFFFF"/>
        <w:spacing w:before="0" w:beforeAutospacing="0" w:after="0" w:afterAutospacing="0"/>
        <w:contextualSpacing/>
      </w:pPr>
    </w:p>
    <w:p w:rsidR="0061597B" w:rsidRPr="00E40D6D" w:rsidRDefault="0061597B" w:rsidP="00CE53DF">
      <w:pPr>
        <w:pStyle w:val="a3"/>
        <w:shd w:val="clear" w:color="auto" w:fill="FFFFFF"/>
        <w:spacing w:before="0" w:beforeAutospacing="0" w:after="0" w:afterAutospacing="0"/>
        <w:contextualSpacing/>
      </w:pPr>
      <w:r w:rsidRPr="00CE53DF">
        <w:rPr>
          <w:u w:val="single"/>
        </w:rPr>
        <w:t>Приложени</w:t>
      </w:r>
      <w:r w:rsidR="0068192F" w:rsidRPr="00CE53DF">
        <w:rPr>
          <w:u w:val="single"/>
        </w:rPr>
        <w:t>е</w:t>
      </w:r>
      <w:r w:rsidRPr="00E40D6D">
        <w:t>:</w:t>
      </w:r>
    </w:p>
    <w:p w:rsidR="00790C61" w:rsidRPr="00E40D6D" w:rsidRDefault="00790C61" w:rsidP="00D824A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 w:rsidRPr="00E40D6D">
        <w:rPr>
          <w:rStyle w:val="a4"/>
          <w:b w:val="0"/>
        </w:rPr>
        <w:t>Копия нотариальной доверенности</w:t>
      </w:r>
    </w:p>
    <w:p w:rsidR="00790C61" w:rsidRPr="00E40D6D" w:rsidRDefault="00964703" w:rsidP="00D824A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>
        <w:rPr>
          <w:rStyle w:val="a4"/>
          <w:b w:val="0"/>
        </w:rPr>
        <w:t>Доверенность</w:t>
      </w:r>
      <w:r w:rsidR="0068192F">
        <w:rPr>
          <w:rStyle w:val="a4"/>
          <w:b w:val="0"/>
        </w:rPr>
        <w:t xml:space="preserve"> </w:t>
      </w:r>
      <w:r w:rsidR="00CE53DF">
        <w:rPr>
          <w:rStyle w:val="a4"/>
          <w:b w:val="0"/>
        </w:rPr>
        <w:t xml:space="preserve">в порядке передоверия </w:t>
      </w:r>
      <w:r w:rsidR="0068192F">
        <w:rPr>
          <w:rStyle w:val="a4"/>
          <w:b w:val="0"/>
        </w:rPr>
        <w:t>на пр</w:t>
      </w:r>
      <w:r w:rsidR="00EA0070">
        <w:rPr>
          <w:rStyle w:val="a4"/>
          <w:b w:val="0"/>
        </w:rPr>
        <w:t>е</w:t>
      </w:r>
      <w:r w:rsidR="0068192F">
        <w:rPr>
          <w:rStyle w:val="a4"/>
          <w:b w:val="0"/>
        </w:rPr>
        <w:t>дставителя</w:t>
      </w:r>
    </w:p>
    <w:p w:rsidR="00790C61" w:rsidRPr="00CE53DF" w:rsidRDefault="00790C61" w:rsidP="00D824A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 w:rsidRPr="00E40D6D">
        <w:rPr>
          <w:rStyle w:val="a4"/>
          <w:b w:val="0"/>
        </w:rPr>
        <w:t>Копия паспорта.</w:t>
      </w:r>
    </w:p>
    <w:p w:rsidR="00CE53DF" w:rsidRDefault="00CE53DF" w:rsidP="00CE53DF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b w:val="0"/>
        </w:rPr>
      </w:pPr>
    </w:p>
    <w:p w:rsidR="00790C61" w:rsidRPr="004014F3" w:rsidRDefault="00CE53DF" w:rsidP="004014F3">
      <w:pPr>
        <w:spacing w:after="0" w:line="240" w:lineRule="auto"/>
        <w:ind w:left="284"/>
        <w:contextualSpacing/>
        <w:rPr>
          <w:rFonts w:ascii="Times New Roman" w:hAnsi="Times New Roman"/>
          <w:color w:val="000000"/>
          <w:sz w:val="24"/>
          <w:szCs w:val="24"/>
        </w:rPr>
      </w:pPr>
      <w:r w:rsidRPr="00E40D6D">
        <w:rPr>
          <w:rFonts w:ascii="Times New Roman" w:hAnsi="Times New Roman"/>
          <w:color w:val="000000"/>
          <w:sz w:val="24"/>
          <w:szCs w:val="24"/>
        </w:rPr>
        <w:t>«____» __________ 20</w:t>
      </w:r>
      <w:r>
        <w:rPr>
          <w:rFonts w:ascii="Times New Roman" w:hAnsi="Times New Roman"/>
          <w:color w:val="000000"/>
          <w:sz w:val="24"/>
          <w:szCs w:val="24"/>
        </w:rPr>
        <w:t xml:space="preserve">23 </w:t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г.                       </w:t>
      </w:r>
      <w:r w:rsidR="004014F3">
        <w:rPr>
          <w:rFonts w:ascii="Times New Roman" w:hAnsi="Times New Roman"/>
          <w:color w:val="000000"/>
          <w:sz w:val="24"/>
          <w:szCs w:val="24"/>
        </w:rPr>
        <w:tab/>
      </w:r>
      <w:r w:rsidR="004014F3">
        <w:rPr>
          <w:rFonts w:ascii="Times New Roman" w:hAnsi="Times New Roman"/>
          <w:color w:val="000000"/>
          <w:sz w:val="24"/>
          <w:szCs w:val="24"/>
        </w:rPr>
        <w:tab/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8192F" w:rsidRPr="00CE53DF">
        <w:rPr>
          <w:rFonts w:ascii="Times New Roman" w:hAnsi="Times New Roman"/>
          <w:b/>
          <w:bCs/>
          <w:color w:val="000000"/>
          <w:sz w:val="24"/>
          <w:szCs w:val="24"/>
        </w:rPr>
        <w:t>__________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____/</w:t>
      </w:r>
      <w:r w:rsidR="0068192F" w:rsidRPr="00CE53D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014615" w:rsidRPr="00014615">
        <w:rPr>
          <w:rFonts w:ascii="Times New Roman" w:hAnsi="Times New Roman"/>
          <w:b/>
          <w:sz w:val="24"/>
          <w:szCs w:val="24"/>
        </w:rPr>
        <w:t>${</w:t>
      </w:r>
      <w:r w:rsidR="00014615">
        <w:rPr>
          <w:rFonts w:ascii="Times New Roman" w:hAnsi="Times New Roman"/>
          <w:b/>
          <w:sz w:val="24"/>
          <w:szCs w:val="24"/>
          <w:lang w:val="en-US"/>
        </w:rPr>
        <w:t>JURNAME</w:t>
      </w:r>
      <w:r w:rsidR="00014615" w:rsidRPr="00014615">
        <w:rPr>
          <w:rFonts w:ascii="Times New Roman" w:hAnsi="Times New Roman"/>
          <w:b/>
          <w:sz w:val="24"/>
          <w:szCs w:val="24"/>
        </w:rPr>
        <w:t>}</w:t>
      </w:r>
    </w:p>
    <w:p w:rsidR="00CE53DF" w:rsidRDefault="00CE53DF" w:rsidP="00D824A9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sectPr w:rsidR="00CE53DF" w:rsidSect="00B639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F37"/>
    <w:multiLevelType w:val="hybridMultilevel"/>
    <w:tmpl w:val="E984F88C"/>
    <w:lvl w:ilvl="0" w:tplc="0E0E6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CA4C77"/>
    <w:multiLevelType w:val="hybridMultilevel"/>
    <w:tmpl w:val="D20EF4DC"/>
    <w:lvl w:ilvl="0" w:tplc="5562F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546ADC"/>
    <w:multiLevelType w:val="hybridMultilevel"/>
    <w:tmpl w:val="093473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177FB6"/>
    <w:multiLevelType w:val="hybridMultilevel"/>
    <w:tmpl w:val="563C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C777A"/>
    <w:multiLevelType w:val="hybridMultilevel"/>
    <w:tmpl w:val="9B00001A"/>
    <w:lvl w:ilvl="0" w:tplc="0E0E6EF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A9"/>
    <w:rsid w:val="00014615"/>
    <w:rsid w:val="00073C2C"/>
    <w:rsid w:val="000754AE"/>
    <w:rsid w:val="00084FC0"/>
    <w:rsid w:val="00093557"/>
    <w:rsid w:val="000F78BD"/>
    <w:rsid w:val="00122557"/>
    <w:rsid w:val="00126367"/>
    <w:rsid w:val="0015572E"/>
    <w:rsid w:val="001C0053"/>
    <w:rsid w:val="002243C1"/>
    <w:rsid w:val="00246157"/>
    <w:rsid w:val="002A4760"/>
    <w:rsid w:val="002C6523"/>
    <w:rsid w:val="002E2E16"/>
    <w:rsid w:val="00314658"/>
    <w:rsid w:val="003A55B0"/>
    <w:rsid w:val="003B3F76"/>
    <w:rsid w:val="004014F3"/>
    <w:rsid w:val="00461200"/>
    <w:rsid w:val="00473558"/>
    <w:rsid w:val="00484712"/>
    <w:rsid w:val="004A1A50"/>
    <w:rsid w:val="004D1F10"/>
    <w:rsid w:val="004F0A80"/>
    <w:rsid w:val="005029A0"/>
    <w:rsid w:val="005072AD"/>
    <w:rsid w:val="005F32A0"/>
    <w:rsid w:val="0061597B"/>
    <w:rsid w:val="00650A81"/>
    <w:rsid w:val="00675A70"/>
    <w:rsid w:val="0068192F"/>
    <w:rsid w:val="006C3CCB"/>
    <w:rsid w:val="006D7A08"/>
    <w:rsid w:val="00753B10"/>
    <w:rsid w:val="00790C61"/>
    <w:rsid w:val="007B3CFB"/>
    <w:rsid w:val="007F1A0B"/>
    <w:rsid w:val="007F461D"/>
    <w:rsid w:val="0080426F"/>
    <w:rsid w:val="00804B2E"/>
    <w:rsid w:val="00867A35"/>
    <w:rsid w:val="008C716B"/>
    <w:rsid w:val="009120E9"/>
    <w:rsid w:val="00957EBE"/>
    <w:rsid w:val="00964703"/>
    <w:rsid w:val="00967245"/>
    <w:rsid w:val="00972A6F"/>
    <w:rsid w:val="009740EE"/>
    <w:rsid w:val="009D0427"/>
    <w:rsid w:val="009D44D5"/>
    <w:rsid w:val="009D6CAC"/>
    <w:rsid w:val="009E4D33"/>
    <w:rsid w:val="00A25F5B"/>
    <w:rsid w:val="00A47A5A"/>
    <w:rsid w:val="00A61173"/>
    <w:rsid w:val="00A64B35"/>
    <w:rsid w:val="00A87BB1"/>
    <w:rsid w:val="00AD0248"/>
    <w:rsid w:val="00AD2680"/>
    <w:rsid w:val="00AD32ED"/>
    <w:rsid w:val="00B6393B"/>
    <w:rsid w:val="00B676E6"/>
    <w:rsid w:val="00BD12DA"/>
    <w:rsid w:val="00C348E8"/>
    <w:rsid w:val="00C46F64"/>
    <w:rsid w:val="00C77BD3"/>
    <w:rsid w:val="00CE2B0C"/>
    <w:rsid w:val="00CE53DF"/>
    <w:rsid w:val="00CE6EB9"/>
    <w:rsid w:val="00D824A9"/>
    <w:rsid w:val="00DB2A0A"/>
    <w:rsid w:val="00DD74A9"/>
    <w:rsid w:val="00E25A66"/>
    <w:rsid w:val="00E40D6D"/>
    <w:rsid w:val="00E71F09"/>
    <w:rsid w:val="00E905E9"/>
    <w:rsid w:val="00EA0070"/>
    <w:rsid w:val="00EC576A"/>
    <w:rsid w:val="00EF51DD"/>
    <w:rsid w:val="00F24FDD"/>
    <w:rsid w:val="00F73F32"/>
    <w:rsid w:val="00F77923"/>
    <w:rsid w:val="00FF5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0704F7-12CF-43A3-B555-21C1BA4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2D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Интернет)"/>
    <w:basedOn w:val="a"/>
    <w:uiPriority w:val="99"/>
    <w:unhideWhenUsed/>
    <w:rsid w:val="00314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314658"/>
    <w:rPr>
      <w:b/>
      <w:bCs/>
    </w:rPr>
  </w:style>
  <w:style w:type="character" w:customStyle="1" w:styleId="apple-converted-space">
    <w:name w:val="apple-converted-space"/>
    <w:basedOn w:val="a0"/>
    <w:rsid w:val="00314658"/>
  </w:style>
  <w:style w:type="paragraph" w:styleId="a5">
    <w:name w:val="List Paragraph"/>
    <w:basedOn w:val="a"/>
    <w:uiPriority w:val="34"/>
    <w:qFormat/>
    <w:rsid w:val="000754AE"/>
    <w:pPr>
      <w:ind w:left="720"/>
      <w:contextualSpacing/>
    </w:pPr>
  </w:style>
  <w:style w:type="character" w:styleId="a6">
    <w:name w:val="Hyperlink"/>
    <w:uiPriority w:val="99"/>
    <w:semiHidden/>
    <w:unhideWhenUsed/>
    <w:rsid w:val="00790C61"/>
    <w:rPr>
      <w:color w:val="0000FF"/>
      <w:u w:val="single"/>
    </w:rPr>
  </w:style>
  <w:style w:type="paragraph" w:customStyle="1" w:styleId="msonormalmailrucssattributepostfix">
    <w:name w:val="msonormal_mailru_css_attribute_postfix"/>
    <w:basedOn w:val="a"/>
    <w:rsid w:val="004014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js-phone-number">
    <w:name w:val="js-phone-number"/>
    <w:basedOn w:val="a0"/>
    <w:rsid w:val="00401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Volumes/14_Company/04&#1054;&#1090;&#1076;&#1077;&#1083;IT/1AltTech%20&#1087;&#1077;&#1088;&#1077;&#1093;&#1086;&#1076;%20&#1085;&#1072;%20&#1085;&#1086;&#1074;&#1091;&#1102;%20&#1089;&#1080;&#1089;&#1090;&#1077;&#1084;&#1091;/&#1044;&#1086;&#1082;&#1091;&#1084;&#1077;&#1085;&#1090;&#1099;%20&#1076;&#1083;&#1103;%20&#1087;&#1077;&#1095;&#1072;&#1090;&#1080;/&#1079;&#1072;&#1087;&#1088;&#1086;&#1089;&#1099;/&#1047;&#1072;&#1087;&#1088;&#1086;&#1089;%20&#1074;&#1099;&#1087;&#1080;&#1089;&#1086;&#1082;%20&#1040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C4BB6-54FA-4E54-903C-7C4EDD83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Запрос выписок Альт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Andrey</cp:lastModifiedBy>
  <cp:revision>2</cp:revision>
  <cp:lastPrinted>2015-07-09T02:52:00Z</cp:lastPrinted>
  <dcterms:created xsi:type="dcterms:W3CDTF">2023-09-08T05:54:00Z</dcterms:created>
  <dcterms:modified xsi:type="dcterms:W3CDTF">2023-09-08T05:54:00Z</dcterms:modified>
</cp:coreProperties>
</file>