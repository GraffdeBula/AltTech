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 xml:space="preserve">ДОГОВОР </w:t>
      </w:r>
      <w:r w:rsidR="00636CCD">
        <w:rPr>
          <w:rFonts w:ascii="Times New Roman" w:hAnsi="Times New Roman"/>
          <w:b/>
        </w:rPr>
        <w:t>ОКАЗАНИЯ УСЛУГ</w:t>
      </w:r>
    </w:p>
    <w:p w:rsidR="00CD3572" w:rsidRPr="005A6CF1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644347" w:rsidRPr="008455AE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5A6CF1">
        <w:rPr>
          <w:rFonts w:ascii="Times New Roman" w:hAnsi="Times New Roman"/>
          <w:b/>
        </w:rPr>
        <w:t>№</w:t>
      </w:r>
      <w:r w:rsidR="008F1E9B"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 w:rsidRPr="008455AE">
        <w:rPr>
          <w:rFonts w:ascii="Times New Roman" w:hAnsi="Times New Roman"/>
          <w:b/>
        </w:rPr>
        <w:t>}</w:t>
      </w:r>
    </w:p>
    <w:p w:rsidR="00644347" w:rsidRPr="005A6CF1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5A6CF1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BE6283">
        <w:rPr>
          <w:rFonts w:ascii="Times New Roman" w:hAnsi="Times New Roman"/>
          <w:lang w:val="en-US"/>
        </w:rPr>
        <w:t>CL</w:t>
      </w:r>
      <w:r>
        <w:rPr>
          <w:rFonts w:ascii="Times New Roman" w:hAnsi="Times New Roman"/>
          <w:lang w:val="en-US"/>
        </w:rPr>
        <w:t>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 w:rsidR="00636CCD" w:rsidRPr="00570877">
        <w:rPr>
          <w:rFonts w:ascii="Times New Roman" w:hAnsi="Times New Roman"/>
          <w:b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:rsidR="00960652" w:rsidRPr="00B23A69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 w:rsidR="00644347">
        <w:rPr>
          <w:rFonts w:ascii="Times New Roman" w:hAnsi="Times New Roman"/>
          <w:lang w:val="en-US"/>
        </w:rPr>
        <w:t>COMPNAME</w:t>
      </w:r>
      <w:r w:rsidR="00644347" w:rsidRPr="00E86CAC">
        <w:rPr>
          <w:rFonts w:ascii="Times New Roman" w:hAnsi="Times New Roman"/>
        </w:rPr>
        <w:t>}</w:t>
      </w:r>
      <w:r w:rsidR="00636CCD">
        <w:rPr>
          <w:rFonts w:ascii="Times New Roman" w:hAnsi="Times New Roman"/>
        </w:rPr>
        <w:t xml:space="preserve">, именуемое в дальнейшем </w:t>
      </w:r>
      <w:r w:rsidR="00636CCD" w:rsidRPr="00570877">
        <w:rPr>
          <w:rFonts w:ascii="Times New Roman" w:hAnsi="Times New Roman"/>
          <w:b/>
        </w:rPr>
        <w:t>Исполнитель</w:t>
      </w:r>
      <w:r w:rsidR="00644347"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EMPNAME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EMPSEX</w:t>
      </w:r>
      <w:r w:rsidR="00644347" w:rsidRPr="00E86CAC">
        <w:rPr>
          <w:rFonts w:ascii="Times New Roman" w:hAnsi="Times New Roman"/>
        </w:rPr>
        <w:t>}</w:t>
      </w:r>
      <w:r w:rsidR="00644347" w:rsidRPr="005A6CF1">
        <w:rPr>
          <w:rFonts w:ascii="Times New Roman" w:hAnsi="Times New Roman"/>
        </w:rPr>
        <w:t xml:space="preserve"> на</w:t>
      </w:r>
      <w:r w:rsidR="00622B99" w:rsidRPr="00622B99">
        <w:rPr>
          <w:rFonts w:ascii="Times New Roman" w:hAnsi="Times New Roman"/>
        </w:rPr>
        <w:t xml:space="preserve"> </w:t>
      </w:r>
      <w:r w:rsidR="00622B99" w:rsidRPr="00CC495A">
        <w:rPr>
          <w:rFonts w:ascii="Times New Roman" w:hAnsi="Times New Roman"/>
        </w:rPr>
        <w:t>основании</w:t>
      </w:r>
      <w:r w:rsidR="00622B99">
        <w:rPr>
          <w:rFonts w:ascii="Times New Roman" w:hAnsi="Times New Roman"/>
        </w:rPr>
        <w:t xml:space="preserve"> </w:t>
      </w:r>
      <w:r w:rsidR="00622B99" w:rsidRPr="009803E4">
        <w:rPr>
          <w:rFonts w:ascii="Times New Roman" w:hAnsi="Times New Roman"/>
        </w:rPr>
        <w:t>довереннос</w:t>
      </w:r>
      <w:r w:rsidR="00622B99">
        <w:rPr>
          <w:rFonts w:ascii="Times New Roman" w:hAnsi="Times New Roman"/>
        </w:rPr>
        <w:t>т</w:t>
      </w:r>
      <w:r w:rsidR="00622B99" w:rsidRPr="009803E4">
        <w:rPr>
          <w:rFonts w:ascii="Times New Roman" w:hAnsi="Times New Roman"/>
        </w:rPr>
        <w:t xml:space="preserve">и </w:t>
      </w:r>
      <w:r w:rsidR="00622B99">
        <w:rPr>
          <w:rFonts w:ascii="Times New Roman" w:hAnsi="Times New Roman"/>
        </w:rPr>
        <w:t>${</w:t>
      </w:r>
      <w:r w:rsidR="00622B99" w:rsidRPr="00CC495A">
        <w:rPr>
          <w:rFonts w:ascii="Times New Roman" w:hAnsi="Times New Roman"/>
          <w:lang w:val="en-US"/>
        </w:rPr>
        <w:t>EMPDOV</w:t>
      </w:r>
      <w:r w:rsidR="00622B99" w:rsidRPr="00CC495A">
        <w:rPr>
          <w:rFonts w:ascii="Times New Roman" w:hAnsi="Times New Roman"/>
        </w:rPr>
        <w:t>}</w:t>
      </w:r>
      <w:r w:rsidR="00622B99">
        <w:rPr>
          <w:rFonts w:ascii="Times New Roman" w:hAnsi="Times New Roman"/>
        </w:rPr>
        <w:t xml:space="preserve"> от ${</w:t>
      </w:r>
      <w:r w:rsidR="00622B99">
        <w:rPr>
          <w:rFonts w:ascii="Times New Roman" w:hAnsi="Times New Roman"/>
          <w:lang w:val="en-US"/>
        </w:rPr>
        <w:t>EMPDOVDATE</w:t>
      </w:r>
      <w:r w:rsidR="00622B99" w:rsidRPr="00CC495A">
        <w:rPr>
          <w:rFonts w:ascii="Times New Roman" w:hAnsi="Times New Roman"/>
        </w:rPr>
        <w:t>}</w:t>
      </w:r>
      <w:r w:rsidR="00960652" w:rsidRPr="00B23A69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B23A69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B23A69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B23A69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B23A69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3A114C"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 xml:space="preserve">1. </w:t>
      </w:r>
      <w:r w:rsidR="003A114C">
        <w:rPr>
          <w:rFonts w:ascii="Times New Roman" w:hAnsi="Times New Roman"/>
          <w:sz w:val="20"/>
          <w:szCs w:val="20"/>
        </w:rPr>
        <w:t xml:space="preserve"> </w:t>
      </w:r>
      <w:r w:rsidR="00975695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>
        <w:rPr>
          <w:rFonts w:ascii="Times New Roman" w:hAnsi="Times New Roman"/>
          <w:sz w:val="20"/>
          <w:szCs w:val="20"/>
        </w:rPr>
        <w:t xml:space="preserve">Договор </w:t>
      </w:r>
      <w:r w:rsidR="00975695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>
        <w:rPr>
          <w:rFonts w:ascii="Times New Roman" w:hAnsi="Times New Roman"/>
          <w:sz w:val="20"/>
          <w:szCs w:val="20"/>
        </w:rPr>
        <w:t xml:space="preserve">условий </w:t>
      </w:r>
      <w:r w:rsidR="00AE7C80">
        <w:rPr>
          <w:rFonts w:ascii="Times New Roman" w:hAnsi="Times New Roman"/>
          <w:sz w:val="20"/>
          <w:szCs w:val="20"/>
        </w:rPr>
        <w:t>(далее Индивидуальные условия, сокращенно ИУ</w:t>
      </w:r>
      <w:r w:rsidR="00AE7C80" w:rsidRPr="00E8416A">
        <w:rPr>
          <w:rFonts w:ascii="Times New Roman" w:hAnsi="Times New Roman"/>
          <w:sz w:val="20"/>
          <w:szCs w:val="20"/>
        </w:rPr>
        <w:t xml:space="preserve">) </w:t>
      </w:r>
      <w:r w:rsidR="00E8416A" w:rsidRPr="00E8416A">
        <w:rPr>
          <w:rFonts w:ascii="Times New Roman" w:hAnsi="Times New Roman"/>
          <w:sz w:val="20"/>
          <w:szCs w:val="20"/>
        </w:rPr>
        <w:t>и Общих условий, заключаемых в рамках договора «Защита прав должника»</w:t>
      </w:r>
      <w:r w:rsidR="00AE7C80" w:rsidRPr="00E8416A">
        <w:rPr>
          <w:rFonts w:ascii="Times New Roman" w:hAnsi="Times New Roman"/>
          <w:sz w:val="20"/>
          <w:szCs w:val="20"/>
        </w:rPr>
        <w:t>. В рамках ИУ применяются термины и определения</w:t>
      </w:r>
      <w:r w:rsidR="00AE7C80">
        <w:rPr>
          <w:rFonts w:ascii="Times New Roman" w:hAnsi="Times New Roman"/>
          <w:sz w:val="20"/>
          <w:szCs w:val="20"/>
        </w:rPr>
        <w:t xml:space="preserve">, предусмотренные разделом </w:t>
      </w:r>
      <w:r w:rsidR="003E2867">
        <w:rPr>
          <w:rFonts w:ascii="Times New Roman" w:hAnsi="Times New Roman"/>
          <w:sz w:val="20"/>
          <w:szCs w:val="20"/>
        </w:rPr>
        <w:t xml:space="preserve">1 </w:t>
      </w:r>
      <w:r w:rsidR="00AE7C80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6D72C1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6D72C1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3E2867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</w:t>
      </w:r>
      <w:r w:rsidR="003E286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D701BE" w:rsidRPr="00B23A69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>
        <w:rPr>
          <w:rFonts w:ascii="Times New Roman" w:hAnsi="Times New Roman"/>
        </w:rPr>
        <w:t xml:space="preserve">абонентское </w:t>
      </w:r>
      <w:r w:rsidR="00D701BE" w:rsidRPr="00B23A69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.1. Быть представителем интересов </w:t>
      </w:r>
      <w:r w:rsidR="008671A5"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судах общей юрисдикции, мировых судах, по предоставленной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информации.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заявлений/исковых заявлений определяются </w:t>
      </w:r>
      <w:r>
        <w:rPr>
          <w:rFonts w:ascii="Times New Roman" w:hAnsi="Times New Roman"/>
          <w:sz w:val="20"/>
          <w:szCs w:val="20"/>
        </w:rPr>
        <w:t>Исполнителе</w:t>
      </w:r>
      <w:r w:rsidRPr="0053075E">
        <w:rPr>
          <w:rFonts w:ascii="Times New Roman" w:hAnsi="Times New Roman"/>
          <w:sz w:val="20"/>
          <w:szCs w:val="20"/>
        </w:rPr>
        <w:t>м самостоятельно;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в соответствующей службе судебных приставов;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>1.</w:t>
      </w:r>
      <w:r>
        <w:rPr>
          <w:rFonts w:ascii="Times New Roman" w:hAnsi="Times New Roman"/>
          <w:sz w:val="20"/>
          <w:szCs w:val="20"/>
        </w:rPr>
        <w:t>2</w:t>
      </w:r>
      <w:r w:rsidRPr="0053075E">
        <w:rPr>
          <w:rFonts w:ascii="Times New Roman" w:hAnsi="Times New Roman"/>
          <w:sz w:val="20"/>
          <w:szCs w:val="20"/>
        </w:rPr>
        <w:t xml:space="preserve">.3. Быть представителем интересов </w:t>
      </w:r>
      <w:r>
        <w:rPr>
          <w:rFonts w:ascii="Times New Roman" w:hAnsi="Times New Roman"/>
          <w:sz w:val="20"/>
          <w:szCs w:val="20"/>
        </w:rPr>
        <w:t>Заказчика</w:t>
      </w:r>
      <w:r w:rsidRPr="0053075E">
        <w:rPr>
          <w:rFonts w:ascii="Times New Roman" w:hAnsi="Times New Roman"/>
          <w:sz w:val="20"/>
          <w:szCs w:val="20"/>
        </w:rPr>
        <w:t xml:space="preserve"> перед кредиторами: </w:t>
      </w:r>
    </w:p>
    <w:p w:rsidR="00454425" w:rsidRPr="0090207D" w:rsidRDefault="00454425" w:rsidP="00454425">
      <w:pPr>
        <w:tabs>
          <w:tab w:val="left" w:pos="3868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0207D">
        <w:rPr>
          <w:rFonts w:ascii="Times New Roman" w:hAnsi="Times New Roman"/>
          <w:sz w:val="20"/>
          <w:szCs w:val="20"/>
        </w:rPr>
        <w:t>${</w:t>
      </w:r>
      <w:r w:rsidR="008671A5">
        <w:rPr>
          <w:rFonts w:ascii="Times New Roman" w:hAnsi="Times New Roman"/>
          <w:sz w:val="20"/>
          <w:szCs w:val="20"/>
          <w:lang w:val="en-US"/>
        </w:rPr>
        <w:t>CREDITORS</w:t>
      </w:r>
      <w:r w:rsidRPr="0090207D">
        <w:rPr>
          <w:rFonts w:ascii="Times New Roman" w:hAnsi="Times New Roman"/>
          <w:sz w:val="20"/>
          <w:szCs w:val="20"/>
        </w:rPr>
        <w:t>}</w:t>
      </w:r>
    </w:p>
    <w:p w:rsidR="00454425" w:rsidRPr="0053075E" w:rsidRDefault="00454425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3075E">
        <w:rPr>
          <w:rFonts w:ascii="Times New Roman" w:hAnsi="Times New Roman"/>
          <w:sz w:val="20"/>
          <w:szCs w:val="20"/>
        </w:rPr>
        <w:t xml:space="preserve">Указанные в настоящем пункте юридические действия совершаются, при представлении </w:t>
      </w:r>
      <w:r>
        <w:rPr>
          <w:rFonts w:ascii="Times New Roman" w:hAnsi="Times New Roman"/>
          <w:sz w:val="20"/>
          <w:szCs w:val="20"/>
        </w:rPr>
        <w:t>Заказчиком</w:t>
      </w:r>
      <w:r w:rsidRPr="0053075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Исполнителю</w:t>
      </w:r>
      <w:r w:rsidRPr="0053075E">
        <w:rPr>
          <w:rFonts w:ascii="Times New Roman" w:hAnsi="Times New Roman"/>
          <w:sz w:val="20"/>
          <w:szCs w:val="20"/>
        </w:rPr>
        <w:t xml:space="preserve"> соответствующей информации/запросов/уведомлений/судебных извещений и т.д. </w:t>
      </w:r>
    </w:p>
    <w:p w:rsidR="00B42224" w:rsidRPr="00B23A69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B42224" w:rsidRPr="00B23A69">
        <w:rPr>
          <w:rFonts w:ascii="Times New Roman" w:hAnsi="Times New Roman"/>
          <w:sz w:val="20"/>
          <w:szCs w:val="20"/>
        </w:rPr>
        <w:t>.</w:t>
      </w:r>
    </w:p>
    <w:p w:rsidR="00B42224" w:rsidRPr="00B23A69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1.</w:t>
      </w:r>
      <w:r w:rsidR="00D61ED4">
        <w:rPr>
          <w:rFonts w:ascii="Times New Roman" w:hAnsi="Times New Roman"/>
          <w:sz w:val="20"/>
          <w:szCs w:val="20"/>
        </w:rPr>
        <w:t>4</w:t>
      </w:r>
      <w:r w:rsidRPr="00B23A69">
        <w:rPr>
          <w:rFonts w:ascii="Times New Roman" w:hAnsi="Times New Roman"/>
          <w:sz w:val="20"/>
          <w:szCs w:val="20"/>
        </w:rPr>
        <w:t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</w:t>
      </w:r>
      <w:r w:rsidR="00935F2A">
        <w:rPr>
          <w:rFonts w:ascii="Times New Roman" w:hAnsi="Times New Roman"/>
          <w:sz w:val="20"/>
          <w:szCs w:val="20"/>
        </w:rPr>
        <w:t>/представления интересов</w:t>
      </w:r>
      <w:r w:rsidRPr="00B23A69">
        <w:rPr>
          <w:rFonts w:ascii="Times New Roman" w:hAnsi="Times New Roman"/>
          <w:sz w:val="20"/>
          <w:szCs w:val="20"/>
        </w:rPr>
        <w:t xml:space="preserve">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B23A69">
        <w:rPr>
          <w:rFonts w:ascii="Times New Roman" w:hAnsi="Times New Roman"/>
          <w:sz w:val="20"/>
          <w:szCs w:val="20"/>
        </w:rPr>
        <w:t xml:space="preserve"> оплачивается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1E5656" w:rsidRPr="00B23A69">
        <w:rPr>
          <w:rFonts w:ascii="Times New Roman" w:hAnsi="Times New Roman"/>
          <w:sz w:val="20"/>
          <w:szCs w:val="20"/>
        </w:rPr>
        <w:t xml:space="preserve"> в размере</w:t>
      </w:r>
      <w:r w:rsidR="00F3514D">
        <w:rPr>
          <w:rFonts w:ascii="Times New Roman" w:hAnsi="Times New Roman"/>
          <w:sz w:val="20"/>
          <w:szCs w:val="20"/>
        </w:rPr>
        <w:t>,</w:t>
      </w:r>
      <w:r w:rsidR="001E5656" w:rsidRPr="00B23A69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B23A69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2</w:t>
      </w:r>
      <w:r w:rsidR="000D13C7" w:rsidRPr="00B23A69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2.1.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2.1.1. </w:t>
      </w:r>
      <w:r w:rsidR="00B66A7B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2.1.2</w:t>
      </w:r>
      <w:r w:rsidR="009605F7" w:rsidRPr="00B23A69">
        <w:rPr>
          <w:rFonts w:ascii="Times New Roman" w:hAnsi="Times New Roman"/>
          <w:sz w:val="20"/>
          <w:szCs w:val="20"/>
        </w:rPr>
        <w:t xml:space="preserve">. Сообщать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9605F7" w:rsidRPr="00B23A69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B23A69">
        <w:rPr>
          <w:rFonts w:ascii="Times New Roman" w:hAnsi="Times New Roman"/>
          <w:sz w:val="20"/>
          <w:szCs w:val="20"/>
        </w:rPr>
        <w:t>;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2.1.3</w:t>
      </w:r>
      <w:r w:rsidR="009605F7" w:rsidRPr="00B23A69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>
        <w:rPr>
          <w:rFonts w:ascii="Times New Roman" w:hAnsi="Times New Roman"/>
          <w:sz w:val="20"/>
          <w:szCs w:val="20"/>
        </w:rPr>
        <w:t xml:space="preserve"> </w:t>
      </w:r>
      <w:r w:rsidRPr="00B23A69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2.1.4</w:t>
      </w:r>
      <w:r w:rsidR="009605F7" w:rsidRPr="002C381F">
        <w:rPr>
          <w:rFonts w:ascii="Times New Roman" w:hAnsi="Times New Roman"/>
          <w:sz w:val="20"/>
          <w:szCs w:val="20"/>
        </w:rPr>
        <w:t xml:space="preserve">. </w:t>
      </w:r>
      <w:r w:rsidR="000229C8" w:rsidRPr="002C381F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B23A69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2.1.5</w:t>
      </w:r>
      <w:r w:rsidR="009605F7" w:rsidRPr="00B23A69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9605F7" w:rsidRPr="00B23A69">
        <w:rPr>
          <w:rFonts w:ascii="Times New Roman" w:hAnsi="Times New Roman"/>
          <w:sz w:val="20"/>
          <w:szCs w:val="20"/>
        </w:rPr>
        <w:t xml:space="preserve"> документацию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9605F7" w:rsidRPr="00B23A69">
        <w:rPr>
          <w:rFonts w:ascii="Times New Roman" w:hAnsi="Times New Roman"/>
          <w:sz w:val="20"/>
          <w:szCs w:val="20"/>
        </w:rPr>
        <w:t>.</w:t>
      </w:r>
    </w:p>
    <w:p w:rsidR="00F8065A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1E5656" w:rsidRPr="00B23A69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>.</w:t>
      </w:r>
      <w:r w:rsidR="0030410C">
        <w:rPr>
          <w:rFonts w:ascii="Times New Roman" w:hAnsi="Times New Roman"/>
          <w:sz w:val="20"/>
          <w:szCs w:val="20"/>
        </w:rPr>
        <w:t xml:space="preserve"> </w:t>
      </w:r>
      <w:r w:rsidR="007A3860" w:rsidRPr="00B23A69">
        <w:rPr>
          <w:rFonts w:ascii="Times New Roman" w:hAnsi="Times New Roman"/>
          <w:sz w:val="20"/>
          <w:szCs w:val="20"/>
        </w:rPr>
        <w:t xml:space="preserve">Известить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="007A3860" w:rsidRPr="00B23A69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B23A69">
        <w:rPr>
          <w:rFonts w:ascii="Times New Roman" w:hAnsi="Times New Roman"/>
          <w:sz w:val="20"/>
          <w:szCs w:val="20"/>
        </w:rPr>
        <w:t>реп</w:t>
      </w:r>
      <w:r w:rsidR="007A3860" w:rsidRPr="00B23A69">
        <w:rPr>
          <w:rFonts w:ascii="Times New Roman" w:hAnsi="Times New Roman"/>
          <w:sz w:val="20"/>
          <w:szCs w:val="20"/>
        </w:rPr>
        <w:t>ятствующих</w:t>
      </w:r>
      <w:r w:rsidR="00F8065A" w:rsidRPr="00B23A69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B23A69">
        <w:rPr>
          <w:rFonts w:ascii="Times New Roman" w:hAnsi="Times New Roman"/>
          <w:sz w:val="20"/>
          <w:szCs w:val="20"/>
        </w:rPr>
        <w:t>невозможност</w:t>
      </w:r>
      <w:r w:rsidR="00F8065A" w:rsidRPr="00B23A69">
        <w:rPr>
          <w:rFonts w:ascii="Times New Roman" w:hAnsi="Times New Roman"/>
          <w:sz w:val="20"/>
          <w:szCs w:val="20"/>
        </w:rPr>
        <w:t xml:space="preserve">и </w:t>
      </w:r>
      <w:r w:rsidR="007A3860" w:rsidRPr="00B23A69">
        <w:rPr>
          <w:rFonts w:ascii="Times New Roman" w:hAnsi="Times New Roman"/>
          <w:sz w:val="20"/>
          <w:szCs w:val="20"/>
        </w:rPr>
        <w:t>их исполнения</w:t>
      </w:r>
      <w:r w:rsidR="00F8065A" w:rsidRPr="00B23A69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B23A69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B23A69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2.1.</w:t>
      </w:r>
      <w:r w:rsidR="002C381F">
        <w:rPr>
          <w:rFonts w:ascii="Times New Roman" w:hAnsi="Times New Roman"/>
          <w:sz w:val="20"/>
          <w:szCs w:val="20"/>
        </w:rPr>
        <w:t>7</w:t>
      </w:r>
      <w:r w:rsidRPr="00B23A69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Pr="00B23A69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B23A69">
        <w:rPr>
          <w:rFonts w:ascii="Times New Roman" w:hAnsi="Times New Roman"/>
          <w:sz w:val="20"/>
          <w:szCs w:val="20"/>
        </w:rPr>
        <w:t>.</w:t>
      </w:r>
    </w:p>
    <w:p w:rsidR="009605F7" w:rsidRPr="00B23A69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2.2.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B23A69">
        <w:rPr>
          <w:rFonts w:ascii="Times New Roman" w:hAnsi="Times New Roman"/>
          <w:b/>
          <w:sz w:val="20"/>
          <w:szCs w:val="20"/>
        </w:rPr>
        <w:t>:</w:t>
      </w:r>
    </w:p>
    <w:p w:rsidR="00547F50" w:rsidRPr="00A47FBF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 xml:space="preserve">2.2.1. </w:t>
      </w:r>
      <w:r w:rsidR="00091E16" w:rsidRPr="00A47FBF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>
        <w:rPr>
          <w:rFonts w:ascii="Times New Roman" w:hAnsi="Times New Roman"/>
          <w:sz w:val="20"/>
          <w:szCs w:val="20"/>
        </w:rPr>
        <w:t>а</w:t>
      </w:r>
      <w:r w:rsidR="00DB7CC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A47FBF">
        <w:rPr>
          <w:rFonts w:ascii="Times New Roman" w:hAnsi="Times New Roman"/>
          <w:sz w:val="20"/>
          <w:szCs w:val="20"/>
        </w:rPr>
        <w:t>,</w:t>
      </w:r>
      <w:r w:rsidR="00793163">
        <w:rPr>
          <w:rFonts w:ascii="Times New Roman" w:hAnsi="Times New Roman"/>
          <w:sz w:val="20"/>
          <w:szCs w:val="20"/>
        </w:rPr>
        <w:t xml:space="preserve"> а также</w:t>
      </w:r>
      <w:r w:rsidR="00091E16" w:rsidRPr="00A47FBF">
        <w:rPr>
          <w:rFonts w:ascii="Times New Roman" w:hAnsi="Times New Roman"/>
          <w:sz w:val="20"/>
          <w:szCs w:val="20"/>
        </w:rPr>
        <w:t xml:space="preserve"> </w:t>
      </w:r>
      <w:r w:rsidR="00454425" w:rsidRPr="0053075E">
        <w:rPr>
          <w:rFonts w:ascii="Times New Roman" w:hAnsi="Times New Roman"/>
          <w:sz w:val="20"/>
          <w:szCs w:val="20"/>
        </w:rPr>
        <w:t xml:space="preserve">всю необходимую для оказания Услуг полную достоверную </w:t>
      </w:r>
      <w:r w:rsidR="00091E16" w:rsidRPr="00A47FBF">
        <w:rPr>
          <w:rFonts w:ascii="Times New Roman" w:hAnsi="Times New Roman"/>
          <w:sz w:val="20"/>
          <w:szCs w:val="20"/>
        </w:rPr>
        <w:t xml:space="preserve">документацию </w:t>
      </w:r>
      <w:r w:rsidR="00547F50" w:rsidRPr="00A47FBF">
        <w:rPr>
          <w:rFonts w:ascii="Times New Roman" w:hAnsi="Times New Roman"/>
          <w:sz w:val="20"/>
          <w:szCs w:val="20"/>
        </w:rPr>
        <w:t>(</w:t>
      </w:r>
      <w:r w:rsidR="00DB7CCA">
        <w:rPr>
          <w:rFonts w:ascii="Times New Roman" w:hAnsi="Times New Roman"/>
          <w:sz w:val="20"/>
          <w:szCs w:val="20"/>
        </w:rPr>
        <w:t>оригиналы и копии</w:t>
      </w:r>
      <w:r w:rsidR="00793163">
        <w:rPr>
          <w:rFonts w:ascii="Times New Roman" w:hAnsi="Times New Roman"/>
          <w:sz w:val="20"/>
          <w:szCs w:val="20"/>
        </w:rPr>
        <w:t>)</w:t>
      </w:r>
      <w:r w:rsidR="00547F50" w:rsidRPr="00A47FBF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</w:t>
      </w:r>
      <w:r w:rsidR="00A47FBF" w:rsidRPr="00A47FBF">
        <w:rPr>
          <w:rFonts w:ascii="Times New Roman" w:hAnsi="Times New Roman"/>
          <w:sz w:val="20"/>
          <w:szCs w:val="20"/>
        </w:rPr>
        <w:t>,</w:t>
      </w:r>
      <w:r w:rsidR="00547F50" w:rsidRPr="00A47FBF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A47FBF">
        <w:rPr>
          <w:rFonts w:ascii="Times New Roman" w:hAnsi="Times New Roman"/>
          <w:sz w:val="20"/>
          <w:szCs w:val="20"/>
        </w:rPr>
        <w:t xml:space="preserve">ках, СМС-сообщениях для </w:t>
      </w:r>
      <w:r w:rsidR="00A47FBF" w:rsidRPr="00A47FBF">
        <w:rPr>
          <w:rFonts w:ascii="Times New Roman" w:hAnsi="Times New Roman"/>
          <w:sz w:val="20"/>
          <w:szCs w:val="20"/>
        </w:rPr>
        <w:lastRenderedPageBreak/>
        <w:t>исполнения настоящего Договора.</w:t>
      </w:r>
      <w:r w:rsidR="00547F50" w:rsidRPr="00A47FBF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A47FBF">
        <w:rPr>
          <w:rFonts w:ascii="Times New Roman" w:hAnsi="Times New Roman"/>
          <w:sz w:val="20"/>
          <w:szCs w:val="20"/>
        </w:rPr>
        <w:t xml:space="preserve"> </w:t>
      </w:r>
      <w:r w:rsidR="00547F50" w:rsidRPr="00A47FBF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A47FBF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47FBF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</w:t>
      </w:r>
      <w:r w:rsidR="00A47FBF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454425" w:rsidRPr="00935F2A" w:rsidRDefault="00793163" w:rsidP="004544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2.2.4. </w:t>
      </w:r>
      <w:r w:rsidR="00454425" w:rsidRPr="00935F2A">
        <w:rPr>
          <w:rFonts w:ascii="Times New Roman" w:hAnsi="Times New Roman"/>
          <w:sz w:val="20"/>
          <w:szCs w:val="20"/>
        </w:rPr>
        <w:t xml:space="preserve">Получить в банках и передать </w:t>
      </w:r>
      <w:r w:rsidR="008671A5" w:rsidRPr="008671A5">
        <w:rPr>
          <w:rFonts w:ascii="Times New Roman" w:hAnsi="Times New Roman"/>
          <w:sz w:val="20"/>
          <w:szCs w:val="20"/>
        </w:rPr>
        <w:t>Исполнителю</w:t>
      </w:r>
      <w:r w:rsidR="00454425" w:rsidRPr="00935F2A">
        <w:rPr>
          <w:rFonts w:ascii="Times New Roman" w:hAnsi="Times New Roman"/>
          <w:sz w:val="20"/>
          <w:szCs w:val="20"/>
        </w:rPr>
        <w:t xml:space="preserve"> по требованию кредитные договоры, договоры займа, графики платежей, копию паспорта, СНИЛС, ИНН, копию трудовой книжки, справки по форме 2НДФЛ, справки о размере начисленных пособий, выплат, пенсий, медицинскую документацию и иные документы.</w:t>
      </w:r>
    </w:p>
    <w:p w:rsidR="008671A5" w:rsidRPr="008671A5" w:rsidRDefault="00454425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Прием документов осуществляется путем подписания Сторонами Акта приема-передачи документов (Приложение №1 к Договору </w:t>
      </w:r>
      <w:r w:rsidR="008671A5">
        <w:rPr>
          <w:rFonts w:ascii="Times New Roman" w:hAnsi="Times New Roman"/>
          <w:sz w:val="20"/>
          <w:szCs w:val="20"/>
        </w:rPr>
        <w:t>оказания услуг</w:t>
      </w:r>
      <w:r w:rsidRPr="00935F2A">
        <w:rPr>
          <w:rFonts w:ascii="Times New Roman" w:hAnsi="Times New Roman"/>
          <w:sz w:val="20"/>
          <w:szCs w:val="20"/>
        </w:rPr>
        <w:t>).</w:t>
      </w:r>
    </w:p>
    <w:p w:rsidR="00671B90" w:rsidRPr="00792818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EB5D6B" w:rsidRPr="00B23A69">
        <w:rPr>
          <w:rFonts w:ascii="Times New Roman" w:hAnsi="Times New Roman"/>
          <w:sz w:val="20"/>
          <w:szCs w:val="20"/>
        </w:rPr>
        <w:t xml:space="preserve">Уплатить </w:t>
      </w:r>
      <w:r w:rsidR="00EB5D6B">
        <w:rPr>
          <w:rFonts w:ascii="Times New Roman" w:hAnsi="Times New Roman"/>
          <w:sz w:val="20"/>
          <w:szCs w:val="20"/>
        </w:rPr>
        <w:t>Исполнителю</w:t>
      </w:r>
      <w:r w:rsidR="00EB5D6B" w:rsidRPr="00B23A69">
        <w:rPr>
          <w:rFonts w:ascii="Times New Roman" w:hAnsi="Times New Roman"/>
          <w:sz w:val="20"/>
          <w:szCs w:val="20"/>
        </w:rPr>
        <w:t xml:space="preserve"> вознаграждение в соответствии с разделом 4 </w:t>
      </w:r>
      <w:r w:rsidR="00EB5D6B">
        <w:rPr>
          <w:rFonts w:ascii="Times New Roman" w:hAnsi="Times New Roman"/>
          <w:sz w:val="20"/>
          <w:szCs w:val="20"/>
        </w:rPr>
        <w:t>н</w:t>
      </w:r>
      <w:r w:rsidR="00EB5D6B" w:rsidRPr="00B23A69">
        <w:rPr>
          <w:rFonts w:ascii="Times New Roman" w:hAnsi="Times New Roman"/>
          <w:sz w:val="20"/>
          <w:szCs w:val="20"/>
        </w:rPr>
        <w:t>астоящего Договора</w:t>
      </w:r>
      <w:r w:rsidR="00EB5D6B" w:rsidRPr="00792818">
        <w:rPr>
          <w:rFonts w:ascii="Times New Roman" w:hAnsi="Times New Roman"/>
          <w:sz w:val="20"/>
          <w:szCs w:val="20"/>
        </w:rPr>
        <w:t>.</w:t>
      </w:r>
    </w:p>
    <w:p w:rsidR="00AE17BD" w:rsidRPr="00B23A69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2.2.</w:t>
      </w:r>
      <w:r w:rsidR="00793163">
        <w:rPr>
          <w:rFonts w:ascii="Times New Roman" w:hAnsi="Times New Roman"/>
          <w:sz w:val="20"/>
          <w:szCs w:val="20"/>
        </w:rPr>
        <w:t>6</w:t>
      </w:r>
      <w:r w:rsidRPr="00B23A69">
        <w:rPr>
          <w:rFonts w:ascii="Times New Roman" w:hAnsi="Times New Roman"/>
          <w:sz w:val="20"/>
          <w:szCs w:val="20"/>
        </w:rPr>
        <w:t xml:space="preserve">. Сообщить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>
        <w:rPr>
          <w:rFonts w:ascii="Times New Roman" w:hAnsi="Times New Roman"/>
          <w:sz w:val="20"/>
          <w:szCs w:val="20"/>
        </w:rPr>
        <w:t>связи: номера телефонов, e-mail</w:t>
      </w:r>
      <w:r w:rsidRPr="00B23A69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B23A69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2.3. </w:t>
      </w:r>
      <w:r w:rsidR="00636CCD">
        <w:rPr>
          <w:rFonts w:ascii="Times New Roman" w:hAnsi="Times New Roman"/>
          <w:b/>
          <w:sz w:val="20"/>
          <w:szCs w:val="20"/>
        </w:rPr>
        <w:t>Исполнитель</w:t>
      </w:r>
      <w:r w:rsidRPr="00B23A69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B23A69">
        <w:rPr>
          <w:rFonts w:ascii="Times New Roman" w:hAnsi="Times New Roman"/>
          <w:b/>
          <w:sz w:val="20"/>
          <w:szCs w:val="20"/>
        </w:rPr>
        <w:t>вправе</w:t>
      </w:r>
      <w:r w:rsidRPr="00B23A69">
        <w:rPr>
          <w:rFonts w:ascii="Times New Roman" w:hAnsi="Times New Roman"/>
          <w:b/>
          <w:sz w:val="20"/>
          <w:szCs w:val="20"/>
        </w:rPr>
        <w:t>:</w:t>
      </w:r>
    </w:p>
    <w:p w:rsidR="001B6EDC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2.3.1. </w:t>
      </w:r>
      <w:r w:rsidR="00A4119A" w:rsidRPr="00B23A69">
        <w:rPr>
          <w:rFonts w:ascii="Times New Roman" w:hAnsi="Times New Roman"/>
          <w:sz w:val="20"/>
          <w:szCs w:val="20"/>
        </w:rPr>
        <w:t>С</w:t>
      </w:r>
      <w:r w:rsidRPr="00B23A69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B23A69">
        <w:rPr>
          <w:rFonts w:ascii="Times New Roman" w:hAnsi="Times New Roman"/>
          <w:sz w:val="20"/>
          <w:szCs w:val="20"/>
        </w:rPr>
        <w:t>ить</w:t>
      </w:r>
      <w:r w:rsidRPr="00B23A69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.   </w:t>
      </w:r>
    </w:p>
    <w:p w:rsidR="00C45EA5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Pr="00B23A69">
        <w:rPr>
          <w:rFonts w:ascii="Times New Roman" w:hAnsi="Times New Roman"/>
          <w:bCs/>
          <w:sz w:val="20"/>
          <w:szCs w:val="20"/>
        </w:rPr>
        <w:t>Требовать</w:t>
      </w:r>
      <w:r w:rsidRPr="00B23A69">
        <w:rPr>
          <w:rFonts w:ascii="Times New Roman" w:hAnsi="Times New Roman"/>
          <w:sz w:val="20"/>
          <w:szCs w:val="20"/>
        </w:rPr>
        <w:t xml:space="preserve"> от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любую информацию и документацию, необходимую для выполнения своих обязательств по </w:t>
      </w:r>
      <w:r>
        <w:rPr>
          <w:rFonts w:ascii="Times New Roman" w:hAnsi="Times New Roman"/>
          <w:sz w:val="20"/>
          <w:szCs w:val="20"/>
        </w:rPr>
        <w:t xml:space="preserve">настоящему </w:t>
      </w:r>
      <w:r w:rsidRPr="00B23A69">
        <w:rPr>
          <w:rFonts w:ascii="Times New Roman" w:hAnsi="Times New Roman"/>
          <w:sz w:val="20"/>
          <w:szCs w:val="20"/>
        </w:rPr>
        <w:t xml:space="preserve">Договору. В случае непредставления либо представления </w:t>
      </w:r>
      <w:r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неполной или недостоверной информации, </w:t>
      </w:r>
      <w:r>
        <w:rPr>
          <w:rFonts w:ascii="Times New Roman" w:hAnsi="Times New Roman"/>
          <w:sz w:val="20"/>
          <w:szCs w:val="20"/>
        </w:rPr>
        <w:t>Исполнитель</w:t>
      </w:r>
      <w:r w:rsidRPr="00B23A69">
        <w:rPr>
          <w:rFonts w:ascii="Times New Roman" w:hAnsi="Times New Roman"/>
          <w:sz w:val="20"/>
          <w:szCs w:val="20"/>
        </w:rPr>
        <w:t xml:space="preserve"> имеет право приостановить исполнение своих обязательств по Договору, до представления необходимой информации, уведомив </w:t>
      </w:r>
      <w:r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телефону либо посредством СМС-сообщения.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</w:t>
      </w:r>
      <w:r w:rsidR="00DF7500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B23A69">
        <w:rPr>
          <w:rFonts w:ascii="Times New Roman" w:hAnsi="Times New Roman"/>
          <w:sz w:val="20"/>
          <w:szCs w:val="20"/>
        </w:rPr>
        <w:t xml:space="preserve">е </w:t>
      </w:r>
      <w:r w:rsidRPr="00B23A69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>
        <w:rPr>
          <w:rFonts w:ascii="Times New Roman" w:hAnsi="Times New Roman"/>
          <w:sz w:val="20"/>
          <w:szCs w:val="20"/>
        </w:rPr>
        <w:t>Заказчика</w:t>
      </w:r>
      <w:r w:rsidRPr="00B23A69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B23A69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 xml:space="preserve">2.4. </w:t>
      </w:r>
      <w:r w:rsidR="00636CCD">
        <w:rPr>
          <w:rFonts w:ascii="Times New Roman" w:hAnsi="Times New Roman"/>
          <w:b/>
          <w:sz w:val="20"/>
          <w:szCs w:val="20"/>
        </w:rPr>
        <w:t>Заказчик</w:t>
      </w:r>
      <w:r w:rsidRPr="00B23A69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B23A69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0D13C7" w:rsidRPr="00B23A69">
        <w:rPr>
          <w:rFonts w:ascii="Times New Roman" w:hAnsi="Times New Roman"/>
          <w:sz w:val="20"/>
          <w:szCs w:val="20"/>
        </w:rPr>
        <w:t>.</w:t>
      </w:r>
    </w:p>
    <w:p w:rsidR="00671B90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.2. Получать от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C45EA5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B23A69">
        <w:rPr>
          <w:rFonts w:ascii="Times New Roman" w:hAnsi="Times New Roman"/>
          <w:sz w:val="20"/>
          <w:szCs w:val="20"/>
        </w:rPr>
        <w:t xml:space="preserve"> </w:t>
      </w:r>
      <w:r w:rsidR="00C45EA5">
        <w:rPr>
          <w:rFonts w:ascii="Times New Roman" w:hAnsi="Times New Roman"/>
          <w:sz w:val="20"/>
          <w:szCs w:val="20"/>
        </w:rPr>
        <w:t>о состоянии дел по исполнению настоящего Договора</w:t>
      </w:r>
      <w:r w:rsidR="00C45EA5" w:rsidRPr="00B23A69">
        <w:rPr>
          <w:rFonts w:ascii="Times New Roman" w:hAnsi="Times New Roman"/>
          <w:sz w:val="20"/>
          <w:szCs w:val="20"/>
        </w:rPr>
        <w:t>;</w:t>
      </w:r>
    </w:p>
    <w:p w:rsidR="0085220F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2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1B6EDC" w:rsidRPr="00B23A69">
        <w:rPr>
          <w:rFonts w:ascii="Times New Roman" w:hAnsi="Times New Roman"/>
          <w:sz w:val="20"/>
          <w:szCs w:val="20"/>
        </w:rPr>
        <w:t>4</w:t>
      </w:r>
      <w:r w:rsidR="000D13C7" w:rsidRPr="00B23A69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="00874003" w:rsidRPr="00B23A69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B23A69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671B90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71B90">
        <w:rPr>
          <w:rFonts w:ascii="Times New Roman" w:hAnsi="Times New Roman"/>
          <w:b/>
          <w:sz w:val="20"/>
          <w:szCs w:val="20"/>
        </w:rPr>
        <w:t>3</w:t>
      </w:r>
      <w:r w:rsidR="00D30CF6" w:rsidRPr="00671B90">
        <w:rPr>
          <w:rFonts w:ascii="Times New Roman" w:hAnsi="Times New Roman"/>
          <w:b/>
          <w:sz w:val="20"/>
          <w:szCs w:val="20"/>
        </w:rPr>
        <w:t>.</w:t>
      </w:r>
      <w:r w:rsidR="000D13C7" w:rsidRPr="00671B90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11A82">
        <w:rPr>
          <w:rFonts w:ascii="Times New Roman" w:hAnsi="Times New Roman"/>
          <w:sz w:val="20"/>
          <w:szCs w:val="20"/>
        </w:rPr>
        <w:t>3.</w:t>
      </w:r>
      <w:r w:rsidR="00671B90">
        <w:rPr>
          <w:rFonts w:ascii="Times New Roman" w:hAnsi="Times New Roman"/>
          <w:sz w:val="20"/>
          <w:szCs w:val="20"/>
        </w:rPr>
        <w:t>1</w:t>
      </w:r>
      <w:r w:rsidRPr="00511A8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511A8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511A82">
        <w:rPr>
          <w:rFonts w:ascii="Times New Roman" w:hAnsi="Times New Roman"/>
          <w:sz w:val="20"/>
          <w:szCs w:val="20"/>
        </w:rPr>
        <w:t>.</w:t>
      </w:r>
    </w:p>
    <w:p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B23A69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4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C45EA5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4.1.</w:t>
      </w:r>
      <w:r w:rsidR="00C45EA5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B23A69">
        <w:rPr>
          <w:rFonts w:ascii="Times New Roman" w:hAnsi="Times New Roman"/>
          <w:sz w:val="20"/>
          <w:szCs w:val="20"/>
        </w:rPr>
        <w:t xml:space="preserve"> </w:t>
      </w:r>
      <w:r w:rsidR="00C45EA5" w:rsidRPr="00B23A69">
        <w:rPr>
          <w:rFonts w:ascii="Times New Roman" w:hAnsi="Times New Roman"/>
          <w:sz w:val="20"/>
          <w:szCs w:val="20"/>
        </w:rPr>
        <w:t>настояще</w:t>
      </w:r>
      <w:r w:rsidR="00C45EA5">
        <w:rPr>
          <w:rFonts w:ascii="Times New Roman" w:hAnsi="Times New Roman"/>
          <w:sz w:val="20"/>
          <w:szCs w:val="20"/>
        </w:rPr>
        <w:t>му</w:t>
      </w:r>
      <w:r w:rsidR="00C45EA5" w:rsidRPr="00B23A69">
        <w:rPr>
          <w:rFonts w:ascii="Times New Roman" w:hAnsi="Times New Roman"/>
          <w:sz w:val="20"/>
          <w:szCs w:val="20"/>
        </w:rPr>
        <w:t xml:space="preserve"> Договор</w:t>
      </w:r>
      <w:r w:rsidR="00C45EA5">
        <w:rPr>
          <w:rFonts w:ascii="Times New Roman" w:hAnsi="Times New Roman"/>
          <w:sz w:val="20"/>
          <w:szCs w:val="20"/>
        </w:rPr>
        <w:t>у</w:t>
      </w:r>
      <w:r w:rsidRPr="00B23A69">
        <w:rPr>
          <w:rFonts w:ascii="Times New Roman" w:hAnsi="Times New Roman"/>
          <w:sz w:val="20"/>
          <w:szCs w:val="20"/>
        </w:rPr>
        <w:t>, составляет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 w:rsidR="00644347">
        <w:rPr>
          <w:rFonts w:ascii="Times New Roman" w:hAnsi="Times New Roman"/>
          <w:lang w:val="en-US"/>
        </w:rPr>
        <w:t>CONTSUM</w:t>
      </w:r>
      <w:r w:rsidR="00644347" w:rsidRPr="00636CCD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 w:rsidR="00644347">
        <w:rPr>
          <w:rFonts w:ascii="Times New Roman" w:hAnsi="Times New Roman"/>
          <w:lang w:val="en-US"/>
        </w:rPr>
        <w:t>CONTSUMSTR</w:t>
      </w:r>
      <w:r w:rsidR="00644347" w:rsidRPr="00636CCD">
        <w:rPr>
          <w:rFonts w:ascii="Times New Roman" w:hAnsi="Times New Roman"/>
        </w:rPr>
        <w:t>}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</w:p>
    <w:p w:rsidR="00AE17BD" w:rsidRPr="00B23A69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45EA5">
        <w:rPr>
          <w:rFonts w:ascii="Times New Roman" w:hAnsi="Times New Roman"/>
          <w:sz w:val="20"/>
          <w:szCs w:val="20"/>
        </w:rPr>
        <w:t xml:space="preserve">4.1.1. </w:t>
      </w:r>
      <w:r w:rsidR="00C45EA5" w:rsidRPr="00C45EA5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45EA5">
        <w:rPr>
          <w:rFonts w:ascii="Times New Roman" w:hAnsi="Times New Roman"/>
          <w:sz w:val="20"/>
          <w:szCs w:val="20"/>
        </w:rPr>
        <w:t xml:space="preserve"> </w:t>
      </w:r>
      <w:r w:rsidR="00636CCD" w:rsidRPr="00C45EA5">
        <w:rPr>
          <w:rFonts w:ascii="Times New Roman" w:hAnsi="Times New Roman"/>
          <w:sz w:val="20"/>
          <w:szCs w:val="20"/>
        </w:rPr>
        <w:t>Заказчиком</w:t>
      </w:r>
      <w:r w:rsidRPr="00C45EA5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EE60ED" w:rsidRPr="000D7829" w:rsidTr="00EE4276">
        <w:tc>
          <w:tcPr>
            <w:tcW w:w="1418" w:type="dxa"/>
          </w:tcPr>
          <w:p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EE60ED" w:rsidRPr="000D7829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EE60ED" w:rsidTr="00EE4276">
        <w:tc>
          <w:tcPr>
            <w:tcW w:w="1418" w:type="dxa"/>
          </w:tcPr>
          <w:p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EE60ED" w:rsidRDefault="00EE60ED" w:rsidP="00EE427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EE60ED" w:rsidRDefault="00EE60ED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7405AE" w:rsidRPr="00B23A69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Pr="00B23A69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AE17BD" w:rsidRPr="00B23A69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2</w:t>
      </w:r>
      <w:r w:rsidRPr="00B23A69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>
        <w:rPr>
          <w:rFonts w:ascii="Times New Roman" w:hAnsi="Times New Roman"/>
          <w:sz w:val="20"/>
          <w:szCs w:val="20"/>
        </w:rPr>
        <w:t>Исполнителю</w:t>
      </w:r>
      <w:r w:rsidRPr="00B23A69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Pr="00B23A69">
        <w:rPr>
          <w:rFonts w:ascii="Times New Roman" w:hAnsi="Times New Roman"/>
          <w:sz w:val="20"/>
          <w:szCs w:val="20"/>
        </w:rPr>
        <w:t>, указанный в разделе 1</w:t>
      </w:r>
      <w:r w:rsidR="0030410C">
        <w:rPr>
          <w:rFonts w:ascii="Times New Roman" w:hAnsi="Times New Roman"/>
          <w:sz w:val="20"/>
          <w:szCs w:val="20"/>
        </w:rPr>
        <w:t>0</w:t>
      </w:r>
      <w:r w:rsidRPr="00B23A69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3</w:t>
      </w:r>
      <w:r w:rsidRPr="00B23A69">
        <w:rPr>
          <w:rFonts w:ascii="Times New Roman" w:hAnsi="Times New Roman"/>
          <w:sz w:val="20"/>
          <w:szCs w:val="20"/>
        </w:rPr>
        <w:t xml:space="preserve">.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Pr="00B23A69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Default="008671A5" w:rsidP="0061787C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18}</w:t>
      </w:r>
    </w:p>
    <w:p w:rsidR="0061787C" w:rsidRPr="00B22832" w:rsidRDefault="008671A5" w:rsidP="00D61ED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B22832">
        <w:rPr>
          <w:rFonts w:ascii="Times New Roman" w:eastAsia="Times New Roman" w:hAnsi="Times New Roman"/>
          <w:sz w:val="20"/>
          <w:szCs w:val="20"/>
        </w:rPr>
        <w:t>12}</w:t>
      </w:r>
    </w:p>
    <w:p w:rsidR="008671A5" w:rsidRPr="00B22832" w:rsidRDefault="008671A5" w:rsidP="00D61ED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2832">
        <w:rPr>
          <w:rFonts w:ascii="Times New Roman" w:eastAsia="Times New Roman" w:hAnsi="Times New Roman"/>
          <w:sz w:val="20"/>
          <w:szCs w:val="20"/>
        </w:rPr>
        <w:t>$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{</w:t>
      </w:r>
      <w:r w:rsidR="00CA3DE8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CA3DE8">
        <w:rPr>
          <w:rFonts w:ascii="Times New Roman" w:eastAsia="Times New Roman" w:hAnsi="Times New Roman"/>
          <w:sz w:val="20"/>
          <w:szCs w:val="20"/>
        </w:rPr>
        <w:t>1</w:t>
      </w:r>
      <w:r w:rsidR="00CA3DE8" w:rsidRPr="00B22832">
        <w:rPr>
          <w:rFonts w:ascii="Times New Roman" w:eastAsia="Times New Roman" w:hAnsi="Times New Roman"/>
          <w:sz w:val="20"/>
          <w:szCs w:val="20"/>
        </w:rPr>
        <w:t>}</w:t>
      </w:r>
    </w:p>
    <w:p w:rsidR="00AE17BD" w:rsidRPr="00B23A69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4</w:t>
      </w:r>
      <w:r w:rsidR="00AE17BD" w:rsidRPr="00B23A69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AE17BD" w:rsidRPr="00B23A69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5</w:t>
      </w:r>
      <w:r w:rsidRPr="00B23A69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B23A69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>
        <w:rPr>
          <w:rFonts w:ascii="Times New Roman" w:hAnsi="Times New Roman"/>
          <w:sz w:val="20"/>
          <w:szCs w:val="20"/>
        </w:rPr>
        <w:t>,</w:t>
      </w:r>
      <w:r w:rsidRPr="00B23A69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B23A69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. </w:t>
      </w:r>
      <w:r w:rsidR="00732C42" w:rsidRPr="00B23A69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B23A69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B23A69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793163">
        <w:rPr>
          <w:rFonts w:ascii="Times New Roman" w:hAnsi="Times New Roman"/>
          <w:sz w:val="20"/>
          <w:szCs w:val="20"/>
        </w:rPr>
        <w:t>7</w:t>
      </w:r>
      <w:r w:rsidR="00671B90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B23A69">
        <w:rPr>
          <w:rFonts w:ascii="Times New Roman" w:hAnsi="Times New Roman"/>
          <w:sz w:val="20"/>
          <w:szCs w:val="20"/>
        </w:rPr>
        <w:t xml:space="preserve">озмещать </w:t>
      </w:r>
      <w:r w:rsidR="00732C42">
        <w:rPr>
          <w:rFonts w:ascii="Times New Roman" w:hAnsi="Times New Roman"/>
          <w:sz w:val="20"/>
          <w:szCs w:val="20"/>
        </w:rPr>
        <w:t>Исполнителю</w:t>
      </w:r>
      <w:r w:rsidR="00732C42" w:rsidRPr="00B23A69">
        <w:rPr>
          <w:rFonts w:ascii="Times New Roman" w:hAnsi="Times New Roman"/>
          <w:sz w:val="20"/>
          <w:szCs w:val="20"/>
        </w:rPr>
        <w:t xml:space="preserve"> понесенным им расходы при осуществлении платежей (государственная пошлина, налог и т.п.) в интересах </w:t>
      </w:r>
      <w:r w:rsidR="00732C42">
        <w:rPr>
          <w:rFonts w:ascii="Times New Roman" w:hAnsi="Times New Roman"/>
          <w:sz w:val="20"/>
          <w:szCs w:val="20"/>
        </w:rPr>
        <w:t>Заказчика</w:t>
      </w:r>
      <w:r w:rsidR="00732C42" w:rsidRPr="00B23A69">
        <w:rPr>
          <w:rFonts w:ascii="Times New Roman" w:hAnsi="Times New Roman"/>
          <w:sz w:val="20"/>
          <w:szCs w:val="20"/>
        </w:rPr>
        <w:t xml:space="preserve"> с использованием денежных средств </w:t>
      </w:r>
      <w:r w:rsidR="00732C42">
        <w:rPr>
          <w:rFonts w:ascii="Times New Roman" w:hAnsi="Times New Roman"/>
          <w:sz w:val="20"/>
          <w:szCs w:val="20"/>
        </w:rPr>
        <w:t>Исполнителя</w:t>
      </w:r>
      <w:r w:rsidR="00732C42" w:rsidRPr="00B23A69">
        <w:rPr>
          <w:rFonts w:ascii="Times New Roman" w:hAnsi="Times New Roman"/>
          <w:sz w:val="20"/>
          <w:szCs w:val="20"/>
        </w:rPr>
        <w:t xml:space="preserve"> в течение 5 (пяти) календарных дней с момента предъявления </w:t>
      </w:r>
      <w:r w:rsidR="00732C42">
        <w:rPr>
          <w:rFonts w:ascii="Times New Roman" w:hAnsi="Times New Roman"/>
          <w:sz w:val="20"/>
          <w:szCs w:val="20"/>
        </w:rPr>
        <w:t>Исполнителем</w:t>
      </w:r>
      <w:r w:rsidR="00732C42" w:rsidRPr="00B23A69">
        <w:rPr>
          <w:rFonts w:ascii="Times New Roman" w:hAnsi="Times New Roman"/>
          <w:sz w:val="20"/>
          <w:szCs w:val="20"/>
        </w:rPr>
        <w:t xml:space="preserve"> подтверждающих документов (квитанция, кассовый чек, билет, платежное поручение и т.п.). </w:t>
      </w:r>
    </w:p>
    <w:p w:rsidR="00732C42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B23A69">
        <w:rPr>
          <w:rFonts w:ascii="Times New Roman" w:hAnsi="Times New Roman"/>
          <w:b/>
          <w:sz w:val="20"/>
          <w:szCs w:val="20"/>
        </w:rPr>
        <w:t>5.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B23A69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B23A69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B23A69">
        <w:rPr>
          <w:rFonts w:ascii="Times New Roman" w:hAnsi="Times New Roman"/>
          <w:sz w:val="20"/>
          <w:szCs w:val="20"/>
        </w:rPr>
        <w:t>5</w:t>
      </w:r>
      <w:r w:rsidR="000D13C7" w:rsidRPr="00B23A69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B23A69">
        <w:rPr>
          <w:rFonts w:ascii="Times New Roman" w:hAnsi="Times New Roman"/>
          <w:sz w:val="20"/>
          <w:szCs w:val="20"/>
        </w:rPr>
        <w:t xml:space="preserve">нения)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Pr="00B23A69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B23A69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B23A69">
        <w:rPr>
          <w:rFonts w:ascii="Times New Roman" w:hAnsi="Times New Roman"/>
          <w:sz w:val="20"/>
          <w:szCs w:val="20"/>
        </w:rPr>
        <w:t>2.2</w:t>
      </w:r>
      <w:r w:rsidR="00912C76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Договора, </w:t>
      </w:r>
      <w:r w:rsidR="00636CCD">
        <w:rPr>
          <w:rFonts w:ascii="Times New Roman" w:hAnsi="Times New Roman"/>
          <w:sz w:val="20"/>
          <w:szCs w:val="20"/>
        </w:rPr>
        <w:t>Исполнитель</w:t>
      </w:r>
      <w:r w:rsidR="00A54C1B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>в</w:t>
      </w:r>
      <w:r w:rsidR="009534DD">
        <w:rPr>
          <w:rFonts w:ascii="Times New Roman" w:hAnsi="Times New Roman"/>
          <w:sz w:val="20"/>
          <w:szCs w:val="20"/>
        </w:rPr>
        <w:t xml:space="preserve"> </w:t>
      </w:r>
      <w:r w:rsidR="00F1725F" w:rsidRPr="00B23A69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B23A69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B23A69">
        <w:rPr>
          <w:rFonts w:ascii="Times New Roman" w:hAnsi="Times New Roman"/>
          <w:sz w:val="20"/>
          <w:szCs w:val="20"/>
        </w:rPr>
        <w:t>. При этом услуги</w:t>
      </w:r>
      <w:r w:rsidR="00056288" w:rsidRPr="00B23A69">
        <w:rPr>
          <w:rFonts w:ascii="Times New Roman" w:hAnsi="Times New Roman"/>
          <w:sz w:val="20"/>
          <w:szCs w:val="20"/>
        </w:rPr>
        <w:t>,</w:t>
      </w:r>
      <w:r w:rsidR="00F1725F" w:rsidRPr="00B23A69">
        <w:rPr>
          <w:rFonts w:ascii="Times New Roman" w:hAnsi="Times New Roman"/>
          <w:sz w:val="20"/>
          <w:szCs w:val="20"/>
        </w:rPr>
        <w:t xml:space="preserve"> оказанные </w:t>
      </w:r>
      <w:r w:rsidR="00636CCD">
        <w:rPr>
          <w:rFonts w:ascii="Times New Roman" w:hAnsi="Times New Roman"/>
          <w:sz w:val="20"/>
          <w:szCs w:val="20"/>
        </w:rPr>
        <w:t>Исполнителем</w:t>
      </w:r>
      <w:r w:rsidR="00F1725F" w:rsidRPr="00B23A69">
        <w:rPr>
          <w:rFonts w:ascii="Times New Roman" w:hAnsi="Times New Roman"/>
          <w:sz w:val="20"/>
          <w:szCs w:val="20"/>
        </w:rPr>
        <w:t xml:space="preserve"> до </w:t>
      </w:r>
      <w:r w:rsidR="00DD317B" w:rsidRPr="00B23A69">
        <w:rPr>
          <w:rFonts w:ascii="Times New Roman" w:hAnsi="Times New Roman"/>
          <w:sz w:val="20"/>
          <w:szCs w:val="20"/>
        </w:rPr>
        <w:t>расторжения,</w:t>
      </w:r>
      <w:r w:rsidR="00F1725F" w:rsidRPr="00B23A69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>
        <w:rPr>
          <w:rFonts w:ascii="Times New Roman" w:hAnsi="Times New Roman"/>
          <w:sz w:val="20"/>
          <w:szCs w:val="20"/>
        </w:rPr>
        <w:t>Заказчиком</w:t>
      </w:r>
      <w:r w:rsidR="00F1725F" w:rsidRPr="00B23A69">
        <w:rPr>
          <w:rFonts w:ascii="Times New Roman" w:hAnsi="Times New Roman"/>
          <w:sz w:val="20"/>
          <w:szCs w:val="20"/>
        </w:rPr>
        <w:t xml:space="preserve">, а </w:t>
      </w:r>
      <w:r w:rsidR="00DD317B" w:rsidRPr="00B23A69">
        <w:rPr>
          <w:rFonts w:ascii="Times New Roman" w:hAnsi="Times New Roman"/>
          <w:sz w:val="20"/>
          <w:szCs w:val="20"/>
        </w:rPr>
        <w:t>оплаченные</w:t>
      </w:r>
      <w:r w:rsidR="00F1725F" w:rsidRPr="00B23A69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B23A69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Заказчику</w:t>
      </w:r>
      <w:r w:rsidR="00DD317B" w:rsidRPr="00B23A69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DA0F66" w:rsidRPr="008C03F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</w:t>
      </w:r>
      <w:r w:rsidR="00AC4DB4">
        <w:rPr>
          <w:rFonts w:ascii="Times New Roman" w:hAnsi="Times New Roman"/>
          <w:sz w:val="20"/>
          <w:szCs w:val="20"/>
        </w:rPr>
        <w:t>3</w:t>
      </w:r>
      <w:r w:rsidR="001C5FE6" w:rsidRPr="008C03F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B23A69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</w:t>
      </w:r>
      <w:r w:rsidR="00AC4DB4">
        <w:rPr>
          <w:rFonts w:ascii="Times New Roman" w:hAnsi="Times New Roman"/>
          <w:bCs/>
          <w:sz w:val="20"/>
          <w:szCs w:val="20"/>
        </w:rPr>
        <w:t>4</w:t>
      </w:r>
      <w:r w:rsidR="001C5FE6" w:rsidRPr="008C03F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30410C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B23A69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E17BD" w:rsidRPr="00B23A69">
        <w:rPr>
          <w:rFonts w:ascii="Times New Roman" w:eastAsia="Times New Roman" w:hAnsi="Times New Roman"/>
          <w:sz w:val="20"/>
          <w:szCs w:val="20"/>
        </w:rPr>
        <w:t>1.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B23A69">
        <w:rPr>
          <w:rFonts w:ascii="Times New Roman" w:eastAsia="Times New Roman" w:hAnsi="Times New Roman"/>
          <w:sz w:val="20"/>
          <w:szCs w:val="20"/>
        </w:rPr>
        <w:t>0,5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B23A69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6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B23A69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</w:p>
    <w:p w:rsidR="0085220F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B23A69">
        <w:rPr>
          <w:rFonts w:ascii="Times New Roman" w:eastAsia="Times New Roman" w:hAnsi="Times New Roman"/>
          <w:sz w:val="20"/>
          <w:szCs w:val="20"/>
        </w:rPr>
        <w:t>5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</w:t>
      </w:r>
      <w:r w:rsidR="00AC4DB4">
        <w:rPr>
          <w:rFonts w:ascii="Times New Roman" w:eastAsia="Times New Roman" w:hAnsi="Times New Roman"/>
          <w:sz w:val="20"/>
          <w:szCs w:val="20"/>
        </w:rPr>
        <w:t>7</w:t>
      </w:r>
      <w:r w:rsidR="00E52B64" w:rsidRPr="00B23A69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B23A69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B23A69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</w:t>
      </w:r>
      <w:r w:rsidR="000D13C7" w:rsidRPr="00B23A69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B23A69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2C381F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580068" w:rsidRPr="002C381F">
        <w:rPr>
          <w:rFonts w:ascii="Times New Roman" w:hAnsi="Times New Roman"/>
          <w:sz w:val="20"/>
          <w:szCs w:val="20"/>
        </w:rPr>
        <w:t>.1.</w:t>
      </w:r>
      <w:r w:rsidR="001C07BC" w:rsidRPr="002C381F">
        <w:rPr>
          <w:rFonts w:ascii="Times New Roman" w:hAnsi="Times New Roman"/>
          <w:sz w:val="20"/>
          <w:szCs w:val="20"/>
        </w:rPr>
        <w:t xml:space="preserve"> Д</w:t>
      </w:r>
      <w:r w:rsidR="00580068" w:rsidRPr="002C381F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2C381F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2C381F">
        <w:rPr>
          <w:rFonts w:ascii="Times New Roman" w:hAnsi="Times New Roman"/>
          <w:sz w:val="20"/>
          <w:szCs w:val="20"/>
        </w:rPr>
        <w:t>Заказчиком</w:t>
      </w:r>
      <w:r w:rsidR="00AE17BD" w:rsidRPr="002C381F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2C381F">
        <w:rPr>
          <w:rFonts w:ascii="Times New Roman" w:hAnsi="Times New Roman"/>
          <w:sz w:val="20"/>
          <w:szCs w:val="20"/>
        </w:rPr>
        <w:t>,</w:t>
      </w:r>
      <w:r w:rsidR="00AE17BD" w:rsidRPr="002C381F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2C381F">
        <w:rPr>
          <w:rFonts w:ascii="Times New Roman" w:hAnsi="Times New Roman"/>
          <w:sz w:val="20"/>
          <w:szCs w:val="20"/>
        </w:rPr>
        <w:t>Заказчика</w:t>
      </w:r>
      <w:r w:rsidR="00AE17BD" w:rsidRPr="002C381F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C381F">
        <w:rPr>
          <w:rFonts w:ascii="Times New Roman" w:hAnsi="Times New Roman"/>
          <w:sz w:val="20"/>
          <w:szCs w:val="20"/>
        </w:rPr>
        <w:t>6</w:t>
      </w:r>
      <w:r w:rsidR="00CD7FE1" w:rsidRPr="002C381F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2C381F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2C381F">
        <w:rPr>
          <w:rFonts w:ascii="Times New Roman" w:hAnsi="Times New Roman"/>
          <w:sz w:val="20"/>
          <w:szCs w:val="20"/>
        </w:rPr>
        <w:t>Общи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2C381F">
        <w:rPr>
          <w:rFonts w:ascii="Times New Roman" w:hAnsi="Times New Roman"/>
          <w:sz w:val="20"/>
          <w:szCs w:val="20"/>
        </w:rPr>
        <w:t>м</w:t>
      </w:r>
      <w:r w:rsidR="00CD7FE1" w:rsidRPr="002C381F">
        <w:rPr>
          <w:rFonts w:ascii="Times New Roman" w:hAnsi="Times New Roman"/>
          <w:sz w:val="20"/>
          <w:szCs w:val="20"/>
        </w:rPr>
        <w:t xml:space="preserve">  Договора оказания услуг, </w:t>
      </w:r>
      <w:r w:rsidR="00792818" w:rsidRPr="002C381F">
        <w:rPr>
          <w:rFonts w:ascii="Times New Roman" w:hAnsi="Times New Roman"/>
          <w:sz w:val="20"/>
          <w:szCs w:val="20"/>
        </w:rPr>
        <w:t>заключаемого в рамках</w:t>
      </w:r>
      <w:r w:rsidR="00792818">
        <w:rPr>
          <w:rFonts w:ascii="Times New Roman" w:hAnsi="Times New Roman"/>
          <w:sz w:val="20"/>
          <w:szCs w:val="20"/>
        </w:rPr>
        <w:t xml:space="preserve"> </w:t>
      </w:r>
      <w:r w:rsidR="00792818" w:rsidRPr="00792818">
        <w:rPr>
          <w:rFonts w:ascii="Times New Roman" w:hAnsi="Times New Roman"/>
          <w:sz w:val="20"/>
          <w:szCs w:val="20"/>
        </w:rPr>
        <w:t>договора «Защита прав должника».</w:t>
      </w:r>
    </w:p>
    <w:p w:rsidR="002C381F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D7FE1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 xml:space="preserve">С </w:t>
      </w:r>
      <w:r w:rsidR="007B17CC" w:rsidRPr="00935F2A">
        <w:rPr>
          <w:rFonts w:ascii="Times New Roman" w:hAnsi="Times New Roman"/>
          <w:sz w:val="20"/>
          <w:szCs w:val="20"/>
        </w:rPr>
        <w:t>Общи</w:t>
      </w:r>
      <w:r w:rsidRPr="00935F2A">
        <w:rPr>
          <w:rFonts w:ascii="Times New Roman" w:hAnsi="Times New Roman"/>
          <w:sz w:val="20"/>
          <w:szCs w:val="20"/>
        </w:rPr>
        <w:t xml:space="preserve">ми </w:t>
      </w:r>
      <w:r w:rsidR="007B17CC" w:rsidRPr="00935F2A">
        <w:rPr>
          <w:rFonts w:ascii="Times New Roman" w:hAnsi="Times New Roman"/>
          <w:sz w:val="20"/>
          <w:szCs w:val="20"/>
        </w:rPr>
        <w:t>услови</w:t>
      </w:r>
      <w:r w:rsidRPr="00935F2A">
        <w:rPr>
          <w:rFonts w:ascii="Times New Roman" w:hAnsi="Times New Roman"/>
          <w:sz w:val="20"/>
          <w:szCs w:val="20"/>
        </w:rPr>
        <w:t>ями</w:t>
      </w:r>
      <w:r w:rsidR="007B17CC" w:rsidRPr="00935F2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935F2A">
        <w:rPr>
          <w:rFonts w:ascii="Times New Roman" w:hAnsi="Times New Roman"/>
          <w:sz w:val="20"/>
          <w:szCs w:val="20"/>
        </w:rPr>
        <w:t>ознакомлен</w:t>
      </w:r>
      <w:r w:rsidR="007B17CC" w:rsidRPr="00935F2A">
        <w:rPr>
          <w:rFonts w:ascii="Times New Roman" w:hAnsi="Times New Roman"/>
          <w:sz w:val="20"/>
          <w:szCs w:val="20"/>
        </w:rPr>
        <w:t>______________</w:t>
      </w:r>
    </w:p>
    <w:p w:rsidR="00CD7FE1" w:rsidRPr="00B23A69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AE17BD" w:rsidRDefault="002C381F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AE17BD" w:rsidRPr="00B23A69">
        <w:rPr>
          <w:rFonts w:ascii="Times New Roman" w:hAnsi="Times New Roman"/>
          <w:sz w:val="20"/>
          <w:szCs w:val="20"/>
        </w:rPr>
        <w:t>.</w:t>
      </w:r>
      <w:r w:rsidR="00935F2A">
        <w:rPr>
          <w:rFonts w:ascii="Times New Roman" w:hAnsi="Times New Roman"/>
          <w:sz w:val="20"/>
          <w:szCs w:val="20"/>
        </w:rPr>
        <w:t>3</w:t>
      </w:r>
      <w:r w:rsidR="00AE17BD" w:rsidRPr="00B23A69">
        <w:rPr>
          <w:rFonts w:ascii="Times New Roman" w:hAnsi="Times New Roman"/>
          <w:sz w:val="20"/>
          <w:szCs w:val="20"/>
        </w:rPr>
        <w:t xml:space="preserve">. В случае не поступления платежей, предусмотренных п. 4.1. настоящего Договора, в сроки определенные Договором, обязанности </w:t>
      </w:r>
      <w:r w:rsidR="00636CCD">
        <w:rPr>
          <w:rFonts w:ascii="Times New Roman" w:hAnsi="Times New Roman"/>
          <w:sz w:val="20"/>
          <w:szCs w:val="20"/>
        </w:rPr>
        <w:t>Исполнителя</w:t>
      </w:r>
      <w:r w:rsidR="00AE17BD" w:rsidRPr="00B23A69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платежа.</w:t>
      </w:r>
    </w:p>
    <w:p w:rsidR="00AC4DB4" w:rsidRPr="0053075E" w:rsidRDefault="00AC4DB4" w:rsidP="00AC4DB4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35F2A">
        <w:rPr>
          <w:rFonts w:ascii="Times New Roman" w:hAnsi="Times New Roman"/>
          <w:sz w:val="20"/>
          <w:szCs w:val="20"/>
        </w:rPr>
        <w:t>6.</w:t>
      </w:r>
      <w:r w:rsidR="00935F2A" w:rsidRPr="00935F2A">
        <w:rPr>
          <w:rFonts w:ascii="Times New Roman" w:hAnsi="Times New Roman"/>
          <w:sz w:val="20"/>
          <w:szCs w:val="20"/>
        </w:rPr>
        <w:t>4</w:t>
      </w:r>
      <w:r w:rsidRPr="00935F2A">
        <w:rPr>
          <w:rFonts w:ascii="Times New Roman" w:hAnsi="Times New Roman"/>
          <w:sz w:val="20"/>
          <w:szCs w:val="20"/>
        </w:rPr>
        <w:t xml:space="preserve">. Право на взыскание задолженности в судебном/внесудебном порядке принадлежит  </w:t>
      </w:r>
      <w:r w:rsidRPr="00935F2A">
        <w:rPr>
          <w:rFonts w:ascii="Times New Roman" w:hAnsi="Times New Roman"/>
          <w:b/>
          <w:i/>
          <w:sz w:val="20"/>
          <w:szCs w:val="20"/>
        </w:rPr>
        <w:t>исключительно кредитору</w:t>
      </w:r>
      <w:r w:rsidRPr="00935F2A">
        <w:rPr>
          <w:rFonts w:ascii="Times New Roman" w:hAnsi="Times New Roman"/>
          <w:sz w:val="20"/>
          <w:szCs w:val="20"/>
        </w:rPr>
        <w:t xml:space="preserve">, Исполнитель не может оказать влияние на сроки реализации этого права кредитором. В связи с чем, в  случае если какой-либо из кредиторов не обращается в суд за вынесением судебного приказа или в порядке искового производства, а также если им не инициировано исполнительное производство в течение 1 (одного) года с момента выхода Заказчика на просрочку, действие настоящего Договора в части указанного кредитора приостанавливается и </w:t>
      </w:r>
      <w:r w:rsidRPr="00935F2A">
        <w:rPr>
          <w:rFonts w:ascii="Times New Roman" w:hAnsi="Times New Roman"/>
          <w:b/>
          <w:i/>
          <w:sz w:val="20"/>
          <w:szCs w:val="20"/>
        </w:rPr>
        <w:t>возобновляется только</w:t>
      </w:r>
      <w:r w:rsidRPr="00935F2A">
        <w:rPr>
          <w:rFonts w:ascii="Times New Roman" w:hAnsi="Times New Roman"/>
          <w:sz w:val="20"/>
          <w:szCs w:val="20"/>
        </w:rPr>
        <w:t xml:space="preserve"> при поступлении новой информации от Заказчика.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AC4DB4" w:rsidRPr="00B23A69" w:rsidRDefault="00AC4DB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2D7D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</w:t>
      </w:r>
      <w:r w:rsidR="00C12D7D" w:rsidRPr="00B23A69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C15EC8" w:rsidRPr="00B23A69">
        <w:rPr>
          <w:rFonts w:ascii="Times New Roman" w:hAnsi="Times New Roman"/>
          <w:sz w:val="20"/>
          <w:szCs w:val="20"/>
        </w:rPr>
        <w:t xml:space="preserve">.1. </w:t>
      </w:r>
      <w:r w:rsidR="00783507" w:rsidRPr="00B23A69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</w:t>
      </w:r>
      <w:r w:rsidR="00783507">
        <w:rPr>
          <w:rFonts w:ascii="Times New Roman" w:hAnsi="Times New Roman"/>
          <w:sz w:val="20"/>
          <w:szCs w:val="20"/>
        </w:rPr>
        <w:t>Заказчиком</w:t>
      </w:r>
      <w:r w:rsidR="00783507" w:rsidRPr="00B23A69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783507">
        <w:rPr>
          <w:rFonts w:ascii="Times New Roman" w:hAnsi="Times New Roman"/>
          <w:sz w:val="20"/>
          <w:szCs w:val="20"/>
        </w:rPr>
        <w:t xml:space="preserve">, предусмотренного Договором </w:t>
      </w:r>
      <w:r w:rsidR="00C15EC8" w:rsidRPr="00B23A69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B23A69">
        <w:rPr>
          <w:rFonts w:ascii="Times New Roman" w:hAnsi="Times New Roman"/>
          <w:sz w:val="20"/>
          <w:szCs w:val="20"/>
        </w:rPr>
        <w:t>.</w:t>
      </w:r>
    </w:p>
    <w:p w:rsidR="002C381F" w:rsidRPr="00B23A69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</w:t>
      </w:r>
      <w:r w:rsidR="000D13C7" w:rsidRPr="00B23A69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.2.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B23A69">
        <w:rPr>
          <w:rFonts w:ascii="Times New Roman" w:hAnsi="Times New Roman"/>
          <w:sz w:val="20"/>
          <w:szCs w:val="20"/>
        </w:rPr>
        <w:t>разделе</w:t>
      </w:r>
      <w:r w:rsidR="000D13C7" w:rsidRPr="00B23A69">
        <w:rPr>
          <w:rFonts w:ascii="Times New Roman" w:hAnsi="Times New Roman"/>
          <w:sz w:val="20"/>
          <w:szCs w:val="20"/>
        </w:rPr>
        <w:t xml:space="preserve"> 1</w:t>
      </w:r>
      <w:r w:rsidR="0030410C">
        <w:rPr>
          <w:rFonts w:ascii="Times New Roman" w:hAnsi="Times New Roman"/>
          <w:sz w:val="20"/>
          <w:szCs w:val="20"/>
        </w:rPr>
        <w:t>0 настоящего</w:t>
      </w:r>
      <w:r w:rsidR="000D13C7" w:rsidRPr="00B23A69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245DFE" w:rsidRPr="00B23A69">
        <w:rPr>
          <w:rFonts w:ascii="Times New Roman" w:hAnsi="Times New Roman"/>
          <w:sz w:val="20"/>
          <w:szCs w:val="20"/>
        </w:rPr>
        <w:t>3</w:t>
      </w:r>
      <w:r w:rsidR="000D13C7" w:rsidRPr="00B23A69">
        <w:rPr>
          <w:rFonts w:ascii="Times New Roman" w:hAnsi="Times New Roman"/>
          <w:sz w:val="20"/>
          <w:szCs w:val="20"/>
        </w:rPr>
        <w:t>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B23A69">
        <w:rPr>
          <w:rFonts w:ascii="Times New Roman" w:hAnsi="Times New Roman"/>
          <w:sz w:val="20"/>
          <w:szCs w:val="20"/>
        </w:rPr>
        <w:t>5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245DFE" w:rsidRPr="00B23A69">
        <w:rPr>
          <w:rFonts w:ascii="Times New Roman" w:hAnsi="Times New Roman"/>
          <w:sz w:val="20"/>
          <w:szCs w:val="20"/>
        </w:rPr>
        <w:t>(</w:t>
      </w:r>
      <w:r w:rsidR="0067768A" w:rsidRPr="00B23A69">
        <w:rPr>
          <w:rFonts w:ascii="Times New Roman" w:hAnsi="Times New Roman"/>
          <w:sz w:val="20"/>
          <w:szCs w:val="20"/>
        </w:rPr>
        <w:t>пять</w:t>
      </w:r>
      <w:r w:rsidR="00245DFE" w:rsidRPr="00B23A69">
        <w:rPr>
          <w:rFonts w:ascii="Times New Roman" w:hAnsi="Times New Roman"/>
          <w:sz w:val="20"/>
          <w:szCs w:val="20"/>
        </w:rPr>
        <w:t xml:space="preserve">) </w:t>
      </w:r>
      <w:r w:rsidR="000D13C7" w:rsidRPr="00B23A69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</w:t>
      </w:r>
      <w:r w:rsidR="00241F6F" w:rsidRPr="00B23A69">
        <w:rPr>
          <w:rFonts w:ascii="Times New Roman" w:hAnsi="Times New Roman"/>
          <w:sz w:val="20"/>
          <w:szCs w:val="20"/>
        </w:rPr>
        <w:t xml:space="preserve">.4. </w:t>
      </w:r>
      <w:r w:rsidR="000D13C7" w:rsidRPr="00B23A69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B23A69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B23A69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B23A69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B23A69">
        <w:rPr>
          <w:rFonts w:ascii="Times New Roman" w:hAnsi="Times New Roman"/>
          <w:sz w:val="20"/>
          <w:szCs w:val="20"/>
        </w:rPr>
        <w:t>.</w:t>
      </w:r>
    </w:p>
    <w:p w:rsidR="002C381F" w:rsidRPr="00B23A69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B23A69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9</w:t>
      </w:r>
      <w:r w:rsidR="000D13C7" w:rsidRPr="00B23A69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B23A69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0D13C7" w:rsidRPr="00B23A69">
        <w:rPr>
          <w:rFonts w:ascii="Times New Roman" w:hAnsi="Times New Roman"/>
          <w:sz w:val="20"/>
          <w:szCs w:val="20"/>
        </w:rPr>
        <w:t>.1.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>
        <w:rPr>
          <w:rFonts w:ascii="Times New Roman" w:hAnsi="Times New Roman"/>
          <w:sz w:val="20"/>
          <w:szCs w:val="20"/>
        </w:rPr>
        <w:t xml:space="preserve"> </w:t>
      </w:r>
      <w:r w:rsidR="000D13C7" w:rsidRPr="00B23A69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r w:rsidR="004D5E5C">
        <w:rPr>
          <w:rFonts w:ascii="Times New Roman" w:hAnsi="Times New Roman"/>
          <w:sz w:val="20"/>
          <w:szCs w:val="20"/>
        </w:rPr>
        <w:t xml:space="preserve"> </w:t>
      </w:r>
      <w:r w:rsidR="00636CCD">
        <w:rPr>
          <w:rFonts w:ascii="Times New Roman" w:hAnsi="Times New Roman"/>
          <w:sz w:val="20"/>
          <w:szCs w:val="20"/>
        </w:rPr>
        <w:t>Заказчик</w:t>
      </w:r>
      <w:r w:rsidR="00C15EC8" w:rsidRPr="00B23A69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2C381F" w:rsidRPr="00B23A69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B23A69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</w:t>
      </w:r>
      <w:r w:rsidR="00C15EC8" w:rsidRPr="00B23A69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2C381F" w:rsidTr="00E20307">
        <w:tc>
          <w:tcPr>
            <w:tcW w:w="4672" w:type="dxa"/>
          </w:tcPr>
          <w:p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2C381F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C381F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2C381F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2C381F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3B2D7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3359F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2C381F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2C381F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2C381F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2C381F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2C381F" w:rsidTr="00E20307">
        <w:tc>
          <w:tcPr>
            <w:tcW w:w="4672" w:type="dxa"/>
          </w:tcPr>
          <w:p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2C381F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C381F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3359F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2C381F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B23A69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3A060B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 w:rsidR="005A6E4C"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A060B">
        <w:rPr>
          <w:rFonts w:ascii="Times New Roman" w:hAnsi="Times New Roman"/>
          <w:b/>
          <w:sz w:val="20"/>
          <w:szCs w:val="20"/>
        </w:rPr>
        <w:t>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8671A5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58273F">
        <w:rPr>
          <w:rFonts w:ascii="Times New Roman" w:hAnsi="Times New Roman"/>
          <w:sz w:val="20"/>
          <w:szCs w:val="20"/>
        </w:rPr>
        <w:tab/>
      </w:r>
      <w:r w:rsidR="0058273F" w:rsidRPr="003A060B">
        <w:rPr>
          <w:rFonts w:ascii="Times New Roman" w:hAnsi="Times New Roman"/>
          <w:sz w:val="20"/>
          <w:szCs w:val="20"/>
        </w:rPr>
        <w:t>_____________/</w:t>
      </w:r>
      <w:r w:rsidR="008671A5">
        <w:rPr>
          <w:rFonts w:ascii="Times New Roman" w:hAnsi="Times New Roman"/>
          <w:sz w:val="20"/>
          <w:szCs w:val="20"/>
          <w:lang w:val="en-US"/>
        </w:rPr>
        <w:t>${EMPNAME2}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Default="000B77C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B77CE" w:rsidRPr="0053075E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6250D5" w:rsidRDefault="006250D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0B77CE" w:rsidRPr="00A51276" w:rsidRDefault="000B77CE" w:rsidP="000B77C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0B77CE" w:rsidRPr="00A51276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:rsidR="000B77CE" w:rsidRPr="0017251B" w:rsidRDefault="000B77CE" w:rsidP="000B77C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0F52AF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0F52AF">
        <w:rPr>
          <w:rFonts w:ascii="Times New Roman" w:hAnsi="Times New Roman"/>
          <w:sz w:val="20"/>
          <w:szCs w:val="20"/>
        </w:rPr>
        <w:t>}</w:t>
      </w: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:rsidR="000B77CE" w:rsidRPr="0053075E" w:rsidRDefault="000B77CE" w:rsidP="000B77CE">
      <w:pPr>
        <w:pStyle w:val="ab"/>
        <w:jc w:val="center"/>
      </w:pP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>АКТ</w:t>
      </w: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  <w:r w:rsidRPr="0053075E">
        <w:rPr>
          <w:b/>
        </w:rPr>
        <w:t xml:space="preserve"> приема-передачи документов</w:t>
      </w:r>
    </w:p>
    <w:p w:rsidR="000B77CE" w:rsidRPr="0053075E" w:rsidRDefault="000B77CE" w:rsidP="000B77CE">
      <w:pPr>
        <w:pStyle w:val="ab"/>
        <w:ind w:firstLine="360"/>
        <w:jc w:val="center"/>
        <w:rPr>
          <w:b/>
        </w:rPr>
      </w:pPr>
    </w:p>
    <w:p w:rsidR="000B77CE" w:rsidRPr="005A6CF1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5A6CF1">
        <w:rPr>
          <w:rFonts w:ascii="Times New Roman" w:hAnsi="Times New Roman"/>
        </w:rPr>
        <w:t>г.</w:t>
      </w:r>
      <w:r w:rsidR="003359FE">
        <w:rPr>
          <w:rFonts w:ascii="Times New Roman" w:hAnsi="Times New Roman"/>
        </w:rPr>
        <w:t xml:space="preserve"> ${</w:t>
      </w:r>
      <w:r w:rsidRPr="008455AE">
        <w:rPr>
          <w:rFonts w:ascii="Times New Roman" w:hAnsi="Times New Roman"/>
          <w:b/>
          <w:lang w:val="en-US"/>
        </w:rPr>
        <w:t>CITY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</w:rPr>
        <w:t xml:space="preserve">                                                                                                  </w:t>
      </w:r>
      <w:r w:rsidRPr="00BE70E1">
        <w:rPr>
          <w:rFonts w:ascii="Times New Roman" w:hAnsi="Times New Roman"/>
        </w:rPr>
        <w:tab/>
      </w:r>
      <w:r w:rsidRPr="005A6CF1">
        <w:rPr>
          <w:rFonts w:ascii="Times New Roman" w:hAnsi="Times New Roman"/>
        </w:rPr>
        <w:t xml:space="preserve">  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 w:rsidRPr="008455AE">
        <w:rPr>
          <w:rFonts w:ascii="Times New Roman" w:hAnsi="Times New Roman"/>
          <w:b/>
        </w:rPr>
        <w:t>}</w:t>
      </w:r>
      <w:r w:rsidRPr="005A6CF1">
        <w:rPr>
          <w:rFonts w:ascii="Times New Roman" w:hAnsi="Times New Roman"/>
          <w:b/>
        </w:rPr>
        <w:t xml:space="preserve"> г.</w:t>
      </w:r>
    </w:p>
    <w:p w:rsidR="000B77CE" w:rsidRPr="0053075E" w:rsidRDefault="000B77CE" w:rsidP="000B77CE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0B77CE" w:rsidRPr="005A6CF1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>Гражданин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CLNAME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паспорт: серия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CLPASS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номер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CLPASN</w:t>
      </w:r>
      <w:r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выданный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CLPASORG</w:t>
      </w:r>
      <w:r w:rsidRPr="008455AE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CLPASDATE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CLBIRTHDATE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года рождения, зарегистрированный по адресу: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CLADRREG</w:t>
      </w:r>
      <w:r w:rsidRPr="00E86CAC">
        <w:rPr>
          <w:rFonts w:ascii="Times New Roman" w:hAnsi="Times New Roman"/>
        </w:rPr>
        <w:t>}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CLSEX</w:t>
      </w:r>
      <w:r w:rsidRPr="00E86CAC">
        <w:rPr>
          <w:rFonts w:ascii="Times New Roman" w:hAnsi="Times New Roman"/>
        </w:rPr>
        <w:t>1}</w:t>
      </w:r>
      <w:r w:rsidRPr="005A6CF1"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</w:rPr>
        <w:t>Заказчик</w:t>
      </w:r>
      <w:r w:rsidRPr="005A6CF1">
        <w:rPr>
          <w:rFonts w:ascii="Times New Roman" w:hAnsi="Times New Roman"/>
        </w:rPr>
        <w:t xml:space="preserve">, с одной стороны, и  </w:t>
      </w:r>
    </w:p>
    <w:p w:rsidR="000B77CE" w:rsidRPr="0053075E" w:rsidRDefault="000B77CE" w:rsidP="000B77C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</w:rPr>
        <w:t>Исполнитель</w:t>
      </w:r>
      <w:r w:rsidRPr="005A6CF1">
        <w:rPr>
          <w:rFonts w:ascii="Times New Roman" w:hAnsi="Times New Roman"/>
        </w:rPr>
        <w:t>, в лице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EMPSEX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 на основании</w:t>
      </w:r>
      <w:r w:rsidR="003359FE"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lang w:val="en-US"/>
        </w:rPr>
        <w:t>EMPDOV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>, с другой стороны</w:t>
      </w:r>
      <w:r w:rsidRPr="0053075E">
        <w:rPr>
          <w:rFonts w:ascii="Times New Roman" w:hAnsi="Times New Roman"/>
          <w:sz w:val="20"/>
          <w:szCs w:val="20"/>
        </w:rPr>
        <w:t xml:space="preserve">, </w:t>
      </w:r>
    </w:p>
    <w:p w:rsidR="000B77CE" w:rsidRPr="0053075E" w:rsidRDefault="000B77CE" w:rsidP="000B77CE">
      <w:pPr>
        <w:pStyle w:val="ab"/>
        <w:ind w:firstLine="360"/>
        <w:jc w:val="both"/>
      </w:pPr>
      <w:r w:rsidRPr="0053075E">
        <w:t xml:space="preserve">именуемые в дальнейшем вместе Стороны, а по отдельности Сторона, составили настоящий Акт о том, что по договору </w:t>
      </w:r>
      <w:r>
        <w:t>оказания услуг</w:t>
      </w:r>
      <w:r w:rsidRPr="0053075E">
        <w:t xml:space="preserve"> </w:t>
      </w:r>
      <w:r w:rsidRPr="00A51276">
        <w:t>№</w:t>
      </w:r>
      <w:r>
        <w:t>${</w:t>
      </w:r>
      <w:r>
        <w:rPr>
          <w:lang w:val="en-US"/>
        </w:rPr>
        <w:t>ID</w:t>
      </w:r>
      <w:r w:rsidRPr="000F52AF">
        <w:t>}</w:t>
      </w:r>
      <w:r w:rsidRPr="00A51276">
        <w:t xml:space="preserve"> от</w:t>
      </w:r>
      <w:r w:rsidR="003359FE">
        <w:t xml:space="preserve"> ${</w:t>
      </w:r>
      <w:r>
        <w:rPr>
          <w:lang w:val="en-US"/>
        </w:rPr>
        <w:t>DATE</w:t>
      </w:r>
      <w:r w:rsidRPr="000F52AF">
        <w:t>}</w:t>
      </w:r>
      <w:r w:rsidRPr="0053075E">
        <w:t xml:space="preserve"> г. </w:t>
      </w:r>
      <w:r>
        <w:t xml:space="preserve">Заказчик </w:t>
      </w:r>
      <w:r w:rsidRPr="0053075E">
        <w:t xml:space="preserve">передает, а </w:t>
      </w:r>
      <w:r>
        <w:t>Исполнитель</w:t>
      </w:r>
      <w:r w:rsidRPr="0053075E">
        <w:t xml:space="preserve"> принимает следующи</w:t>
      </w:r>
      <w:r>
        <w:t>е</w:t>
      </w:r>
      <w:r w:rsidRPr="0053075E">
        <w:t xml:space="preserve"> документ</w:t>
      </w:r>
      <w:r>
        <w:t>ы</w:t>
      </w:r>
      <w:r w:rsidRPr="0053075E">
        <w:t>:</w:t>
      </w:r>
    </w:p>
    <w:p w:rsidR="000B77CE" w:rsidRPr="0053075E" w:rsidRDefault="000B77CE" w:rsidP="000B77CE">
      <w:pPr>
        <w:pStyle w:val="ab"/>
        <w:ind w:firstLine="360"/>
        <w:jc w:val="both"/>
      </w:pPr>
    </w:p>
    <w:p w:rsidR="000B77CE" w:rsidRPr="00AB1EF7" w:rsidRDefault="000B77CE" w:rsidP="000B77CE">
      <w:pPr>
        <w:pStyle w:val="ab"/>
        <w:jc w:val="both"/>
      </w:pPr>
      <w:r w:rsidRPr="00AB1EF7">
        <w:t>${</w:t>
      </w:r>
      <w:r>
        <w:rPr>
          <w:lang w:val="en-US"/>
        </w:rPr>
        <w:t>DOCLIST</w:t>
      </w:r>
      <w:r w:rsidRPr="00AB1EF7">
        <w:t>}</w:t>
      </w:r>
    </w:p>
    <w:p w:rsidR="000B77CE" w:rsidRPr="0053075E" w:rsidRDefault="000B77CE" w:rsidP="000B77CE">
      <w:pPr>
        <w:pStyle w:val="ab"/>
        <w:jc w:val="both"/>
      </w:pPr>
    </w:p>
    <w:p w:rsidR="000B77CE" w:rsidRPr="0053075E" w:rsidRDefault="000B77CE" w:rsidP="000B77CE">
      <w:pPr>
        <w:pStyle w:val="ab"/>
      </w:pPr>
    </w:p>
    <w:p w:rsidR="000B77CE" w:rsidRPr="0053075E" w:rsidRDefault="00130AB1" w:rsidP="000B77CE">
      <w:pPr>
        <w:jc w:val="center"/>
        <w:rPr>
          <w:rFonts w:ascii="Times New Roman" w:hAnsi="Times New Roman"/>
          <w:b/>
          <w:sz w:val="20"/>
          <w:szCs w:val="20"/>
        </w:rPr>
      </w:pPr>
      <w:r w:rsidRPr="00130AB1">
        <w:rPr>
          <w:rFonts w:ascii="Times New Roman" w:hAnsi="Times New Roman"/>
          <w:noProof/>
          <w:sz w:val="20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5.55pt;margin-top:13.6pt;width:20.85pt;height:29.7pt;z-index:251660288;mso-wrap-style:none;mso-width-relative:margin;mso-height-relative:margin" stroked="f">
            <v:textbox style="mso-fit-shape-to-text:t">
              <w:txbxContent>
                <w:p w:rsidR="000B77CE" w:rsidRDefault="000B77CE" w:rsidP="000B77CE"/>
              </w:txbxContent>
            </v:textbox>
          </v:shape>
        </w:pict>
      </w:r>
      <w:r w:rsidR="000B77CE" w:rsidRPr="0053075E">
        <w:rPr>
          <w:rFonts w:ascii="Times New Roman" w:hAnsi="Times New Roman"/>
          <w:b/>
          <w:sz w:val="20"/>
          <w:szCs w:val="20"/>
        </w:rPr>
        <w:t>ПОДПИСИ СТОРОН</w:t>
      </w:r>
    </w:p>
    <w:p w:rsidR="000B77CE" w:rsidRPr="003A060B" w:rsidRDefault="000B77CE" w:rsidP="000B77C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</w:t>
      </w:r>
      <w:r w:rsidRPr="003A060B">
        <w:rPr>
          <w:rFonts w:ascii="Times New Roman" w:hAnsi="Times New Roman"/>
          <w:b/>
          <w:sz w:val="20"/>
          <w:szCs w:val="20"/>
        </w:rPr>
        <w:t>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Исполнитель</w:t>
      </w:r>
      <w:r w:rsidRPr="003A060B">
        <w:rPr>
          <w:rFonts w:ascii="Times New Roman" w:hAnsi="Times New Roman"/>
          <w:b/>
          <w:sz w:val="20"/>
          <w:szCs w:val="20"/>
        </w:rPr>
        <w:t>:</w:t>
      </w:r>
    </w:p>
    <w:p w:rsidR="000B77CE" w:rsidRPr="000D5757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DE0343">
        <w:rPr>
          <w:rFonts w:ascii="Times New Roman" w:hAnsi="Times New Roman"/>
          <w:sz w:val="20"/>
          <w:szCs w:val="20"/>
        </w:rPr>
        <w:tab/>
      </w:r>
    </w:p>
    <w:p w:rsidR="000B77CE" w:rsidRPr="00226455" w:rsidRDefault="000B77CE" w:rsidP="000B77C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226455">
        <w:rPr>
          <w:rFonts w:ascii="Times New Roman" w:hAnsi="Times New Roman"/>
          <w:sz w:val="20"/>
          <w:szCs w:val="20"/>
        </w:rPr>
        <w:tab/>
      </w:r>
      <w:r w:rsidRPr="00226455">
        <w:rPr>
          <w:rFonts w:ascii="Times New Roman" w:hAnsi="Times New Roman"/>
          <w:sz w:val="20"/>
          <w:szCs w:val="20"/>
        </w:rPr>
        <w:tab/>
      </w:r>
      <w:r w:rsidRPr="003A060B">
        <w:rPr>
          <w:rFonts w:ascii="Times New Roman" w:hAnsi="Times New Roman"/>
          <w:sz w:val="20"/>
          <w:szCs w:val="20"/>
        </w:rPr>
        <w:t>_____________/</w:t>
      </w:r>
      <w:r w:rsidRPr="00C46E2E">
        <w:rPr>
          <w:rFonts w:ascii="Times New Roman" w:hAnsi="Times New Roman"/>
          <w:sz w:val="20"/>
          <w:szCs w:val="20"/>
        </w:rPr>
        <w:t>$</w:t>
      </w:r>
      <w:r w:rsidRPr="00C46E2E"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46E2E">
        <w:rPr>
          <w:rFonts w:ascii="Times New Roman" w:hAnsi="Times New Roman"/>
          <w:sz w:val="20"/>
          <w:szCs w:val="20"/>
          <w:u w:val="single"/>
        </w:rPr>
        <w:t>2}</w:t>
      </w:r>
    </w:p>
    <w:p w:rsidR="00B96AEC" w:rsidRPr="00EB5D6B" w:rsidRDefault="000B77CE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</w:t>
      </w:r>
      <w:r w:rsidRPr="0053075E">
        <w:rPr>
          <w:rFonts w:ascii="Times New Roman" w:hAnsi="Times New Roman"/>
          <w:sz w:val="20"/>
          <w:szCs w:val="20"/>
        </w:rPr>
        <w:tab/>
      </w:r>
    </w:p>
    <w:p w:rsidR="00B96AEC" w:rsidRDefault="00B96AE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6250D5" w:rsidRPr="00A51276" w:rsidRDefault="006250D5" w:rsidP="006250D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lastRenderedPageBreak/>
        <w:t>Приложение №</w:t>
      </w:r>
      <w:r>
        <w:rPr>
          <w:rFonts w:ascii="Times New Roman" w:hAnsi="Times New Roman"/>
          <w:sz w:val="20"/>
          <w:szCs w:val="20"/>
        </w:rPr>
        <w:t>2</w:t>
      </w:r>
    </w:p>
    <w:p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</w:t>
      </w:r>
      <w:r>
        <w:rPr>
          <w:rFonts w:ascii="Times New Roman" w:hAnsi="Times New Roman"/>
          <w:sz w:val="20"/>
          <w:szCs w:val="20"/>
        </w:rPr>
        <w:t>оказания услуг</w:t>
      </w:r>
    </w:p>
    <w:p w:rsidR="006250D5" w:rsidRPr="00B23A69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644347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</w:t>
      </w:r>
      <w:r w:rsidR="003359FE">
        <w:rPr>
          <w:rFonts w:ascii="Times New Roman" w:hAnsi="Times New Roman"/>
          <w:sz w:val="20"/>
          <w:szCs w:val="20"/>
        </w:rPr>
        <w:t xml:space="preserve">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644347">
        <w:rPr>
          <w:rFonts w:ascii="Times New Roman" w:hAnsi="Times New Roman"/>
          <w:sz w:val="20"/>
          <w:szCs w:val="20"/>
        </w:rPr>
        <w:t>}</w:t>
      </w:r>
    </w:p>
    <w:p w:rsidR="006250D5" w:rsidRDefault="006250D5" w:rsidP="006250D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15E2" w:rsidRPr="00CC495A" w:rsidRDefault="00B915E2" w:rsidP="00B915E2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B915E2" w:rsidRPr="00CC495A" w:rsidRDefault="00B915E2" w:rsidP="00B915E2">
      <w:pPr>
        <w:pStyle w:val="ab"/>
        <w:ind w:firstLine="360"/>
        <w:jc w:val="center"/>
        <w:rPr>
          <w:b/>
        </w:rPr>
      </w:pP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B915E2" w:rsidRPr="00CC495A" w:rsidTr="00EE4276"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B915E2" w:rsidRPr="00CC495A" w:rsidTr="00EE427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B915E2" w:rsidRPr="000D7829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915E2" w:rsidRPr="00CC495A" w:rsidTr="00EE427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915E2" w:rsidRPr="00CC495A" w:rsidTr="00EE427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EB69F7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915E2" w:rsidRPr="00CC495A" w:rsidTr="00EE427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B915E2" w:rsidRPr="00CC495A" w:rsidTr="00EE4276"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915E2" w:rsidRPr="00CC495A" w:rsidTr="00EE4276">
        <w:tc>
          <w:tcPr>
            <w:tcW w:w="155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B915E2" w:rsidRPr="00CC495A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B915E2" w:rsidRPr="00CC495A" w:rsidTr="00EE427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915E2" w:rsidRPr="00CC495A" w:rsidTr="00EE427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915E2" w:rsidRPr="00CC495A" w:rsidTr="00EE427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15E2" w:rsidRPr="00CC495A" w:rsidTr="00EE4276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B915E2" w:rsidRPr="00CC495A" w:rsidTr="00EE4276">
        <w:tc>
          <w:tcPr>
            <w:tcW w:w="9345" w:type="dxa"/>
            <w:gridSpan w:val="2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915E2" w:rsidRPr="00CC495A" w:rsidTr="00EE4276">
        <w:tc>
          <w:tcPr>
            <w:tcW w:w="2547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B915E2" w:rsidRPr="00CC495A" w:rsidTr="00EE4276">
        <w:tc>
          <w:tcPr>
            <w:tcW w:w="4785" w:type="dxa"/>
            <w:shd w:val="pct15" w:color="auto" w:fill="auto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915E2" w:rsidRPr="00CC495A" w:rsidTr="00EE4276">
        <w:tc>
          <w:tcPr>
            <w:tcW w:w="4785" w:type="dxa"/>
            <w:shd w:val="pct15" w:color="auto" w:fill="auto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915E2" w:rsidRPr="00CC495A" w:rsidTr="00EE4276">
        <w:tc>
          <w:tcPr>
            <w:tcW w:w="4785" w:type="dxa"/>
            <w:shd w:val="pct15" w:color="auto" w:fill="auto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915E2" w:rsidRPr="00CC495A" w:rsidTr="00EE4276">
        <w:tc>
          <w:tcPr>
            <w:tcW w:w="4785" w:type="dxa"/>
            <w:shd w:val="pct15" w:color="auto" w:fill="auto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915E2" w:rsidRPr="00CC495A" w:rsidTr="00EE4276">
        <w:tc>
          <w:tcPr>
            <w:tcW w:w="4785" w:type="dxa"/>
            <w:shd w:val="pct15" w:color="auto" w:fill="auto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B915E2" w:rsidRPr="00CC495A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B915E2" w:rsidRPr="00CC495A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915E2" w:rsidRPr="005D7F18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14E6A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B915E2" w:rsidRPr="005B29BA" w:rsidTr="00EE427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B915E2" w:rsidRPr="00A21C83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B915E2" w:rsidRPr="005B29BA" w:rsidRDefault="00B915E2" w:rsidP="00EE427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915E2" w:rsidRPr="005B29BA" w:rsidTr="00EE427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B915E2" w:rsidRPr="001C545B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915E2" w:rsidRPr="005B29BA" w:rsidTr="00EE4276">
        <w:trPr>
          <w:trHeight w:val="297"/>
        </w:trPr>
        <w:tc>
          <w:tcPr>
            <w:tcW w:w="1853" w:type="dxa"/>
          </w:tcPr>
          <w:p w:rsidR="00B915E2" w:rsidRPr="00A21C83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:rsidR="00B915E2" w:rsidRPr="00DE574A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:rsidR="00B915E2" w:rsidRPr="00A907B5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B915E2" w:rsidRPr="00A21C83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B915E2" w:rsidRPr="005B29BA" w:rsidTr="00EE427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915E2" w:rsidRPr="001C545B" w:rsidRDefault="00B915E2" w:rsidP="00EE427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915E2" w:rsidRPr="001C545B" w:rsidRDefault="00B915E2" w:rsidP="00EE427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915E2" w:rsidRPr="001C545B" w:rsidRDefault="00B915E2" w:rsidP="00EE427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15E2" w:rsidRPr="005B29BA" w:rsidTr="00EE427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B915E2" w:rsidRPr="00A21C83" w:rsidRDefault="00B915E2" w:rsidP="00EE427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:rsidR="00B915E2" w:rsidRPr="00A21C83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:rsidR="00B915E2" w:rsidRPr="00A907B5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B915E2" w:rsidRDefault="00B915E2" w:rsidP="00EE427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B915E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15E2" w:rsidRPr="00A21C83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B915E2" w:rsidRPr="00380B42" w:rsidRDefault="00B915E2" w:rsidP="00B915E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14E6A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B915E2" w:rsidRPr="00CC495A" w:rsidTr="00EE4276">
        <w:tc>
          <w:tcPr>
            <w:tcW w:w="566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915E2" w:rsidRPr="00CC495A" w:rsidTr="00EE427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915E2" w:rsidRPr="00CC495A" w:rsidTr="00EE427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915E2" w:rsidRPr="00CC495A" w:rsidTr="00EE4276">
        <w:tc>
          <w:tcPr>
            <w:tcW w:w="566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915E2" w:rsidRPr="00CC495A" w:rsidTr="00EE4276">
        <w:tc>
          <w:tcPr>
            <w:tcW w:w="566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915E2" w:rsidRPr="00CC495A" w:rsidTr="00EE427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915E2" w:rsidRPr="00CC495A" w:rsidTr="00EE427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915E2" w:rsidRPr="00CC495A" w:rsidTr="00EE4276">
        <w:tc>
          <w:tcPr>
            <w:tcW w:w="566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915E2" w:rsidRPr="00CC495A" w:rsidTr="00EE4276">
        <w:tc>
          <w:tcPr>
            <w:tcW w:w="566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915E2" w:rsidRPr="00CC495A" w:rsidTr="00EE4276">
        <w:tc>
          <w:tcPr>
            <w:tcW w:w="5665" w:type="dxa"/>
            <w:shd w:val="clear" w:color="auto" w:fill="D9D9D9" w:themeFill="background1" w:themeFillShade="D9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B915E2" w:rsidRPr="00CC495A" w:rsidRDefault="00B915E2" w:rsidP="00EE427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B915E2" w:rsidRPr="00CC495A" w:rsidRDefault="00B915E2" w:rsidP="00B915E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B915E2" w:rsidRPr="00CC495A" w:rsidRDefault="00B915E2" w:rsidP="00B915E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6250D5" w:rsidRPr="00B96AEC" w:rsidRDefault="00B915E2" w:rsidP="00B915E2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6250D5" w:rsidRPr="00B96AEC" w:rsidRDefault="006250D5" w:rsidP="006250D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B96AEC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>_____________/</w:t>
      </w:r>
      <w:r w:rsidR="003359FE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B96AEC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B96AEC">
        <w:rPr>
          <w:rFonts w:ascii="Times New Roman" w:hAnsi="Times New Roman"/>
          <w:sz w:val="20"/>
          <w:szCs w:val="20"/>
          <w:u w:val="single"/>
        </w:rPr>
        <w:t>2}</w:t>
      </w:r>
    </w:p>
    <w:p w:rsidR="000B77CE" w:rsidRPr="00B96AEC" w:rsidRDefault="006250D5" w:rsidP="00B96AE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b/>
          <w:sz w:val="20"/>
          <w:szCs w:val="20"/>
          <w:lang w:val="en-US"/>
        </w:rPr>
      </w:pPr>
      <w:r w:rsidRPr="00B96AEC">
        <w:rPr>
          <w:rFonts w:ascii="Times New Roman" w:hAnsi="Times New Roman"/>
          <w:sz w:val="20"/>
          <w:szCs w:val="20"/>
        </w:rPr>
        <w:t>подпись</w:t>
      </w:r>
      <w:r w:rsidRPr="00B96AEC">
        <w:rPr>
          <w:rFonts w:ascii="Times New Roman" w:hAnsi="Times New Roman"/>
          <w:sz w:val="20"/>
          <w:szCs w:val="20"/>
        </w:rPr>
        <w:tab/>
      </w:r>
      <w:r w:rsidRPr="00B96AEC"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0B77CE" w:rsidRPr="00B96AEC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702" w:rsidRDefault="00874702" w:rsidP="002327A6">
      <w:pPr>
        <w:spacing w:after="0" w:line="240" w:lineRule="auto"/>
      </w:pPr>
      <w:r>
        <w:separator/>
      </w:r>
    </w:p>
  </w:endnote>
  <w:endnote w:type="continuationSeparator" w:id="1">
    <w:p w:rsidR="00874702" w:rsidRDefault="00874702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702" w:rsidRDefault="00874702" w:rsidP="002327A6">
      <w:pPr>
        <w:spacing w:after="0" w:line="240" w:lineRule="auto"/>
      </w:pPr>
      <w:r>
        <w:separator/>
      </w:r>
    </w:p>
  </w:footnote>
  <w:footnote w:type="continuationSeparator" w:id="1">
    <w:p w:rsidR="00874702" w:rsidRDefault="00874702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42" w:rsidRDefault="00130AB1">
    <w:pPr>
      <w:pStyle w:val="a4"/>
      <w:jc w:val="center"/>
    </w:pPr>
    <w:fldSimple w:instr="PAGE   \* MERGEFORMAT">
      <w:r w:rsidR="00EB69F7">
        <w:rPr>
          <w:noProof/>
        </w:rPr>
        <w:t>6</w:t>
      </w:r>
    </w:fldSimple>
  </w:p>
  <w:p w:rsidR="00732C42" w:rsidRDefault="00732C4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62AB"/>
    <w:rsid w:val="00017B14"/>
    <w:rsid w:val="000229C8"/>
    <w:rsid w:val="00023AE0"/>
    <w:rsid w:val="000245E8"/>
    <w:rsid w:val="00036346"/>
    <w:rsid w:val="00042DD2"/>
    <w:rsid w:val="000432EC"/>
    <w:rsid w:val="000440F0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A454C"/>
    <w:rsid w:val="000B5693"/>
    <w:rsid w:val="000B672E"/>
    <w:rsid w:val="000B77CE"/>
    <w:rsid w:val="000C1257"/>
    <w:rsid w:val="000C4453"/>
    <w:rsid w:val="000D13C7"/>
    <w:rsid w:val="000D666B"/>
    <w:rsid w:val="000F05F9"/>
    <w:rsid w:val="000F0D59"/>
    <w:rsid w:val="000F37CD"/>
    <w:rsid w:val="00100F58"/>
    <w:rsid w:val="00114E6A"/>
    <w:rsid w:val="00130AB1"/>
    <w:rsid w:val="001322B3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255A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FE6"/>
    <w:rsid w:val="001C7231"/>
    <w:rsid w:val="001D512C"/>
    <w:rsid w:val="001D6127"/>
    <w:rsid w:val="001E5656"/>
    <w:rsid w:val="001F3D36"/>
    <w:rsid w:val="001F63F9"/>
    <w:rsid w:val="00200758"/>
    <w:rsid w:val="00200B85"/>
    <w:rsid w:val="00213DC3"/>
    <w:rsid w:val="00214F3A"/>
    <w:rsid w:val="002178B6"/>
    <w:rsid w:val="00221D2A"/>
    <w:rsid w:val="002230C6"/>
    <w:rsid w:val="002256DF"/>
    <w:rsid w:val="002327A6"/>
    <w:rsid w:val="0024050E"/>
    <w:rsid w:val="00241F6F"/>
    <w:rsid w:val="002443CF"/>
    <w:rsid w:val="00245DFE"/>
    <w:rsid w:val="00250463"/>
    <w:rsid w:val="002521F1"/>
    <w:rsid w:val="00255AEA"/>
    <w:rsid w:val="0026663F"/>
    <w:rsid w:val="00267B64"/>
    <w:rsid w:val="002763B6"/>
    <w:rsid w:val="00282699"/>
    <w:rsid w:val="00287A45"/>
    <w:rsid w:val="00296359"/>
    <w:rsid w:val="002B411C"/>
    <w:rsid w:val="002B5F16"/>
    <w:rsid w:val="002C0B7A"/>
    <w:rsid w:val="002C381F"/>
    <w:rsid w:val="002C4A9A"/>
    <w:rsid w:val="002D1FCE"/>
    <w:rsid w:val="002D2CBE"/>
    <w:rsid w:val="002D69B1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359FE"/>
    <w:rsid w:val="0033615D"/>
    <w:rsid w:val="003430B9"/>
    <w:rsid w:val="003572B0"/>
    <w:rsid w:val="003676A0"/>
    <w:rsid w:val="00376356"/>
    <w:rsid w:val="00377D0A"/>
    <w:rsid w:val="00382E7E"/>
    <w:rsid w:val="00395769"/>
    <w:rsid w:val="00397F34"/>
    <w:rsid w:val="003A114C"/>
    <w:rsid w:val="003A2357"/>
    <w:rsid w:val="003B2D74"/>
    <w:rsid w:val="003B3ED7"/>
    <w:rsid w:val="003B599A"/>
    <w:rsid w:val="003B7E02"/>
    <w:rsid w:val="003C36A1"/>
    <w:rsid w:val="003E2867"/>
    <w:rsid w:val="003E441C"/>
    <w:rsid w:val="003F1EE0"/>
    <w:rsid w:val="00401646"/>
    <w:rsid w:val="00406F2E"/>
    <w:rsid w:val="00406F9B"/>
    <w:rsid w:val="00407057"/>
    <w:rsid w:val="00426715"/>
    <w:rsid w:val="00443ABF"/>
    <w:rsid w:val="00450C57"/>
    <w:rsid w:val="004540D5"/>
    <w:rsid w:val="00454425"/>
    <w:rsid w:val="00455DF2"/>
    <w:rsid w:val="00466721"/>
    <w:rsid w:val="004667DD"/>
    <w:rsid w:val="00472FEF"/>
    <w:rsid w:val="004736C0"/>
    <w:rsid w:val="00480D80"/>
    <w:rsid w:val="00481F8A"/>
    <w:rsid w:val="004923CA"/>
    <w:rsid w:val="004A0C22"/>
    <w:rsid w:val="004C2CB7"/>
    <w:rsid w:val="004D2B19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36CAC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D3BDE"/>
    <w:rsid w:val="005E14CB"/>
    <w:rsid w:val="005E1D15"/>
    <w:rsid w:val="005E2200"/>
    <w:rsid w:val="005F2ACC"/>
    <w:rsid w:val="005F6631"/>
    <w:rsid w:val="006003AC"/>
    <w:rsid w:val="00601ECD"/>
    <w:rsid w:val="00604EB6"/>
    <w:rsid w:val="006056FD"/>
    <w:rsid w:val="00605E89"/>
    <w:rsid w:val="0060799A"/>
    <w:rsid w:val="0061787C"/>
    <w:rsid w:val="00621DFC"/>
    <w:rsid w:val="00622B99"/>
    <w:rsid w:val="006250D5"/>
    <w:rsid w:val="00636CCD"/>
    <w:rsid w:val="00644347"/>
    <w:rsid w:val="00657C31"/>
    <w:rsid w:val="00664EB8"/>
    <w:rsid w:val="00670CB8"/>
    <w:rsid w:val="00671B90"/>
    <w:rsid w:val="0067768A"/>
    <w:rsid w:val="006858FE"/>
    <w:rsid w:val="0069489F"/>
    <w:rsid w:val="006A0BC3"/>
    <w:rsid w:val="006A174E"/>
    <w:rsid w:val="006A1A68"/>
    <w:rsid w:val="006A3182"/>
    <w:rsid w:val="006A3A46"/>
    <w:rsid w:val="006B02A1"/>
    <w:rsid w:val="006C569B"/>
    <w:rsid w:val="006C6607"/>
    <w:rsid w:val="006D1F8C"/>
    <w:rsid w:val="006D3801"/>
    <w:rsid w:val="006E285A"/>
    <w:rsid w:val="006E68D2"/>
    <w:rsid w:val="006F41EF"/>
    <w:rsid w:val="0070769F"/>
    <w:rsid w:val="00710ECB"/>
    <w:rsid w:val="00711797"/>
    <w:rsid w:val="007157C2"/>
    <w:rsid w:val="00720D04"/>
    <w:rsid w:val="00722223"/>
    <w:rsid w:val="007237BB"/>
    <w:rsid w:val="00732C42"/>
    <w:rsid w:val="0073650F"/>
    <w:rsid w:val="007405AE"/>
    <w:rsid w:val="00757780"/>
    <w:rsid w:val="00767D4B"/>
    <w:rsid w:val="00783507"/>
    <w:rsid w:val="00790DB4"/>
    <w:rsid w:val="00792818"/>
    <w:rsid w:val="00793163"/>
    <w:rsid w:val="007949F9"/>
    <w:rsid w:val="007A0494"/>
    <w:rsid w:val="007A3860"/>
    <w:rsid w:val="007B0590"/>
    <w:rsid w:val="007B17CC"/>
    <w:rsid w:val="007C003D"/>
    <w:rsid w:val="007C236C"/>
    <w:rsid w:val="007C3002"/>
    <w:rsid w:val="007D3A42"/>
    <w:rsid w:val="007D6191"/>
    <w:rsid w:val="007E3CFE"/>
    <w:rsid w:val="007E3DC2"/>
    <w:rsid w:val="007E612E"/>
    <w:rsid w:val="00800E38"/>
    <w:rsid w:val="00816C55"/>
    <w:rsid w:val="008236BB"/>
    <w:rsid w:val="00845608"/>
    <w:rsid w:val="0085220F"/>
    <w:rsid w:val="0086160C"/>
    <w:rsid w:val="008629FD"/>
    <w:rsid w:val="008671A5"/>
    <w:rsid w:val="00874003"/>
    <w:rsid w:val="00874702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0C5D"/>
    <w:rsid w:val="0090619B"/>
    <w:rsid w:val="00912C76"/>
    <w:rsid w:val="00916365"/>
    <w:rsid w:val="00917801"/>
    <w:rsid w:val="009238B2"/>
    <w:rsid w:val="009351A6"/>
    <w:rsid w:val="00935F2A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008F"/>
    <w:rsid w:val="00992068"/>
    <w:rsid w:val="009A7F6C"/>
    <w:rsid w:val="009E0C7E"/>
    <w:rsid w:val="009E1EA3"/>
    <w:rsid w:val="009F36D0"/>
    <w:rsid w:val="009F54BA"/>
    <w:rsid w:val="00A10B21"/>
    <w:rsid w:val="00A12AF5"/>
    <w:rsid w:val="00A216CE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4515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C4DB4"/>
    <w:rsid w:val="00AD167E"/>
    <w:rsid w:val="00AD3FAA"/>
    <w:rsid w:val="00AE072C"/>
    <w:rsid w:val="00AE17BD"/>
    <w:rsid w:val="00AE38A3"/>
    <w:rsid w:val="00AE6120"/>
    <w:rsid w:val="00AE7C80"/>
    <w:rsid w:val="00AF2FBF"/>
    <w:rsid w:val="00AF53FD"/>
    <w:rsid w:val="00B21F07"/>
    <w:rsid w:val="00B22832"/>
    <w:rsid w:val="00B22BC8"/>
    <w:rsid w:val="00B23A69"/>
    <w:rsid w:val="00B42224"/>
    <w:rsid w:val="00B46019"/>
    <w:rsid w:val="00B50314"/>
    <w:rsid w:val="00B524E9"/>
    <w:rsid w:val="00B52C82"/>
    <w:rsid w:val="00B57A52"/>
    <w:rsid w:val="00B62510"/>
    <w:rsid w:val="00B652B0"/>
    <w:rsid w:val="00B664D9"/>
    <w:rsid w:val="00B66A7B"/>
    <w:rsid w:val="00B74DA9"/>
    <w:rsid w:val="00B818A4"/>
    <w:rsid w:val="00B915E2"/>
    <w:rsid w:val="00B96AEC"/>
    <w:rsid w:val="00B97470"/>
    <w:rsid w:val="00BB0D75"/>
    <w:rsid w:val="00BB261A"/>
    <w:rsid w:val="00BB27D5"/>
    <w:rsid w:val="00BB30DF"/>
    <w:rsid w:val="00BB3473"/>
    <w:rsid w:val="00BB6DFD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77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2EF6"/>
    <w:rsid w:val="00CA3DE8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06485"/>
    <w:rsid w:val="00D115E6"/>
    <w:rsid w:val="00D17F13"/>
    <w:rsid w:val="00D20497"/>
    <w:rsid w:val="00D23632"/>
    <w:rsid w:val="00D30CF6"/>
    <w:rsid w:val="00D3197F"/>
    <w:rsid w:val="00D360AF"/>
    <w:rsid w:val="00D451BE"/>
    <w:rsid w:val="00D50F65"/>
    <w:rsid w:val="00D61ED4"/>
    <w:rsid w:val="00D701BE"/>
    <w:rsid w:val="00D70818"/>
    <w:rsid w:val="00D709DA"/>
    <w:rsid w:val="00D7161E"/>
    <w:rsid w:val="00D72A8B"/>
    <w:rsid w:val="00D929A4"/>
    <w:rsid w:val="00DA0F66"/>
    <w:rsid w:val="00DA5A62"/>
    <w:rsid w:val="00DB601D"/>
    <w:rsid w:val="00DB7CCA"/>
    <w:rsid w:val="00DC0DE2"/>
    <w:rsid w:val="00DC1510"/>
    <w:rsid w:val="00DC4ABF"/>
    <w:rsid w:val="00DC646B"/>
    <w:rsid w:val="00DC6576"/>
    <w:rsid w:val="00DD0AFE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6A71"/>
    <w:rsid w:val="00E419A6"/>
    <w:rsid w:val="00E52B64"/>
    <w:rsid w:val="00E6213F"/>
    <w:rsid w:val="00E81DF9"/>
    <w:rsid w:val="00E8416A"/>
    <w:rsid w:val="00E92B3F"/>
    <w:rsid w:val="00E93050"/>
    <w:rsid w:val="00E937B8"/>
    <w:rsid w:val="00EA4037"/>
    <w:rsid w:val="00EB43B5"/>
    <w:rsid w:val="00EB5D6B"/>
    <w:rsid w:val="00EB69F7"/>
    <w:rsid w:val="00ED293F"/>
    <w:rsid w:val="00EE20E3"/>
    <w:rsid w:val="00EE4D08"/>
    <w:rsid w:val="00EE60ED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35E"/>
    <w:rsid w:val="00FD0D4D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104</TotalTime>
  <Pages>7</Pages>
  <Words>2517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20</cp:revision>
  <cp:lastPrinted>2022-05-30T05:16:00Z</cp:lastPrinted>
  <dcterms:created xsi:type="dcterms:W3CDTF">2022-07-06T05:42:00Z</dcterms:created>
  <dcterms:modified xsi:type="dcterms:W3CDTF">2023-03-24T08:01:00Z</dcterms:modified>
</cp:coreProperties>
</file>