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666" w:rsidRPr="00301C2C" w:rsidRDefault="00EE2666" w:rsidP="00EE2666">
      <w:pPr>
        <w:pStyle w:val="ac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01C2C">
        <w:rPr>
          <w:rFonts w:ascii="Times New Roman" w:hAnsi="Times New Roman" w:cs="Times New Roman"/>
          <w:b/>
          <w:sz w:val="22"/>
          <w:szCs w:val="22"/>
        </w:rPr>
        <w:t>ДОПОЛНИТЕЛЬНОЕ СОГЛАШЕНИЕ №</w:t>
      </w:r>
      <w:r w:rsidR="00301C2C" w:rsidRPr="00301C2C">
        <w:rPr>
          <w:rFonts w:ascii="Times New Roman" w:hAnsi="Times New Roman" w:cs="Times New Roman"/>
          <w:b/>
          <w:sz w:val="22"/>
          <w:szCs w:val="22"/>
        </w:rPr>
        <w:t>__</w:t>
      </w:r>
    </w:p>
    <w:p w:rsidR="00EE2666" w:rsidRPr="00301C2C" w:rsidRDefault="00EE2666" w:rsidP="00EE2666">
      <w:pPr>
        <w:pStyle w:val="ac"/>
        <w:jc w:val="center"/>
        <w:rPr>
          <w:rFonts w:ascii="Times New Roman" w:hAnsi="Times New Roman" w:cs="Times New Roman"/>
          <w:sz w:val="22"/>
          <w:szCs w:val="22"/>
        </w:rPr>
      </w:pPr>
      <w:r w:rsidRPr="00301C2C">
        <w:rPr>
          <w:rFonts w:ascii="Times New Roman" w:hAnsi="Times New Roman" w:cs="Times New Roman"/>
          <w:sz w:val="22"/>
          <w:szCs w:val="22"/>
        </w:rPr>
        <w:t>к Договору поручения №</w:t>
      </w:r>
      <w:r w:rsidR="00AA7426" w:rsidRPr="00301C2C">
        <w:rPr>
          <w:rFonts w:ascii="Times New Roman" w:hAnsi="Times New Roman" w:cs="Times New Roman"/>
          <w:sz w:val="22"/>
          <w:szCs w:val="22"/>
        </w:rPr>
        <w:t>${</w:t>
      </w:r>
      <w:r w:rsidR="00AA7426" w:rsidRPr="00301C2C">
        <w:rPr>
          <w:rFonts w:ascii="Times New Roman" w:hAnsi="Times New Roman" w:cs="Times New Roman"/>
          <w:sz w:val="22"/>
          <w:szCs w:val="22"/>
          <w:lang w:val="en-US"/>
        </w:rPr>
        <w:t>ID</w:t>
      </w:r>
      <w:r w:rsidR="00AA7426" w:rsidRPr="00301C2C">
        <w:rPr>
          <w:rFonts w:ascii="Times New Roman" w:hAnsi="Times New Roman" w:cs="Times New Roman"/>
          <w:sz w:val="22"/>
          <w:szCs w:val="22"/>
        </w:rPr>
        <w:t>}-Б</w:t>
      </w:r>
      <w:r w:rsidRPr="00301C2C">
        <w:rPr>
          <w:rFonts w:ascii="Times New Roman" w:hAnsi="Times New Roman" w:cs="Times New Roman"/>
          <w:sz w:val="22"/>
          <w:szCs w:val="22"/>
        </w:rPr>
        <w:t xml:space="preserve"> от </w:t>
      </w:r>
      <w:r w:rsidR="00AA7426" w:rsidRPr="00301C2C">
        <w:rPr>
          <w:rFonts w:ascii="Times New Roman" w:hAnsi="Times New Roman"/>
          <w:sz w:val="22"/>
          <w:szCs w:val="22"/>
        </w:rPr>
        <w:t>${</w:t>
      </w:r>
      <w:r w:rsidR="00AA7426" w:rsidRPr="00301C2C">
        <w:rPr>
          <w:rFonts w:ascii="Times New Roman" w:hAnsi="Times New Roman"/>
          <w:sz w:val="22"/>
          <w:szCs w:val="22"/>
          <w:lang w:val="en-US"/>
        </w:rPr>
        <w:t>CONTDATE</w:t>
      </w:r>
      <w:r w:rsidR="00AA7426" w:rsidRPr="00301C2C">
        <w:rPr>
          <w:rFonts w:ascii="Times New Roman" w:hAnsi="Times New Roman"/>
          <w:sz w:val="22"/>
          <w:szCs w:val="22"/>
        </w:rPr>
        <w:t>}</w:t>
      </w:r>
      <w:r w:rsidRPr="00301C2C">
        <w:rPr>
          <w:rFonts w:ascii="Times New Roman" w:hAnsi="Times New Roman" w:cs="Times New Roman"/>
          <w:sz w:val="22"/>
          <w:szCs w:val="22"/>
        </w:rPr>
        <w:t xml:space="preserve"> г.</w:t>
      </w:r>
    </w:p>
    <w:p w:rsidR="000C76B7" w:rsidRPr="00301C2C" w:rsidRDefault="000C76B7" w:rsidP="000C76B7">
      <w:pPr>
        <w:rPr>
          <w:b/>
          <w:sz w:val="22"/>
          <w:szCs w:val="22"/>
        </w:rPr>
      </w:pPr>
    </w:p>
    <w:p w:rsidR="00AA7426" w:rsidRPr="00301C2C" w:rsidRDefault="00AA7426" w:rsidP="00AA7426">
      <w:pPr>
        <w:ind w:firstLine="708"/>
        <w:jc w:val="both"/>
        <w:rPr>
          <w:b/>
          <w:sz w:val="22"/>
          <w:szCs w:val="22"/>
        </w:rPr>
      </w:pPr>
      <w:r w:rsidRPr="00301C2C">
        <w:rPr>
          <w:sz w:val="22"/>
          <w:szCs w:val="22"/>
        </w:rPr>
        <w:t xml:space="preserve">г. </w:t>
      </w:r>
      <w:r w:rsidRPr="00301C2C">
        <w:rPr>
          <w:b/>
          <w:sz w:val="22"/>
          <w:szCs w:val="22"/>
        </w:rPr>
        <w:t>${</w:t>
      </w:r>
      <w:proofErr w:type="gramStart"/>
      <w:r w:rsidRPr="00301C2C">
        <w:rPr>
          <w:b/>
          <w:sz w:val="22"/>
          <w:szCs w:val="22"/>
          <w:lang w:val="en-US"/>
        </w:rPr>
        <w:t>CITY</w:t>
      </w:r>
      <w:r w:rsidRPr="00301C2C">
        <w:rPr>
          <w:b/>
          <w:sz w:val="22"/>
          <w:szCs w:val="22"/>
        </w:rPr>
        <w:t>}</w:t>
      </w:r>
      <w:r w:rsidRPr="00301C2C">
        <w:rPr>
          <w:sz w:val="22"/>
          <w:szCs w:val="22"/>
        </w:rPr>
        <w:t xml:space="preserve">   </w:t>
      </w:r>
      <w:proofErr w:type="gramEnd"/>
      <w:r w:rsidRPr="00301C2C">
        <w:rPr>
          <w:sz w:val="22"/>
          <w:szCs w:val="22"/>
        </w:rPr>
        <w:t xml:space="preserve">                                                                                                  </w:t>
      </w:r>
      <w:r w:rsidRPr="00301C2C">
        <w:rPr>
          <w:b/>
          <w:sz w:val="22"/>
          <w:szCs w:val="22"/>
        </w:rPr>
        <w:t>${</w:t>
      </w:r>
      <w:r w:rsidRPr="00301C2C">
        <w:rPr>
          <w:b/>
          <w:sz w:val="22"/>
          <w:szCs w:val="22"/>
          <w:lang w:val="en-US"/>
        </w:rPr>
        <w:t>DATE</w:t>
      </w:r>
      <w:r w:rsidRPr="00301C2C">
        <w:rPr>
          <w:b/>
          <w:sz w:val="22"/>
          <w:szCs w:val="22"/>
        </w:rPr>
        <w:t>} г.</w:t>
      </w:r>
    </w:p>
    <w:p w:rsidR="000C76B7" w:rsidRPr="00301C2C" w:rsidRDefault="000C76B7" w:rsidP="000C76B7">
      <w:pPr>
        <w:ind w:firstLine="708"/>
        <w:jc w:val="both"/>
        <w:rPr>
          <w:b/>
          <w:sz w:val="22"/>
          <w:szCs w:val="22"/>
        </w:rPr>
      </w:pPr>
    </w:p>
    <w:p w:rsidR="008251B4" w:rsidRPr="00301C2C" w:rsidRDefault="008251B4" w:rsidP="008251B4">
      <w:pPr>
        <w:ind w:firstLine="709"/>
        <w:jc w:val="both"/>
        <w:rPr>
          <w:sz w:val="22"/>
          <w:szCs w:val="22"/>
        </w:rPr>
      </w:pPr>
      <w:r w:rsidRPr="00301C2C">
        <w:rPr>
          <w:sz w:val="22"/>
          <w:szCs w:val="22"/>
        </w:rPr>
        <w:t xml:space="preserve">Гражданин </w:t>
      </w:r>
      <w:r w:rsidR="00AA7426" w:rsidRPr="00301C2C">
        <w:rPr>
          <w:sz w:val="22"/>
          <w:szCs w:val="22"/>
        </w:rPr>
        <w:t>${</w:t>
      </w:r>
      <w:r w:rsidR="00AA7426" w:rsidRPr="00301C2C">
        <w:rPr>
          <w:sz w:val="22"/>
          <w:szCs w:val="22"/>
          <w:lang w:val="en-US"/>
        </w:rPr>
        <w:t>CLNAME</w:t>
      </w:r>
      <w:r w:rsidR="00AA7426" w:rsidRPr="00301C2C">
        <w:rPr>
          <w:sz w:val="22"/>
          <w:szCs w:val="22"/>
        </w:rPr>
        <w:t>}, паспорт: серия ${</w:t>
      </w:r>
      <w:r w:rsidR="00AA7426" w:rsidRPr="00301C2C">
        <w:rPr>
          <w:sz w:val="22"/>
          <w:szCs w:val="22"/>
          <w:lang w:val="en-US"/>
        </w:rPr>
        <w:t>CLPASS</w:t>
      </w:r>
      <w:r w:rsidR="00AA7426" w:rsidRPr="00301C2C">
        <w:rPr>
          <w:sz w:val="22"/>
          <w:szCs w:val="22"/>
        </w:rPr>
        <w:t>} номер ${</w:t>
      </w:r>
      <w:r w:rsidR="00AA7426" w:rsidRPr="00301C2C">
        <w:rPr>
          <w:sz w:val="22"/>
          <w:szCs w:val="22"/>
          <w:lang w:val="en-US"/>
        </w:rPr>
        <w:t>CLPASN</w:t>
      </w:r>
      <w:r w:rsidR="00AA7426" w:rsidRPr="00301C2C">
        <w:rPr>
          <w:sz w:val="22"/>
          <w:szCs w:val="22"/>
        </w:rPr>
        <w:t>}, выданный ${</w:t>
      </w:r>
      <w:r w:rsidR="00AA7426" w:rsidRPr="00301C2C">
        <w:rPr>
          <w:sz w:val="22"/>
          <w:szCs w:val="22"/>
          <w:lang w:val="en-US"/>
        </w:rPr>
        <w:t>CLPASORG</w:t>
      </w:r>
      <w:r w:rsidR="00AA7426" w:rsidRPr="00301C2C">
        <w:rPr>
          <w:sz w:val="22"/>
          <w:szCs w:val="22"/>
        </w:rPr>
        <w:t>} ${</w:t>
      </w:r>
      <w:r w:rsidR="00AA7426" w:rsidRPr="00301C2C">
        <w:rPr>
          <w:sz w:val="22"/>
          <w:szCs w:val="22"/>
          <w:lang w:val="en-US"/>
        </w:rPr>
        <w:t>CLPASDATE</w:t>
      </w:r>
      <w:r w:rsidR="00AA7426" w:rsidRPr="00301C2C">
        <w:rPr>
          <w:sz w:val="22"/>
          <w:szCs w:val="22"/>
        </w:rPr>
        <w:t>}, ${</w:t>
      </w:r>
      <w:r w:rsidR="00AA7426" w:rsidRPr="00301C2C">
        <w:rPr>
          <w:sz w:val="22"/>
          <w:szCs w:val="22"/>
          <w:lang w:val="en-US"/>
        </w:rPr>
        <w:t>CLBIRTHDATE</w:t>
      </w:r>
      <w:r w:rsidR="00AA7426" w:rsidRPr="00301C2C">
        <w:rPr>
          <w:sz w:val="22"/>
          <w:szCs w:val="22"/>
        </w:rPr>
        <w:t>}</w:t>
      </w:r>
      <w:r w:rsidRPr="00301C2C">
        <w:rPr>
          <w:sz w:val="22"/>
          <w:szCs w:val="22"/>
        </w:rPr>
        <w:t xml:space="preserve"> года рождения, зарегистрированный по адресу: </w:t>
      </w:r>
      <w:r w:rsidR="00AA7426" w:rsidRPr="00301C2C">
        <w:rPr>
          <w:sz w:val="22"/>
          <w:szCs w:val="22"/>
        </w:rPr>
        <w:t>${</w:t>
      </w:r>
      <w:r w:rsidR="00AA7426" w:rsidRPr="00301C2C">
        <w:rPr>
          <w:sz w:val="22"/>
          <w:szCs w:val="22"/>
          <w:lang w:val="en-US"/>
        </w:rPr>
        <w:t>CLADRREG</w:t>
      </w:r>
      <w:r w:rsidR="00AA7426" w:rsidRPr="00301C2C">
        <w:rPr>
          <w:sz w:val="22"/>
          <w:szCs w:val="22"/>
        </w:rPr>
        <w:t>} ${</w:t>
      </w:r>
      <w:r w:rsidR="00AA7426" w:rsidRPr="00301C2C">
        <w:rPr>
          <w:sz w:val="22"/>
          <w:szCs w:val="22"/>
          <w:lang w:val="en-US"/>
        </w:rPr>
        <w:t>CLSEX</w:t>
      </w:r>
      <w:r w:rsidR="00AA7426" w:rsidRPr="00301C2C">
        <w:rPr>
          <w:sz w:val="22"/>
          <w:szCs w:val="22"/>
        </w:rPr>
        <w:t>1}</w:t>
      </w:r>
      <w:r w:rsidRPr="00301C2C">
        <w:rPr>
          <w:sz w:val="22"/>
          <w:szCs w:val="22"/>
        </w:rPr>
        <w:t xml:space="preserve"> в дальнейшем Доверитель, с одной стороны, и  </w:t>
      </w:r>
    </w:p>
    <w:p w:rsidR="008251B4" w:rsidRPr="00301C2C" w:rsidRDefault="00AA7426" w:rsidP="008251B4">
      <w:pPr>
        <w:ind w:firstLine="709"/>
        <w:jc w:val="both"/>
        <w:rPr>
          <w:sz w:val="22"/>
          <w:szCs w:val="22"/>
        </w:rPr>
      </w:pPr>
      <w:r w:rsidRPr="00301C2C">
        <w:rPr>
          <w:sz w:val="22"/>
          <w:szCs w:val="22"/>
        </w:rPr>
        <w:t>${</w:t>
      </w:r>
      <w:r w:rsidRPr="00301C2C">
        <w:rPr>
          <w:sz w:val="22"/>
          <w:szCs w:val="22"/>
          <w:lang w:val="en-US"/>
        </w:rPr>
        <w:t>COMPNAME</w:t>
      </w:r>
      <w:r w:rsidRPr="00301C2C">
        <w:rPr>
          <w:sz w:val="22"/>
          <w:szCs w:val="22"/>
        </w:rPr>
        <w:t>}, именуемое в дальнейшем Поверенный, в лице ${</w:t>
      </w:r>
      <w:r w:rsidRPr="00301C2C">
        <w:rPr>
          <w:sz w:val="22"/>
          <w:szCs w:val="22"/>
          <w:lang w:val="en-US"/>
        </w:rPr>
        <w:t>EMPNAME</w:t>
      </w:r>
      <w:r w:rsidRPr="00301C2C">
        <w:rPr>
          <w:sz w:val="22"/>
          <w:szCs w:val="22"/>
        </w:rPr>
        <w:t>}, ${</w:t>
      </w:r>
      <w:r w:rsidRPr="00301C2C">
        <w:rPr>
          <w:sz w:val="22"/>
          <w:szCs w:val="22"/>
          <w:lang w:val="en-US"/>
        </w:rPr>
        <w:t>EMPSEX</w:t>
      </w:r>
      <w:r w:rsidRPr="00301C2C">
        <w:rPr>
          <w:sz w:val="22"/>
          <w:szCs w:val="22"/>
        </w:rPr>
        <w:t>} на основании ${</w:t>
      </w:r>
      <w:r w:rsidRPr="00301C2C">
        <w:rPr>
          <w:sz w:val="22"/>
          <w:szCs w:val="22"/>
          <w:lang w:val="en-US"/>
        </w:rPr>
        <w:t>EMPDOV</w:t>
      </w:r>
      <w:r w:rsidRPr="00301C2C">
        <w:rPr>
          <w:sz w:val="22"/>
          <w:szCs w:val="22"/>
        </w:rPr>
        <w:t>}</w:t>
      </w:r>
      <w:r w:rsidR="008251B4" w:rsidRPr="00301C2C">
        <w:rPr>
          <w:sz w:val="22"/>
          <w:szCs w:val="22"/>
        </w:rPr>
        <w:t xml:space="preserve">, с другой стороны, </w:t>
      </w:r>
    </w:p>
    <w:p w:rsidR="000C76B7" w:rsidRPr="00301C2C" w:rsidRDefault="008251B4" w:rsidP="008251B4">
      <w:pPr>
        <w:ind w:firstLine="708"/>
        <w:jc w:val="both"/>
        <w:outlineLvl w:val="0"/>
        <w:rPr>
          <w:sz w:val="22"/>
          <w:szCs w:val="22"/>
        </w:rPr>
      </w:pPr>
      <w:r w:rsidRPr="00301C2C">
        <w:rPr>
          <w:sz w:val="22"/>
          <w:szCs w:val="22"/>
        </w:rPr>
        <w:t>именуемые в дальнейшем вместе Стороны, а по отдельности Сторона</w:t>
      </w:r>
      <w:r w:rsidR="000C76B7" w:rsidRPr="00301C2C">
        <w:rPr>
          <w:sz w:val="22"/>
          <w:szCs w:val="22"/>
        </w:rPr>
        <w:t>, заключили н</w:t>
      </w:r>
      <w:r w:rsidR="00EE2666" w:rsidRPr="00301C2C">
        <w:rPr>
          <w:sz w:val="22"/>
          <w:szCs w:val="22"/>
        </w:rPr>
        <w:t>астоящее Дополнительное соглашение №</w:t>
      </w:r>
      <w:r w:rsidR="00301C2C" w:rsidRPr="00301C2C">
        <w:rPr>
          <w:sz w:val="22"/>
          <w:szCs w:val="22"/>
        </w:rPr>
        <w:t>__</w:t>
      </w:r>
      <w:r w:rsidR="00EE2666" w:rsidRPr="00301C2C">
        <w:rPr>
          <w:sz w:val="22"/>
          <w:szCs w:val="22"/>
        </w:rPr>
        <w:t xml:space="preserve"> о нижеследующем</w:t>
      </w:r>
      <w:r w:rsidR="000C76B7" w:rsidRPr="00301C2C">
        <w:rPr>
          <w:sz w:val="22"/>
          <w:szCs w:val="22"/>
        </w:rPr>
        <w:t>:</w:t>
      </w:r>
    </w:p>
    <w:p w:rsidR="00EE2666" w:rsidRPr="00301C2C" w:rsidRDefault="00EE2666" w:rsidP="00890186">
      <w:pPr>
        <w:ind w:firstLine="708"/>
        <w:jc w:val="both"/>
        <w:outlineLvl w:val="0"/>
        <w:rPr>
          <w:sz w:val="22"/>
          <w:szCs w:val="22"/>
        </w:rPr>
      </w:pPr>
    </w:p>
    <w:p w:rsidR="002F06EB" w:rsidRPr="00301C2C" w:rsidRDefault="002F06EB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301C2C">
        <w:rPr>
          <w:sz w:val="22"/>
          <w:szCs w:val="22"/>
        </w:rPr>
        <w:t xml:space="preserve">1. Договор поручения № </w:t>
      </w:r>
      <w:r w:rsidR="00AA7426" w:rsidRPr="00301C2C">
        <w:rPr>
          <w:sz w:val="22"/>
          <w:szCs w:val="22"/>
        </w:rPr>
        <w:t>${</w:t>
      </w:r>
      <w:r w:rsidR="00AA7426" w:rsidRPr="00301C2C">
        <w:rPr>
          <w:sz w:val="22"/>
          <w:szCs w:val="22"/>
          <w:lang w:val="en-US"/>
        </w:rPr>
        <w:t>ID</w:t>
      </w:r>
      <w:r w:rsidR="00AA7426" w:rsidRPr="00301C2C">
        <w:rPr>
          <w:sz w:val="22"/>
          <w:szCs w:val="22"/>
        </w:rPr>
        <w:t>}-Б</w:t>
      </w:r>
      <w:r w:rsidRPr="00301C2C">
        <w:rPr>
          <w:sz w:val="22"/>
          <w:szCs w:val="22"/>
        </w:rPr>
        <w:t xml:space="preserve"> от </w:t>
      </w:r>
      <w:r w:rsidR="00AA7426" w:rsidRPr="00301C2C">
        <w:rPr>
          <w:sz w:val="22"/>
          <w:szCs w:val="22"/>
        </w:rPr>
        <w:t>${</w:t>
      </w:r>
      <w:r w:rsidR="00AA7426" w:rsidRPr="00301C2C">
        <w:rPr>
          <w:sz w:val="22"/>
          <w:szCs w:val="22"/>
          <w:lang w:val="en-US"/>
        </w:rPr>
        <w:t>CONTDATE</w:t>
      </w:r>
      <w:r w:rsidR="00AA7426" w:rsidRPr="00301C2C">
        <w:rPr>
          <w:sz w:val="22"/>
          <w:szCs w:val="22"/>
        </w:rPr>
        <w:t>}</w:t>
      </w:r>
      <w:r w:rsidRPr="00301C2C">
        <w:rPr>
          <w:sz w:val="22"/>
          <w:szCs w:val="22"/>
        </w:rPr>
        <w:t xml:space="preserve"> г. расторгается с </w:t>
      </w:r>
      <w:r w:rsidR="00AA7426" w:rsidRPr="00301C2C">
        <w:rPr>
          <w:sz w:val="22"/>
          <w:szCs w:val="22"/>
        </w:rPr>
        <w:t>${</w:t>
      </w:r>
      <w:r w:rsidR="00AA7426" w:rsidRPr="00301C2C">
        <w:rPr>
          <w:sz w:val="22"/>
          <w:szCs w:val="22"/>
          <w:lang w:val="en-US"/>
        </w:rPr>
        <w:t>DATE</w:t>
      </w:r>
      <w:r w:rsidR="00AA7426" w:rsidRPr="00301C2C">
        <w:rPr>
          <w:sz w:val="22"/>
          <w:szCs w:val="22"/>
        </w:rPr>
        <w:t>}</w:t>
      </w:r>
      <w:r w:rsidRPr="00301C2C">
        <w:rPr>
          <w:sz w:val="22"/>
          <w:szCs w:val="22"/>
        </w:rPr>
        <w:t xml:space="preserve"> г.</w:t>
      </w:r>
    </w:p>
    <w:p w:rsidR="002F06EB" w:rsidRPr="00301C2C" w:rsidRDefault="002F06EB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301C2C">
        <w:rPr>
          <w:sz w:val="22"/>
          <w:szCs w:val="22"/>
        </w:rPr>
        <w:t> </w:t>
      </w:r>
    </w:p>
    <w:p w:rsidR="002F06EB" w:rsidRPr="00301C2C" w:rsidRDefault="002F06EB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301C2C">
        <w:rPr>
          <w:sz w:val="22"/>
          <w:szCs w:val="22"/>
        </w:rPr>
        <w:t xml:space="preserve">2. Стороны по исполнению Договора поручения № </w:t>
      </w:r>
      <w:r w:rsidR="00AA7426" w:rsidRPr="00301C2C">
        <w:rPr>
          <w:sz w:val="22"/>
          <w:szCs w:val="22"/>
        </w:rPr>
        <w:t>${</w:t>
      </w:r>
      <w:r w:rsidR="00AA7426" w:rsidRPr="00301C2C">
        <w:rPr>
          <w:sz w:val="22"/>
          <w:szCs w:val="22"/>
          <w:lang w:val="en-US"/>
        </w:rPr>
        <w:t>ID</w:t>
      </w:r>
      <w:r w:rsidR="00AA7426" w:rsidRPr="00301C2C">
        <w:rPr>
          <w:sz w:val="22"/>
          <w:szCs w:val="22"/>
        </w:rPr>
        <w:t>}-Б от ${</w:t>
      </w:r>
      <w:r w:rsidR="00AA7426" w:rsidRPr="00301C2C">
        <w:rPr>
          <w:sz w:val="22"/>
          <w:szCs w:val="22"/>
          <w:lang w:val="en-US"/>
        </w:rPr>
        <w:t>CONTDATE</w:t>
      </w:r>
      <w:r w:rsidR="00AA7426" w:rsidRPr="00301C2C">
        <w:rPr>
          <w:sz w:val="22"/>
          <w:szCs w:val="22"/>
        </w:rPr>
        <w:t xml:space="preserve">} </w:t>
      </w:r>
      <w:r w:rsidRPr="00301C2C">
        <w:rPr>
          <w:sz w:val="22"/>
          <w:szCs w:val="22"/>
        </w:rPr>
        <w:t>г. претензий друг к другу не имеют.</w:t>
      </w:r>
    </w:p>
    <w:p w:rsidR="002F06EB" w:rsidRPr="00301C2C" w:rsidRDefault="002F06EB" w:rsidP="00C70A37">
      <w:pPr>
        <w:jc w:val="center"/>
        <w:rPr>
          <w:b/>
          <w:sz w:val="22"/>
          <w:szCs w:val="22"/>
        </w:rPr>
      </w:pPr>
    </w:p>
    <w:p w:rsidR="00C70A37" w:rsidRPr="00301C2C" w:rsidRDefault="008251B4" w:rsidP="00C70A37">
      <w:pPr>
        <w:jc w:val="center"/>
        <w:rPr>
          <w:b/>
          <w:sz w:val="22"/>
          <w:szCs w:val="22"/>
        </w:rPr>
      </w:pPr>
      <w:r w:rsidRPr="00301C2C">
        <w:rPr>
          <w:b/>
          <w:sz w:val="22"/>
          <w:szCs w:val="22"/>
        </w:rPr>
        <w:t>3</w:t>
      </w:r>
      <w:r w:rsidR="00C70A37" w:rsidRPr="00301C2C">
        <w:rPr>
          <w:b/>
          <w:sz w:val="22"/>
          <w:szCs w:val="22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AA7426" w:rsidRPr="00301C2C" w:rsidTr="00240538"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b/>
                <w:sz w:val="22"/>
                <w:szCs w:val="22"/>
              </w:rPr>
            </w:pPr>
            <w:r w:rsidRPr="00301C2C">
              <w:rPr>
                <w:b/>
                <w:sz w:val="22"/>
                <w:szCs w:val="22"/>
              </w:rPr>
              <w:t>Доверитель:</w:t>
            </w:r>
          </w:p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  <w:r w:rsidRPr="00301C2C">
              <w:rPr>
                <w:sz w:val="22"/>
                <w:szCs w:val="22"/>
                <w:lang w:val="en-US"/>
              </w:rPr>
              <w:t>${CLNAME}</w:t>
            </w:r>
            <w:r w:rsidRPr="00301C2C">
              <w:rPr>
                <w:sz w:val="22"/>
                <w:szCs w:val="22"/>
              </w:rPr>
              <w:t xml:space="preserve"> </w:t>
            </w:r>
          </w:p>
        </w:tc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b/>
                <w:sz w:val="22"/>
                <w:szCs w:val="22"/>
              </w:rPr>
            </w:pPr>
            <w:r w:rsidRPr="00301C2C">
              <w:rPr>
                <w:b/>
                <w:sz w:val="22"/>
                <w:szCs w:val="22"/>
              </w:rPr>
              <w:t xml:space="preserve">Поверенный: </w:t>
            </w:r>
          </w:p>
          <w:p w:rsidR="00AA7426" w:rsidRPr="00301C2C" w:rsidRDefault="00AA7426" w:rsidP="00AA7426">
            <w:pPr>
              <w:jc w:val="both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  <w:lang w:val="en-US"/>
              </w:rPr>
              <w:t>${COMPNAME}</w:t>
            </w:r>
          </w:p>
          <w:p w:rsidR="00AA7426" w:rsidRPr="00301C2C" w:rsidRDefault="00AA7426" w:rsidP="00AA7426">
            <w:pPr>
              <w:jc w:val="both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  <w:lang w:val="en-US"/>
              </w:rPr>
              <w:t>${BRNAME}</w:t>
            </w:r>
          </w:p>
        </w:tc>
      </w:tr>
      <w:tr w:rsidR="00AA7426" w:rsidRPr="00301C2C" w:rsidTr="00240538"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</w:rPr>
              <w:t xml:space="preserve">Адрес регистрации: </w:t>
            </w:r>
            <w:r w:rsidRPr="00301C2C">
              <w:rPr>
                <w:sz w:val="22"/>
                <w:szCs w:val="22"/>
                <w:lang w:val="en-US"/>
              </w:rPr>
              <w:t>${CLADRREG}</w:t>
            </w:r>
          </w:p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  <w:r w:rsidRPr="00301C2C">
              <w:rPr>
                <w:sz w:val="22"/>
                <w:szCs w:val="22"/>
              </w:rPr>
              <w:t xml:space="preserve">Юридический адрес: </w:t>
            </w:r>
          </w:p>
          <w:p w:rsidR="00AA7426" w:rsidRPr="00301C2C" w:rsidRDefault="00AA7426" w:rsidP="00AA7426">
            <w:pPr>
              <w:jc w:val="both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  <w:lang w:val="en-US"/>
              </w:rPr>
              <w:t>${COMPADR}</w:t>
            </w:r>
          </w:p>
        </w:tc>
      </w:tr>
      <w:tr w:rsidR="00AA7426" w:rsidRPr="00301C2C" w:rsidTr="00240538"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</w:rPr>
              <w:t xml:space="preserve">Адрес проживания: </w:t>
            </w:r>
            <w:r w:rsidRPr="00301C2C">
              <w:rPr>
                <w:sz w:val="22"/>
                <w:szCs w:val="22"/>
                <w:lang w:val="en-US"/>
              </w:rPr>
              <w:t>${CLADRFACT}</w:t>
            </w:r>
          </w:p>
        </w:tc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  <w:r w:rsidRPr="00301C2C">
              <w:rPr>
                <w:sz w:val="22"/>
                <w:szCs w:val="22"/>
              </w:rPr>
              <w:t>Почтовый адрес:</w:t>
            </w:r>
          </w:p>
          <w:p w:rsidR="00AA7426" w:rsidRPr="00301C2C" w:rsidRDefault="00AA7426" w:rsidP="00AA7426">
            <w:pPr>
              <w:jc w:val="both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  <w:lang w:val="en-US"/>
              </w:rPr>
              <w:t>${BRADR}</w:t>
            </w:r>
          </w:p>
        </w:tc>
      </w:tr>
      <w:tr w:rsidR="00AA7426" w:rsidRPr="00301C2C" w:rsidTr="00240538"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  <w:r w:rsidRPr="00301C2C">
              <w:rPr>
                <w:sz w:val="22"/>
                <w:szCs w:val="22"/>
              </w:rPr>
              <w:t>Паспорт: серия ${</w:t>
            </w:r>
            <w:r w:rsidRPr="00301C2C">
              <w:rPr>
                <w:sz w:val="22"/>
                <w:szCs w:val="22"/>
                <w:lang w:val="en-US"/>
              </w:rPr>
              <w:t>CLPASS</w:t>
            </w:r>
            <w:r w:rsidRPr="00301C2C">
              <w:rPr>
                <w:sz w:val="22"/>
                <w:szCs w:val="22"/>
              </w:rPr>
              <w:t>} номер ${</w:t>
            </w:r>
            <w:r w:rsidRPr="00301C2C">
              <w:rPr>
                <w:sz w:val="22"/>
                <w:szCs w:val="22"/>
                <w:lang w:val="en-US"/>
              </w:rPr>
              <w:t>CLPASN</w:t>
            </w:r>
            <w:r w:rsidRPr="00301C2C">
              <w:rPr>
                <w:sz w:val="22"/>
                <w:szCs w:val="22"/>
              </w:rPr>
              <w:t>}</w:t>
            </w:r>
          </w:p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  <w:r w:rsidRPr="00301C2C">
              <w:rPr>
                <w:sz w:val="22"/>
                <w:szCs w:val="22"/>
              </w:rPr>
              <w:t>ИНН/КПП</w:t>
            </w:r>
          </w:p>
          <w:p w:rsidR="00AA7426" w:rsidRPr="00301C2C" w:rsidRDefault="00AA7426" w:rsidP="00AA7426">
            <w:pPr>
              <w:jc w:val="both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  <w:lang w:val="en-US"/>
              </w:rPr>
              <w:t>${INN} / ${KPP}</w:t>
            </w:r>
          </w:p>
        </w:tc>
      </w:tr>
      <w:tr w:rsidR="00AA7426" w:rsidRPr="00301C2C" w:rsidTr="00240538"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</w:rPr>
              <w:t xml:space="preserve">Выдан </w:t>
            </w:r>
            <w:r w:rsidRPr="00301C2C">
              <w:rPr>
                <w:sz w:val="22"/>
                <w:szCs w:val="22"/>
                <w:lang w:val="en-US"/>
              </w:rPr>
              <w:t>${CLPASORG}</w:t>
            </w:r>
            <w:r w:rsidRPr="00301C2C">
              <w:rPr>
                <w:sz w:val="22"/>
                <w:szCs w:val="22"/>
              </w:rPr>
              <w:t xml:space="preserve"> </w:t>
            </w:r>
            <w:r w:rsidRPr="00301C2C">
              <w:rPr>
                <w:sz w:val="22"/>
                <w:szCs w:val="22"/>
                <w:lang w:val="en-US"/>
              </w:rPr>
              <w:t>${CLPASDATE}</w:t>
            </w:r>
          </w:p>
        </w:tc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</w:rPr>
              <w:t xml:space="preserve">ОГРН </w:t>
            </w:r>
            <w:r w:rsidRPr="00301C2C">
              <w:rPr>
                <w:sz w:val="22"/>
                <w:szCs w:val="22"/>
                <w:lang w:val="en-US"/>
              </w:rPr>
              <w:t>${OGRN}</w:t>
            </w:r>
          </w:p>
        </w:tc>
      </w:tr>
      <w:tr w:rsidR="00AA7426" w:rsidRPr="00301C2C" w:rsidTr="00240538"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  <w:r w:rsidRPr="00301C2C">
              <w:rPr>
                <w:sz w:val="22"/>
                <w:szCs w:val="22"/>
                <w:lang w:val="en-US"/>
              </w:rPr>
              <w:t xml:space="preserve">${CLBIRTHDATE} </w:t>
            </w:r>
            <w:r w:rsidRPr="00301C2C">
              <w:rPr>
                <w:sz w:val="22"/>
                <w:szCs w:val="22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  <w:r w:rsidRPr="00301C2C">
              <w:rPr>
                <w:sz w:val="22"/>
                <w:szCs w:val="22"/>
              </w:rPr>
              <w:t>Банк</w:t>
            </w:r>
          </w:p>
          <w:p w:rsidR="00AA7426" w:rsidRPr="00301C2C" w:rsidRDefault="00AA7426" w:rsidP="00AA7426">
            <w:pPr>
              <w:jc w:val="both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  <w:lang w:val="en-US"/>
              </w:rPr>
              <w:t>${COMPBANK}</w:t>
            </w:r>
          </w:p>
        </w:tc>
      </w:tr>
      <w:tr w:rsidR="00AA7426" w:rsidRPr="00301C2C" w:rsidTr="00240538"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  <w:vMerge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</w:p>
        </w:tc>
      </w:tr>
      <w:tr w:rsidR="00AA7426" w:rsidRPr="00301C2C" w:rsidTr="00240538">
        <w:tc>
          <w:tcPr>
            <w:tcW w:w="4672" w:type="dxa"/>
          </w:tcPr>
          <w:p w:rsidR="00AA7426" w:rsidRPr="00301C2C" w:rsidRDefault="00AA7426" w:rsidP="00AA7426">
            <w:pPr>
              <w:autoSpaceDE w:val="0"/>
              <w:autoSpaceDN w:val="0"/>
              <w:adjustRightInd w:val="0"/>
              <w:jc w:val="both"/>
              <w:outlineLvl w:val="0"/>
              <w:rPr>
                <w:sz w:val="22"/>
                <w:szCs w:val="22"/>
              </w:rPr>
            </w:pPr>
            <w:r w:rsidRPr="00301C2C">
              <w:rPr>
                <w:sz w:val="22"/>
                <w:szCs w:val="22"/>
              </w:rPr>
              <w:t xml:space="preserve">Контакты для связи: </w:t>
            </w:r>
            <w:r w:rsidRPr="00301C2C">
              <w:rPr>
                <w:sz w:val="22"/>
                <w:szCs w:val="22"/>
                <w:lang w:val="en-US"/>
              </w:rPr>
              <w:t>${CLCONTACTS}</w:t>
            </w:r>
          </w:p>
        </w:tc>
        <w:tc>
          <w:tcPr>
            <w:tcW w:w="4672" w:type="dxa"/>
            <w:vMerge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</w:p>
        </w:tc>
      </w:tr>
      <w:tr w:rsidR="00AA7426" w:rsidRPr="00301C2C" w:rsidTr="00240538">
        <w:tc>
          <w:tcPr>
            <w:tcW w:w="4672" w:type="dxa"/>
          </w:tcPr>
          <w:p w:rsidR="00AA7426" w:rsidRPr="00301C2C" w:rsidRDefault="00AA7426" w:rsidP="00AA7426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</w:rPr>
              <w:t xml:space="preserve">Адрес электронной почты: </w:t>
            </w:r>
            <w:r w:rsidRPr="00301C2C">
              <w:rPr>
                <w:sz w:val="22"/>
                <w:szCs w:val="22"/>
                <w:lang w:val="en-US"/>
              </w:rPr>
              <w:t>${CLEMAIL}</w:t>
            </w:r>
          </w:p>
        </w:tc>
        <w:tc>
          <w:tcPr>
            <w:tcW w:w="4672" w:type="dxa"/>
          </w:tcPr>
          <w:p w:rsidR="00AA7426" w:rsidRPr="00301C2C" w:rsidRDefault="00AA7426" w:rsidP="00AA7426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</w:rPr>
              <w:t xml:space="preserve">Адрес электронной почты: </w:t>
            </w:r>
            <w:r w:rsidRPr="00301C2C">
              <w:rPr>
                <w:sz w:val="22"/>
                <w:szCs w:val="22"/>
                <w:lang w:val="en-US"/>
              </w:rPr>
              <w:t>${COMPEMAIL}</w:t>
            </w:r>
          </w:p>
        </w:tc>
      </w:tr>
    </w:tbl>
    <w:p w:rsidR="008251B4" w:rsidRPr="00301C2C" w:rsidRDefault="008251B4" w:rsidP="008251B4">
      <w:pPr>
        <w:jc w:val="both"/>
        <w:rPr>
          <w:sz w:val="22"/>
          <w:szCs w:val="22"/>
        </w:rPr>
      </w:pPr>
    </w:p>
    <w:p w:rsidR="008251B4" w:rsidRPr="00301C2C" w:rsidRDefault="008251B4" w:rsidP="008251B4">
      <w:pPr>
        <w:jc w:val="both"/>
        <w:rPr>
          <w:b/>
          <w:sz w:val="22"/>
          <w:szCs w:val="22"/>
        </w:rPr>
      </w:pPr>
      <w:r w:rsidRPr="00301C2C">
        <w:rPr>
          <w:b/>
          <w:sz w:val="22"/>
          <w:szCs w:val="22"/>
        </w:rPr>
        <w:t>Доверитель:</w:t>
      </w:r>
      <w:r w:rsidRPr="00301C2C">
        <w:rPr>
          <w:b/>
          <w:sz w:val="22"/>
          <w:szCs w:val="22"/>
        </w:rPr>
        <w:tab/>
      </w:r>
      <w:r w:rsidRPr="00301C2C">
        <w:rPr>
          <w:b/>
          <w:sz w:val="22"/>
          <w:szCs w:val="22"/>
        </w:rPr>
        <w:tab/>
      </w:r>
      <w:r w:rsidRPr="00301C2C">
        <w:rPr>
          <w:b/>
          <w:sz w:val="22"/>
          <w:szCs w:val="22"/>
        </w:rPr>
        <w:tab/>
      </w:r>
      <w:r w:rsidRPr="00301C2C">
        <w:rPr>
          <w:b/>
          <w:sz w:val="22"/>
          <w:szCs w:val="22"/>
        </w:rPr>
        <w:tab/>
      </w:r>
      <w:r w:rsidRPr="00301C2C">
        <w:rPr>
          <w:b/>
          <w:sz w:val="22"/>
          <w:szCs w:val="22"/>
        </w:rPr>
        <w:tab/>
      </w:r>
      <w:r w:rsidRPr="00301C2C">
        <w:rPr>
          <w:b/>
          <w:sz w:val="22"/>
          <w:szCs w:val="22"/>
        </w:rPr>
        <w:tab/>
        <w:t>Поверенный:</w:t>
      </w:r>
    </w:p>
    <w:p w:rsidR="00D85ECA" w:rsidRPr="00301C2C" w:rsidRDefault="008251B4" w:rsidP="00D85EC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301C2C">
        <w:rPr>
          <w:sz w:val="22"/>
          <w:szCs w:val="22"/>
        </w:rPr>
        <w:t>_____________/____________________/                __________/</w:t>
      </w:r>
      <w:r w:rsidR="00AA7426" w:rsidRPr="00301C2C">
        <w:rPr>
          <w:sz w:val="22"/>
          <w:szCs w:val="22"/>
          <w:lang w:val="en-US"/>
        </w:rPr>
        <w:t>$</w:t>
      </w:r>
      <w:r w:rsidR="00AA7426" w:rsidRPr="00301C2C">
        <w:rPr>
          <w:sz w:val="22"/>
          <w:szCs w:val="22"/>
          <w:u w:val="single"/>
          <w:lang w:val="en-US"/>
        </w:rPr>
        <w:t>{EMPNAME2}</w:t>
      </w:r>
      <w:r w:rsidR="00AA7426" w:rsidRPr="00301C2C">
        <w:rPr>
          <w:sz w:val="22"/>
          <w:szCs w:val="22"/>
          <w:u w:val="single"/>
        </w:rPr>
        <w:t>/</w:t>
      </w:r>
    </w:p>
    <w:p w:rsidR="008251B4" w:rsidRPr="00301C2C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301C2C">
        <w:rPr>
          <w:sz w:val="22"/>
          <w:szCs w:val="22"/>
        </w:rPr>
        <w:t>подпись</w:t>
      </w:r>
      <w:r w:rsidRPr="00301C2C">
        <w:rPr>
          <w:sz w:val="22"/>
          <w:szCs w:val="22"/>
        </w:rPr>
        <w:tab/>
      </w:r>
      <w:r w:rsidRPr="00301C2C">
        <w:rPr>
          <w:sz w:val="22"/>
          <w:szCs w:val="22"/>
        </w:rPr>
        <w:tab/>
        <w:t xml:space="preserve">        ФИО </w:t>
      </w:r>
      <w:r w:rsidRPr="00301C2C">
        <w:rPr>
          <w:sz w:val="22"/>
          <w:szCs w:val="22"/>
        </w:rPr>
        <w:tab/>
      </w:r>
      <w:r w:rsidRPr="00301C2C">
        <w:rPr>
          <w:sz w:val="22"/>
          <w:szCs w:val="22"/>
        </w:rPr>
        <w:tab/>
      </w:r>
      <w:r w:rsidRPr="00301C2C">
        <w:rPr>
          <w:sz w:val="22"/>
          <w:szCs w:val="22"/>
        </w:rPr>
        <w:tab/>
        <w:t xml:space="preserve">   подпись</w:t>
      </w:r>
      <w:r w:rsidRPr="00301C2C">
        <w:rPr>
          <w:sz w:val="22"/>
          <w:szCs w:val="22"/>
        </w:rPr>
        <w:tab/>
        <w:t xml:space="preserve">         ФИО</w:t>
      </w:r>
    </w:p>
    <w:p w:rsidR="008251B4" w:rsidRPr="008251B4" w:rsidRDefault="008251B4" w:rsidP="008251B4">
      <w:pPr>
        <w:ind w:firstLine="709"/>
        <w:jc w:val="both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123E90" w:rsidRPr="008251B4" w:rsidRDefault="00123E90">
      <w:pPr>
        <w:rPr>
          <w:sz w:val="22"/>
          <w:szCs w:val="22"/>
        </w:rPr>
      </w:pPr>
      <w:r w:rsidRPr="008251B4">
        <w:rPr>
          <w:sz w:val="22"/>
          <w:szCs w:val="22"/>
        </w:rPr>
        <w:br w:type="page"/>
      </w:r>
    </w:p>
    <w:p w:rsidR="00C70A37" w:rsidRPr="008251B4" w:rsidRDefault="00C70A37" w:rsidP="00123E90">
      <w:pPr>
        <w:jc w:val="right"/>
        <w:rPr>
          <w:sz w:val="20"/>
          <w:szCs w:val="20"/>
        </w:rPr>
      </w:pPr>
      <w:r w:rsidRPr="008251B4">
        <w:rPr>
          <w:sz w:val="20"/>
          <w:szCs w:val="20"/>
        </w:rPr>
        <w:lastRenderedPageBreak/>
        <w:t>Приложение 1</w:t>
      </w:r>
    </w:p>
    <w:p w:rsidR="00EE2666" w:rsidRPr="008251B4" w:rsidRDefault="00F82798" w:rsidP="00561F31">
      <w:pPr>
        <w:ind w:left="5670"/>
        <w:jc w:val="right"/>
        <w:rPr>
          <w:sz w:val="20"/>
          <w:szCs w:val="20"/>
        </w:rPr>
      </w:pPr>
      <w:r w:rsidRPr="008251B4">
        <w:rPr>
          <w:sz w:val="20"/>
          <w:szCs w:val="20"/>
        </w:rPr>
        <w:t>к Д</w:t>
      </w:r>
      <w:r w:rsidR="00EE2666" w:rsidRPr="008251B4">
        <w:rPr>
          <w:sz w:val="20"/>
          <w:szCs w:val="20"/>
        </w:rPr>
        <w:t>ополнительному соглашению №</w:t>
      </w:r>
      <w:r w:rsidR="00301C2C">
        <w:rPr>
          <w:sz w:val="20"/>
          <w:szCs w:val="20"/>
        </w:rPr>
        <w:t>__</w:t>
      </w:r>
    </w:p>
    <w:p w:rsidR="00C70A37" w:rsidRPr="00AA7426" w:rsidRDefault="00EE2666" w:rsidP="00AA7426">
      <w:pPr>
        <w:ind w:left="5670"/>
        <w:jc w:val="right"/>
        <w:rPr>
          <w:sz w:val="20"/>
          <w:szCs w:val="20"/>
        </w:rPr>
      </w:pPr>
      <w:r w:rsidRPr="00AA7426">
        <w:rPr>
          <w:sz w:val="20"/>
          <w:szCs w:val="20"/>
        </w:rPr>
        <w:t>к Договору поручения</w:t>
      </w:r>
      <w:r w:rsidR="008251B4" w:rsidRPr="00AA7426">
        <w:rPr>
          <w:sz w:val="20"/>
          <w:szCs w:val="20"/>
        </w:rPr>
        <w:t xml:space="preserve"> </w:t>
      </w:r>
      <w:r w:rsidR="00AA7426" w:rsidRPr="00AA7426">
        <w:rPr>
          <w:sz w:val="20"/>
          <w:szCs w:val="20"/>
        </w:rPr>
        <w:t>№${</w:t>
      </w:r>
      <w:r w:rsidR="00AA7426" w:rsidRPr="00AA7426">
        <w:rPr>
          <w:sz w:val="20"/>
          <w:szCs w:val="20"/>
          <w:lang w:val="en-US"/>
        </w:rPr>
        <w:t>ID</w:t>
      </w:r>
      <w:r w:rsidR="00AA7426" w:rsidRPr="00AA7426">
        <w:rPr>
          <w:sz w:val="20"/>
          <w:szCs w:val="20"/>
        </w:rPr>
        <w:t>}-Б от ${</w:t>
      </w:r>
      <w:r w:rsidR="00AA7426" w:rsidRPr="00AA7426">
        <w:rPr>
          <w:sz w:val="20"/>
          <w:szCs w:val="20"/>
          <w:lang w:val="en-US"/>
        </w:rPr>
        <w:t>CONTDATE</w:t>
      </w:r>
      <w:r w:rsidR="00AA7426" w:rsidRPr="00AA7426">
        <w:rPr>
          <w:sz w:val="20"/>
          <w:szCs w:val="20"/>
        </w:rPr>
        <w:t>}</w:t>
      </w:r>
    </w:p>
    <w:p w:rsidR="00C70A37" w:rsidRPr="00AA7426" w:rsidRDefault="00C70A37" w:rsidP="00C70A37">
      <w:pPr>
        <w:pStyle w:val="a9"/>
        <w:jc w:val="center"/>
      </w:pPr>
    </w:p>
    <w:p w:rsidR="00561F31" w:rsidRPr="008251B4" w:rsidRDefault="00561F31" w:rsidP="00C70A37">
      <w:pPr>
        <w:pStyle w:val="a9"/>
        <w:jc w:val="center"/>
        <w:rPr>
          <w:sz w:val="22"/>
          <w:szCs w:val="22"/>
        </w:rPr>
      </w:pPr>
    </w:p>
    <w:p w:rsidR="00C70A37" w:rsidRPr="00F93C9D" w:rsidRDefault="00C70A37" w:rsidP="00C70A37">
      <w:pPr>
        <w:pStyle w:val="a9"/>
        <w:ind w:firstLine="360"/>
        <w:jc w:val="center"/>
        <w:rPr>
          <w:b/>
          <w:sz w:val="22"/>
          <w:szCs w:val="22"/>
        </w:rPr>
      </w:pPr>
      <w:r w:rsidRPr="00F93C9D">
        <w:rPr>
          <w:b/>
          <w:sz w:val="22"/>
          <w:szCs w:val="22"/>
        </w:rPr>
        <w:t>Акт приема-передачи документов</w:t>
      </w:r>
    </w:p>
    <w:p w:rsidR="00C70A37" w:rsidRPr="00F93C9D" w:rsidRDefault="00C70A37" w:rsidP="00C70A37">
      <w:pPr>
        <w:pStyle w:val="a9"/>
        <w:ind w:firstLine="360"/>
        <w:jc w:val="both"/>
        <w:rPr>
          <w:sz w:val="22"/>
          <w:szCs w:val="22"/>
        </w:rPr>
      </w:pPr>
    </w:p>
    <w:p w:rsidR="00C70A37" w:rsidRPr="00F93C9D" w:rsidRDefault="00EE2666" w:rsidP="00C70A37">
      <w:pPr>
        <w:pStyle w:val="a9"/>
        <w:ind w:firstLine="360"/>
        <w:jc w:val="both"/>
        <w:rPr>
          <w:sz w:val="22"/>
          <w:szCs w:val="22"/>
        </w:rPr>
      </w:pPr>
      <w:r w:rsidRPr="00F93C9D">
        <w:rPr>
          <w:sz w:val="22"/>
          <w:szCs w:val="22"/>
        </w:rPr>
        <w:t xml:space="preserve">Мы, нижеподписавшиеся, </w:t>
      </w:r>
      <w:r w:rsidR="00C70A37" w:rsidRPr="00F93C9D">
        <w:rPr>
          <w:sz w:val="22"/>
          <w:szCs w:val="22"/>
        </w:rPr>
        <w:t xml:space="preserve">«Доверитель» – </w:t>
      </w:r>
      <w:r w:rsidR="00AA7426" w:rsidRPr="00F93C9D">
        <w:rPr>
          <w:sz w:val="22"/>
          <w:szCs w:val="22"/>
        </w:rPr>
        <w:t>${</w:t>
      </w:r>
      <w:r w:rsidR="00AA7426" w:rsidRPr="00F93C9D">
        <w:rPr>
          <w:sz w:val="22"/>
          <w:szCs w:val="22"/>
          <w:lang w:val="en-US"/>
        </w:rPr>
        <w:t>CLNAME</w:t>
      </w:r>
      <w:r w:rsidR="00AA7426" w:rsidRPr="00F93C9D">
        <w:rPr>
          <w:sz w:val="22"/>
          <w:szCs w:val="22"/>
        </w:rPr>
        <w:t>}</w:t>
      </w:r>
      <w:r w:rsidRPr="00F93C9D">
        <w:rPr>
          <w:sz w:val="22"/>
          <w:szCs w:val="22"/>
        </w:rPr>
        <w:t xml:space="preserve">, с </w:t>
      </w:r>
      <w:r w:rsidR="00C70A37" w:rsidRPr="00F93C9D">
        <w:rPr>
          <w:sz w:val="22"/>
          <w:szCs w:val="22"/>
        </w:rPr>
        <w:t xml:space="preserve">одной стороны, и «Поверенный» </w:t>
      </w:r>
      <w:r w:rsidR="00301C2C" w:rsidRPr="00F93C9D">
        <w:rPr>
          <w:sz w:val="22"/>
          <w:szCs w:val="22"/>
        </w:rPr>
        <w:t xml:space="preserve">– </w:t>
      </w:r>
      <w:r w:rsidR="00AA7426" w:rsidRPr="00F93C9D">
        <w:rPr>
          <w:sz w:val="22"/>
          <w:szCs w:val="22"/>
        </w:rPr>
        <w:t>${</w:t>
      </w:r>
      <w:r w:rsidR="00AA7426" w:rsidRPr="00F93C9D">
        <w:rPr>
          <w:sz w:val="22"/>
          <w:szCs w:val="22"/>
          <w:lang w:val="en-US"/>
        </w:rPr>
        <w:t>COMPNAME</w:t>
      </w:r>
      <w:r w:rsidR="00AA7426" w:rsidRPr="00F93C9D">
        <w:rPr>
          <w:sz w:val="22"/>
          <w:szCs w:val="22"/>
        </w:rPr>
        <w:t>}</w:t>
      </w:r>
      <w:r w:rsidR="00C70A37" w:rsidRPr="00F93C9D">
        <w:rPr>
          <w:sz w:val="22"/>
          <w:szCs w:val="22"/>
        </w:rPr>
        <w:t>, с другой стороны, составили настоящий акт о том, что по договору поручения</w:t>
      </w:r>
      <w:r w:rsidR="00561F31" w:rsidRPr="00F93C9D">
        <w:rPr>
          <w:sz w:val="22"/>
          <w:szCs w:val="22"/>
        </w:rPr>
        <w:t xml:space="preserve"> </w:t>
      </w:r>
      <w:r w:rsidR="00AA7426" w:rsidRPr="00F93C9D">
        <w:rPr>
          <w:sz w:val="22"/>
          <w:szCs w:val="22"/>
        </w:rPr>
        <w:t>№${</w:t>
      </w:r>
      <w:r w:rsidR="00AA7426" w:rsidRPr="00F93C9D">
        <w:rPr>
          <w:sz w:val="22"/>
          <w:szCs w:val="22"/>
          <w:lang w:val="en-US"/>
        </w:rPr>
        <w:t>ID</w:t>
      </w:r>
      <w:r w:rsidR="00AA7426" w:rsidRPr="00F93C9D">
        <w:rPr>
          <w:sz w:val="22"/>
          <w:szCs w:val="22"/>
        </w:rPr>
        <w:t>}-Б от ${</w:t>
      </w:r>
      <w:r w:rsidR="00AA7426" w:rsidRPr="00F93C9D">
        <w:rPr>
          <w:sz w:val="22"/>
          <w:szCs w:val="22"/>
          <w:lang w:val="en-US"/>
        </w:rPr>
        <w:t>CONTDATE</w:t>
      </w:r>
      <w:r w:rsidR="00AA7426" w:rsidRPr="00F93C9D">
        <w:rPr>
          <w:sz w:val="22"/>
          <w:szCs w:val="22"/>
        </w:rPr>
        <w:t>}</w:t>
      </w:r>
      <w:r w:rsidRPr="00F93C9D">
        <w:rPr>
          <w:sz w:val="22"/>
          <w:szCs w:val="22"/>
        </w:rPr>
        <w:t xml:space="preserve"> г. Поверенный передает, а Доверитель</w:t>
      </w:r>
      <w:r w:rsidR="00C70A37" w:rsidRPr="00F93C9D">
        <w:rPr>
          <w:sz w:val="22"/>
          <w:szCs w:val="22"/>
        </w:rPr>
        <w:t xml:space="preserve"> принимает подлинники документов:</w:t>
      </w:r>
    </w:p>
    <w:p w:rsidR="00890186" w:rsidRPr="00F93C9D" w:rsidRDefault="00890186" w:rsidP="00C70A37">
      <w:pPr>
        <w:pStyle w:val="a9"/>
        <w:ind w:firstLine="360"/>
        <w:jc w:val="both"/>
        <w:rPr>
          <w:sz w:val="22"/>
          <w:szCs w:val="22"/>
        </w:rPr>
      </w:pPr>
    </w:p>
    <w:p w:rsidR="00890186" w:rsidRPr="00F93C9D" w:rsidRDefault="00123E90" w:rsidP="00123E90">
      <w:pPr>
        <w:pStyle w:val="a9"/>
        <w:jc w:val="both"/>
        <w:rPr>
          <w:sz w:val="22"/>
          <w:szCs w:val="22"/>
        </w:rPr>
      </w:pPr>
      <w:bookmarkStart w:id="0" w:name="ПереченьДокументов"/>
      <w:r w:rsidRPr="00F93C9D">
        <w:rPr>
          <w:sz w:val="22"/>
          <w:szCs w:val="22"/>
        </w:rPr>
        <w:t>(ПЕРЕЧЕНЬ ДОКУМЕНТОВ</w:t>
      </w:r>
      <w:r w:rsidR="00EE2666" w:rsidRPr="00F93C9D">
        <w:rPr>
          <w:sz w:val="22"/>
          <w:szCs w:val="22"/>
        </w:rPr>
        <w:t>ПО ЗАКРЫТОМУ ДОГОВОРУ</w:t>
      </w:r>
      <w:r w:rsidRPr="00F93C9D">
        <w:rPr>
          <w:sz w:val="22"/>
          <w:szCs w:val="22"/>
        </w:rPr>
        <w:t>)</w:t>
      </w:r>
      <w:bookmarkEnd w:id="0"/>
    </w:p>
    <w:p w:rsidR="00C70A37" w:rsidRPr="00F93C9D" w:rsidRDefault="00C70A37" w:rsidP="00C70A37">
      <w:pPr>
        <w:pStyle w:val="a9"/>
        <w:rPr>
          <w:sz w:val="22"/>
          <w:szCs w:val="22"/>
        </w:rPr>
      </w:pPr>
    </w:p>
    <w:p w:rsidR="00C70A37" w:rsidRPr="00F93C9D" w:rsidRDefault="00C70A37" w:rsidP="00C70A37">
      <w:pPr>
        <w:rPr>
          <w:b/>
          <w:sz w:val="22"/>
          <w:szCs w:val="22"/>
        </w:rPr>
      </w:pPr>
    </w:p>
    <w:p w:rsidR="008251B4" w:rsidRPr="00F93C9D" w:rsidRDefault="008251B4" w:rsidP="008251B4">
      <w:pPr>
        <w:jc w:val="both"/>
        <w:rPr>
          <w:b/>
          <w:sz w:val="22"/>
          <w:szCs w:val="22"/>
        </w:rPr>
      </w:pPr>
      <w:r w:rsidRPr="00F93C9D">
        <w:rPr>
          <w:b/>
          <w:sz w:val="22"/>
          <w:szCs w:val="22"/>
        </w:rPr>
        <w:t>Доверитель:</w:t>
      </w:r>
      <w:r w:rsidRPr="00F93C9D">
        <w:rPr>
          <w:b/>
          <w:sz w:val="22"/>
          <w:szCs w:val="22"/>
        </w:rPr>
        <w:tab/>
      </w:r>
      <w:r w:rsidRPr="00F93C9D">
        <w:rPr>
          <w:b/>
          <w:sz w:val="22"/>
          <w:szCs w:val="22"/>
        </w:rPr>
        <w:tab/>
      </w:r>
      <w:r w:rsidRPr="00F93C9D">
        <w:rPr>
          <w:b/>
          <w:sz w:val="22"/>
          <w:szCs w:val="22"/>
        </w:rPr>
        <w:tab/>
      </w:r>
      <w:r w:rsidRPr="00F93C9D">
        <w:rPr>
          <w:b/>
          <w:sz w:val="22"/>
          <w:szCs w:val="22"/>
        </w:rPr>
        <w:tab/>
      </w:r>
      <w:r w:rsidRPr="00F93C9D">
        <w:rPr>
          <w:b/>
          <w:sz w:val="22"/>
          <w:szCs w:val="22"/>
        </w:rPr>
        <w:tab/>
      </w:r>
      <w:r w:rsidRPr="00F93C9D">
        <w:rPr>
          <w:b/>
          <w:sz w:val="22"/>
          <w:szCs w:val="22"/>
        </w:rPr>
        <w:tab/>
        <w:t>Поверенный:</w:t>
      </w:r>
    </w:p>
    <w:p w:rsidR="0030494A" w:rsidRPr="00F93C9D" w:rsidRDefault="008251B4" w:rsidP="0030494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F93C9D">
        <w:rPr>
          <w:sz w:val="22"/>
          <w:szCs w:val="22"/>
        </w:rPr>
        <w:t xml:space="preserve">_____________/____________________/                </w:t>
      </w:r>
      <w:r w:rsidR="0030494A" w:rsidRPr="00F93C9D">
        <w:rPr>
          <w:sz w:val="22"/>
          <w:szCs w:val="22"/>
        </w:rPr>
        <w:t>__________/</w:t>
      </w:r>
      <w:r w:rsidR="00AA7426" w:rsidRPr="00F93C9D">
        <w:rPr>
          <w:sz w:val="22"/>
          <w:szCs w:val="22"/>
          <w:lang w:val="en-US"/>
        </w:rPr>
        <w:t>$</w:t>
      </w:r>
      <w:r w:rsidR="00AA7426" w:rsidRPr="00F93C9D">
        <w:rPr>
          <w:sz w:val="22"/>
          <w:szCs w:val="22"/>
          <w:u w:val="single"/>
          <w:lang w:val="en-US"/>
        </w:rPr>
        <w:t>{EMPNAME2}</w:t>
      </w:r>
      <w:r w:rsidR="0030494A" w:rsidRPr="00F93C9D">
        <w:rPr>
          <w:sz w:val="22"/>
          <w:szCs w:val="22"/>
        </w:rPr>
        <w:t>/</w:t>
      </w:r>
    </w:p>
    <w:p w:rsidR="008251B4" w:rsidRPr="00F93C9D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F93C9D">
        <w:rPr>
          <w:sz w:val="22"/>
          <w:szCs w:val="22"/>
        </w:rPr>
        <w:t>подпись</w:t>
      </w:r>
      <w:r w:rsidRPr="00F93C9D">
        <w:rPr>
          <w:sz w:val="22"/>
          <w:szCs w:val="22"/>
        </w:rPr>
        <w:tab/>
      </w:r>
      <w:r w:rsidRPr="00F93C9D">
        <w:rPr>
          <w:sz w:val="22"/>
          <w:szCs w:val="22"/>
        </w:rPr>
        <w:tab/>
        <w:t xml:space="preserve">        ФИО </w:t>
      </w:r>
      <w:r w:rsidRPr="00F93C9D">
        <w:rPr>
          <w:sz w:val="22"/>
          <w:szCs w:val="22"/>
        </w:rPr>
        <w:tab/>
      </w:r>
      <w:r w:rsidRPr="00F93C9D">
        <w:rPr>
          <w:sz w:val="22"/>
          <w:szCs w:val="22"/>
        </w:rPr>
        <w:tab/>
      </w:r>
      <w:r w:rsidRPr="00F93C9D">
        <w:rPr>
          <w:sz w:val="22"/>
          <w:szCs w:val="22"/>
        </w:rPr>
        <w:tab/>
        <w:t xml:space="preserve">   подпись</w:t>
      </w:r>
      <w:r w:rsidRPr="00F93C9D">
        <w:rPr>
          <w:sz w:val="22"/>
          <w:szCs w:val="22"/>
        </w:rPr>
        <w:tab/>
        <w:t xml:space="preserve">         ФИО</w:t>
      </w:r>
    </w:p>
    <w:p w:rsidR="007E7B7C" w:rsidRPr="008251B4" w:rsidRDefault="007E7B7C" w:rsidP="00C70A37">
      <w:pPr>
        <w:rPr>
          <w:sz w:val="22"/>
          <w:szCs w:val="22"/>
        </w:rPr>
      </w:pPr>
      <w:bookmarkStart w:id="1" w:name="_GoBack"/>
      <w:bookmarkEnd w:id="1"/>
    </w:p>
    <w:sectPr w:rsidR="007E7B7C" w:rsidRPr="008251B4" w:rsidSect="00F15072">
      <w:footerReference w:type="even" r:id="rId7"/>
      <w:footerReference w:type="default" r:id="rId8"/>
      <w:type w:val="continuous"/>
      <w:pgSz w:w="11906" w:h="16838"/>
      <w:pgMar w:top="270" w:right="567" w:bottom="90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B51" w:rsidRDefault="00076B51">
      <w:r>
        <w:separator/>
      </w:r>
    </w:p>
  </w:endnote>
  <w:endnote w:type="continuationSeparator" w:id="0">
    <w:p w:rsidR="00076B51" w:rsidRDefault="0007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5E6ED1" w:rsidP="006921A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0077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0077F" w:rsidRDefault="00F0077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F0077F" w:rsidP="006921AE">
    <w:pPr>
      <w:pStyle w:val="a4"/>
      <w:framePr w:wrap="around" w:vAnchor="text" w:hAnchor="margin" w:xAlign="center" w:y="1"/>
      <w:rPr>
        <w:rStyle w:val="a5"/>
      </w:rPr>
    </w:pPr>
  </w:p>
  <w:p w:rsidR="00F0077F" w:rsidRPr="00704E6D" w:rsidRDefault="00F0077F" w:rsidP="00F15072">
    <w:pPr>
      <w:pStyle w:val="a4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B51" w:rsidRDefault="00076B51">
      <w:r>
        <w:separator/>
      </w:r>
    </w:p>
  </w:footnote>
  <w:footnote w:type="continuationSeparator" w:id="0">
    <w:p w:rsidR="00076B51" w:rsidRDefault="00076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6A99"/>
    <w:multiLevelType w:val="multilevel"/>
    <w:tmpl w:val="7756B774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0"/>
        </w:tabs>
        <w:ind w:left="1470" w:hanging="93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10"/>
        </w:tabs>
        <w:ind w:left="2010" w:hanging="93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0"/>
        </w:tabs>
        <w:ind w:left="255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0"/>
        </w:tabs>
        <w:ind w:left="3090" w:hanging="93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" w15:restartNumberingAfterBreak="0">
    <w:nsid w:val="1ACC4A57"/>
    <w:multiLevelType w:val="multilevel"/>
    <w:tmpl w:val="0486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29E61CD3"/>
    <w:multiLevelType w:val="multilevel"/>
    <w:tmpl w:val="0EE27B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2AA41460"/>
    <w:multiLevelType w:val="hybridMultilevel"/>
    <w:tmpl w:val="E33E41D0"/>
    <w:lvl w:ilvl="0" w:tplc="E91443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B42ED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5" w15:restartNumberingAfterBreak="0">
    <w:nsid w:val="40DC7A8A"/>
    <w:multiLevelType w:val="hybridMultilevel"/>
    <w:tmpl w:val="A2E0DE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7B1B86"/>
    <w:multiLevelType w:val="multilevel"/>
    <w:tmpl w:val="0DD6463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</w:abstractNum>
  <w:abstractNum w:abstractNumId="7" w15:restartNumberingAfterBreak="0">
    <w:nsid w:val="6EBC02F8"/>
    <w:multiLevelType w:val="multilevel"/>
    <w:tmpl w:val="B806641C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9"/>
        </w:tabs>
        <w:ind w:left="2869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26"/>
    <w:rsid w:val="00012DAF"/>
    <w:rsid w:val="00015F3A"/>
    <w:rsid w:val="00016533"/>
    <w:rsid w:val="00025770"/>
    <w:rsid w:val="00034852"/>
    <w:rsid w:val="00052556"/>
    <w:rsid w:val="000575FE"/>
    <w:rsid w:val="00066207"/>
    <w:rsid w:val="00074AE6"/>
    <w:rsid w:val="00076B51"/>
    <w:rsid w:val="000C4E5C"/>
    <w:rsid w:val="000C76B7"/>
    <w:rsid w:val="000D0CE2"/>
    <w:rsid w:val="000D3C03"/>
    <w:rsid w:val="000F05D2"/>
    <w:rsid w:val="001227B4"/>
    <w:rsid w:val="00123E90"/>
    <w:rsid w:val="00134119"/>
    <w:rsid w:val="00143565"/>
    <w:rsid w:val="00161759"/>
    <w:rsid w:val="00164EE3"/>
    <w:rsid w:val="00165121"/>
    <w:rsid w:val="0017108B"/>
    <w:rsid w:val="001A463E"/>
    <w:rsid w:val="001B54DD"/>
    <w:rsid w:val="001D20C9"/>
    <w:rsid w:val="001F6990"/>
    <w:rsid w:val="00202D03"/>
    <w:rsid w:val="00205CB2"/>
    <w:rsid w:val="0021462E"/>
    <w:rsid w:val="002148B7"/>
    <w:rsid w:val="00216331"/>
    <w:rsid w:val="002204AF"/>
    <w:rsid w:val="0022390E"/>
    <w:rsid w:val="0022688B"/>
    <w:rsid w:val="00226EE1"/>
    <w:rsid w:val="00240FD4"/>
    <w:rsid w:val="00257AF8"/>
    <w:rsid w:val="00260325"/>
    <w:rsid w:val="00271F34"/>
    <w:rsid w:val="00277F7F"/>
    <w:rsid w:val="002934A7"/>
    <w:rsid w:val="00296B5D"/>
    <w:rsid w:val="002A79A8"/>
    <w:rsid w:val="002E07C7"/>
    <w:rsid w:val="002E5031"/>
    <w:rsid w:val="002F06EB"/>
    <w:rsid w:val="002F39A2"/>
    <w:rsid w:val="00301C2C"/>
    <w:rsid w:val="0030494A"/>
    <w:rsid w:val="00327DDD"/>
    <w:rsid w:val="003511A8"/>
    <w:rsid w:val="00356A17"/>
    <w:rsid w:val="00364414"/>
    <w:rsid w:val="00364630"/>
    <w:rsid w:val="00370404"/>
    <w:rsid w:val="00374128"/>
    <w:rsid w:val="00380B08"/>
    <w:rsid w:val="00383F8A"/>
    <w:rsid w:val="00395EE9"/>
    <w:rsid w:val="003B190C"/>
    <w:rsid w:val="003B2EF3"/>
    <w:rsid w:val="003C11A3"/>
    <w:rsid w:val="003C4A3F"/>
    <w:rsid w:val="003C4B73"/>
    <w:rsid w:val="003D238B"/>
    <w:rsid w:val="003E0505"/>
    <w:rsid w:val="003F3C9A"/>
    <w:rsid w:val="003F4804"/>
    <w:rsid w:val="0040647B"/>
    <w:rsid w:val="0041157C"/>
    <w:rsid w:val="00416AB7"/>
    <w:rsid w:val="00420621"/>
    <w:rsid w:val="0042093B"/>
    <w:rsid w:val="00433A28"/>
    <w:rsid w:val="00444B67"/>
    <w:rsid w:val="00456182"/>
    <w:rsid w:val="00464E63"/>
    <w:rsid w:val="00465405"/>
    <w:rsid w:val="00481668"/>
    <w:rsid w:val="00484864"/>
    <w:rsid w:val="00485DC2"/>
    <w:rsid w:val="004A7B10"/>
    <w:rsid w:val="004D439F"/>
    <w:rsid w:val="004D7E80"/>
    <w:rsid w:val="0050312F"/>
    <w:rsid w:val="005335D4"/>
    <w:rsid w:val="00537383"/>
    <w:rsid w:val="00540DF7"/>
    <w:rsid w:val="00553D59"/>
    <w:rsid w:val="00557581"/>
    <w:rsid w:val="005578DE"/>
    <w:rsid w:val="00561F31"/>
    <w:rsid w:val="00562E7C"/>
    <w:rsid w:val="00565EA4"/>
    <w:rsid w:val="00576261"/>
    <w:rsid w:val="00586A92"/>
    <w:rsid w:val="00597272"/>
    <w:rsid w:val="005B60CD"/>
    <w:rsid w:val="005B71F3"/>
    <w:rsid w:val="005C4926"/>
    <w:rsid w:val="005D58E3"/>
    <w:rsid w:val="005E6ED1"/>
    <w:rsid w:val="0061444D"/>
    <w:rsid w:val="00614924"/>
    <w:rsid w:val="0063119C"/>
    <w:rsid w:val="0063429D"/>
    <w:rsid w:val="006522FE"/>
    <w:rsid w:val="00656951"/>
    <w:rsid w:val="00663093"/>
    <w:rsid w:val="00663F02"/>
    <w:rsid w:val="00685096"/>
    <w:rsid w:val="006921AE"/>
    <w:rsid w:val="006A32BD"/>
    <w:rsid w:val="006A4A0F"/>
    <w:rsid w:val="006B672F"/>
    <w:rsid w:val="006D0409"/>
    <w:rsid w:val="006E6872"/>
    <w:rsid w:val="00703423"/>
    <w:rsid w:val="00704E6D"/>
    <w:rsid w:val="00746933"/>
    <w:rsid w:val="00757346"/>
    <w:rsid w:val="00761F59"/>
    <w:rsid w:val="0076418F"/>
    <w:rsid w:val="007801CF"/>
    <w:rsid w:val="00783A96"/>
    <w:rsid w:val="0079255B"/>
    <w:rsid w:val="0079784D"/>
    <w:rsid w:val="007A26DE"/>
    <w:rsid w:val="007A596E"/>
    <w:rsid w:val="007B6507"/>
    <w:rsid w:val="007C2AEF"/>
    <w:rsid w:val="007D14AF"/>
    <w:rsid w:val="007D6415"/>
    <w:rsid w:val="007E7B7C"/>
    <w:rsid w:val="007F1948"/>
    <w:rsid w:val="007F316E"/>
    <w:rsid w:val="007F3569"/>
    <w:rsid w:val="00807580"/>
    <w:rsid w:val="00807659"/>
    <w:rsid w:val="008116C2"/>
    <w:rsid w:val="00816286"/>
    <w:rsid w:val="008251B4"/>
    <w:rsid w:val="00830C4D"/>
    <w:rsid w:val="00837A09"/>
    <w:rsid w:val="0084052A"/>
    <w:rsid w:val="008439C5"/>
    <w:rsid w:val="008838A2"/>
    <w:rsid w:val="00884182"/>
    <w:rsid w:val="00890186"/>
    <w:rsid w:val="0089069B"/>
    <w:rsid w:val="00892AFB"/>
    <w:rsid w:val="00894150"/>
    <w:rsid w:val="008A49F6"/>
    <w:rsid w:val="008A63E4"/>
    <w:rsid w:val="008B2B73"/>
    <w:rsid w:val="008B5DC3"/>
    <w:rsid w:val="008E6238"/>
    <w:rsid w:val="008F4EC2"/>
    <w:rsid w:val="00930715"/>
    <w:rsid w:val="00935130"/>
    <w:rsid w:val="00937130"/>
    <w:rsid w:val="00937886"/>
    <w:rsid w:val="009509DC"/>
    <w:rsid w:val="00952919"/>
    <w:rsid w:val="009804B2"/>
    <w:rsid w:val="00991366"/>
    <w:rsid w:val="00995389"/>
    <w:rsid w:val="009A156B"/>
    <w:rsid w:val="009A1BB2"/>
    <w:rsid w:val="009A63A3"/>
    <w:rsid w:val="009A7CCF"/>
    <w:rsid w:val="009C7470"/>
    <w:rsid w:val="009E0A40"/>
    <w:rsid w:val="009F4E25"/>
    <w:rsid w:val="009F7A62"/>
    <w:rsid w:val="00A053C6"/>
    <w:rsid w:val="00A20E52"/>
    <w:rsid w:val="00A26C28"/>
    <w:rsid w:val="00A32053"/>
    <w:rsid w:val="00A36535"/>
    <w:rsid w:val="00A37307"/>
    <w:rsid w:val="00A55CBE"/>
    <w:rsid w:val="00A65EA4"/>
    <w:rsid w:val="00A6734D"/>
    <w:rsid w:val="00A91584"/>
    <w:rsid w:val="00AA4221"/>
    <w:rsid w:val="00AA45C7"/>
    <w:rsid w:val="00AA7426"/>
    <w:rsid w:val="00AB1FCE"/>
    <w:rsid w:val="00AD1DB1"/>
    <w:rsid w:val="00AE5B6F"/>
    <w:rsid w:val="00B02CAF"/>
    <w:rsid w:val="00B06C6B"/>
    <w:rsid w:val="00B153EC"/>
    <w:rsid w:val="00B22745"/>
    <w:rsid w:val="00B43117"/>
    <w:rsid w:val="00B81032"/>
    <w:rsid w:val="00B91D35"/>
    <w:rsid w:val="00BA7B4E"/>
    <w:rsid w:val="00BB2BB3"/>
    <w:rsid w:val="00BB5A23"/>
    <w:rsid w:val="00BC3054"/>
    <w:rsid w:val="00BF590F"/>
    <w:rsid w:val="00C10AE5"/>
    <w:rsid w:val="00C35FCB"/>
    <w:rsid w:val="00C42059"/>
    <w:rsid w:val="00C558B8"/>
    <w:rsid w:val="00C6258A"/>
    <w:rsid w:val="00C70A37"/>
    <w:rsid w:val="00C740E5"/>
    <w:rsid w:val="00C764F9"/>
    <w:rsid w:val="00C76BD1"/>
    <w:rsid w:val="00C773EF"/>
    <w:rsid w:val="00C81E2B"/>
    <w:rsid w:val="00C854DC"/>
    <w:rsid w:val="00CC1D1A"/>
    <w:rsid w:val="00CF0635"/>
    <w:rsid w:val="00D1280F"/>
    <w:rsid w:val="00D31A74"/>
    <w:rsid w:val="00D327EF"/>
    <w:rsid w:val="00D40DEB"/>
    <w:rsid w:val="00D45F1A"/>
    <w:rsid w:val="00D4688B"/>
    <w:rsid w:val="00D624B3"/>
    <w:rsid w:val="00D66AA5"/>
    <w:rsid w:val="00D85ECA"/>
    <w:rsid w:val="00D939F9"/>
    <w:rsid w:val="00DA2783"/>
    <w:rsid w:val="00DB02C2"/>
    <w:rsid w:val="00DB211C"/>
    <w:rsid w:val="00DB6FC0"/>
    <w:rsid w:val="00DE44F3"/>
    <w:rsid w:val="00DF0ABF"/>
    <w:rsid w:val="00DF6201"/>
    <w:rsid w:val="00E03ED1"/>
    <w:rsid w:val="00E06387"/>
    <w:rsid w:val="00E1536D"/>
    <w:rsid w:val="00E30CA6"/>
    <w:rsid w:val="00E46BA9"/>
    <w:rsid w:val="00E51894"/>
    <w:rsid w:val="00E564B3"/>
    <w:rsid w:val="00E7005D"/>
    <w:rsid w:val="00E7624E"/>
    <w:rsid w:val="00E77A61"/>
    <w:rsid w:val="00E8290B"/>
    <w:rsid w:val="00EA2E48"/>
    <w:rsid w:val="00EB394D"/>
    <w:rsid w:val="00EB5B12"/>
    <w:rsid w:val="00EC6352"/>
    <w:rsid w:val="00EE2666"/>
    <w:rsid w:val="00EF1137"/>
    <w:rsid w:val="00EF34B8"/>
    <w:rsid w:val="00EF6BAD"/>
    <w:rsid w:val="00F0077F"/>
    <w:rsid w:val="00F119F0"/>
    <w:rsid w:val="00F14358"/>
    <w:rsid w:val="00F15072"/>
    <w:rsid w:val="00F200BF"/>
    <w:rsid w:val="00F25BD5"/>
    <w:rsid w:val="00F33E0B"/>
    <w:rsid w:val="00F459A9"/>
    <w:rsid w:val="00F82798"/>
    <w:rsid w:val="00F84FA5"/>
    <w:rsid w:val="00F93C9D"/>
    <w:rsid w:val="00FA0004"/>
    <w:rsid w:val="00FA463E"/>
    <w:rsid w:val="00FB6AA6"/>
    <w:rsid w:val="00FC74DC"/>
    <w:rsid w:val="00FE14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953D8F"/>
  <w15:docId w15:val="{68939C5F-6233-4D26-AC0F-C5E334F2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23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02CAF"/>
    <w:rPr>
      <w:color w:val="FF0000"/>
      <w:sz w:val="36"/>
      <w:szCs w:val="36"/>
    </w:rPr>
  </w:style>
  <w:style w:type="paragraph" w:styleId="a3">
    <w:name w:val="Balloon Text"/>
    <w:basedOn w:val="a"/>
    <w:semiHidden/>
    <w:rsid w:val="00807580"/>
    <w:rPr>
      <w:rFonts w:ascii="Tahoma" w:hAnsi="Tahoma" w:cs="Tahoma"/>
      <w:sz w:val="16"/>
      <w:szCs w:val="16"/>
    </w:rPr>
  </w:style>
  <w:style w:type="paragraph" w:styleId="a4">
    <w:name w:val="footer"/>
    <w:basedOn w:val="a"/>
    <w:rsid w:val="00704E6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04E6D"/>
  </w:style>
  <w:style w:type="paragraph" w:styleId="a6">
    <w:name w:val="header"/>
    <w:basedOn w:val="a"/>
    <w:rsid w:val="00704E6D"/>
    <w:pPr>
      <w:tabs>
        <w:tab w:val="center" w:pos="4677"/>
        <w:tab w:val="right" w:pos="9355"/>
      </w:tabs>
    </w:pPr>
  </w:style>
  <w:style w:type="character" w:styleId="a7">
    <w:name w:val="Hyperlink"/>
    <w:rsid w:val="00B22745"/>
    <w:rPr>
      <w:color w:val="0000FF"/>
      <w:u w:val="single"/>
    </w:rPr>
  </w:style>
  <w:style w:type="paragraph" w:styleId="a8">
    <w:name w:val="Document Map"/>
    <w:basedOn w:val="a"/>
    <w:semiHidden/>
    <w:rsid w:val="00226EE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9">
    <w:name w:val="No Spacing"/>
    <w:uiPriority w:val="1"/>
    <w:qFormat/>
    <w:rsid w:val="00C70A37"/>
  </w:style>
  <w:style w:type="paragraph" w:styleId="aa">
    <w:name w:val="List Paragraph"/>
    <w:basedOn w:val="a"/>
    <w:uiPriority w:val="99"/>
    <w:qFormat/>
    <w:rsid w:val="00C70A37"/>
    <w:pPr>
      <w:ind w:left="720"/>
      <w:contextualSpacing/>
    </w:pPr>
  </w:style>
  <w:style w:type="table" w:styleId="ab">
    <w:name w:val="Table Grid"/>
    <w:basedOn w:val="a1"/>
    <w:rsid w:val="00890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Plain Text"/>
    <w:basedOn w:val="a"/>
    <w:link w:val="ad"/>
    <w:uiPriority w:val="99"/>
    <w:unhideWhenUsed/>
    <w:rsid w:val="00EE2666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EE2666"/>
    <w:rPr>
      <w:rFonts w:ascii="Consolas" w:eastAsiaTheme="minorHAnsi" w:hAnsi="Consolas" w:cstheme="minorBidi"/>
      <w:sz w:val="21"/>
      <w:szCs w:val="21"/>
      <w:lang w:eastAsia="en-US"/>
    </w:rPr>
  </w:style>
  <w:style w:type="paragraph" w:styleId="ae">
    <w:name w:val="Normal (Web)"/>
    <w:basedOn w:val="a"/>
    <w:uiPriority w:val="99"/>
    <w:unhideWhenUsed/>
    <w:rsid w:val="002F06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\templates\&#1044;&#1086;&#1087;%20&#1089;&#1086;&#1075;&#1083;&#1072;&#1096;&#1077;&#1085;&#1080;&#1077;%20&#1056;&#1072;&#1089;&#1090;&#1086;&#1088;&#1078;&#1077;&#1085;&#1080;&#1077;%20&#1076;&#1086;&#1075;&#1086;&#1074;&#1086;&#1088;&#1072;%20&#1087;&#1086;&#1088;&#1091;&#1095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Доп соглашение Расторжение договора поручения</Template>
  <TotalTime>9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Рубли и Доллары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Andrey</dc:creator>
  <cp:lastModifiedBy>Andrey</cp:lastModifiedBy>
  <cp:revision>4</cp:revision>
  <cp:lastPrinted>2010-09-08T14:39:00Z</cp:lastPrinted>
  <dcterms:created xsi:type="dcterms:W3CDTF">2024-04-08T08:52:00Z</dcterms:created>
  <dcterms:modified xsi:type="dcterms:W3CDTF">2024-04-09T03:06:00Z</dcterms:modified>
</cp:coreProperties>
</file>