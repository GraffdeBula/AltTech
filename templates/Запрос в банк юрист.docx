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76246D" w:rsidRPr="00317EEE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76246D" w:rsidRPr="00EE4401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E4401">
        <w:rPr>
          <w:rFonts w:ascii="Times New Roman" w:hAnsi="Times New Roman"/>
          <w:sz w:val="24"/>
          <w:szCs w:val="24"/>
        </w:rPr>
        <w:t xml:space="preserve"> г.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76246D" w:rsidRDefault="0076246D" w:rsidP="0076246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Представитель заявител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я</w:t>
      </w:r>
      <w:r w:rsidRPr="00A47A5A">
        <w:rPr>
          <w:rFonts w:ascii="Times New Roman" w:hAnsi="Times New Roman"/>
          <w:b/>
          <w:sz w:val="24"/>
          <w:szCs w:val="24"/>
        </w:rPr>
        <w:t>: Общество с ограниченной ответственностью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A47A5A">
        <w:rPr>
          <w:rFonts w:ascii="Times New Roman" w:hAnsi="Times New Roman"/>
          <w:b/>
          <w:sz w:val="24"/>
          <w:szCs w:val="24"/>
        </w:rPr>
        <w:t>ФИНАНСОВО-ПРАВОВАЯ КОМПАНИЯ «АЛЬТЕРНАТИВА»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7A5A">
        <w:rPr>
          <w:rFonts w:ascii="Times New Roman" w:hAnsi="Times New Roman"/>
          <w:sz w:val="24"/>
          <w:szCs w:val="24"/>
        </w:rPr>
        <w:t>ОГРН 1135476152503, ИНН 5404494918, КПП 540401001</w:t>
      </w:r>
    </w:p>
    <w:p w:rsidR="00A92933" w:rsidRPr="00A47A5A" w:rsidRDefault="00A92933" w:rsidP="00A9293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7A5A">
        <w:rPr>
          <w:rFonts w:ascii="Times New Roman" w:hAnsi="Times New Roman"/>
          <w:sz w:val="24"/>
          <w:szCs w:val="24"/>
        </w:rPr>
        <w:t xml:space="preserve">Адрес для корреспонденции: </w:t>
      </w:r>
      <w:r w:rsidRPr="00933114">
        <w:rPr>
          <w:rFonts w:ascii="Times New Roman" w:hAnsi="Times New Roman"/>
          <w:sz w:val="24"/>
          <w:szCs w:val="24"/>
        </w:rPr>
        <w:t xml:space="preserve">630107, г. Новосибирск -107, абонентский ящик </w:t>
      </w:r>
      <w:r>
        <w:rPr>
          <w:rFonts w:ascii="Times New Roman" w:hAnsi="Times New Roman"/>
          <w:sz w:val="24"/>
          <w:szCs w:val="24"/>
        </w:rPr>
        <w:t>27</w:t>
      </w:r>
    </w:p>
    <w:p w:rsidR="0076246D" w:rsidRDefault="0076246D" w:rsidP="0076246D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лице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76246D" w:rsidRDefault="0076246D" w:rsidP="0076246D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тел.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JURPHONE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A92933" w:rsidRDefault="00A92933" w:rsidP="00403B53">
      <w:pPr>
        <w:pStyle w:val="a3"/>
        <w:shd w:val="clear" w:color="auto" w:fill="FFFFFF"/>
        <w:spacing w:after="0"/>
        <w:contextualSpacing/>
        <w:jc w:val="center"/>
      </w:pPr>
      <w:r>
        <w:rPr>
          <w:rStyle w:val="a4"/>
        </w:rPr>
        <w:t>За</w:t>
      </w:r>
      <w:r w:rsidR="00403B53">
        <w:rPr>
          <w:rStyle w:val="a4"/>
        </w:rPr>
        <w:t>прос документов</w:t>
      </w:r>
    </w:p>
    <w:p w:rsidR="0040139B" w:rsidRPr="00B676E6" w:rsidRDefault="0076246D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>
        <w:rPr>
          <w:rFonts w:ascii="Times New Roman" w:hAnsi="Times New Roman"/>
          <w:sz w:val="24"/>
          <w:szCs w:val="24"/>
        </w:rPr>
        <w:t>.</w:t>
      </w:r>
    </w:p>
    <w:p w:rsidR="0040139B" w:rsidRPr="00B676E6" w:rsidRDefault="0040139B" w:rsidP="0040139B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Прошу, в установленном действующим законодательством РФ порядке предоставить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 w:rsidRPr="00B676E6">
        <w:rPr>
          <w:rFonts w:ascii="Times New Roman" w:hAnsi="Times New Roman"/>
          <w:sz w:val="24"/>
          <w:szCs w:val="24"/>
        </w:rPr>
        <w:t xml:space="preserve"> по указанным выше договорам о состоянии задолженности: 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40139B" w:rsidRPr="00B676E6" w:rsidRDefault="0040139B" w:rsidP="0040139B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40139B" w:rsidRPr="00B676E6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40139B" w:rsidRDefault="0040139B" w:rsidP="0040139B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40139B" w:rsidRDefault="0040139B" w:rsidP="0040139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0139B" w:rsidRDefault="0040139B" w:rsidP="0040139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также предоставить </w:t>
      </w:r>
      <w:r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>
        <w:rPr>
          <w:rFonts w:ascii="Times New Roman" w:hAnsi="Times New Roman"/>
          <w:sz w:val="24"/>
          <w:szCs w:val="24"/>
        </w:rPr>
        <w:t>:</w:t>
      </w:r>
    </w:p>
    <w:p w:rsidR="0040139B" w:rsidRDefault="0040139B" w:rsidP="0040139B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О наличии у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CLNAME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eastAsia="Calibri" w:hAnsi="Times New Roman"/>
          <w:sz w:val="24"/>
          <w:szCs w:val="24"/>
        </w:rPr>
        <w:t xml:space="preserve"> открытых/закрытых текущих, депозитных, ссудных счетов</w:t>
      </w:r>
      <w:r>
        <w:rPr>
          <w:rFonts w:ascii="Times New Roman" w:hAnsi="Times New Roman"/>
          <w:sz w:val="24"/>
          <w:szCs w:val="24"/>
        </w:rPr>
        <w:t xml:space="preserve"> в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CREDNAME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40139B" w:rsidRDefault="0040139B" w:rsidP="0040139B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 остатках денежных средств на открытых/закрытых текущих, депозитных счетах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CLNAME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40139B" w:rsidRDefault="0040139B" w:rsidP="0040139B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Выписки по операциям по всем открытым/закрытым текущим, депозитным, ссудным счетам </w:t>
      </w:r>
      <w:r w:rsidR="0076246D" w:rsidRPr="00317EEE">
        <w:rPr>
          <w:rFonts w:ascii="Times New Roman" w:hAnsi="Times New Roman"/>
          <w:sz w:val="24"/>
          <w:szCs w:val="24"/>
        </w:rPr>
        <w:t>${</w:t>
      </w:r>
      <w:r w:rsidR="0076246D">
        <w:rPr>
          <w:rFonts w:ascii="Times New Roman" w:hAnsi="Times New Roman"/>
          <w:sz w:val="24"/>
          <w:szCs w:val="24"/>
          <w:lang w:val="en-US"/>
        </w:rPr>
        <w:t>CLNAME</w:t>
      </w:r>
      <w:r w:rsidR="0076246D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за трехлетний период, предшествующий дате подачи настоящего заявления.</w:t>
      </w:r>
    </w:p>
    <w:p w:rsidR="00A92933" w:rsidRDefault="00A92933" w:rsidP="00A92933">
      <w:pPr>
        <w:pStyle w:val="a5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</w:p>
    <w:p w:rsidR="00A92933" w:rsidRDefault="00A92933" w:rsidP="00E4122A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Обращаю ваше внимание, что в соответствии с п. 14 Информационного письма №146 Президиума Высшего Арбитражного суда РФ от 13 сентября 2011 г. </w:t>
      </w:r>
      <w:r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A92933" w:rsidRDefault="00A92933" w:rsidP="00E4122A">
      <w:pPr>
        <w:pStyle w:val="a7"/>
        <w:shd w:val="clear" w:color="auto" w:fill="FFFFFF"/>
        <w:spacing w:before="0" w:beforeAutospacing="0" w:after="0" w:afterAutospacing="0"/>
        <w:ind w:firstLine="709"/>
        <w:contextualSpacing/>
        <w:jc w:val="both"/>
      </w:pPr>
      <w:r w:rsidRPr="00675A70">
        <w:t>Документы прошу предоставить в течение 10 дней. О готовности справки</w:t>
      </w:r>
      <w:r>
        <w:t xml:space="preserve"> </w:t>
      </w:r>
      <w:r w:rsidRPr="00675A70">
        <w:t>прошу проинформировать Представителя</w:t>
      </w:r>
      <w:r>
        <w:t xml:space="preserve"> </w:t>
      </w:r>
      <w:r>
        <w:softHyphen/>
      </w:r>
      <w:r>
        <w:softHyphen/>
        <w:t>−</w:t>
      </w:r>
      <w:r w:rsidRPr="00675A70">
        <w:t xml:space="preserve"> </w:t>
      </w:r>
      <w:r w:rsidR="0076246D" w:rsidRPr="00317EEE">
        <w:t>${</w:t>
      </w:r>
      <w:r w:rsidR="0076246D">
        <w:rPr>
          <w:lang w:val="en-US"/>
        </w:rPr>
        <w:t>JURNAME</w:t>
      </w:r>
      <w:r w:rsidR="0076246D" w:rsidRPr="00317EEE">
        <w:t>}</w:t>
      </w:r>
      <w:r w:rsidR="0076246D">
        <w:t xml:space="preserve"> </w:t>
      </w:r>
      <w:r w:rsidRPr="00675A70">
        <w:t xml:space="preserve">по телефону </w:t>
      </w:r>
      <w:r w:rsidR="0076246D" w:rsidRPr="00317EEE">
        <w:t>${</w:t>
      </w:r>
      <w:r w:rsidR="0076246D">
        <w:rPr>
          <w:lang w:val="en-US"/>
        </w:rPr>
        <w:t>JURPHONE</w:t>
      </w:r>
      <w:r w:rsidR="0076246D" w:rsidRPr="00317EEE">
        <w:t>}</w:t>
      </w:r>
      <w:r w:rsidRPr="00675A70">
        <w:t>. Справка будет получена представителем лично в офисе Банка.</w:t>
      </w:r>
    </w:p>
    <w:p w:rsidR="00A92933" w:rsidRDefault="00A92933" w:rsidP="00E4122A">
      <w:pPr>
        <w:pStyle w:val="a7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t xml:space="preserve">Дополнительно обращаю внимание, что право на получение вышеуказанных сведений прямо предусмотрено выданной </w:t>
      </w:r>
      <w:r w:rsidR="0076246D" w:rsidRPr="00317EEE">
        <w:t>${</w:t>
      </w:r>
      <w:r w:rsidR="0076246D">
        <w:rPr>
          <w:lang w:val="en-US"/>
        </w:rPr>
        <w:t>CLNAME</w:t>
      </w:r>
      <w:r w:rsidR="0076246D" w:rsidRPr="00317EEE">
        <w:t>}</w:t>
      </w:r>
      <w:r>
        <w:t xml:space="preserve"> нотариальной доверенностью, которая также в соответствии с положениями Федерального закона № 152-ФЗ от 27.07.2006 г. «О персональных данных» содержит </w:t>
      </w:r>
      <w:r w:rsidRPr="00CE53DF">
        <w:t>с</w:t>
      </w:r>
      <w:r>
        <w:t xml:space="preserve">огласие субъекта персональных данных </w:t>
      </w:r>
      <w:r w:rsidR="0076246D" w:rsidRPr="00317EEE">
        <w:t>${</w:t>
      </w:r>
      <w:r w:rsidR="0076246D">
        <w:rPr>
          <w:lang w:val="en-US"/>
        </w:rPr>
        <w:t>CLNAME</w:t>
      </w:r>
      <w:r w:rsidR="0076246D" w:rsidRPr="00317EEE">
        <w:t>}</w:t>
      </w:r>
      <w:r>
        <w:t xml:space="preserve"> на предоставление указанной информации.</w:t>
      </w:r>
      <w:r w:rsidRPr="00CE53DF">
        <w:t xml:space="preserve"> </w:t>
      </w:r>
    </w:p>
    <w:p w:rsidR="00A92933" w:rsidRDefault="00A92933" w:rsidP="00A92933">
      <w:pPr>
        <w:pStyle w:val="a7"/>
        <w:shd w:val="clear" w:color="auto" w:fill="FFFFFF"/>
        <w:spacing w:before="0" w:beforeAutospacing="0" w:after="0" w:afterAutospacing="0"/>
        <w:contextualSpacing/>
        <w:jc w:val="both"/>
      </w:pPr>
    </w:p>
    <w:p w:rsidR="00A92933" w:rsidRPr="00E40D6D" w:rsidRDefault="00A92933" w:rsidP="00A92933">
      <w:pPr>
        <w:pStyle w:val="a7"/>
        <w:shd w:val="clear" w:color="auto" w:fill="FFFFFF"/>
        <w:spacing w:before="0" w:beforeAutospacing="0" w:after="0" w:afterAutospacing="0"/>
        <w:contextualSpacing/>
      </w:pPr>
      <w:r w:rsidRPr="00CE53DF">
        <w:rPr>
          <w:u w:val="single"/>
        </w:rPr>
        <w:t>Приложение</w:t>
      </w:r>
      <w:r w:rsidRPr="00E40D6D">
        <w:t>:</w:t>
      </w:r>
    </w:p>
    <w:p w:rsidR="00A92933" w:rsidRPr="00E40D6D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t>Копия нотариальной доверенности</w:t>
      </w:r>
    </w:p>
    <w:p w:rsidR="00A92933" w:rsidRPr="00E40D6D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>
        <w:rPr>
          <w:rStyle w:val="a4"/>
          <w:b w:val="0"/>
        </w:rPr>
        <w:lastRenderedPageBreak/>
        <w:t>Доверенность в порядке передоверия на представителя</w:t>
      </w:r>
    </w:p>
    <w:p w:rsidR="00A92933" w:rsidRPr="00CE53DF" w:rsidRDefault="00A92933" w:rsidP="00A9293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  <w:r w:rsidRPr="00E40D6D">
        <w:rPr>
          <w:rStyle w:val="a4"/>
          <w:b w:val="0"/>
        </w:rPr>
        <w:t>Копия паспорта.</w:t>
      </w:r>
    </w:p>
    <w:p w:rsidR="00A92933" w:rsidRDefault="00A92933" w:rsidP="00A92933">
      <w:pPr>
        <w:pStyle w:val="a7"/>
        <w:shd w:val="clear" w:color="auto" w:fill="FFFFFF"/>
        <w:spacing w:before="0" w:beforeAutospacing="0" w:after="0" w:afterAutospacing="0"/>
        <w:jc w:val="both"/>
        <w:rPr>
          <w:rStyle w:val="a4"/>
          <w:b w:val="0"/>
        </w:rPr>
      </w:pPr>
    </w:p>
    <w:p w:rsidR="00A92933" w:rsidRPr="0068192F" w:rsidRDefault="00A92933" w:rsidP="00A92933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   </w:t>
      </w:r>
    </w:p>
    <w:p w:rsidR="00A92933" w:rsidRPr="00CE53DF" w:rsidRDefault="00A92933" w:rsidP="00A92933">
      <w:pPr>
        <w:pStyle w:val="a7"/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</w:rPr>
      </w:pPr>
    </w:p>
    <w:p w:rsidR="00A92933" w:rsidRDefault="00A92933" w:rsidP="00A92933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92933" w:rsidRPr="00CE53DF" w:rsidRDefault="0076246D" w:rsidP="00A92933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Представитель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b/>
          <w:sz w:val="24"/>
          <w:szCs w:val="24"/>
        </w:rPr>
        <w:t>}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по доверенности ______________/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sectPr w:rsidR="00CE53DF" w:rsidSect="00B63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F37"/>
    <w:multiLevelType w:val="hybridMultilevel"/>
    <w:tmpl w:val="E984F88C"/>
    <w:lvl w:ilvl="0" w:tplc="0E0E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A4C77"/>
    <w:multiLevelType w:val="hybridMultilevel"/>
    <w:tmpl w:val="D20EF4DC"/>
    <w:lvl w:ilvl="0" w:tplc="5562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177FB6"/>
    <w:multiLevelType w:val="hybridMultilevel"/>
    <w:tmpl w:val="563C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77A"/>
    <w:multiLevelType w:val="hybridMultilevel"/>
    <w:tmpl w:val="9B00001A"/>
    <w:lvl w:ilvl="0" w:tplc="0E0E6EF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73C2C"/>
    <w:rsid w:val="000754AE"/>
    <w:rsid w:val="00084FC0"/>
    <w:rsid w:val="00093557"/>
    <w:rsid w:val="000F78BD"/>
    <w:rsid w:val="00122557"/>
    <w:rsid w:val="00126367"/>
    <w:rsid w:val="0015572E"/>
    <w:rsid w:val="001C0053"/>
    <w:rsid w:val="002243C1"/>
    <w:rsid w:val="00246157"/>
    <w:rsid w:val="002A4760"/>
    <w:rsid w:val="002C6523"/>
    <w:rsid w:val="002E2E16"/>
    <w:rsid w:val="00314658"/>
    <w:rsid w:val="003A55B0"/>
    <w:rsid w:val="003B3F76"/>
    <w:rsid w:val="0040139B"/>
    <w:rsid w:val="00403B53"/>
    <w:rsid w:val="00473558"/>
    <w:rsid w:val="00484712"/>
    <w:rsid w:val="004A1A50"/>
    <w:rsid w:val="004D1F10"/>
    <w:rsid w:val="005029A0"/>
    <w:rsid w:val="005072AD"/>
    <w:rsid w:val="0061597B"/>
    <w:rsid w:val="00650A81"/>
    <w:rsid w:val="00675A70"/>
    <w:rsid w:val="0068192F"/>
    <w:rsid w:val="006C3CCB"/>
    <w:rsid w:val="006D7A08"/>
    <w:rsid w:val="00753B10"/>
    <w:rsid w:val="0076246D"/>
    <w:rsid w:val="00790C61"/>
    <w:rsid w:val="007B3CFB"/>
    <w:rsid w:val="007F1A0B"/>
    <w:rsid w:val="007F461D"/>
    <w:rsid w:val="0080426F"/>
    <w:rsid w:val="00804B2E"/>
    <w:rsid w:val="00867A35"/>
    <w:rsid w:val="008C716B"/>
    <w:rsid w:val="009120E9"/>
    <w:rsid w:val="00957EBE"/>
    <w:rsid w:val="00964703"/>
    <w:rsid w:val="00967245"/>
    <w:rsid w:val="00972A6F"/>
    <w:rsid w:val="009740EE"/>
    <w:rsid w:val="009A4147"/>
    <w:rsid w:val="009D0427"/>
    <w:rsid w:val="009D44D5"/>
    <w:rsid w:val="009D6CAC"/>
    <w:rsid w:val="009E4D33"/>
    <w:rsid w:val="00A25F5B"/>
    <w:rsid w:val="00A47A5A"/>
    <w:rsid w:val="00A61173"/>
    <w:rsid w:val="00A64B35"/>
    <w:rsid w:val="00A87BB1"/>
    <w:rsid w:val="00A92933"/>
    <w:rsid w:val="00AD0248"/>
    <w:rsid w:val="00AD2680"/>
    <w:rsid w:val="00AD32ED"/>
    <w:rsid w:val="00B6393B"/>
    <w:rsid w:val="00BD12DA"/>
    <w:rsid w:val="00C348E8"/>
    <w:rsid w:val="00C46F64"/>
    <w:rsid w:val="00C77BD3"/>
    <w:rsid w:val="00CE2B0C"/>
    <w:rsid w:val="00CE53DF"/>
    <w:rsid w:val="00CE6EB9"/>
    <w:rsid w:val="00D824A9"/>
    <w:rsid w:val="00D90159"/>
    <w:rsid w:val="00DB2A0A"/>
    <w:rsid w:val="00DD74A9"/>
    <w:rsid w:val="00E25A66"/>
    <w:rsid w:val="00E40D6D"/>
    <w:rsid w:val="00E4122A"/>
    <w:rsid w:val="00E71F09"/>
    <w:rsid w:val="00E84272"/>
    <w:rsid w:val="00E905E9"/>
    <w:rsid w:val="00EA0070"/>
    <w:rsid w:val="00EC576A"/>
    <w:rsid w:val="00EF51DD"/>
    <w:rsid w:val="00F24FDD"/>
    <w:rsid w:val="00F73F32"/>
    <w:rsid w:val="00F77923"/>
    <w:rsid w:val="00F8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C7C2B8F-D846-4E79-B94A-B1FF561E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D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Интернет)"/>
    <w:basedOn w:val="a"/>
    <w:uiPriority w:val="99"/>
    <w:unhideWhenUsed/>
    <w:rsid w:val="00314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314658"/>
    <w:rPr>
      <w:b/>
      <w:bCs/>
    </w:rPr>
  </w:style>
  <w:style w:type="character" w:customStyle="1" w:styleId="apple-converted-space">
    <w:name w:val="apple-converted-space"/>
    <w:basedOn w:val="a0"/>
    <w:rsid w:val="00314658"/>
  </w:style>
  <w:style w:type="paragraph" w:styleId="a5">
    <w:name w:val="List Paragraph"/>
    <w:basedOn w:val="a"/>
    <w:uiPriority w:val="34"/>
    <w:qFormat/>
    <w:rsid w:val="000754AE"/>
    <w:pPr>
      <w:ind w:left="720"/>
      <w:contextualSpacing/>
    </w:pPr>
  </w:style>
  <w:style w:type="character" w:styleId="a6">
    <w:name w:val="Hyperlink"/>
    <w:uiPriority w:val="99"/>
    <w:semiHidden/>
    <w:unhideWhenUsed/>
    <w:rsid w:val="00790C61"/>
    <w:rPr>
      <w:color w:val="0000FF"/>
      <w:u w:val="single"/>
    </w:rPr>
  </w:style>
  <w:style w:type="paragraph" w:customStyle="1" w:styleId="a7">
    <w:basedOn w:val="a"/>
    <w:next w:val="a3"/>
    <w:uiPriority w:val="99"/>
    <w:unhideWhenUsed/>
    <w:rsid w:val="00A929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Volumes/14_Company/04&#1054;&#1090;&#1076;&#1077;&#1083;IT/1AltTech%20&#1087;&#1077;&#1088;&#1077;&#1093;&#1086;&#1076;%20&#1085;&#1072;%20&#1085;&#1086;&#1074;&#1091;&#1102;%20&#1089;&#1080;&#1089;&#1090;&#1077;&#1084;&#1091;/&#1044;&#1086;&#1082;&#1091;&#1084;&#1077;&#1085;&#1090;&#1099;%20&#1076;&#1083;&#1103;%20&#1087;&#1077;&#1095;&#1072;&#1090;&#1080;/&#1079;&#1072;&#1087;&#1088;&#1086;&#1089;&#1099;/&#1047;&#1072;&#1087;&#1088;&#1086;&#1089;%20&#1074;&#1099;&#1087;&#1080;&#1089;&#1086;&#1082;%20&#1040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4B940-CCDD-4F29-95B9-1B8F4B96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выписок Альт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Andrey</cp:lastModifiedBy>
  <cp:revision>2</cp:revision>
  <cp:lastPrinted>2015-07-09T02:52:00Z</cp:lastPrinted>
  <dcterms:created xsi:type="dcterms:W3CDTF">2023-07-25T08:48:00Z</dcterms:created>
  <dcterms:modified xsi:type="dcterms:W3CDTF">2023-07-25T08:48:00Z</dcterms:modified>
</cp:coreProperties>
</file>