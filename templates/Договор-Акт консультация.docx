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43" w:rsidRPr="00CA0080" w:rsidRDefault="005B7643" w:rsidP="005B7643">
      <w:pPr>
        <w:spacing w:after="0" w:line="240" w:lineRule="auto"/>
        <w:jc w:val="center"/>
        <w:rPr>
          <w:rFonts w:ascii="Times New Roman" w:hAnsi="Times New Roman"/>
          <w:b/>
        </w:rPr>
      </w:pPr>
      <w:r w:rsidRPr="00CA0080">
        <w:rPr>
          <w:rFonts w:ascii="Times New Roman" w:hAnsi="Times New Roman"/>
          <w:b/>
        </w:rPr>
        <w:t>ДОГОВОР</w:t>
      </w:r>
      <w:r w:rsidR="000A73F1" w:rsidRPr="00CA0080">
        <w:rPr>
          <w:rFonts w:ascii="Times New Roman" w:hAnsi="Times New Roman"/>
          <w:b/>
        </w:rPr>
        <w:t xml:space="preserve"> </w:t>
      </w:r>
      <w:r w:rsidR="000A73F1" w:rsidRPr="00CA0080">
        <w:rPr>
          <w:rFonts w:ascii="Times New Roman" w:hAnsi="Times New Roman"/>
          <w:b/>
        </w:rPr>
        <w:t>№ ${ID}-К</w:t>
      </w:r>
    </w:p>
    <w:p w:rsidR="005B7643" w:rsidRPr="00CA0080" w:rsidRDefault="005B7643" w:rsidP="005B7643">
      <w:pPr>
        <w:spacing w:after="0" w:line="240" w:lineRule="auto"/>
        <w:jc w:val="center"/>
        <w:rPr>
          <w:rFonts w:ascii="Times New Roman" w:hAnsi="Times New Roman"/>
          <w:b/>
        </w:rPr>
      </w:pPr>
      <w:r w:rsidRPr="00CA0080">
        <w:rPr>
          <w:rFonts w:ascii="Times New Roman" w:hAnsi="Times New Roman"/>
          <w:b/>
        </w:rPr>
        <w:t>об оказании юридических услуг</w:t>
      </w:r>
    </w:p>
    <w:p w:rsidR="005B7643" w:rsidRPr="00CA0080" w:rsidRDefault="00ED1934" w:rsidP="008B443D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 xml:space="preserve">г. </w:t>
      </w:r>
      <w:r w:rsidR="00953EB6" w:rsidRPr="00CA0080">
        <w:rPr>
          <w:rFonts w:ascii="Times New Roman" w:hAnsi="Times New Roman"/>
        </w:rPr>
        <w:t>${</w:t>
      </w:r>
      <w:r w:rsidR="00953EB6" w:rsidRPr="00CA0080">
        <w:rPr>
          <w:rFonts w:ascii="Times New Roman" w:hAnsi="Times New Roman"/>
          <w:lang w:val="en-US"/>
        </w:rPr>
        <w:t>CITY</w:t>
      </w:r>
      <w:r w:rsidR="00953EB6" w:rsidRPr="00CA0080">
        <w:rPr>
          <w:rFonts w:ascii="Times New Roman" w:hAnsi="Times New Roman"/>
        </w:rPr>
        <w:t>}</w:t>
      </w:r>
      <w:r w:rsidRPr="00CA0080">
        <w:rPr>
          <w:rFonts w:ascii="Times New Roman" w:hAnsi="Times New Roman"/>
        </w:rPr>
        <w:tab/>
      </w:r>
      <w:r w:rsidRPr="00CA0080">
        <w:rPr>
          <w:rFonts w:ascii="Times New Roman" w:hAnsi="Times New Roman"/>
        </w:rPr>
        <w:tab/>
      </w:r>
      <w:r w:rsidRPr="00CA0080">
        <w:rPr>
          <w:rFonts w:ascii="Times New Roman" w:hAnsi="Times New Roman"/>
        </w:rPr>
        <w:tab/>
      </w:r>
      <w:r w:rsidRPr="00CA0080">
        <w:rPr>
          <w:rFonts w:ascii="Times New Roman" w:hAnsi="Times New Roman"/>
        </w:rPr>
        <w:tab/>
      </w:r>
      <w:r w:rsidRPr="00CA0080">
        <w:rPr>
          <w:rFonts w:ascii="Times New Roman" w:hAnsi="Times New Roman"/>
        </w:rPr>
        <w:tab/>
      </w:r>
      <w:r w:rsidRPr="00CA0080">
        <w:rPr>
          <w:rFonts w:ascii="Times New Roman" w:hAnsi="Times New Roman"/>
        </w:rPr>
        <w:tab/>
      </w:r>
      <w:r w:rsidRPr="00CA0080">
        <w:rPr>
          <w:rFonts w:ascii="Times New Roman" w:hAnsi="Times New Roman"/>
        </w:rPr>
        <w:tab/>
      </w:r>
      <w:r w:rsidR="00953EB6" w:rsidRPr="00CA0080">
        <w:rPr>
          <w:rFonts w:ascii="Times New Roman" w:hAnsi="Times New Roman"/>
        </w:rPr>
        <w:t>${</w:t>
      </w:r>
      <w:r w:rsidR="00953EB6" w:rsidRPr="00CA0080">
        <w:rPr>
          <w:rFonts w:ascii="Times New Roman" w:hAnsi="Times New Roman"/>
          <w:lang w:val="en-US"/>
        </w:rPr>
        <w:t>DATE</w:t>
      </w:r>
      <w:r w:rsidR="00953EB6" w:rsidRPr="00CA0080">
        <w:rPr>
          <w:rFonts w:ascii="Times New Roman" w:hAnsi="Times New Roman"/>
        </w:rPr>
        <w:t>}</w:t>
      </w:r>
      <w:r w:rsidRPr="00CA0080">
        <w:rPr>
          <w:rFonts w:ascii="Times New Roman" w:hAnsi="Times New Roman"/>
        </w:rPr>
        <w:t xml:space="preserve"> г.</w:t>
      </w:r>
      <w:r w:rsidR="005B7643" w:rsidRPr="00CA0080">
        <w:rPr>
          <w:rFonts w:ascii="Times New Roman" w:hAnsi="Times New Roman"/>
        </w:rPr>
        <w:t xml:space="preserve">                                                                                                            </w:t>
      </w:r>
    </w:p>
    <w:p w:rsidR="005B7643" w:rsidRPr="00CA0080" w:rsidRDefault="00953EB6" w:rsidP="00ED1934">
      <w:pPr>
        <w:spacing w:after="0" w:line="240" w:lineRule="auto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Гражданин ${</w:t>
      </w:r>
      <w:r w:rsidRPr="00CA0080">
        <w:rPr>
          <w:rFonts w:ascii="Times New Roman" w:hAnsi="Times New Roman"/>
          <w:lang w:val="en-US"/>
        </w:rPr>
        <w:t>CLNAME</w:t>
      </w:r>
      <w:r w:rsidRPr="00CA0080">
        <w:rPr>
          <w:rFonts w:ascii="Times New Roman" w:hAnsi="Times New Roman"/>
        </w:rPr>
        <w:t>}, ${</w:t>
      </w:r>
      <w:r w:rsidRPr="00CA0080">
        <w:rPr>
          <w:rFonts w:ascii="Times New Roman" w:hAnsi="Times New Roman"/>
          <w:lang w:val="en-US"/>
        </w:rPr>
        <w:t>CLBIRTHDATE</w:t>
      </w:r>
      <w:r w:rsidRPr="00CA0080">
        <w:rPr>
          <w:rFonts w:ascii="Times New Roman" w:hAnsi="Times New Roman"/>
        </w:rPr>
        <w:t>} года рождения, паспорт: серия ${</w:t>
      </w:r>
      <w:r w:rsidRPr="00CA0080">
        <w:rPr>
          <w:rFonts w:ascii="Times New Roman" w:hAnsi="Times New Roman"/>
          <w:lang w:val="en-US"/>
        </w:rPr>
        <w:t>CLPASS</w:t>
      </w:r>
      <w:r w:rsidRPr="00CA0080">
        <w:rPr>
          <w:rFonts w:ascii="Times New Roman" w:hAnsi="Times New Roman"/>
        </w:rPr>
        <w:t>} номер ${</w:t>
      </w:r>
      <w:r w:rsidRPr="00CA0080">
        <w:rPr>
          <w:rFonts w:ascii="Times New Roman" w:hAnsi="Times New Roman"/>
          <w:lang w:val="en-US"/>
        </w:rPr>
        <w:t>CLPASN</w:t>
      </w:r>
      <w:r w:rsidRPr="00CA0080">
        <w:rPr>
          <w:rFonts w:ascii="Times New Roman" w:hAnsi="Times New Roman"/>
        </w:rPr>
        <w:t>}, выданный ${</w:t>
      </w:r>
      <w:r w:rsidRPr="00CA0080">
        <w:rPr>
          <w:rFonts w:ascii="Times New Roman" w:hAnsi="Times New Roman"/>
          <w:lang w:val="en-US"/>
        </w:rPr>
        <w:t>CLPASORG</w:t>
      </w:r>
      <w:r w:rsidRPr="00CA0080">
        <w:rPr>
          <w:rFonts w:ascii="Times New Roman" w:hAnsi="Times New Roman"/>
        </w:rPr>
        <w:t>} ${</w:t>
      </w:r>
      <w:r w:rsidRPr="00CA0080">
        <w:rPr>
          <w:rFonts w:ascii="Times New Roman" w:hAnsi="Times New Roman"/>
          <w:lang w:val="en-US"/>
        </w:rPr>
        <w:t>CLPASDATE</w:t>
      </w:r>
      <w:r w:rsidRPr="00CA0080">
        <w:rPr>
          <w:rFonts w:ascii="Times New Roman" w:hAnsi="Times New Roman"/>
        </w:rPr>
        <w:t>}, ${</w:t>
      </w:r>
      <w:r w:rsidRPr="00CA0080">
        <w:rPr>
          <w:rFonts w:ascii="Times New Roman" w:hAnsi="Times New Roman"/>
          <w:lang w:val="en-US"/>
        </w:rPr>
        <w:t>CLSEX</w:t>
      </w:r>
      <w:r w:rsidRPr="00CA0080">
        <w:rPr>
          <w:rFonts w:ascii="Times New Roman" w:hAnsi="Times New Roman"/>
        </w:rPr>
        <w:t>2} по адресу: ${</w:t>
      </w:r>
      <w:r w:rsidRPr="00CA0080">
        <w:rPr>
          <w:rFonts w:ascii="Times New Roman" w:hAnsi="Times New Roman"/>
          <w:lang w:val="en-US"/>
        </w:rPr>
        <w:t>CLADRREG</w:t>
      </w:r>
      <w:r w:rsidRPr="00CA0080">
        <w:rPr>
          <w:rFonts w:ascii="Times New Roman" w:hAnsi="Times New Roman"/>
        </w:rPr>
        <w:t>} ${</w:t>
      </w:r>
      <w:r w:rsidRPr="00CA0080">
        <w:rPr>
          <w:rFonts w:ascii="Times New Roman" w:hAnsi="Times New Roman"/>
          <w:lang w:val="en-US"/>
        </w:rPr>
        <w:t>CLSEX</w:t>
      </w:r>
      <w:r w:rsidRPr="00CA0080">
        <w:rPr>
          <w:rFonts w:ascii="Times New Roman" w:hAnsi="Times New Roman"/>
        </w:rPr>
        <w:t>1} в дальнейшем Заказчик, с одной стороны, и</w:t>
      </w:r>
      <w:r w:rsidR="005B7643" w:rsidRPr="00CA0080">
        <w:rPr>
          <w:rFonts w:ascii="Times New Roman" w:hAnsi="Times New Roman"/>
        </w:rPr>
        <w:t xml:space="preserve">  </w:t>
      </w:r>
    </w:p>
    <w:p w:rsidR="005B7643" w:rsidRPr="00CA0080" w:rsidRDefault="00953EB6" w:rsidP="005B764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${</w:t>
      </w:r>
      <w:r w:rsidRPr="00CA0080">
        <w:rPr>
          <w:rFonts w:ascii="Times New Roman" w:hAnsi="Times New Roman"/>
          <w:lang w:val="en-US"/>
        </w:rPr>
        <w:t>COMPNAME</w:t>
      </w:r>
      <w:r w:rsidRPr="00CA0080">
        <w:rPr>
          <w:rFonts w:ascii="Times New Roman" w:hAnsi="Times New Roman"/>
        </w:rPr>
        <w:t>}, именуемое в дальнейшем Исполнитель, в лице ${</w:t>
      </w:r>
      <w:r w:rsidRPr="00CA0080">
        <w:rPr>
          <w:rFonts w:ascii="Times New Roman" w:hAnsi="Times New Roman"/>
          <w:lang w:val="en-US"/>
        </w:rPr>
        <w:t>EMPNAME</w:t>
      </w:r>
      <w:r w:rsidR="00567DAE" w:rsidRPr="00CA0080">
        <w:rPr>
          <w:rFonts w:ascii="Times New Roman" w:hAnsi="Times New Roman"/>
        </w:rPr>
        <w:t>1</w:t>
      </w:r>
      <w:r w:rsidRPr="00CA0080">
        <w:rPr>
          <w:rFonts w:ascii="Times New Roman" w:hAnsi="Times New Roman"/>
        </w:rPr>
        <w:t>}, ${</w:t>
      </w:r>
      <w:r w:rsidRPr="00CA0080">
        <w:rPr>
          <w:rFonts w:ascii="Times New Roman" w:hAnsi="Times New Roman"/>
          <w:lang w:val="en-US"/>
        </w:rPr>
        <w:t>EMPSEX</w:t>
      </w:r>
      <w:r w:rsidRPr="00CA0080">
        <w:rPr>
          <w:rFonts w:ascii="Times New Roman" w:hAnsi="Times New Roman"/>
        </w:rPr>
        <w:t>} на основании ${</w:t>
      </w:r>
      <w:r w:rsidRPr="00CA0080">
        <w:rPr>
          <w:rFonts w:ascii="Times New Roman" w:hAnsi="Times New Roman"/>
          <w:lang w:val="en-US"/>
        </w:rPr>
        <w:t>EMPDOV</w:t>
      </w:r>
      <w:r w:rsidRPr="00CA0080">
        <w:rPr>
          <w:rFonts w:ascii="Times New Roman" w:hAnsi="Times New Roman"/>
        </w:rPr>
        <w:t>}, с другой стороны</w:t>
      </w:r>
      <w:r w:rsidR="007A59DB" w:rsidRPr="00CA0080">
        <w:rPr>
          <w:rFonts w:ascii="Times New Roman" w:hAnsi="Times New Roman"/>
        </w:rPr>
        <w:t>,</w:t>
      </w:r>
    </w:p>
    <w:p w:rsidR="005B7643" w:rsidRPr="00CA0080" w:rsidRDefault="005B7643" w:rsidP="005B7643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именуемые в дальнейшем Стороны, заключили настоящий договор (далее – Договор) о нижеследующем:</w:t>
      </w:r>
    </w:p>
    <w:p w:rsidR="000D13C7" w:rsidRPr="00CA0080" w:rsidRDefault="000D13C7" w:rsidP="00951436">
      <w:pPr>
        <w:spacing w:after="0" w:line="240" w:lineRule="auto"/>
        <w:ind w:firstLine="709"/>
        <w:jc w:val="center"/>
        <w:rPr>
          <w:rFonts w:ascii="Times New Roman" w:hAnsi="Times New Roman"/>
          <w:b/>
        </w:rPr>
      </w:pPr>
      <w:r w:rsidRPr="00CA0080">
        <w:rPr>
          <w:rFonts w:ascii="Times New Roman" w:hAnsi="Times New Roman"/>
          <w:b/>
        </w:rPr>
        <w:t xml:space="preserve">1. </w:t>
      </w:r>
      <w:r w:rsidR="007A59DB" w:rsidRPr="00CA0080">
        <w:rPr>
          <w:rFonts w:ascii="Times New Roman" w:hAnsi="Times New Roman"/>
          <w:b/>
        </w:rPr>
        <w:t>Предмет Договора</w:t>
      </w:r>
    </w:p>
    <w:p w:rsidR="007A59DB" w:rsidRPr="00CA0080" w:rsidRDefault="007A59DB" w:rsidP="007A59DB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1.1. Заказчик поручает, а Исполнитель принимает на себя обязательство оказать первичную юридическую консультацию по вопросу ____________________________________________________________</w:t>
      </w:r>
    </w:p>
    <w:p w:rsidR="007A59DB" w:rsidRPr="00CA0080" w:rsidRDefault="007A59DB" w:rsidP="007A59DB">
      <w:pPr>
        <w:spacing w:after="0" w:line="240" w:lineRule="auto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______________________________________________________________________________________________, которая представляет собой правовой анализ одной ситуации и представление одного или нескольких способов разрешения ситуации, а Заказчик обязуется оплатить оказанные услуги.</w:t>
      </w:r>
    </w:p>
    <w:p w:rsidR="007A59DB" w:rsidRPr="00CA0080" w:rsidRDefault="00916365" w:rsidP="007A59DB">
      <w:pPr>
        <w:spacing w:after="0" w:line="240" w:lineRule="auto"/>
        <w:jc w:val="center"/>
        <w:rPr>
          <w:rFonts w:ascii="Times New Roman" w:hAnsi="Times New Roman"/>
          <w:b/>
        </w:rPr>
      </w:pPr>
      <w:r w:rsidRPr="00CA0080">
        <w:rPr>
          <w:rFonts w:ascii="Times New Roman" w:hAnsi="Times New Roman"/>
          <w:b/>
        </w:rPr>
        <w:t>2</w:t>
      </w:r>
      <w:r w:rsidR="000D13C7" w:rsidRPr="00CA0080">
        <w:rPr>
          <w:rFonts w:ascii="Times New Roman" w:hAnsi="Times New Roman"/>
          <w:b/>
        </w:rPr>
        <w:t xml:space="preserve">. </w:t>
      </w:r>
      <w:r w:rsidR="007A59DB" w:rsidRPr="00CA0080">
        <w:rPr>
          <w:rFonts w:ascii="Times New Roman" w:hAnsi="Times New Roman"/>
          <w:b/>
        </w:rPr>
        <w:t>Стоимость услуг и порядок расчетов</w:t>
      </w:r>
    </w:p>
    <w:p w:rsidR="007A59DB" w:rsidRPr="00CA0080" w:rsidRDefault="00916365" w:rsidP="000A73F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2</w:t>
      </w:r>
      <w:r w:rsidR="000D13C7" w:rsidRPr="00CA0080">
        <w:rPr>
          <w:rFonts w:ascii="Times New Roman" w:hAnsi="Times New Roman"/>
        </w:rPr>
        <w:t>.1</w:t>
      </w:r>
      <w:r w:rsidR="007A59DB" w:rsidRPr="00CA0080">
        <w:rPr>
          <w:rFonts w:ascii="Times New Roman" w:hAnsi="Times New Roman"/>
        </w:rPr>
        <w:t xml:space="preserve">. Стоимость Услуг по Договору </w:t>
      </w:r>
      <w:r w:rsidR="000A73F1" w:rsidRPr="00CA0080">
        <w:rPr>
          <w:rFonts w:ascii="Times New Roman" w:hAnsi="Times New Roman"/>
        </w:rPr>
        <w:t>${</w:t>
      </w:r>
      <w:r w:rsidR="000A73F1" w:rsidRPr="00CA0080">
        <w:rPr>
          <w:rFonts w:ascii="Times New Roman" w:hAnsi="Times New Roman"/>
          <w:lang w:val="en-US"/>
        </w:rPr>
        <w:t>CONTSUM</w:t>
      </w:r>
      <w:r w:rsidR="000A73F1" w:rsidRPr="00CA0080">
        <w:rPr>
          <w:rFonts w:ascii="Times New Roman" w:hAnsi="Times New Roman"/>
        </w:rPr>
        <w:t>} (${</w:t>
      </w:r>
      <w:r w:rsidR="000A73F1" w:rsidRPr="00CA0080">
        <w:rPr>
          <w:rFonts w:ascii="Times New Roman" w:hAnsi="Times New Roman"/>
          <w:lang w:val="en-US"/>
        </w:rPr>
        <w:t>CONTSUMSTR</w:t>
      </w:r>
      <w:r w:rsidR="000A73F1" w:rsidRPr="00CA0080">
        <w:rPr>
          <w:rFonts w:ascii="Times New Roman" w:hAnsi="Times New Roman"/>
        </w:rPr>
        <w:t>}) рублей 00 копеек</w:t>
      </w:r>
      <w:r w:rsidR="007A59DB" w:rsidRPr="00CA0080">
        <w:rPr>
          <w:rFonts w:ascii="Times New Roman" w:hAnsi="Times New Roman"/>
        </w:rPr>
        <w:t>.</w:t>
      </w:r>
    </w:p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2.2. Оплата Услуг по Договору осуществляется в момент заключения настоящего Договора путем передачи Заказчиком наличных денежных средств Исполнителю либо на расчетный счет по указанным в настоящем Договоре.</w:t>
      </w:r>
    </w:p>
    <w:p w:rsidR="000D13C7" w:rsidRPr="00CA0080" w:rsidRDefault="007A59DB" w:rsidP="002F718D">
      <w:pPr>
        <w:spacing w:after="0" w:line="240" w:lineRule="auto"/>
        <w:jc w:val="center"/>
        <w:rPr>
          <w:rFonts w:ascii="Times New Roman" w:hAnsi="Times New Roman"/>
          <w:b/>
        </w:rPr>
      </w:pPr>
      <w:r w:rsidRPr="00CA0080">
        <w:rPr>
          <w:rFonts w:ascii="Times New Roman" w:hAnsi="Times New Roman"/>
          <w:b/>
        </w:rPr>
        <w:t>3.</w:t>
      </w:r>
      <w:r w:rsidR="000D13C7" w:rsidRPr="00CA0080">
        <w:rPr>
          <w:rFonts w:ascii="Times New Roman" w:hAnsi="Times New Roman"/>
          <w:b/>
        </w:rPr>
        <w:t xml:space="preserve"> </w:t>
      </w:r>
      <w:r w:rsidRPr="00CA0080">
        <w:rPr>
          <w:rFonts w:ascii="Times New Roman" w:hAnsi="Times New Roman"/>
          <w:b/>
        </w:rPr>
        <w:t>Прочие условия</w:t>
      </w:r>
    </w:p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3</w:t>
      </w:r>
      <w:r w:rsidR="000D13C7" w:rsidRPr="00CA0080">
        <w:rPr>
          <w:rFonts w:ascii="Times New Roman" w:hAnsi="Times New Roman"/>
        </w:rPr>
        <w:t>.1.</w:t>
      </w:r>
      <w:r w:rsidRPr="00CA0080">
        <w:t xml:space="preserve"> </w:t>
      </w:r>
      <w:r w:rsidRPr="00CA0080">
        <w:rPr>
          <w:rFonts w:ascii="Times New Roman" w:hAnsi="Times New Roman"/>
        </w:rPr>
        <w:t>Права на использование результатов работы по настоящему Договору в любой форме принадлежат Заказчику, передача результатов работы третьей стороне может быть осуществлена Исполнителем только по согласованию с Заказчиком.</w:t>
      </w:r>
    </w:p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3.2. Настоящий Договор считается заключенным и вступает в силу с момента подписания его Сторонами и действует до полного исполнения Сторонами своих обязательств по настоящему Договору.</w:t>
      </w:r>
    </w:p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 xml:space="preserve">3.3. Заказчик принимает оказанные услуги и подписывает Акт приема-передачи оказанных услуг. </w:t>
      </w:r>
    </w:p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3.4. Все споры и разногласия по Договору, не урегулированные Сторонами путем переговоров, подлежат рассмотрению в суде в соответствии с действующим законодательством.</w:t>
      </w:r>
    </w:p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3.5. Заказчик обязуется обеспечивать полное и своевременное предоставление Исполнителю документов и материалов, необходимых последнему для надлежащего исполнения обязательств по настоящему Договору, а также разъяснений и пояснений в устной форме.</w:t>
      </w:r>
    </w:p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3.6. Во всех иных случаях, не упомянутых в настоящем Договоре, Стороны руководствуются положениями и нормами действующего законодательства.</w:t>
      </w:r>
    </w:p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3.7. Настоящий Договор составлен в 2 (двух) экземплярах, по одному для каждой Стороны, оба экземпляра имеют одинаковую юридическую силу.</w:t>
      </w:r>
    </w:p>
    <w:p w:rsidR="000D13C7" w:rsidRPr="00CA0080" w:rsidRDefault="007A59DB" w:rsidP="00AD0D26">
      <w:pPr>
        <w:spacing w:after="0" w:line="240" w:lineRule="auto"/>
        <w:ind w:firstLine="709"/>
        <w:jc w:val="center"/>
        <w:rPr>
          <w:rFonts w:ascii="Times New Roman" w:hAnsi="Times New Roman"/>
          <w:b/>
        </w:rPr>
      </w:pPr>
      <w:r w:rsidRPr="00CA0080">
        <w:rPr>
          <w:rFonts w:ascii="Times New Roman" w:hAnsi="Times New Roman"/>
          <w:b/>
        </w:rPr>
        <w:t>4</w:t>
      </w:r>
      <w:r w:rsidR="000D13C7" w:rsidRPr="00CA0080">
        <w:rPr>
          <w:rFonts w:ascii="Times New Roman" w:hAnsi="Times New Roman"/>
          <w:b/>
        </w:rPr>
        <w:t xml:space="preserve">. </w:t>
      </w:r>
      <w:r w:rsidRPr="00CA0080">
        <w:rPr>
          <w:rFonts w:ascii="Times New Roman" w:hAnsi="Times New Roman"/>
          <w:b/>
        </w:rPr>
        <w:t>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0A73F1" w:rsidRPr="00CA0080" w:rsidTr="005A7D94">
        <w:tc>
          <w:tcPr>
            <w:tcW w:w="4503" w:type="dxa"/>
          </w:tcPr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CA0080">
              <w:rPr>
                <w:rFonts w:ascii="Times New Roman" w:hAnsi="Times New Roman"/>
                <w:b/>
              </w:rPr>
              <w:t>Заказчик:</w:t>
            </w:r>
          </w:p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A0080">
              <w:rPr>
                <w:rFonts w:ascii="Times New Roman" w:hAnsi="Times New Roman"/>
                <w:lang w:val="en-US"/>
              </w:rPr>
              <w:t>${CLNAME}</w:t>
            </w:r>
          </w:p>
        </w:tc>
        <w:tc>
          <w:tcPr>
            <w:tcW w:w="5528" w:type="dxa"/>
          </w:tcPr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CA0080">
              <w:rPr>
                <w:rFonts w:ascii="Times New Roman" w:hAnsi="Times New Roman"/>
                <w:b/>
              </w:rPr>
              <w:t xml:space="preserve">Исполнитель: </w:t>
            </w:r>
          </w:p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CA0080">
              <w:rPr>
                <w:rFonts w:ascii="Times New Roman" w:hAnsi="Times New Roman"/>
                <w:lang w:val="en-US"/>
              </w:rPr>
              <w:t>${COMPNAME}</w:t>
            </w:r>
          </w:p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A0080">
              <w:rPr>
                <w:rFonts w:ascii="Times New Roman" w:hAnsi="Times New Roman"/>
                <w:lang w:val="en-US"/>
              </w:rPr>
              <w:t>${BRNAME}</w:t>
            </w:r>
          </w:p>
        </w:tc>
      </w:tr>
      <w:tr w:rsidR="000A73F1" w:rsidRPr="00CA0080" w:rsidTr="005A7D94">
        <w:tc>
          <w:tcPr>
            <w:tcW w:w="4503" w:type="dxa"/>
          </w:tcPr>
          <w:p w:rsidR="000A73F1" w:rsidRPr="008B443D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CA0080">
              <w:rPr>
                <w:rFonts w:ascii="Times New Roman" w:hAnsi="Times New Roman"/>
              </w:rPr>
              <w:t>Адрес регистрации: ${</w:t>
            </w:r>
            <w:r w:rsidRPr="00CA0080">
              <w:rPr>
                <w:rFonts w:ascii="Times New Roman" w:hAnsi="Times New Roman"/>
                <w:lang w:val="en-US"/>
              </w:rPr>
              <w:t>CLADRREG}</w:t>
            </w:r>
          </w:p>
        </w:tc>
        <w:tc>
          <w:tcPr>
            <w:tcW w:w="5528" w:type="dxa"/>
          </w:tcPr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A0080">
              <w:rPr>
                <w:rFonts w:ascii="Times New Roman" w:hAnsi="Times New Roman"/>
              </w:rPr>
              <w:t xml:space="preserve">Юридический адрес: </w:t>
            </w:r>
          </w:p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CA0080">
              <w:rPr>
                <w:rFonts w:ascii="Times New Roman" w:hAnsi="Times New Roman"/>
                <w:lang w:val="en-US"/>
              </w:rPr>
              <w:t>${COMPADR}</w:t>
            </w:r>
          </w:p>
        </w:tc>
      </w:tr>
      <w:tr w:rsidR="000A73F1" w:rsidRPr="00CA0080" w:rsidTr="005A7D94">
        <w:tc>
          <w:tcPr>
            <w:tcW w:w="4503" w:type="dxa"/>
          </w:tcPr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CA0080">
              <w:rPr>
                <w:rFonts w:ascii="Times New Roman" w:hAnsi="Times New Roman"/>
              </w:rPr>
              <w:t>Адрес проживания: ${</w:t>
            </w:r>
            <w:r w:rsidRPr="00CA0080">
              <w:rPr>
                <w:rFonts w:ascii="Times New Roman" w:hAnsi="Times New Roman"/>
                <w:lang w:val="en-US"/>
              </w:rPr>
              <w:t>CLADRFACT}</w:t>
            </w:r>
          </w:p>
        </w:tc>
        <w:tc>
          <w:tcPr>
            <w:tcW w:w="5528" w:type="dxa"/>
          </w:tcPr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A0080">
              <w:rPr>
                <w:rFonts w:ascii="Times New Roman" w:hAnsi="Times New Roman"/>
              </w:rPr>
              <w:t>Почтовый адрес:</w:t>
            </w:r>
          </w:p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CA0080">
              <w:rPr>
                <w:rFonts w:ascii="Times New Roman" w:hAnsi="Times New Roman"/>
                <w:lang w:val="en-US"/>
              </w:rPr>
              <w:t>${BRADR}</w:t>
            </w:r>
          </w:p>
        </w:tc>
      </w:tr>
      <w:tr w:rsidR="000A73F1" w:rsidRPr="00CA0080" w:rsidTr="005A7D94">
        <w:tc>
          <w:tcPr>
            <w:tcW w:w="4503" w:type="dxa"/>
          </w:tcPr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A0080">
              <w:rPr>
                <w:rFonts w:ascii="Times New Roman" w:hAnsi="Times New Roman"/>
              </w:rPr>
              <w:t>Паспорт: серия ${</w:t>
            </w:r>
            <w:r w:rsidRPr="00CA0080">
              <w:rPr>
                <w:rFonts w:ascii="Times New Roman" w:hAnsi="Times New Roman"/>
                <w:lang w:val="en-US"/>
              </w:rPr>
              <w:t>CLPASS</w:t>
            </w:r>
            <w:r w:rsidRPr="00CA0080">
              <w:rPr>
                <w:rFonts w:ascii="Times New Roman" w:hAnsi="Times New Roman"/>
              </w:rPr>
              <w:t>} номер ${</w:t>
            </w:r>
            <w:r w:rsidRPr="00CA0080">
              <w:rPr>
                <w:rFonts w:ascii="Times New Roman" w:hAnsi="Times New Roman"/>
                <w:lang w:val="en-US"/>
              </w:rPr>
              <w:t>CLPASN</w:t>
            </w:r>
            <w:r w:rsidRPr="00CA0080">
              <w:rPr>
                <w:rFonts w:ascii="Times New Roman" w:hAnsi="Times New Roman"/>
              </w:rPr>
              <w:t>}</w:t>
            </w:r>
          </w:p>
        </w:tc>
        <w:tc>
          <w:tcPr>
            <w:tcW w:w="5528" w:type="dxa"/>
          </w:tcPr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A0080">
              <w:rPr>
                <w:rFonts w:ascii="Times New Roman" w:hAnsi="Times New Roman"/>
              </w:rPr>
              <w:t>ИНН/КПП</w:t>
            </w:r>
          </w:p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CA0080">
              <w:rPr>
                <w:rFonts w:ascii="Times New Roman" w:hAnsi="Times New Roman"/>
                <w:lang w:val="en-US"/>
              </w:rPr>
              <w:t>${COMPINN} / ${KPP}</w:t>
            </w:r>
          </w:p>
        </w:tc>
      </w:tr>
      <w:tr w:rsidR="000A73F1" w:rsidRPr="00CA0080" w:rsidTr="005A7D94">
        <w:tc>
          <w:tcPr>
            <w:tcW w:w="4503" w:type="dxa"/>
          </w:tcPr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CA0080">
              <w:rPr>
                <w:rFonts w:ascii="Times New Roman" w:hAnsi="Times New Roman"/>
              </w:rPr>
              <w:t>Выдан ${</w:t>
            </w:r>
            <w:r w:rsidRPr="00CA0080">
              <w:rPr>
                <w:rFonts w:ascii="Times New Roman" w:hAnsi="Times New Roman"/>
                <w:lang w:val="en-US"/>
              </w:rPr>
              <w:t>CLPASORG}</w:t>
            </w:r>
            <w:r w:rsidRPr="00CA0080">
              <w:rPr>
                <w:rFonts w:ascii="Times New Roman" w:hAnsi="Times New Roman"/>
              </w:rPr>
              <w:t xml:space="preserve"> ${</w:t>
            </w:r>
            <w:r w:rsidRPr="00CA0080">
              <w:rPr>
                <w:rFonts w:ascii="Times New Roman" w:hAnsi="Times New Roman"/>
                <w:lang w:val="en-US"/>
              </w:rPr>
              <w:t>CLPASDATE}</w:t>
            </w:r>
          </w:p>
        </w:tc>
        <w:tc>
          <w:tcPr>
            <w:tcW w:w="5528" w:type="dxa"/>
          </w:tcPr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CA0080">
              <w:rPr>
                <w:rFonts w:ascii="Times New Roman" w:hAnsi="Times New Roman"/>
              </w:rPr>
              <w:t>ОГРН ${</w:t>
            </w:r>
            <w:r w:rsidRPr="00CA0080">
              <w:rPr>
                <w:rFonts w:ascii="Times New Roman" w:hAnsi="Times New Roman"/>
                <w:lang w:val="en-US"/>
              </w:rPr>
              <w:t>OGRN}</w:t>
            </w:r>
          </w:p>
        </w:tc>
      </w:tr>
      <w:tr w:rsidR="000A73F1" w:rsidRPr="00CA0080" w:rsidTr="005A7D94">
        <w:tc>
          <w:tcPr>
            <w:tcW w:w="4503" w:type="dxa"/>
          </w:tcPr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A0080">
              <w:rPr>
                <w:rFonts w:ascii="Times New Roman" w:hAnsi="Times New Roman"/>
                <w:lang w:val="en-US"/>
              </w:rPr>
              <w:t xml:space="preserve">${CLBIRTHDATE} </w:t>
            </w:r>
            <w:r w:rsidRPr="00CA0080">
              <w:rPr>
                <w:rFonts w:ascii="Times New Roman" w:hAnsi="Times New Roman"/>
              </w:rPr>
              <w:t>года рождения</w:t>
            </w:r>
          </w:p>
        </w:tc>
        <w:tc>
          <w:tcPr>
            <w:tcW w:w="5528" w:type="dxa"/>
          </w:tcPr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CA0080">
              <w:rPr>
                <w:rFonts w:ascii="Times New Roman" w:hAnsi="Times New Roman"/>
              </w:rPr>
              <w:t>Банк</w:t>
            </w:r>
            <w:r w:rsidRPr="00CA0080">
              <w:rPr>
                <w:rFonts w:ascii="Times New Roman" w:hAnsi="Times New Roman"/>
              </w:rPr>
              <w:t xml:space="preserve"> </w:t>
            </w:r>
            <w:r w:rsidRPr="00CA0080">
              <w:rPr>
                <w:rFonts w:ascii="Times New Roman" w:hAnsi="Times New Roman"/>
                <w:lang w:val="en-US"/>
              </w:rPr>
              <w:t>${COMPBANK}</w:t>
            </w:r>
          </w:p>
        </w:tc>
      </w:tr>
      <w:tr w:rsidR="000A73F1" w:rsidRPr="00CA0080" w:rsidTr="005A7D94">
        <w:tc>
          <w:tcPr>
            <w:tcW w:w="4503" w:type="dxa"/>
          </w:tcPr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A0080">
              <w:rPr>
                <w:rFonts w:ascii="Times New Roman" w:hAnsi="Times New Roman"/>
              </w:rPr>
              <w:t>Контакты для связи: ${</w:t>
            </w:r>
            <w:r w:rsidRPr="00CA0080">
              <w:rPr>
                <w:rFonts w:ascii="Times New Roman" w:hAnsi="Times New Roman"/>
                <w:lang w:val="en-US"/>
              </w:rPr>
              <w:t>CLCONTACTS}</w:t>
            </w:r>
          </w:p>
        </w:tc>
        <w:tc>
          <w:tcPr>
            <w:tcW w:w="5528" w:type="dxa"/>
          </w:tcPr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0A73F1" w:rsidRPr="00CA0080" w:rsidTr="005A7D94">
        <w:tc>
          <w:tcPr>
            <w:tcW w:w="4503" w:type="dxa"/>
          </w:tcPr>
          <w:p w:rsidR="000A73F1" w:rsidRPr="00CA0080" w:rsidRDefault="000A73F1" w:rsidP="000A73F1">
            <w:pPr>
              <w:spacing w:before="240"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CA0080">
              <w:rPr>
                <w:rFonts w:ascii="Times New Roman" w:hAnsi="Times New Roman"/>
                <w:b/>
              </w:rPr>
              <w:t>Заказчик</w:t>
            </w:r>
            <w:r w:rsidRPr="00CA0080">
              <w:rPr>
                <w:rFonts w:ascii="Times New Roman" w:hAnsi="Times New Roman"/>
                <w:b/>
                <w:lang w:val="en-US"/>
              </w:rPr>
              <w:t>_____________________________</w:t>
            </w:r>
          </w:p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CA0080">
              <w:rPr>
                <w:rFonts w:ascii="Times New Roman" w:hAnsi="Times New Roman"/>
                <w:lang w:val="en-US"/>
              </w:rPr>
              <w:t>${CLNAME}</w:t>
            </w:r>
          </w:p>
        </w:tc>
        <w:tc>
          <w:tcPr>
            <w:tcW w:w="5528" w:type="dxa"/>
          </w:tcPr>
          <w:p w:rsidR="000A73F1" w:rsidRPr="00CA0080" w:rsidRDefault="000A73F1" w:rsidP="000A73F1">
            <w:pPr>
              <w:spacing w:before="240"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CA0080">
              <w:rPr>
                <w:rFonts w:ascii="Times New Roman" w:hAnsi="Times New Roman"/>
                <w:b/>
              </w:rPr>
              <w:t>Исполнитель</w:t>
            </w:r>
            <w:r w:rsidRPr="00CA0080">
              <w:rPr>
                <w:rFonts w:ascii="Times New Roman" w:hAnsi="Times New Roman"/>
                <w:b/>
                <w:lang w:val="en-US"/>
              </w:rPr>
              <w:t>__________________________</w:t>
            </w:r>
          </w:p>
          <w:p w:rsidR="000A73F1" w:rsidRPr="00CA0080" w:rsidRDefault="000A73F1" w:rsidP="000A73F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A0080">
              <w:rPr>
                <w:rFonts w:ascii="Times New Roman" w:hAnsi="Times New Roman"/>
              </w:rPr>
              <w:t>${</w:t>
            </w:r>
            <w:r w:rsidRPr="00CA0080">
              <w:rPr>
                <w:rFonts w:ascii="Times New Roman" w:hAnsi="Times New Roman"/>
                <w:lang w:val="en-US"/>
              </w:rPr>
              <w:t>EMPNAME2</w:t>
            </w:r>
            <w:r w:rsidRPr="00CA0080">
              <w:rPr>
                <w:rFonts w:ascii="Times New Roman" w:hAnsi="Times New Roman"/>
              </w:rPr>
              <w:t>}</w:t>
            </w:r>
          </w:p>
        </w:tc>
      </w:tr>
    </w:tbl>
    <w:p w:rsidR="00941E2E" w:rsidRDefault="00941E2E" w:rsidP="007A59DB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941E2E" w:rsidRDefault="00941E2E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7A59DB" w:rsidRPr="00CA0080" w:rsidRDefault="007A59DB" w:rsidP="007A59DB">
      <w:pPr>
        <w:spacing w:after="0" w:line="240" w:lineRule="auto"/>
        <w:jc w:val="center"/>
        <w:rPr>
          <w:rFonts w:ascii="Times New Roman" w:hAnsi="Times New Roman"/>
          <w:b/>
        </w:rPr>
      </w:pPr>
      <w:r w:rsidRPr="00CA0080">
        <w:rPr>
          <w:rFonts w:ascii="Times New Roman" w:hAnsi="Times New Roman"/>
          <w:b/>
        </w:rPr>
        <w:lastRenderedPageBreak/>
        <w:t>АКТ</w:t>
      </w:r>
    </w:p>
    <w:p w:rsidR="007A59DB" w:rsidRPr="00CA0080" w:rsidRDefault="007A59DB" w:rsidP="007A59DB">
      <w:pPr>
        <w:spacing w:after="0" w:line="240" w:lineRule="auto"/>
        <w:jc w:val="center"/>
        <w:rPr>
          <w:rFonts w:ascii="Times New Roman" w:hAnsi="Times New Roman"/>
          <w:b/>
        </w:rPr>
      </w:pPr>
      <w:r w:rsidRPr="00CA0080">
        <w:rPr>
          <w:rFonts w:ascii="Times New Roman" w:hAnsi="Times New Roman"/>
          <w:b/>
        </w:rPr>
        <w:t xml:space="preserve">приема-передачи оказанных услуг </w:t>
      </w:r>
    </w:p>
    <w:p w:rsidR="007A59DB" w:rsidRPr="00CA0080" w:rsidRDefault="007A59DB" w:rsidP="007A59DB">
      <w:pPr>
        <w:spacing w:after="0" w:line="240" w:lineRule="auto"/>
        <w:jc w:val="both"/>
        <w:rPr>
          <w:rFonts w:ascii="Times New Roman" w:hAnsi="Times New Roman"/>
        </w:rPr>
      </w:pPr>
    </w:p>
    <w:p w:rsidR="007A59DB" w:rsidRPr="00CA0080" w:rsidRDefault="007A59DB" w:rsidP="007A59DB">
      <w:pPr>
        <w:spacing w:after="0" w:line="240" w:lineRule="auto"/>
        <w:ind w:firstLine="708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 xml:space="preserve">г. </w:t>
      </w:r>
      <w:r w:rsidR="00953EB6" w:rsidRPr="00CA0080">
        <w:rPr>
          <w:rFonts w:ascii="Times New Roman" w:hAnsi="Times New Roman"/>
        </w:rPr>
        <w:t>${</w:t>
      </w:r>
      <w:r w:rsidR="00953EB6" w:rsidRPr="00CA0080">
        <w:rPr>
          <w:rFonts w:ascii="Times New Roman" w:hAnsi="Times New Roman"/>
          <w:lang w:val="en-US"/>
        </w:rPr>
        <w:t>CITY</w:t>
      </w:r>
      <w:r w:rsidR="00953EB6" w:rsidRPr="00CA0080">
        <w:rPr>
          <w:rFonts w:ascii="Times New Roman" w:hAnsi="Times New Roman"/>
        </w:rPr>
        <w:t>}</w:t>
      </w:r>
      <w:r w:rsidRPr="00CA0080">
        <w:rPr>
          <w:rFonts w:ascii="Times New Roman" w:hAnsi="Times New Roman"/>
        </w:rPr>
        <w:tab/>
      </w:r>
      <w:r w:rsidRPr="00CA0080">
        <w:rPr>
          <w:rFonts w:ascii="Times New Roman" w:hAnsi="Times New Roman"/>
        </w:rPr>
        <w:tab/>
      </w:r>
      <w:r w:rsidRPr="00CA0080">
        <w:rPr>
          <w:rFonts w:ascii="Times New Roman" w:hAnsi="Times New Roman"/>
        </w:rPr>
        <w:tab/>
      </w:r>
      <w:r w:rsidRPr="00CA0080">
        <w:rPr>
          <w:rFonts w:ascii="Times New Roman" w:hAnsi="Times New Roman"/>
        </w:rPr>
        <w:tab/>
      </w:r>
      <w:r w:rsidRPr="00CA0080">
        <w:rPr>
          <w:rFonts w:ascii="Times New Roman" w:hAnsi="Times New Roman"/>
        </w:rPr>
        <w:tab/>
      </w:r>
      <w:r w:rsidRPr="00CA0080">
        <w:rPr>
          <w:rFonts w:ascii="Times New Roman" w:hAnsi="Times New Roman"/>
        </w:rPr>
        <w:tab/>
      </w:r>
      <w:r w:rsidRPr="00CA0080">
        <w:rPr>
          <w:rFonts w:ascii="Times New Roman" w:hAnsi="Times New Roman"/>
        </w:rPr>
        <w:tab/>
      </w:r>
      <w:r w:rsidR="00953EB6" w:rsidRPr="00CA0080">
        <w:rPr>
          <w:rFonts w:ascii="Times New Roman" w:hAnsi="Times New Roman"/>
        </w:rPr>
        <w:t>${</w:t>
      </w:r>
      <w:r w:rsidR="00953EB6" w:rsidRPr="00CA0080">
        <w:rPr>
          <w:rFonts w:ascii="Times New Roman" w:hAnsi="Times New Roman"/>
          <w:lang w:val="en-US"/>
        </w:rPr>
        <w:t>DATE</w:t>
      </w:r>
      <w:r w:rsidR="00953EB6" w:rsidRPr="00CA0080">
        <w:rPr>
          <w:rFonts w:ascii="Times New Roman" w:hAnsi="Times New Roman"/>
        </w:rPr>
        <w:t xml:space="preserve">} </w:t>
      </w:r>
      <w:r w:rsidRPr="00CA0080">
        <w:rPr>
          <w:rFonts w:ascii="Times New Roman" w:hAnsi="Times New Roman"/>
        </w:rPr>
        <w:t xml:space="preserve">г.                                                                                                            </w:t>
      </w:r>
    </w:p>
    <w:p w:rsidR="00953EB6" w:rsidRPr="00CA0080" w:rsidRDefault="00953EB6" w:rsidP="00953EB6">
      <w:pPr>
        <w:spacing w:after="0" w:line="240" w:lineRule="auto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Гражданин ${</w:t>
      </w:r>
      <w:r w:rsidRPr="00CA0080">
        <w:rPr>
          <w:rFonts w:ascii="Times New Roman" w:hAnsi="Times New Roman"/>
          <w:lang w:val="en-US"/>
        </w:rPr>
        <w:t>CLNAME</w:t>
      </w:r>
      <w:r w:rsidRPr="00CA0080">
        <w:rPr>
          <w:rFonts w:ascii="Times New Roman" w:hAnsi="Times New Roman"/>
        </w:rPr>
        <w:t>}, ${</w:t>
      </w:r>
      <w:r w:rsidRPr="00CA0080">
        <w:rPr>
          <w:rFonts w:ascii="Times New Roman" w:hAnsi="Times New Roman"/>
          <w:lang w:val="en-US"/>
        </w:rPr>
        <w:t>CLBIRTHDATE</w:t>
      </w:r>
      <w:r w:rsidRPr="00CA0080">
        <w:rPr>
          <w:rFonts w:ascii="Times New Roman" w:hAnsi="Times New Roman"/>
        </w:rPr>
        <w:t>} года рождения, паспорт: серия ${</w:t>
      </w:r>
      <w:r w:rsidRPr="00CA0080">
        <w:rPr>
          <w:rFonts w:ascii="Times New Roman" w:hAnsi="Times New Roman"/>
          <w:lang w:val="en-US"/>
        </w:rPr>
        <w:t>CLPASS</w:t>
      </w:r>
      <w:r w:rsidRPr="00CA0080">
        <w:rPr>
          <w:rFonts w:ascii="Times New Roman" w:hAnsi="Times New Roman"/>
        </w:rPr>
        <w:t>} номер ${</w:t>
      </w:r>
      <w:r w:rsidRPr="00CA0080">
        <w:rPr>
          <w:rFonts w:ascii="Times New Roman" w:hAnsi="Times New Roman"/>
          <w:lang w:val="en-US"/>
        </w:rPr>
        <w:t>CLPASN</w:t>
      </w:r>
      <w:r w:rsidRPr="00CA0080">
        <w:rPr>
          <w:rFonts w:ascii="Times New Roman" w:hAnsi="Times New Roman"/>
        </w:rPr>
        <w:t>}, выданный ${</w:t>
      </w:r>
      <w:r w:rsidRPr="00CA0080">
        <w:rPr>
          <w:rFonts w:ascii="Times New Roman" w:hAnsi="Times New Roman"/>
          <w:lang w:val="en-US"/>
        </w:rPr>
        <w:t>CLPASORG</w:t>
      </w:r>
      <w:r w:rsidRPr="00CA0080">
        <w:rPr>
          <w:rFonts w:ascii="Times New Roman" w:hAnsi="Times New Roman"/>
        </w:rPr>
        <w:t>} ${</w:t>
      </w:r>
      <w:r w:rsidRPr="00CA0080">
        <w:rPr>
          <w:rFonts w:ascii="Times New Roman" w:hAnsi="Times New Roman"/>
          <w:lang w:val="en-US"/>
        </w:rPr>
        <w:t>CLPASDATE</w:t>
      </w:r>
      <w:r w:rsidRPr="00CA0080">
        <w:rPr>
          <w:rFonts w:ascii="Times New Roman" w:hAnsi="Times New Roman"/>
        </w:rPr>
        <w:t>}, ${</w:t>
      </w:r>
      <w:r w:rsidRPr="00CA0080">
        <w:rPr>
          <w:rFonts w:ascii="Times New Roman" w:hAnsi="Times New Roman"/>
          <w:lang w:val="en-US"/>
        </w:rPr>
        <w:t>CLSEX</w:t>
      </w:r>
      <w:r w:rsidRPr="00CA0080">
        <w:rPr>
          <w:rFonts w:ascii="Times New Roman" w:hAnsi="Times New Roman"/>
        </w:rPr>
        <w:t>2} по адресу: ${</w:t>
      </w:r>
      <w:r w:rsidRPr="00CA0080">
        <w:rPr>
          <w:rFonts w:ascii="Times New Roman" w:hAnsi="Times New Roman"/>
          <w:lang w:val="en-US"/>
        </w:rPr>
        <w:t>CLADRREG</w:t>
      </w:r>
      <w:r w:rsidRPr="00CA0080">
        <w:rPr>
          <w:rFonts w:ascii="Times New Roman" w:hAnsi="Times New Roman"/>
        </w:rPr>
        <w:t>} ${</w:t>
      </w:r>
      <w:r w:rsidRPr="00CA0080">
        <w:rPr>
          <w:rFonts w:ascii="Times New Roman" w:hAnsi="Times New Roman"/>
          <w:lang w:val="en-US"/>
        </w:rPr>
        <w:t>CLSEX</w:t>
      </w:r>
      <w:r w:rsidRPr="00CA0080">
        <w:rPr>
          <w:rFonts w:ascii="Times New Roman" w:hAnsi="Times New Roman"/>
        </w:rPr>
        <w:t xml:space="preserve">1} в дальнейшем Заказчик, с одной стороны, и  </w:t>
      </w:r>
    </w:p>
    <w:p w:rsidR="007A59DB" w:rsidRPr="00CA0080" w:rsidRDefault="00953EB6" w:rsidP="00953EB6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${</w:t>
      </w:r>
      <w:r w:rsidRPr="00CA0080">
        <w:rPr>
          <w:rFonts w:ascii="Times New Roman" w:hAnsi="Times New Roman"/>
          <w:lang w:val="en-US"/>
        </w:rPr>
        <w:t>COMPNAME</w:t>
      </w:r>
      <w:r w:rsidRPr="00CA0080">
        <w:rPr>
          <w:rFonts w:ascii="Times New Roman" w:hAnsi="Times New Roman"/>
        </w:rPr>
        <w:t>}, именуемое в дальнейшем Исполнитель, в лице ${</w:t>
      </w:r>
      <w:r w:rsidRPr="00CA0080">
        <w:rPr>
          <w:rFonts w:ascii="Times New Roman" w:hAnsi="Times New Roman"/>
          <w:lang w:val="en-US"/>
        </w:rPr>
        <w:t>EMPNAME</w:t>
      </w:r>
      <w:r w:rsidRPr="00CA0080">
        <w:rPr>
          <w:rFonts w:ascii="Times New Roman" w:hAnsi="Times New Roman"/>
        </w:rPr>
        <w:t>2}, ${</w:t>
      </w:r>
      <w:r w:rsidRPr="00CA0080">
        <w:rPr>
          <w:rFonts w:ascii="Times New Roman" w:hAnsi="Times New Roman"/>
          <w:lang w:val="en-US"/>
        </w:rPr>
        <w:t>EMPSEX</w:t>
      </w:r>
      <w:r w:rsidRPr="00CA0080">
        <w:rPr>
          <w:rFonts w:ascii="Times New Roman" w:hAnsi="Times New Roman"/>
        </w:rPr>
        <w:t>} на основании ${</w:t>
      </w:r>
      <w:r w:rsidRPr="00CA0080">
        <w:rPr>
          <w:rFonts w:ascii="Times New Roman" w:hAnsi="Times New Roman"/>
          <w:lang w:val="en-US"/>
        </w:rPr>
        <w:t>EMPDOV</w:t>
      </w:r>
      <w:r w:rsidRPr="00CA0080">
        <w:rPr>
          <w:rFonts w:ascii="Times New Roman" w:hAnsi="Times New Roman"/>
        </w:rPr>
        <w:t>}, с другой стороны</w:t>
      </w:r>
      <w:r w:rsidR="007A59DB" w:rsidRPr="00CA0080">
        <w:rPr>
          <w:rFonts w:ascii="Times New Roman" w:hAnsi="Times New Roman"/>
        </w:rPr>
        <w:t>,</w:t>
      </w:r>
    </w:p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именуемые в дальнейшем Стороны, подписали настоящий Акт приема-передачи оказанных услуг согласно Договору об оказании юридических</w:t>
      </w:r>
      <w:r w:rsidR="000A73F1" w:rsidRPr="00CA0080">
        <w:rPr>
          <w:rFonts w:ascii="Times New Roman" w:hAnsi="Times New Roman"/>
        </w:rPr>
        <w:t xml:space="preserve"> </w:t>
      </w:r>
      <w:r w:rsidR="000A73F1" w:rsidRPr="00CA0080">
        <w:rPr>
          <w:rFonts w:ascii="Times New Roman" w:hAnsi="Times New Roman"/>
        </w:rPr>
        <w:t xml:space="preserve">№ </w:t>
      </w:r>
      <w:r w:rsidR="000A73F1" w:rsidRPr="00CA0080">
        <w:rPr>
          <w:rFonts w:ascii="Times New Roman" w:hAnsi="Times New Roman"/>
        </w:rPr>
        <w:t>${ID}-К</w:t>
      </w:r>
      <w:r w:rsidRPr="00CA0080">
        <w:rPr>
          <w:rFonts w:ascii="Times New Roman" w:hAnsi="Times New Roman"/>
        </w:rPr>
        <w:t xml:space="preserve"> от </w:t>
      </w:r>
      <w:r w:rsidR="000A73F1" w:rsidRPr="00CA0080">
        <w:rPr>
          <w:rFonts w:ascii="Times New Roman" w:hAnsi="Times New Roman"/>
        </w:rPr>
        <w:t>${</w:t>
      </w:r>
      <w:r w:rsidR="000A73F1" w:rsidRPr="00CA0080">
        <w:rPr>
          <w:rFonts w:ascii="Times New Roman" w:hAnsi="Times New Roman"/>
          <w:lang w:val="en-US"/>
        </w:rPr>
        <w:t>DATE</w:t>
      </w:r>
      <w:r w:rsidR="000A73F1" w:rsidRPr="00CA0080">
        <w:rPr>
          <w:rFonts w:ascii="Times New Roman" w:hAnsi="Times New Roman"/>
        </w:rPr>
        <w:t>}</w:t>
      </w:r>
      <w:r w:rsidRPr="00CA0080">
        <w:rPr>
          <w:rFonts w:ascii="Times New Roman" w:hAnsi="Times New Roman"/>
        </w:rPr>
        <w:t xml:space="preserve"> г. (далее по тексту –Договор), заключенному между Сторонами, о нижеследующем:</w:t>
      </w:r>
    </w:p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1. Обязательства Исполнителя по Договору исполнены надлежащим образом. Заказчик по объему и качеству оказанных услуг претензий не имеет.</w:t>
      </w:r>
    </w:p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 xml:space="preserve">2. Таким образом, в соответствии с условиями Договора Исполнитель оказал и передал, а Заказчик принял услуги Исполнителя на </w:t>
      </w:r>
      <w:r w:rsidR="00567DAE" w:rsidRPr="00CA0080">
        <w:rPr>
          <w:rFonts w:ascii="Times New Roman" w:hAnsi="Times New Roman"/>
        </w:rPr>
        <w:t>${</w:t>
      </w:r>
      <w:r w:rsidR="00567DAE" w:rsidRPr="00CA0080">
        <w:rPr>
          <w:rFonts w:ascii="Times New Roman" w:hAnsi="Times New Roman"/>
          <w:lang w:val="en-US"/>
        </w:rPr>
        <w:t>CONTSUM</w:t>
      </w:r>
      <w:r w:rsidR="00567DAE" w:rsidRPr="00CA0080">
        <w:rPr>
          <w:rFonts w:ascii="Times New Roman" w:hAnsi="Times New Roman"/>
        </w:rPr>
        <w:t>} (${</w:t>
      </w:r>
      <w:r w:rsidR="00567DAE" w:rsidRPr="00CA0080">
        <w:rPr>
          <w:rFonts w:ascii="Times New Roman" w:hAnsi="Times New Roman"/>
          <w:lang w:val="en-US"/>
        </w:rPr>
        <w:t>CONTSUMSTR</w:t>
      </w:r>
      <w:r w:rsidR="00567DAE" w:rsidRPr="00CA0080">
        <w:rPr>
          <w:rFonts w:ascii="Times New Roman" w:hAnsi="Times New Roman"/>
        </w:rPr>
        <w:t>})</w:t>
      </w:r>
      <w:r w:rsidR="00567DAE" w:rsidRPr="00CA0080">
        <w:rPr>
          <w:rFonts w:ascii="Times New Roman" w:hAnsi="Times New Roman"/>
        </w:rPr>
        <w:t xml:space="preserve"> рублей 00</w:t>
      </w:r>
      <w:r w:rsidRPr="00CA0080">
        <w:rPr>
          <w:rFonts w:ascii="Times New Roman" w:hAnsi="Times New Roman"/>
        </w:rPr>
        <w:t xml:space="preserve"> копеек.</w:t>
      </w:r>
    </w:p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3. Заказчик должен подписать настоящий акт в течение 2 (двух) рабочих дней с момента получения. В случае если в течение указанного срока Акт не будет подписан и Заказчик не представит в письменной форме возражения по Акту, односторонне подписанный Акт считается подтверждением надлежащего оказания Услуг по Договору.</w:t>
      </w:r>
    </w:p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A0080">
        <w:rPr>
          <w:rFonts w:ascii="Times New Roman" w:hAnsi="Times New Roman"/>
        </w:rPr>
        <w:t>4. Настоящий Акт подписан в 2 (двух) экземплярах, имеющих одинаковую юридическую силу, на русском языке, по одному для каждой из Сторон.</w:t>
      </w:r>
    </w:p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C01AA" w:rsidTr="005C01AA">
        <w:tc>
          <w:tcPr>
            <w:tcW w:w="5228" w:type="dxa"/>
          </w:tcPr>
          <w:p w:rsidR="005C01AA" w:rsidRDefault="005C01AA" w:rsidP="005C01AA">
            <w:pPr>
              <w:spacing w:before="240"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CA0080">
              <w:rPr>
                <w:rFonts w:ascii="Times New Roman" w:hAnsi="Times New Roman"/>
                <w:b/>
              </w:rPr>
              <w:t>Заказчик ______________________</w:t>
            </w:r>
            <w:r>
              <w:rPr>
                <w:rFonts w:ascii="Times New Roman" w:hAnsi="Times New Roman"/>
                <w:b/>
              </w:rPr>
              <w:t>______________</w:t>
            </w:r>
          </w:p>
          <w:p w:rsidR="005C01AA" w:rsidRPr="005C01AA" w:rsidRDefault="005C01AA" w:rsidP="005C01AA">
            <w:pPr>
              <w:tabs>
                <w:tab w:val="left" w:pos="4678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CA0080">
              <w:rPr>
                <w:rFonts w:ascii="Times New Roman" w:hAnsi="Times New Roman"/>
              </w:rPr>
              <w:t>${</w:t>
            </w:r>
            <w:r w:rsidRPr="00CA0080">
              <w:rPr>
                <w:rFonts w:ascii="Times New Roman" w:hAnsi="Times New Roman"/>
                <w:lang w:val="en-US"/>
              </w:rPr>
              <w:t>CLNAME</w:t>
            </w:r>
            <w:r w:rsidRPr="00CA0080">
              <w:rPr>
                <w:rFonts w:ascii="Times New Roman" w:hAnsi="Times New Roman"/>
              </w:rPr>
              <w:t>}</w:t>
            </w:r>
            <w:r w:rsidRPr="00CA0080">
              <w:rPr>
                <w:rFonts w:ascii="Times New Roman" w:hAnsi="Times New Roman"/>
                <w:b/>
              </w:rPr>
              <w:t xml:space="preserve">           </w:t>
            </w:r>
          </w:p>
        </w:tc>
        <w:tc>
          <w:tcPr>
            <w:tcW w:w="5228" w:type="dxa"/>
          </w:tcPr>
          <w:p w:rsidR="005C01AA" w:rsidRDefault="005C01AA" w:rsidP="005C01AA">
            <w:pPr>
              <w:spacing w:before="240"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Исполнитель _________________________________</w:t>
            </w:r>
          </w:p>
          <w:p w:rsidR="005C01AA" w:rsidRDefault="005C01AA" w:rsidP="007A59D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A0080">
              <w:rPr>
                <w:rFonts w:ascii="Times New Roman" w:hAnsi="Times New Roman"/>
              </w:rPr>
              <w:t>${</w:t>
            </w:r>
            <w:r w:rsidRPr="00CA0080">
              <w:rPr>
                <w:rFonts w:ascii="Times New Roman" w:hAnsi="Times New Roman"/>
                <w:lang w:val="en-US"/>
              </w:rPr>
              <w:t>EMPNAME2</w:t>
            </w:r>
            <w:r w:rsidRPr="00CA0080">
              <w:rPr>
                <w:rFonts w:ascii="Times New Roman" w:hAnsi="Times New Roman"/>
              </w:rPr>
              <w:t>}</w:t>
            </w:r>
          </w:p>
        </w:tc>
      </w:tr>
    </w:tbl>
    <w:p w:rsidR="007A59DB" w:rsidRPr="00CA0080" w:rsidRDefault="007A59DB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A73F1" w:rsidRPr="00CA0080" w:rsidRDefault="000A73F1" w:rsidP="007A59DB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A59DB" w:rsidRPr="00CA0080" w:rsidRDefault="007A59DB" w:rsidP="007A59DB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  <w:b/>
        </w:rPr>
      </w:pPr>
      <w:r w:rsidRPr="00CA0080">
        <w:rPr>
          <w:rFonts w:ascii="Times New Roman" w:hAnsi="Times New Roman"/>
          <w:b/>
        </w:rPr>
        <w:t xml:space="preserve">             </w:t>
      </w:r>
    </w:p>
    <w:p w:rsidR="004C2617" w:rsidRPr="00CA0080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  <w:bookmarkStart w:id="0" w:name="_GoBack"/>
      <w:bookmarkEnd w:id="0"/>
    </w:p>
    <w:p w:rsidR="004C2617" w:rsidRPr="00CA0080" w:rsidRDefault="004C2617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Pr="00CA0080" w:rsidRDefault="00AF12E8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F12E8" w:rsidRPr="00CA0080" w:rsidRDefault="00AF12E8" w:rsidP="004C2CB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41019A" w:rsidRPr="00CA0080" w:rsidRDefault="0041019A" w:rsidP="007A59DB">
      <w:pPr>
        <w:spacing w:after="0" w:line="240" w:lineRule="auto"/>
        <w:rPr>
          <w:rFonts w:ascii="Times New Roman" w:hAnsi="Times New Roman"/>
        </w:rPr>
      </w:pPr>
    </w:p>
    <w:sectPr w:rsidR="0041019A" w:rsidRPr="00CA0080" w:rsidSect="008B443D">
      <w:pgSz w:w="11906" w:h="16838"/>
      <w:pgMar w:top="567" w:right="720" w:bottom="567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B09" w:rsidRDefault="008B2B09" w:rsidP="002327A6">
      <w:pPr>
        <w:spacing w:after="0" w:line="240" w:lineRule="auto"/>
      </w:pPr>
      <w:r>
        <w:separator/>
      </w:r>
    </w:p>
  </w:endnote>
  <w:endnote w:type="continuationSeparator" w:id="0">
    <w:p w:rsidR="008B2B09" w:rsidRDefault="008B2B09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B09" w:rsidRDefault="008B2B09" w:rsidP="002327A6">
      <w:pPr>
        <w:spacing w:after="0" w:line="240" w:lineRule="auto"/>
      </w:pPr>
      <w:r>
        <w:separator/>
      </w:r>
    </w:p>
  </w:footnote>
  <w:footnote w:type="continuationSeparator" w:id="0">
    <w:p w:rsidR="008B2B09" w:rsidRDefault="008B2B09" w:rsidP="00232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36"/>
    <w:rsid w:val="00003EE4"/>
    <w:rsid w:val="00011850"/>
    <w:rsid w:val="00081841"/>
    <w:rsid w:val="0008286D"/>
    <w:rsid w:val="00093FE0"/>
    <w:rsid w:val="000A020C"/>
    <w:rsid w:val="000A73F1"/>
    <w:rsid w:val="000A782E"/>
    <w:rsid w:val="000C1257"/>
    <w:rsid w:val="000C4453"/>
    <w:rsid w:val="000D13C7"/>
    <w:rsid w:val="000D1B23"/>
    <w:rsid w:val="000D666B"/>
    <w:rsid w:val="00113E45"/>
    <w:rsid w:val="0015229B"/>
    <w:rsid w:val="00164195"/>
    <w:rsid w:val="00190911"/>
    <w:rsid w:val="001A4046"/>
    <w:rsid w:val="001A69E6"/>
    <w:rsid w:val="001A7EA4"/>
    <w:rsid w:val="001B4A4A"/>
    <w:rsid w:val="001C362D"/>
    <w:rsid w:val="001D512C"/>
    <w:rsid w:val="001E5DE0"/>
    <w:rsid w:val="001E78DB"/>
    <w:rsid w:val="00213DC3"/>
    <w:rsid w:val="00214F3A"/>
    <w:rsid w:val="002159E4"/>
    <w:rsid w:val="00231CDC"/>
    <w:rsid w:val="002327A6"/>
    <w:rsid w:val="00241F6F"/>
    <w:rsid w:val="002437F0"/>
    <w:rsid w:val="00245DFE"/>
    <w:rsid w:val="00267B64"/>
    <w:rsid w:val="002763B6"/>
    <w:rsid w:val="002B3D78"/>
    <w:rsid w:val="002D2CBE"/>
    <w:rsid w:val="002E1113"/>
    <w:rsid w:val="002E3F2D"/>
    <w:rsid w:val="002F6056"/>
    <w:rsid w:val="002F718D"/>
    <w:rsid w:val="00365A92"/>
    <w:rsid w:val="00377D0A"/>
    <w:rsid w:val="00395589"/>
    <w:rsid w:val="003A2357"/>
    <w:rsid w:val="003C5AE6"/>
    <w:rsid w:val="003D32B0"/>
    <w:rsid w:val="003D3E36"/>
    <w:rsid w:val="0041019A"/>
    <w:rsid w:val="00426715"/>
    <w:rsid w:val="004267B6"/>
    <w:rsid w:val="00430025"/>
    <w:rsid w:val="004729C4"/>
    <w:rsid w:val="004C2617"/>
    <w:rsid w:val="004C2CB7"/>
    <w:rsid w:val="00511CCC"/>
    <w:rsid w:val="005450B7"/>
    <w:rsid w:val="00564EE9"/>
    <w:rsid w:val="00567DAE"/>
    <w:rsid w:val="00570001"/>
    <w:rsid w:val="005A170E"/>
    <w:rsid w:val="005A7D94"/>
    <w:rsid w:val="005B7643"/>
    <w:rsid w:val="005C01AA"/>
    <w:rsid w:val="005E0428"/>
    <w:rsid w:val="006003AC"/>
    <w:rsid w:val="006023FB"/>
    <w:rsid w:val="00605E89"/>
    <w:rsid w:val="00622B2A"/>
    <w:rsid w:val="006271F9"/>
    <w:rsid w:val="0063319F"/>
    <w:rsid w:val="0067768A"/>
    <w:rsid w:val="006A3182"/>
    <w:rsid w:val="006E52CB"/>
    <w:rsid w:val="00711797"/>
    <w:rsid w:val="00762680"/>
    <w:rsid w:val="00792453"/>
    <w:rsid w:val="007A59DB"/>
    <w:rsid w:val="007D6191"/>
    <w:rsid w:val="007E7A78"/>
    <w:rsid w:val="007F1F35"/>
    <w:rsid w:val="00893F20"/>
    <w:rsid w:val="008B2B09"/>
    <w:rsid w:val="008B443D"/>
    <w:rsid w:val="008C1AD4"/>
    <w:rsid w:val="008C38B5"/>
    <w:rsid w:val="008F38B6"/>
    <w:rsid w:val="00916365"/>
    <w:rsid w:val="009242D4"/>
    <w:rsid w:val="00941E2E"/>
    <w:rsid w:val="00951436"/>
    <w:rsid w:val="009519D3"/>
    <w:rsid w:val="00953EB6"/>
    <w:rsid w:val="00954678"/>
    <w:rsid w:val="009A7F6C"/>
    <w:rsid w:val="00A00861"/>
    <w:rsid w:val="00A04AFB"/>
    <w:rsid w:val="00A10B21"/>
    <w:rsid w:val="00A216CE"/>
    <w:rsid w:val="00A30E42"/>
    <w:rsid w:val="00A53042"/>
    <w:rsid w:val="00A56B00"/>
    <w:rsid w:val="00A8500F"/>
    <w:rsid w:val="00A85CF6"/>
    <w:rsid w:val="00A961B2"/>
    <w:rsid w:val="00AA550F"/>
    <w:rsid w:val="00AB7AAF"/>
    <w:rsid w:val="00AC701E"/>
    <w:rsid w:val="00AD0D26"/>
    <w:rsid w:val="00AD3FAA"/>
    <w:rsid w:val="00AE6120"/>
    <w:rsid w:val="00AF12E8"/>
    <w:rsid w:val="00B53002"/>
    <w:rsid w:val="00BB0D75"/>
    <w:rsid w:val="00BB7FBE"/>
    <w:rsid w:val="00BC790A"/>
    <w:rsid w:val="00BE3936"/>
    <w:rsid w:val="00C12D7D"/>
    <w:rsid w:val="00C54CFC"/>
    <w:rsid w:val="00C62C8D"/>
    <w:rsid w:val="00C93790"/>
    <w:rsid w:val="00CA0080"/>
    <w:rsid w:val="00CF4B4E"/>
    <w:rsid w:val="00D115E6"/>
    <w:rsid w:val="00D17713"/>
    <w:rsid w:val="00D20497"/>
    <w:rsid w:val="00D23EFF"/>
    <w:rsid w:val="00D30CF6"/>
    <w:rsid w:val="00D3197F"/>
    <w:rsid w:val="00D611CD"/>
    <w:rsid w:val="00D7161E"/>
    <w:rsid w:val="00D9411D"/>
    <w:rsid w:val="00DB2481"/>
    <w:rsid w:val="00DD7886"/>
    <w:rsid w:val="00E04AF9"/>
    <w:rsid w:val="00E35905"/>
    <w:rsid w:val="00ED1934"/>
    <w:rsid w:val="00ED293F"/>
    <w:rsid w:val="00F23AA2"/>
    <w:rsid w:val="00F41F40"/>
    <w:rsid w:val="00F61215"/>
    <w:rsid w:val="00F73317"/>
    <w:rsid w:val="00FC6B91"/>
    <w:rsid w:val="00FD0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F71B"/>
  <w15:chartTrackingRefBased/>
  <w15:docId w15:val="{804551C8-836A-497F-95D2-13527D1D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character" w:styleId="ab">
    <w:name w:val="Hyperlink"/>
    <w:uiPriority w:val="99"/>
    <w:unhideWhenUsed/>
    <w:rsid w:val="007626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44;&#1086;&#1075;&#1086;&#1088;&#1086;&#1074;%20&#1087;&#1086;&#1088;&#1091;&#1095;&#1077;&#1085;&#1080;&#1103;\&#1064;&#1072;&#1073;&#1083;&#1086;&#1085;&#1099;\&#1044;&#1054;&#1043;&#1054;&#1042;&#1054;&#1056;%20&#1056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A112B-5AE0-4465-AA9C-3FCDA4A9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РУ</Template>
  <TotalTime>221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cp:lastModifiedBy>Andrey</cp:lastModifiedBy>
  <cp:revision>9</cp:revision>
  <cp:lastPrinted>2020-04-28T09:32:00Z</cp:lastPrinted>
  <dcterms:created xsi:type="dcterms:W3CDTF">2025-05-16T04:05:00Z</dcterms:created>
  <dcterms:modified xsi:type="dcterms:W3CDTF">2025-05-16T08:03:00Z</dcterms:modified>
</cp:coreProperties>
</file>