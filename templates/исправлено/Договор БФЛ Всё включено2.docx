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 xml:space="preserve">ДОГОВОР </w:t>
      </w:r>
      <w:r w:rsidR="00636CCD" w:rsidRPr="00592B5F">
        <w:rPr>
          <w:rFonts w:ascii="Times New Roman" w:hAnsi="Times New Roman"/>
          <w:b/>
        </w:rPr>
        <w:t>ОКАЗАНИЯ УСЛУГ</w:t>
      </w:r>
    </w:p>
    <w:p w:rsidR="00CD3572" w:rsidRPr="00592B5F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Индивидуальные условия</w:t>
      </w:r>
    </w:p>
    <w:p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№</w:t>
      </w:r>
      <w:r w:rsidR="008F1E9B" w:rsidRPr="00592B5F">
        <w:rPr>
          <w:rFonts w:ascii="Times New Roman" w:hAnsi="Times New Roman"/>
          <w:b/>
        </w:rPr>
        <w:t>${</w:t>
      </w:r>
      <w:r w:rsidRPr="00592B5F">
        <w:rPr>
          <w:rFonts w:ascii="Times New Roman" w:hAnsi="Times New Roman"/>
          <w:b/>
          <w:lang w:val="en-US"/>
        </w:rPr>
        <w:t>ID</w:t>
      </w:r>
      <w:r w:rsidRPr="00592B5F">
        <w:rPr>
          <w:rFonts w:ascii="Times New Roman" w:hAnsi="Times New Roman"/>
          <w:b/>
        </w:rPr>
        <w:t>}</w:t>
      </w:r>
    </w:p>
    <w:p w:rsidR="00644347" w:rsidRPr="00592B5F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92B5F">
        <w:rPr>
          <w:rFonts w:ascii="Times New Roman" w:hAnsi="Times New Roman"/>
        </w:rPr>
        <w:t>г.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CITY</w:t>
      </w:r>
      <w:r w:rsidRPr="00592B5F">
        <w:rPr>
          <w:rFonts w:ascii="Times New Roman" w:hAnsi="Times New Roman"/>
          <w:b/>
        </w:rPr>
        <w:t>}</w:t>
      </w:r>
      <w:r w:rsidRPr="00592B5F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DATE</w:t>
      </w:r>
      <w:r w:rsidRPr="00592B5F">
        <w:rPr>
          <w:rFonts w:ascii="Times New Roman" w:hAnsi="Times New Roman"/>
          <w:b/>
        </w:rPr>
        <w:t>} г.</w:t>
      </w:r>
    </w:p>
    <w:p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92B5F">
        <w:rPr>
          <w:rFonts w:ascii="Times New Roman" w:hAnsi="Times New Roman"/>
        </w:rPr>
        <w:t>Гражданин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CLNAME</w:t>
      </w:r>
      <w:r w:rsidRPr="00592B5F">
        <w:rPr>
          <w:rFonts w:ascii="Times New Roman" w:hAnsi="Times New Roman"/>
        </w:rPr>
        <w:t>}, паспорт: серия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CLPASS</w:t>
      </w:r>
      <w:r w:rsidRPr="00592B5F">
        <w:rPr>
          <w:rFonts w:ascii="Times New Roman" w:hAnsi="Times New Roman"/>
        </w:rPr>
        <w:t>} номер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CLPASN</w:t>
      </w:r>
      <w:r w:rsidRPr="00592B5F">
        <w:rPr>
          <w:rFonts w:ascii="Times New Roman" w:hAnsi="Times New Roman"/>
        </w:rPr>
        <w:t>}, выданный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CLPASORG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BE6283" w:rsidRPr="00592B5F">
        <w:rPr>
          <w:rFonts w:ascii="Times New Roman" w:hAnsi="Times New Roman"/>
          <w:lang w:val="en-US"/>
        </w:rPr>
        <w:t>CL</w:t>
      </w:r>
      <w:r w:rsidRPr="00592B5F">
        <w:rPr>
          <w:rFonts w:ascii="Times New Roman" w:hAnsi="Times New Roman"/>
          <w:lang w:val="en-US"/>
        </w:rPr>
        <w:t>PASDATE</w:t>
      </w:r>
      <w:r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CLBIRTHDATE</w:t>
      </w:r>
      <w:r w:rsidRPr="00592B5F">
        <w:rPr>
          <w:rFonts w:ascii="Times New Roman" w:hAnsi="Times New Roman"/>
        </w:rPr>
        <w:t>} года рождения, зарегистрированный по адресу: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CLADRREG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CLSEX</w:t>
      </w:r>
      <w:r w:rsidRPr="00592B5F">
        <w:rPr>
          <w:rFonts w:ascii="Times New Roman" w:hAnsi="Times New Roman"/>
        </w:rPr>
        <w:t xml:space="preserve">1} в дальнейшем </w:t>
      </w:r>
      <w:r w:rsidR="00636CCD" w:rsidRPr="00592B5F">
        <w:rPr>
          <w:rFonts w:ascii="Times New Roman" w:hAnsi="Times New Roman"/>
          <w:b/>
        </w:rPr>
        <w:t>Заказчик</w:t>
      </w:r>
      <w:r w:rsidRPr="00592B5F">
        <w:rPr>
          <w:rFonts w:ascii="Times New Roman" w:hAnsi="Times New Roman"/>
        </w:rPr>
        <w:t xml:space="preserve">, с одной стороны, и  </w:t>
      </w:r>
    </w:p>
    <w:p w:rsidR="00960652" w:rsidRPr="00592B5F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</w:rPr>
        <w:t>${</w:t>
      </w:r>
      <w:r w:rsidR="00644347" w:rsidRPr="00592B5F">
        <w:rPr>
          <w:rFonts w:ascii="Times New Roman" w:hAnsi="Times New Roman"/>
          <w:lang w:val="en-US"/>
        </w:rPr>
        <w:t>COMPNAME</w:t>
      </w:r>
      <w:r w:rsidR="00644347" w:rsidRPr="00592B5F">
        <w:rPr>
          <w:rFonts w:ascii="Times New Roman" w:hAnsi="Times New Roman"/>
        </w:rPr>
        <w:t>}</w:t>
      </w:r>
      <w:r w:rsidR="00636CCD" w:rsidRPr="00592B5F">
        <w:rPr>
          <w:rFonts w:ascii="Times New Roman" w:hAnsi="Times New Roman"/>
        </w:rPr>
        <w:t xml:space="preserve">, именуемое в дальнейшем </w:t>
      </w:r>
      <w:r w:rsidR="00636CCD" w:rsidRPr="00592B5F">
        <w:rPr>
          <w:rFonts w:ascii="Times New Roman" w:hAnsi="Times New Roman"/>
          <w:b/>
        </w:rPr>
        <w:t>Исполнитель</w:t>
      </w:r>
      <w:r w:rsidR="00644347" w:rsidRPr="00592B5F">
        <w:rPr>
          <w:rFonts w:ascii="Times New Roman" w:hAnsi="Times New Roman"/>
        </w:rPr>
        <w:t>, в лице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EMPNAME</w:t>
      </w:r>
      <w:r w:rsidR="00644347"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EMPSEX</w:t>
      </w:r>
      <w:r w:rsidR="00644347" w:rsidRPr="00592B5F">
        <w:rPr>
          <w:rFonts w:ascii="Times New Roman" w:hAnsi="Times New Roman"/>
        </w:rPr>
        <w:t>} на основании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EMPDOV</w:t>
      </w:r>
      <w:r w:rsidR="00644347" w:rsidRPr="00592B5F">
        <w:rPr>
          <w:rFonts w:ascii="Times New Roman" w:hAnsi="Times New Roman"/>
        </w:rPr>
        <w:t>}</w:t>
      </w:r>
      <w:r w:rsidR="00960652" w:rsidRPr="00592B5F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592B5F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592B5F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592B5F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592B5F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592B5F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3A114C"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 xml:space="preserve">1. </w:t>
      </w:r>
      <w:r w:rsidR="003A114C" w:rsidRPr="00592B5F">
        <w:rPr>
          <w:rFonts w:ascii="Times New Roman" w:hAnsi="Times New Roman"/>
          <w:sz w:val="20"/>
          <w:szCs w:val="20"/>
        </w:rPr>
        <w:t xml:space="preserve"> </w:t>
      </w:r>
      <w:r w:rsidR="00975695" w:rsidRPr="00592B5F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592B5F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592B5F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592B5F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592B5F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592B5F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592B5F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592B5F">
        <w:rPr>
          <w:rFonts w:ascii="Times New Roman" w:hAnsi="Times New Roman"/>
          <w:sz w:val="20"/>
          <w:szCs w:val="20"/>
        </w:rPr>
        <w:t xml:space="preserve">1 </w:t>
      </w:r>
      <w:r w:rsidR="00AE7C80" w:rsidRPr="00592B5F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592B5F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592B5F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592B5F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592B5F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592B5F" w:rsidRDefault="00AE7C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3E2867" w:rsidRPr="00592B5F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D701BE" w:rsidRPr="00592B5F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592B5F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592B5F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592B5F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.1. </w:t>
      </w:r>
      <w:r w:rsidR="00C378BD" w:rsidRPr="00592B5F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592B5F">
        <w:rPr>
          <w:rFonts w:ascii="Times New Roman" w:hAnsi="Times New Roman"/>
          <w:sz w:val="20"/>
          <w:szCs w:val="20"/>
        </w:rPr>
        <w:t>/направить</w:t>
      </w:r>
      <w:r w:rsidR="00C378BD" w:rsidRPr="00592B5F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592B5F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592B5F">
        <w:rPr>
          <w:rFonts w:ascii="Times New Roman" w:hAnsi="Times New Roman"/>
          <w:sz w:val="20"/>
          <w:szCs w:val="20"/>
        </w:rPr>
        <w:t>;</w:t>
      </w:r>
    </w:p>
    <w:p w:rsidR="006A3A46" w:rsidRPr="00592B5F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592B5F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592B5F">
        <w:rPr>
          <w:rFonts w:ascii="Times New Roman" w:hAnsi="Times New Roman"/>
          <w:sz w:val="20"/>
          <w:szCs w:val="20"/>
        </w:rPr>
        <w:t>я о</w:t>
      </w:r>
      <w:r w:rsidRPr="00592B5F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592B5F">
        <w:rPr>
          <w:rFonts w:ascii="Times New Roman" w:hAnsi="Times New Roman"/>
          <w:sz w:val="20"/>
          <w:szCs w:val="20"/>
        </w:rPr>
        <w:t>.</w:t>
      </w:r>
    </w:p>
    <w:p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592B5F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5309C" w:rsidRPr="00592B5F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592B5F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3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Pr="00592B5F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B42224" w:rsidRPr="00592B5F">
        <w:rPr>
          <w:rFonts w:ascii="Times New Roman" w:hAnsi="Times New Roman"/>
          <w:sz w:val="20"/>
          <w:szCs w:val="20"/>
        </w:rPr>
        <w:t>.</w:t>
      </w:r>
    </w:p>
    <w:p w:rsidR="00B42224" w:rsidRPr="00592B5F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592B5F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1E5656" w:rsidRPr="00592B5F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592B5F">
        <w:rPr>
          <w:rFonts w:ascii="Times New Roman" w:hAnsi="Times New Roman"/>
          <w:sz w:val="20"/>
          <w:szCs w:val="20"/>
        </w:rPr>
        <w:t>,</w:t>
      </w:r>
      <w:r w:rsidR="001E5656" w:rsidRPr="00592B5F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592B5F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2</w:t>
      </w:r>
      <w:r w:rsidR="000D13C7" w:rsidRPr="00592B5F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2.1.1. </w:t>
      </w:r>
      <w:r w:rsidR="00B66A7B" w:rsidRPr="00592B5F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2.1.2</w:t>
      </w:r>
      <w:r w:rsidR="009605F7" w:rsidRPr="00592B5F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9605F7" w:rsidRPr="00592B5F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592B5F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592B5F">
        <w:rPr>
          <w:rFonts w:ascii="Times New Roman" w:hAnsi="Times New Roman"/>
          <w:sz w:val="20"/>
          <w:szCs w:val="20"/>
        </w:rPr>
        <w:t>;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2.1.3</w:t>
      </w:r>
      <w:r w:rsidR="009605F7" w:rsidRPr="00592B5F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AD46E3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</w:t>
      </w:r>
      <w:r w:rsidR="009438CD" w:rsidRPr="00592B5F">
        <w:rPr>
          <w:rFonts w:ascii="Times New Roman" w:hAnsi="Times New Roman"/>
          <w:sz w:val="20"/>
          <w:szCs w:val="20"/>
        </w:rPr>
        <w:t>, 2.2.2.</w:t>
      </w:r>
      <w:r w:rsidRPr="00592B5F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6</w:t>
      </w:r>
      <w:r w:rsidR="009605F7" w:rsidRPr="00592B5F">
        <w:rPr>
          <w:rFonts w:ascii="Times New Roman" w:hAnsi="Times New Roman"/>
          <w:sz w:val="20"/>
          <w:szCs w:val="20"/>
        </w:rPr>
        <w:t xml:space="preserve">. </w:t>
      </w:r>
      <w:r w:rsidR="000229C8" w:rsidRPr="00592B5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7</w:t>
      </w:r>
      <w:r w:rsidR="009605F7" w:rsidRPr="00592B5F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9605F7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9605F7" w:rsidRPr="00592B5F">
        <w:rPr>
          <w:rFonts w:ascii="Times New Roman" w:hAnsi="Times New Roman"/>
          <w:sz w:val="20"/>
          <w:szCs w:val="20"/>
        </w:rPr>
        <w:t>.</w:t>
      </w:r>
    </w:p>
    <w:p w:rsidR="00F8065A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>.</w:t>
      </w:r>
      <w:r w:rsidR="0030410C" w:rsidRPr="00592B5F">
        <w:rPr>
          <w:rFonts w:ascii="Times New Roman" w:hAnsi="Times New Roman"/>
          <w:sz w:val="20"/>
          <w:szCs w:val="20"/>
        </w:rPr>
        <w:t xml:space="preserve"> </w:t>
      </w:r>
      <w:r w:rsidR="007A3860" w:rsidRPr="00592B5F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7A3860" w:rsidRPr="00592B5F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592B5F">
        <w:rPr>
          <w:rFonts w:ascii="Times New Roman" w:hAnsi="Times New Roman"/>
          <w:sz w:val="20"/>
          <w:szCs w:val="20"/>
        </w:rPr>
        <w:t>реп</w:t>
      </w:r>
      <w:r w:rsidR="007A3860" w:rsidRPr="00592B5F">
        <w:rPr>
          <w:rFonts w:ascii="Times New Roman" w:hAnsi="Times New Roman"/>
          <w:sz w:val="20"/>
          <w:szCs w:val="20"/>
        </w:rPr>
        <w:t>ятствующих</w:t>
      </w:r>
      <w:r w:rsidR="00F8065A" w:rsidRPr="00592B5F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592B5F">
        <w:rPr>
          <w:rFonts w:ascii="Times New Roman" w:hAnsi="Times New Roman"/>
          <w:sz w:val="20"/>
          <w:szCs w:val="20"/>
        </w:rPr>
        <w:t>невозможност</w:t>
      </w:r>
      <w:r w:rsidR="00F8065A" w:rsidRPr="00592B5F">
        <w:rPr>
          <w:rFonts w:ascii="Times New Roman" w:hAnsi="Times New Roman"/>
          <w:sz w:val="20"/>
          <w:szCs w:val="20"/>
        </w:rPr>
        <w:t xml:space="preserve">и </w:t>
      </w:r>
      <w:r w:rsidR="007A3860" w:rsidRPr="00592B5F">
        <w:rPr>
          <w:rFonts w:ascii="Times New Roman" w:hAnsi="Times New Roman"/>
          <w:sz w:val="20"/>
          <w:szCs w:val="20"/>
        </w:rPr>
        <w:t>их исполнения</w:t>
      </w:r>
      <w:r w:rsidR="00F8065A" w:rsidRPr="00592B5F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592B5F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592B5F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Pr="00592B5F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592B5F">
        <w:rPr>
          <w:rFonts w:ascii="Times New Roman" w:hAnsi="Times New Roman"/>
          <w:sz w:val="20"/>
          <w:szCs w:val="20"/>
        </w:rPr>
        <w:t>.</w:t>
      </w:r>
    </w:p>
    <w:p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592B5F">
        <w:rPr>
          <w:rFonts w:ascii="Times New Roman" w:hAnsi="Times New Roman"/>
          <w:b/>
          <w:sz w:val="20"/>
          <w:szCs w:val="20"/>
        </w:rPr>
        <w:t>:</w:t>
      </w:r>
    </w:p>
    <w:p w:rsidR="00547F50" w:rsidRPr="00592B5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2.2.1. </w:t>
      </w:r>
      <w:r w:rsidR="00091E16" w:rsidRPr="00592B5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592B5F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592B5F">
        <w:rPr>
          <w:rFonts w:ascii="Times New Roman" w:hAnsi="Times New Roman"/>
          <w:sz w:val="20"/>
          <w:szCs w:val="20"/>
        </w:rPr>
        <w:t>а</w:t>
      </w:r>
      <w:r w:rsidR="00DB7CCA" w:rsidRPr="00592B5F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592B5F">
        <w:rPr>
          <w:rFonts w:ascii="Times New Roman" w:hAnsi="Times New Roman"/>
          <w:sz w:val="20"/>
          <w:szCs w:val="20"/>
        </w:rPr>
        <w:t>,</w:t>
      </w:r>
      <w:r w:rsidR="00091E16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592B5F">
        <w:rPr>
          <w:rFonts w:ascii="Times New Roman" w:hAnsi="Times New Roman"/>
          <w:sz w:val="20"/>
          <w:szCs w:val="20"/>
        </w:rPr>
        <w:t>(</w:t>
      </w:r>
      <w:r w:rsidR="00DB7CCA" w:rsidRPr="00592B5F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EA31F4" w:rsidRPr="00592B5F">
        <w:rPr>
          <w:rFonts w:ascii="Times New Roman" w:hAnsi="Times New Roman"/>
          <w:sz w:val="20"/>
          <w:szCs w:val="20"/>
        </w:rPr>
        <w:t>1</w:t>
      </w:r>
      <w:r w:rsidR="00DB7CCA" w:rsidRPr="00592B5F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592B5F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592B5F">
        <w:rPr>
          <w:rFonts w:ascii="Times New Roman" w:hAnsi="Times New Roman"/>
          <w:sz w:val="20"/>
          <w:szCs w:val="20"/>
        </w:rPr>
        <w:t>,</w:t>
      </w:r>
      <w:r w:rsidR="00547F50" w:rsidRPr="00592B5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592B5F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592B5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592B5F">
        <w:rPr>
          <w:rFonts w:ascii="Times New Roman" w:hAnsi="Times New Roman"/>
          <w:sz w:val="20"/>
          <w:szCs w:val="20"/>
        </w:rPr>
        <w:t xml:space="preserve"> </w:t>
      </w:r>
      <w:r w:rsidR="00547F50" w:rsidRPr="00592B5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592B5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592B5F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2.2.3.</w:t>
      </w:r>
      <w:r w:rsidR="00A47FBF" w:rsidRPr="00592B5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592B5F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077CDF" w:rsidRPr="00592B5F" w:rsidRDefault="00AE17BD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</w:t>
      </w:r>
      <w:r w:rsidR="00671B90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592B5F">
        <w:rPr>
          <w:rFonts w:ascii="Times New Roman" w:hAnsi="Times New Roman"/>
          <w:sz w:val="20"/>
          <w:szCs w:val="20"/>
        </w:rPr>
        <w:t>связи: номера телефонов, e-mail</w:t>
      </w:r>
      <w:r w:rsidRPr="00592B5F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592B5F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592B5F">
        <w:rPr>
          <w:rFonts w:ascii="Times New Roman" w:hAnsi="Times New Roman"/>
          <w:b/>
          <w:sz w:val="20"/>
          <w:szCs w:val="20"/>
        </w:rPr>
        <w:t>вправе</w:t>
      </w:r>
      <w:r w:rsidRPr="00592B5F">
        <w:rPr>
          <w:rFonts w:ascii="Times New Roman" w:hAnsi="Times New Roman"/>
          <w:b/>
          <w:sz w:val="20"/>
          <w:szCs w:val="20"/>
        </w:rPr>
        <w:t>: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2.3.1. </w:t>
      </w:r>
      <w:r w:rsidR="00A4119A" w:rsidRPr="00592B5F">
        <w:rPr>
          <w:rFonts w:ascii="Times New Roman" w:hAnsi="Times New Roman"/>
          <w:sz w:val="20"/>
          <w:szCs w:val="20"/>
        </w:rPr>
        <w:t>С</w:t>
      </w:r>
      <w:r w:rsidRPr="00592B5F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592B5F">
        <w:rPr>
          <w:rFonts w:ascii="Times New Roman" w:hAnsi="Times New Roman"/>
          <w:sz w:val="20"/>
          <w:szCs w:val="20"/>
        </w:rPr>
        <w:t>ить</w:t>
      </w:r>
      <w:r w:rsidRPr="00592B5F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592B5F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2.3.2. </w:t>
      </w:r>
      <w:r w:rsidRPr="00592B5F">
        <w:rPr>
          <w:rFonts w:ascii="Times New Roman" w:hAnsi="Times New Roman"/>
          <w:bCs/>
          <w:sz w:val="20"/>
          <w:szCs w:val="20"/>
        </w:rPr>
        <w:t>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2.3.3.</w:t>
      </w:r>
      <w:r w:rsidRPr="00592B5F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4.3. настоящего Договора. В случае отказа Заказчика от совершения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</w:t>
      </w:r>
      <w:r w:rsidR="00ED4F80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592B5F" w:rsidRDefault="00ED4F8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2.3.5</w:t>
      </w:r>
      <w:r w:rsidR="00AE17BD" w:rsidRPr="00592B5F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592B5F">
        <w:rPr>
          <w:rFonts w:ascii="Times New Roman" w:hAnsi="Times New Roman"/>
          <w:sz w:val="20"/>
          <w:szCs w:val="20"/>
        </w:rPr>
        <w:t xml:space="preserve">е </w:t>
      </w:r>
      <w:r w:rsidR="00AE17BD" w:rsidRPr="00592B5F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592B5F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0D13C7" w:rsidRPr="00592B5F">
        <w:rPr>
          <w:rFonts w:ascii="Times New Roman" w:hAnsi="Times New Roman"/>
          <w:sz w:val="20"/>
          <w:szCs w:val="20"/>
        </w:rPr>
        <w:t>.</w:t>
      </w:r>
    </w:p>
    <w:p w:rsidR="00671B90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C45EA5" w:rsidRPr="00592B5F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="00874003" w:rsidRPr="00592B5F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592B5F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3</w:t>
      </w:r>
      <w:r w:rsidR="00D30CF6" w:rsidRPr="00592B5F">
        <w:rPr>
          <w:rFonts w:ascii="Times New Roman" w:hAnsi="Times New Roman"/>
          <w:b/>
          <w:sz w:val="20"/>
          <w:szCs w:val="20"/>
        </w:rPr>
        <w:t>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3.</w:t>
      </w:r>
      <w:r w:rsidR="00671B90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592B5F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4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592B5F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4.1.</w:t>
      </w:r>
      <w:r w:rsidR="00C45EA5" w:rsidRPr="00592B5F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настоящему Договору</w:t>
      </w:r>
      <w:r w:rsidRPr="00592B5F">
        <w:rPr>
          <w:rFonts w:ascii="Times New Roman" w:hAnsi="Times New Roman"/>
          <w:sz w:val="20"/>
          <w:szCs w:val="20"/>
        </w:rPr>
        <w:t>, составляет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</w:t>
      </w:r>
      <w:r w:rsidR="00644347"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CONTSUMSTR</w:t>
      </w:r>
      <w:r w:rsidR="00644347" w:rsidRPr="00592B5F">
        <w:rPr>
          <w:rFonts w:ascii="Times New Roman" w:hAnsi="Times New Roman"/>
        </w:rPr>
        <w:t>}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4.1.1. </w:t>
      </w:r>
      <w:r w:rsidR="00C45EA5" w:rsidRPr="00592B5F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единовременным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абонентским платежом.</w:t>
      </w:r>
    </w:p>
    <w:p w:rsidR="007405AE" w:rsidRPr="00592B5F" w:rsidRDefault="004800B4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Услуги</w:t>
      </w:r>
      <w:r w:rsidR="007405AE" w:rsidRPr="00592B5F">
        <w:rPr>
          <w:rFonts w:ascii="Times New Roman" w:hAnsi="Times New Roman"/>
          <w:sz w:val="20"/>
          <w:szCs w:val="20"/>
        </w:rPr>
        <w:t xml:space="preserve"> выполняются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7405AE" w:rsidRPr="00592B5F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66699F" w:rsidRPr="00592B5F" w:rsidRDefault="0066699F" w:rsidP="006669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</w:t>
      </w:r>
      <w:r w:rsidR="00AD46E3" w:rsidRPr="00592B5F">
        <w:rPr>
          <w:rFonts w:ascii="Times New Roman" w:hAnsi="Times New Roman"/>
          <w:sz w:val="20"/>
          <w:szCs w:val="20"/>
        </w:rPr>
        <w:t>включает в себя суммы оплат за 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обязан </w:t>
      </w:r>
      <w:r w:rsidRPr="00592B5F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Pr="00592B5F">
        <w:rPr>
          <w:rFonts w:ascii="Times New Roman" w:hAnsi="Times New Roman"/>
          <w:bCs/>
          <w:sz w:val="20"/>
          <w:szCs w:val="20"/>
        </w:rPr>
        <w:t>дополнительно оплатить 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течение 5-ти рабочих дней после введения процедуры реструктуризации.</w:t>
      </w:r>
    </w:p>
    <w:p w:rsidR="00AE17BD" w:rsidRPr="00592B5F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592B5F">
        <w:rPr>
          <w:rFonts w:ascii="Times New Roman" w:hAnsi="Times New Roman"/>
          <w:sz w:val="20"/>
          <w:szCs w:val="20"/>
        </w:rPr>
        <w:t>0</w:t>
      </w:r>
      <w:r w:rsidRPr="00592B5F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Pr="00592B5F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592B5F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592B5F">
        <w:rPr>
          <w:rFonts w:ascii="Times New Roman" w:hAnsi="Times New Roman"/>
          <w:sz w:val="20"/>
          <w:szCs w:val="20"/>
        </w:rPr>
        <w:t>6</w:t>
      </w:r>
      <w:r w:rsidR="00AE17BD" w:rsidRPr="00592B5F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AE17BD" w:rsidRPr="00592B5F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592B5F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 </w:t>
      </w:r>
      <w:r w:rsidR="00732C42" w:rsidRPr="00592B5F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592B5F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592B5F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592B5F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9</w:t>
      </w:r>
      <w:r w:rsidR="00671B90" w:rsidRPr="00592B5F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592B5F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0F648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highlight w:val="cyan"/>
        </w:rPr>
        <w:t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0F648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F6481" w:rsidRDefault="000F6481" w:rsidP="000F64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 w:rsidR="00DF2FC6">
        <w:rPr>
          <w:rFonts w:ascii="Times New Roman" w:hAnsi="Times New Roman"/>
          <w:sz w:val="20"/>
          <w:szCs w:val="20"/>
          <w:highlight w:val="cyan"/>
        </w:rPr>
        <w:t>Ознакомлен</w:t>
      </w:r>
      <w:r>
        <w:rPr>
          <w:rFonts w:ascii="Times New Roman" w:hAnsi="Times New Roman"/>
          <w:sz w:val="20"/>
          <w:szCs w:val="20"/>
          <w:highlight w:val="cyan"/>
        </w:rPr>
        <w:t xml:space="preserve"> и согласен______________</w:t>
      </w:r>
    </w:p>
    <w:p w:rsidR="00732C42" w:rsidRPr="00592B5F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Pr="00592B5F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5.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592B5F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592B5F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592B5F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592B5F">
        <w:rPr>
          <w:rFonts w:ascii="Times New Roman" w:hAnsi="Times New Roman"/>
          <w:sz w:val="20"/>
          <w:szCs w:val="20"/>
        </w:rPr>
        <w:t xml:space="preserve">нения)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592B5F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592B5F">
        <w:rPr>
          <w:rFonts w:ascii="Times New Roman" w:hAnsi="Times New Roman"/>
          <w:sz w:val="20"/>
          <w:szCs w:val="20"/>
        </w:rPr>
        <w:t>2.2</w:t>
      </w:r>
      <w:r w:rsidR="00912C76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A54C1B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>в</w:t>
      </w:r>
      <w:r w:rsidR="009534DD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592B5F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592B5F">
        <w:rPr>
          <w:rFonts w:ascii="Times New Roman" w:hAnsi="Times New Roman"/>
          <w:sz w:val="20"/>
          <w:szCs w:val="20"/>
        </w:rPr>
        <w:t>. При этом услуги</w:t>
      </w:r>
      <w:r w:rsidR="00056288" w:rsidRPr="00592B5F">
        <w:rPr>
          <w:rFonts w:ascii="Times New Roman" w:hAnsi="Times New Roman"/>
          <w:sz w:val="20"/>
          <w:szCs w:val="20"/>
        </w:rPr>
        <w:t>,</w:t>
      </w:r>
      <w:r w:rsidR="00F1725F" w:rsidRPr="00592B5F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1725F" w:rsidRPr="00592B5F">
        <w:rPr>
          <w:rFonts w:ascii="Times New Roman" w:hAnsi="Times New Roman"/>
          <w:sz w:val="20"/>
          <w:szCs w:val="20"/>
        </w:rPr>
        <w:t xml:space="preserve"> до </w:t>
      </w:r>
      <w:r w:rsidR="00DD317B" w:rsidRPr="00592B5F">
        <w:rPr>
          <w:rFonts w:ascii="Times New Roman" w:hAnsi="Times New Roman"/>
          <w:sz w:val="20"/>
          <w:szCs w:val="20"/>
        </w:rPr>
        <w:t>расторжения,</w:t>
      </w:r>
      <w:r w:rsidR="00F1725F" w:rsidRPr="00592B5F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F1725F" w:rsidRPr="00592B5F">
        <w:rPr>
          <w:rFonts w:ascii="Times New Roman" w:hAnsi="Times New Roman"/>
          <w:sz w:val="20"/>
          <w:szCs w:val="20"/>
        </w:rPr>
        <w:t xml:space="preserve">, а </w:t>
      </w:r>
      <w:r w:rsidR="00DD317B" w:rsidRPr="00592B5F">
        <w:rPr>
          <w:rFonts w:ascii="Times New Roman" w:hAnsi="Times New Roman"/>
          <w:sz w:val="20"/>
          <w:szCs w:val="20"/>
        </w:rPr>
        <w:t>оплаченные</w:t>
      </w:r>
      <w:r w:rsidR="00F1725F" w:rsidRPr="00592B5F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DD317B" w:rsidRPr="00592B5F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592B5F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</w:t>
      </w:r>
      <w:r w:rsidR="001C5FE6" w:rsidRPr="00592B5F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36DB0" w:rsidRPr="00592B5F">
        <w:rPr>
          <w:rFonts w:ascii="Times New Roman" w:hAnsi="Times New Roman"/>
          <w:sz w:val="20"/>
          <w:szCs w:val="20"/>
        </w:rPr>
        <w:t>оказания услуг</w:t>
      </w:r>
      <w:r w:rsidR="001C5FE6" w:rsidRPr="00592B5F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592B5F">
        <w:rPr>
          <w:rFonts w:ascii="Times New Roman" w:hAnsi="Times New Roman"/>
          <w:sz w:val="20"/>
          <w:szCs w:val="20"/>
        </w:rPr>
        <w:t>1</w:t>
      </w:r>
      <w:r w:rsidR="007B17CC" w:rsidRPr="00592B5F">
        <w:rPr>
          <w:rFonts w:ascii="Times New Roman" w:hAnsi="Times New Roman"/>
          <w:sz w:val="20"/>
          <w:szCs w:val="20"/>
        </w:rPr>
        <w:t xml:space="preserve">, </w:t>
      </w:r>
      <w:r w:rsidR="001C5FE6" w:rsidRPr="00592B5F">
        <w:rPr>
          <w:rFonts w:ascii="Times New Roman" w:hAnsi="Times New Roman"/>
          <w:sz w:val="20"/>
          <w:szCs w:val="20"/>
        </w:rPr>
        <w:t xml:space="preserve"> </w:t>
      </w:r>
      <w:r w:rsidR="007B17CC" w:rsidRPr="00592B5F">
        <w:rPr>
          <w:rFonts w:ascii="Times New Roman" w:hAnsi="Times New Roman"/>
          <w:sz w:val="20"/>
          <w:szCs w:val="20"/>
        </w:rPr>
        <w:t>и 4.3</w:t>
      </w:r>
      <w:r w:rsidR="001C5FE6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592B5F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592B5F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5.5</w:t>
      </w:r>
      <w:r w:rsidR="001C5FE6" w:rsidRPr="00592B5F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5.6</w:t>
      </w:r>
      <w:r w:rsidR="001C5FE6" w:rsidRPr="00592B5F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.7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592B5F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AE17BD" w:rsidRPr="00592B5F">
        <w:rPr>
          <w:rFonts w:ascii="Times New Roman" w:eastAsia="Times New Roman" w:hAnsi="Times New Roman"/>
          <w:sz w:val="20"/>
          <w:szCs w:val="20"/>
        </w:rPr>
        <w:t>1.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592B5F">
        <w:rPr>
          <w:rFonts w:ascii="Times New Roman" w:eastAsia="Times New Roman" w:hAnsi="Times New Roman"/>
          <w:sz w:val="20"/>
          <w:szCs w:val="20"/>
        </w:rPr>
        <w:t>0,5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8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592B5F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592B5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9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592B5F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6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592B5F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592B5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580068" w:rsidRPr="00592B5F">
        <w:rPr>
          <w:rFonts w:ascii="Times New Roman" w:hAnsi="Times New Roman"/>
          <w:sz w:val="20"/>
          <w:szCs w:val="20"/>
        </w:rPr>
        <w:t>.1.</w:t>
      </w:r>
      <w:r w:rsidR="001C07BC" w:rsidRPr="00592B5F">
        <w:rPr>
          <w:rFonts w:ascii="Times New Roman" w:hAnsi="Times New Roman"/>
          <w:sz w:val="20"/>
          <w:szCs w:val="20"/>
        </w:rPr>
        <w:t xml:space="preserve"> Д</w:t>
      </w:r>
      <w:r w:rsidR="00580068" w:rsidRPr="00592B5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592B5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AE17BD" w:rsidRPr="00592B5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AE17BD" w:rsidRPr="00592B5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CD7FE1" w:rsidRPr="00592B5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592B5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592B5F">
        <w:rPr>
          <w:rFonts w:ascii="Times New Roman" w:hAnsi="Times New Roman"/>
          <w:sz w:val="20"/>
          <w:szCs w:val="20"/>
        </w:rPr>
        <w:t>Общи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592B5F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592B5F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С </w:t>
      </w:r>
      <w:r w:rsidR="007B17CC" w:rsidRPr="00592B5F">
        <w:rPr>
          <w:rFonts w:ascii="Times New Roman" w:hAnsi="Times New Roman"/>
          <w:sz w:val="20"/>
          <w:szCs w:val="20"/>
        </w:rPr>
        <w:t>Общи</w:t>
      </w:r>
      <w:r w:rsidRPr="00592B5F">
        <w:rPr>
          <w:rFonts w:ascii="Times New Roman" w:hAnsi="Times New Roman"/>
          <w:sz w:val="20"/>
          <w:szCs w:val="20"/>
        </w:rPr>
        <w:t xml:space="preserve">ми </w:t>
      </w:r>
      <w:r w:rsidR="007B17CC" w:rsidRPr="00592B5F">
        <w:rPr>
          <w:rFonts w:ascii="Times New Roman" w:hAnsi="Times New Roman"/>
          <w:sz w:val="20"/>
          <w:szCs w:val="20"/>
        </w:rPr>
        <w:t>услови</w:t>
      </w:r>
      <w:r w:rsidRPr="00592B5F">
        <w:rPr>
          <w:rFonts w:ascii="Times New Roman" w:hAnsi="Times New Roman"/>
          <w:sz w:val="20"/>
          <w:szCs w:val="20"/>
        </w:rPr>
        <w:t>ями</w:t>
      </w:r>
      <w:r w:rsidR="007B17CC" w:rsidRPr="00592B5F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592B5F">
        <w:rPr>
          <w:rFonts w:ascii="Times New Roman" w:hAnsi="Times New Roman"/>
          <w:sz w:val="20"/>
          <w:szCs w:val="20"/>
        </w:rPr>
        <w:t>ознакомлен</w:t>
      </w:r>
      <w:r w:rsidR="007B17CC" w:rsidRPr="00592B5F">
        <w:rPr>
          <w:rFonts w:ascii="Times New Roman" w:hAnsi="Times New Roman"/>
          <w:sz w:val="20"/>
          <w:szCs w:val="20"/>
        </w:rPr>
        <w:t>______________</w:t>
      </w:r>
    </w:p>
    <w:p w:rsidR="00CD7FE1" w:rsidRPr="00592B5F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 xml:space="preserve">6.3. </w:t>
      </w:r>
      <w:r w:rsidR="00580068" w:rsidRPr="00592B5F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592B5F">
        <w:rPr>
          <w:rFonts w:ascii="Times New Roman" w:hAnsi="Times New Roman"/>
          <w:sz w:val="20"/>
          <w:szCs w:val="20"/>
        </w:rPr>
        <w:t>4.1.,</w:t>
      </w:r>
      <w:r w:rsidR="00783507" w:rsidRPr="00592B5F">
        <w:rPr>
          <w:rFonts w:ascii="Times New Roman" w:hAnsi="Times New Roman"/>
          <w:sz w:val="20"/>
          <w:szCs w:val="20"/>
        </w:rPr>
        <w:t xml:space="preserve"> 4.2., 4.3.</w:t>
      </w:r>
      <w:r w:rsidR="00580068" w:rsidRPr="00592B5F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592B5F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1C07BC" w:rsidRPr="00592B5F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580068" w:rsidRPr="00592B5F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592B5F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4540D5" w:rsidRPr="00592B5F">
        <w:rPr>
          <w:rFonts w:ascii="Times New Roman" w:hAnsi="Times New Roman"/>
          <w:sz w:val="20"/>
          <w:szCs w:val="20"/>
        </w:rPr>
        <w:t xml:space="preserve"> обяза</w:t>
      </w:r>
      <w:r w:rsidR="00DD317B" w:rsidRPr="00592B5F">
        <w:rPr>
          <w:rFonts w:ascii="Times New Roman" w:hAnsi="Times New Roman"/>
          <w:sz w:val="20"/>
          <w:szCs w:val="20"/>
        </w:rPr>
        <w:t>тельств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DD317B" w:rsidRPr="00592B5F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592B5F">
        <w:rPr>
          <w:rFonts w:ascii="Times New Roman" w:hAnsi="Times New Roman"/>
          <w:sz w:val="20"/>
          <w:szCs w:val="20"/>
        </w:rPr>
        <w:t xml:space="preserve">4.1., </w:t>
      </w:r>
      <w:r w:rsidR="00783507" w:rsidRPr="00592B5F">
        <w:rPr>
          <w:rFonts w:ascii="Times New Roman" w:hAnsi="Times New Roman"/>
          <w:sz w:val="20"/>
          <w:szCs w:val="20"/>
        </w:rPr>
        <w:t>4.2., 4.3</w:t>
      </w:r>
      <w:r w:rsidR="00163013" w:rsidRPr="00592B5F">
        <w:rPr>
          <w:rFonts w:ascii="Times New Roman" w:hAnsi="Times New Roman"/>
          <w:sz w:val="20"/>
          <w:szCs w:val="20"/>
        </w:rPr>
        <w:t>.</w:t>
      </w:r>
      <w:r w:rsidR="004540D5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7</w:t>
      </w:r>
      <w:r w:rsidR="00C12D7D" w:rsidRPr="00592B5F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</w:t>
      </w:r>
      <w:r w:rsidR="00C15EC8" w:rsidRPr="00592B5F">
        <w:rPr>
          <w:rFonts w:ascii="Times New Roman" w:hAnsi="Times New Roman"/>
          <w:sz w:val="20"/>
          <w:szCs w:val="20"/>
        </w:rPr>
        <w:t xml:space="preserve">.1. </w:t>
      </w:r>
      <w:r w:rsidR="00783507" w:rsidRPr="00592B5F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592B5F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592B5F">
        <w:rPr>
          <w:rFonts w:ascii="Times New Roman" w:hAnsi="Times New Roman"/>
          <w:sz w:val="20"/>
          <w:szCs w:val="20"/>
        </w:rPr>
        <w:t>.</w:t>
      </w:r>
    </w:p>
    <w:p w:rsidR="002C381F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8</w:t>
      </w:r>
      <w:r w:rsidR="000D13C7" w:rsidRPr="00592B5F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.2.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592B5F">
        <w:rPr>
          <w:rFonts w:ascii="Times New Roman" w:hAnsi="Times New Roman"/>
          <w:sz w:val="20"/>
          <w:szCs w:val="20"/>
        </w:rPr>
        <w:t>разделе</w:t>
      </w:r>
      <w:r w:rsidR="000D13C7" w:rsidRPr="00592B5F">
        <w:rPr>
          <w:rFonts w:ascii="Times New Roman" w:hAnsi="Times New Roman"/>
          <w:sz w:val="20"/>
          <w:szCs w:val="20"/>
        </w:rPr>
        <w:t xml:space="preserve"> 1</w:t>
      </w:r>
      <w:r w:rsidR="0030410C" w:rsidRPr="00592B5F">
        <w:rPr>
          <w:rFonts w:ascii="Times New Roman" w:hAnsi="Times New Roman"/>
          <w:sz w:val="20"/>
          <w:szCs w:val="20"/>
        </w:rPr>
        <w:t>0 настоящего</w:t>
      </w:r>
      <w:r w:rsidR="000D13C7" w:rsidRPr="00592B5F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245DFE" w:rsidRPr="00592B5F">
        <w:rPr>
          <w:rFonts w:ascii="Times New Roman" w:hAnsi="Times New Roman"/>
          <w:sz w:val="20"/>
          <w:szCs w:val="20"/>
        </w:rPr>
        <w:t>3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592B5F">
        <w:rPr>
          <w:rFonts w:ascii="Times New Roman" w:hAnsi="Times New Roman"/>
          <w:sz w:val="20"/>
          <w:szCs w:val="20"/>
        </w:rPr>
        <w:t>5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245DFE" w:rsidRPr="00592B5F">
        <w:rPr>
          <w:rFonts w:ascii="Times New Roman" w:hAnsi="Times New Roman"/>
          <w:sz w:val="20"/>
          <w:szCs w:val="20"/>
        </w:rPr>
        <w:t>(</w:t>
      </w:r>
      <w:r w:rsidR="0067768A" w:rsidRPr="00592B5F">
        <w:rPr>
          <w:rFonts w:ascii="Times New Roman" w:hAnsi="Times New Roman"/>
          <w:sz w:val="20"/>
          <w:szCs w:val="20"/>
        </w:rPr>
        <w:t>пять</w:t>
      </w:r>
      <w:r w:rsidR="00245DFE" w:rsidRPr="00592B5F">
        <w:rPr>
          <w:rFonts w:ascii="Times New Roman" w:hAnsi="Times New Roman"/>
          <w:sz w:val="20"/>
          <w:szCs w:val="20"/>
        </w:rPr>
        <w:t xml:space="preserve">) </w:t>
      </w:r>
      <w:r w:rsidR="000D13C7" w:rsidRPr="00592B5F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241F6F" w:rsidRPr="00592B5F">
        <w:rPr>
          <w:rFonts w:ascii="Times New Roman" w:hAnsi="Times New Roman"/>
          <w:sz w:val="20"/>
          <w:szCs w:val="20"/>
        </w:rPr>
        <w:t xml:space="preserve">.4. </w:t>
      </w:r>
      <w:r w:rsidR="000D13C7" w:rsidRPr="00592B5F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592B5F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592B5F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592B5F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592B5F">
        <w:rPr>
          <w:rFonts w:ascii="Times New Roman" w:hAnsi="Times New Roman"/>
          <w:sz w:val="20"/>
          <w:szCs w:val="20"/>
        </w:rPr>
        <w:t>.</w:t>
      </w:r>
    </w:p>
    <w:p w:rsidR="002C381F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9</w:t>
      </w:r>
      <w:r w:rsidR="000D13C7" w:rsidRPr="00592B5F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592B5F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9.2. 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C15EC8" w:rsidRPr="00592B5F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EA31F4" w:rsidRPr="00592B5F" w:rsidRDefault="00EA31F4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592B5F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10</w:t>
      </w:r>
      <w:r w:rsidR="00C15EC8" w:rsidRPr="00592B5F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592B5F" w:rsidTr="00E20307">
        <w:tc>
          <w:tcPr>
            <w:tcW w:w="4672" w:type="dxa"/>
          </w:tcPr>
          <w:p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FC0967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592B5F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592B5F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</w:p>
    <w:p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92B5F">
        <w:rPr>
          <w:rFonts w:ascii="Times New Roman" w:hAnsi="Times New Roman"/>
          <w:sz w:val="20"/>
          <w:szCs w:val="20"/>
        </w:rPr>
        <w:tab/>
      </w:r>
      <w:r w:rsidR="0058273F"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F95800" w:rsidRPr="00592B5F" w:rsidRDefault="005A6E4C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F95800" w:rsidRPr="00592B5F" w:rsidTr="006C45CC">
        <w:tc>
          <w:tcPr>
            <w:tcW w:w="675" w:type="dxa"/>
            <w:vAlign w:val="center"/>
          </w:tcPr>
          <w:p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F95800" w:rsidRPr="00592B5F" w:rsidTr="006C45CC">
        <w:tc>
          <w:tcPr>
            <w:tcW w:w="10456" w:type="dxa"/>
            <w:gridSpan w:val="2"/>
          </w:tcPr>
          <w:p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9A1EAA" w:rsidRPr="00592B5F">
              <w:rPr>
                <w:rFonts w:ascii="Times New Roman" w:hAnsi="Times New Roman"/>
                <w:lang w:val="en-US"/>
              </w:rPr>
              <w:t>CREDITORS</w:t>
            </w:r>
            <w:r w:rsidR="009A1EA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037B4A" w:rsidRPr="00592B5F">
              <w:rPr>
                <w:rFonts w:ascii="Times New Roman" w:hAnsi="Times New Roman"/>
                <w:lang w:val="en-US"/>
              </w:rPr>
              <w:t>CREDITORS</w:t>
            </w:r>
            <w:r w:rsidR="00037B4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F95800" w:rsidRPr="00592B5F" w:rsidTr="006C45CC">
        <w:tc>
          <w:tcPr>
            <w:tcW w:w="10456" w:type="dxa"/>
            <w:gridSpan w:val="2"/>
          </w:tcPr>
          <w:p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92B5F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>Я,</w:t>
      </w:r>
      <w:r w:rsidR="006C69B7">
        <w:rPr>
          <w:bCs/>
        </w:rPr>
        <w:t xml:space="preserve"> ${</w:t>
      </w:r>
      <w:r w:rsidRPr="00592B5F">
        <w:rPr>
          <w:lang w:val="en-US"/>
        </w:rPr>
        <w:t>CLNAME</w:t>
      </w:r>
      <w:r w:rsidRPr="00592B5F">
        <w:t>}, паспорт: серия</w:t>
      </w:r>
      <w:r w:rsidR="006C69B7">
        <w:t xml:space="preserve"> ${</w:t>
      </w:r>
      <w:r w:rsidRPr="00592B5F">
        <w:rPr>
          <w:lang w:val="en-US"/>
        </w:rPr>
        <w:t>CLPASS</w:t>
      </w:r>
      <w:r w:rsidRPr="00592B5F">
        <w:t>} номер</w:t>
      </w:r>
      <w:r w:rsidR="006C69B7">
        <w:t xml:space="preserve"> ${</w:t>
      </w:r>
      <w:r w:rsidRPr="00592B5F">
        <w:rPr>
          <w:lang w:val="en-US"/>
        </w:rPr>
        <w:t>CLPASN</w:t>
      </w:r>
      <w:r w:rsidRPr="00592B5F">
        <w:t>}, выданный</w:t>
      </w:r>
      <w:r w:rsidR="006C69B7">
        <w:t xml:space="preserve"> ${</w:t>
      </w:r>
      <w:r w:rsidRPr="00592B5F">
        <w:rPr>
          <w:lang w:val="en-US"/>
        </w:rPr>
        <w:t>CLPASORG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CLPASDATE</w:t>
      </w:r>
      <w:r w:rsidRPr="00592B5F">
        <w:t>},</w:t>
      </w:r>
      <w:r w:rsidR="006C69B7">
        <w:t xml:space="preserve"> ${</w:t>
      </w:r>
      <w:r w:rsidRPr="00592B5F">
        <w:rPr>
          <w:lang w:val="en-US"/>
        </w:rPr>
        <w:t>CLBIRTHDATE</w:t>
      </w:r>
      <w:r w:rsidRPr="00592B5F">
        <w:t>} года рождения, зарегистрированный по адресу:</w:t>
      </w:r>
      <w:r w:rsidR="006C69B7">
        <w:t xml:space="preserve"> ${</w:t>
      </w:r>
      <w:r w:rsidRPr="00592B5F">
        <w:rPr>
          <w:lang w:val="en-US"/>
        </w:rPr>
        <w:t>CLADRREG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CLSEX</w:t>
      </w:r>
      <w:r w:rsidRPr="00592B5F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3F3FCE" w:rsidRPr="00592B5F" w:rsidRDefault="00F95800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АНКЕТА КЛИЕНТА и согласие на обработку персональных данных</w:t>
      </w:r>
    </w:p>
    <w:p w:rsidR="003F3FCE" w:rsidRPr="00592B5F" w:rsidRDefault="003F3FCE" w:rsidP="003F3FCE">
      <w:pPr>
        <w:pStyle w:val="ab"/>
        <w:ind w:firstLine="360"/>
        <w:jc w:val="center"/>
        <w:rPr>
          <w:b/>
        </w:rPr>
      </w:pPr>
    </w:p>
    <w:p w:rsidR="003F3FCE" w:rsidRPr="00592B5F" w:rsidRDefault="003F3FCE" w:rsidP="003F3FC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3F3FCE" w:rsidRPr="00592B5F" w:rsidTr="006C45CC"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3F3FCE" w:rsidRPr="00592B5F" w:rsidTr="002D418B">
        <w:trPr>
          <w:trHeight w:val="569"/>
        </w:trPr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PASNUM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PASORG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3F3FCE" w:rsidRPr="00592B5F" w:rsidTr="002D418B">
        <w:trPr>
          <w:trHeight w:val="280"/>
        </w:trPr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3F3FCE" w:rsidRPr="00592B5F" w:rsidTr="002D418B">
        <w:trPr>
          <w:trHeight w:val="272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${TRAVELS}</w:t>
            </w:r>
          </w:p>
        </w:tc>
      </w:tr>
      <w:tr w:rsidR="003F3FCE" w:rsidRPr="00592B5F" w:rsidTr="002D418B">
        <w:trPr>
          <w:trHeight w:val="557"/>
        </w:trPr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3F3FCE" w:rsidRPr="00592B5F" w:rsidTr="002D418B">
        <w:trPr>
          <w:trHeight w:val="551"/>
        </w:trPr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${PHHOME}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${PHMOB1}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${PHMOB2}</w:t>
            </w:r>
          </w:p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${EMAIL}</w:t>
            </w:r>
          </w:p>
        </w:tc>
      </w:tr>
      <w:tr w:rsidR="003F3FCE" w:rsidRPr="00592B5F" w:rsidTr="002D418B">
        <w:trPr>
          <w:trHeight w:val="559"/>
        </w:trPr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FCE" w:rsidRPr="00592B5F" w:rsidTr="006C45CC"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3F3FCE" w:rsidRPr="00592B5F" w:rsidTr="006C45CC">
        <w:tc>
          <w:tcPr>
            <w:tcW w:w="155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3F3FCE" w:rsidRPr="00592B5F" w:rsidTr="002D418B">
        <w:trPr>
          <w:trHeight w:val="386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${CH1}</w:t>
            </w:r>
          </w:p>
        </w:tc>
        <w:tc>
          <w:tcPr>
            <w:tcW w:w="2235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${CH3}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${CH4}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${CH5}</w:t>
            </w: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${CH1NAME}</w:t>
            </w:r>
          </w:p>
        </w:tc>
        <w:tc>
          <w:tcPr>
            <w:tcW w:w="2235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${CH3NAME}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${CH4NAME}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${CH5NAME}</w:t>
            </w:r>
          </w:p>
        </w:tc>
      </w:tr>
      <w:tr w:rsidR="003F3FCE" w:rsidRPr="00592B5F" w:rsidTr="006C45CC">
        <w:trPr>
          <w:trHeight w:val="275"/>
        </w:trPr>
        <w:tc>
          <w:tcPr>
            <w:tcW w:w="144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${CH1DATE}</w:t>
            </w:r>
          </w:p>
        </w:tc>
        <w:tc>
          <w:tcPr>
            <w:tcW w:w="2235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${CH3DATE}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${CH4DATE}</w:t>
            </w:r>
          </w:p>
        </w:tc>
        <w:tc>
          <w:tcPr>
            <w:tcW w:w="1869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${CH5DATE}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3F3FCE" w:rsidRPr="00592B5F" w:rsidTr="006C45CC">
        <w:tc>
          <w:tcPr>
            <w:tcW w:w="9345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3F3FCE" w:rsidRPr="00592B5F" w:rsidTr="006C45CC">
        <w:tc>
          <w:tcPr>
            <w:tcW w:w="9345" w:type="dxa"/>
            <w:gridSpan w:val="2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3F3FCE" w:rsidRPr="00592B5F" w:rsidTr="006C45CC">
        <w:tc>
          <w:tcPr>
            <w:tcW w:w="2547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3F3FCE" w:rsidRPr="00592B5F" w:rsidTr="006C45C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${INCSALREAL}</w:t>
            </w:r>
          </w:p>
        </w:tc>
      </w:tr>
      <w:tr w:rsidR="003F3FCE" w:rsidRPr="00592B5F" w:rsidTr="006C45CC">
        <w:tc>
          <w:tcPr>
            <w:tcW w:w="9345" w:type="dxa"/>
            <w:gridSpan w:val="4"/>
            <w:shd w:val="clear" w:color="auto" w:fill="BFBFBF" w:themeFill="background1" w:themeFillShade="BF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3F3FCE" w:rsidRPr="00592B5F" w:rsidTr="006C45C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${INCPENSSUM}</w:t>
            </w:r>
          </w:p>
        </w:tc>
      </w:tr>
      <w:tr w:rsidR="003F3FCE" w:rsidRPr="00592B5F" w:rsidTr="006C45CC">
        <w:tc>
          <w:tcPr>
            <w:tcW w:w="288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lastRenderedPageBreak/>
              <w:t>День выплаты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${INCPENSBANK}</w:t>
            </w:r>
          </w:p>
        </w:tc>
      </w:tr>
      <w:tr w:rsidR="003F3FCE" w:rsidRPr="00592B5F" w:rsidTr="006C45CC">
        <w:tc>
          <w:tcPr>
            <w:tcW w:w="9345" w:type="dxa"/>
            <w:gridSpan w:val="4"/>
            <w:shd w:val="clear" w:color="auto" w:fill="BFBFBF" w:themeFill="background1" w:themeFillShade="BF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3F3FCE" w:rsidRPr="00592B5F" w:rsidTr="006C45CC">
        <w:tc>
          <w:tcPr>
            <w:tcW w:w="288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${INCADDDAY}</w:t>
            </w:r>
          </w:p>
        </w:tc>
      </w:tr>
      <w:tr w:rsidR="003F3FCE" w:rsidRPr="00592B5F" w:rsidTr="006C45CC">
        <w:tc>
          <w:tcPr>
            <w:tcW w:w="9345" w:type="dxa"/>
            <w:gridSpan w:val="4"/>
            <w:shd w:val="clear" w:color="auto" w:fill="BFBFBF" w:themeFill="background1" w:themeFillShade="BF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3F3FCE" w:rsidRPr="00592B5F" w:rsidTr="006C45CC">
        <w:tc>
          <w:tcPr>
            <w:tcW w:w="288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${INCUNFDAY}</w:t>
            </w:r>
          </w:p>
        </w:tc>
      </w:tr>
      <w:tr w:rsidR="003F3FCE" w:rsidRPr="00592B5F" w:rsidTr="006C45CC">
        <w:tc>
          <w:tcPr>
            <w:tcW w:w="9345" w:type="dxa"/>
            <w:gridSpan w:val="4"/>
            <w:shd w:val="clear" w:color="auto" w:fill="BFBFBF" w:themeFill="background1" w:themeFillShade="BF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3F3FCE" w:rsidRPr="00592B5F" w:rsidTr="006C45CC">
        <w:tc>
          <w:tcPr>
            <w:tcW w:w="288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${INCRENTDAY}</w:t>
            </w:r>
          </w:p>
        </w:tc>
      </w:tr>
      <w:tr w:rsidR="003F3FCE" w:rsidRPr="00592B5F" w:rsidTr="006C45CC">
        <w:tc>
          <w:tcPr>
            <w:tcW w:w="9345" w:type="dxa"/>
            <w:gridSpan w:val="4"/>
            <w:shd w:val="clear" w:color="auto" w:fill="BFBFBF" w:themeFill="background1" w:themeFillShade="BF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3F3FCE" w:rsidRPr="00592B5F" w:rsidTr="006C45CC">
        <w:tc>
          <w:tcPr>
            <w:tcW w:w="288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${INCFAMSUM}</w:t>
            </w:r>
          </w:p>
        </w:tc>
      </w:tr>
    </w:tbl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F3FCE" w:rsidRPr="00592B5F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F3FCE" w:rsidRPr="00592B5F" w:rsidTr="006C45CC">
        <w:tc>
          <w:tcPr>
            <w:tcW w:w="4785" w:type="dxa"/>
            <w:shd w:val="pct15" w:color="auto" w:fill="auto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3F3FCE" w:rsidRPr="00592B5F" w:rsidTr="006C45CC">
        <w:tc>
          <w:tcPr>
            <w:tcW w:w="4785" w:type="dxa"/>
            <w:shd w:val="pct15" w:color="auto" w:fill="auto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3F3FCE" w:rsidRPr="00592B5F" w:rsidTr="006C45CC">
        <w:tc>
          <w:tcPr>
            <w:tcW w:w="4785" w:type="dxa"/>
            <w:shd w:val="pct15" w:color="auto" w:fill="auto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3F3FCE" w:rsidRPr="00592B5F" w:rsidTr="006C45CC">
        <w:tc>
          <w:tcPr>
            <w:tcW w:w="4785" w:type="dxa"/>
            <w:shd w:val="pct15" w:color="auto" w:fill="auto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3F3FCE" w:rsidRPr="00592B5F" w:rsidTr="006C45CC">
        <w:tc>
          <w:tcPr>
            <w:tcW w:w="4785" w:type="dxa"/>
            <w:shd w:val="pct15" w:color="auto" w:fill="auto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3F3FCE" w:rsidRPr="00592B5F" w:rsidRDefault="003F3FCE" w:rsidP="002D418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3F3FCE" w:rsidRDefault="003F3FCE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16738" w:rsidRPr="00CA5BEA" w:rsidRDefault="00116738" w:rsidP="0011673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6: Информация об имуществе и сделках</w:t>
      </w:r>
    </w:p>
    <w:tbl>
      <w:tblPr>
        <w:tblStyle w:val="a3"/>
        <w:tblW w:w="9327" w:type="dxa"/>
        <w:tblInd w:w="-5" w:type="dxa"/>
        <w:tblLook w:val="04A0"/>
      </w:tblPr>
      <w:tblGrid>
        <w:gridCol w:w="1672"/>
        <w:gridCol w:w="6"/>
        <w:gridCol w:w="5239"/>
        <w:gridCol w:w="2410"/>
      </w:tblGrid>
      <w:tr w:rsidR="00CA5BEA" w:rsidRPr="005B29BA" w:rsidTr="00F92BC6">
        <w:trPr>
          <w:trHeight w:val="297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Pr="005B29BA" w:rsidRDefault="00CA5BEA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:rsidR="00CA5BEA" w:rsidRPr="005B29BA" w:rsidRDefault="00CA5BEA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Pr="005B29BA" w:rsidRDefault="00CA5BEA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A5BEA" w:rsidRPr="005B29BA" w:rsidTr="00F92BC6">
        <w:trPr>
          <w:trHeight w:val="297"/>
        </w:trPr>
        <w:tc>
          <w:tcPr>
            <w:tcW w:w="6917" w:type="dxa"/>
            <w:gridSpan w:val="3"/>
            <w:shd w:val="clear" w:color="auto" w:fill="A6A6A6" w:themeFill="background1" w:themeFillShade="A6"/>
          </w:tcPr>
          <w:p w:rsidR="00CA5BEA" w:rsidRPr="00DE574A" w:rsidRDefault="00CA5BEA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AF1287">
              <w:rPr>
                <w:rFonts w:ascii="Times New Roman" w:hAnsi="Times New Roman"/>
                <w:sz w:val="20"/>
                <w:szCs w:val="20"/>
              </w:rPr>
              <w:t>Заказчика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CA5BEA" w:rsidRPr="001C545B" w:rsidRDefault="00CA5BEA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A5BEA" w:rsidRPr="005B29BA" w:rsidTr="00F92BC6">
        <w:trPr>
          <w:trHeight w:val="297"/>
        </w:trPr>
        <w:tc>
          <w:tcPr>
            <w:tcW w:w="1678" w:type="dxa"/>
            <w:gridSpan w:val="2"/>
          </w:tcPr>
          <w:p w:rsidR="00CA5BEA" w:rsidRPr="00DE574A" w:rsidRDefault="00CA5BEA" w:rsidP="00F92BC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5239" w:type="dxa"/>
          </w:tcPr>
          <w:p w:rsidR="00CA5BEA" w:rsidRPr="00DE574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${HOME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410" w:type="dxa"/>
          </w:tcPr>
          <w:p w:rsidR="00CA5BEA" w:rsidRPr="0026269C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8" w:type="dxa"/>
            <w:gridSpan w:val="2"/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AUTOM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AUTOY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 г.</w:t>
            </w:r>
            <w:r>
              <w:rPr>
                <w:rFonts w:ascii="Times New Roman" w:hAnsi="Times New Roman"/>
                <w:sz w:val="20"/>
                <w:szCs w:val="20"/>
              </w:rPr>
              <w:t>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Pr="00DE574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SHARE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SHAREV1}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${BANK1} ${BANKV1}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${OTHER1}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${OTHERV1}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AUTOM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AUTOY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г.в.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Pr="00DE574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}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${SHARE2}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${SHAREV2}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${BANK2} ${BANKV2}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CA5BEA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CA5BEA" w:rsidRPr="000E0735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${OTHER2}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${OTHERV2}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CA5BEA" w:rsidRPr="005B29BA" w:rsidTr="00F92BC6">
        <w:trPr>
          <w:trHeight w:val="158"/>
        </w:trPr>
        <w:tc>
          <w:tcPr>
            <w:tcW w:w="6917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A5BEA" w:rsidRPr="001C545B" w:rsidRDefault="00CA5BEA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A5BEA" w:rsidRPr="001C545B" w:rsidRDefault="00CA5BEA" w:rsidP="00F92BC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A5BEA" w:rsidRPr="005B29BA" w:rsidTr="00F92BC6">
        <w:trPr>
          <w:trHeight w:val="306"/>
        </w:trPr>
        <w:tc>
          <w:tcPr>
            <w:tcW w:w="1672" w:type="dxa"/>
            <w:shd w:val="clear" w:color="auto" w:fill="FFFFFF" w:themeFill="background1"/>
          </w:tcPr>
          <w:p w:rsidR="00CA5BEA" w:rsidRPr="00DE574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DE574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${DLAUTO1}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171"/>
        </w:trPr>
        <w:tc>
          <w:tcPr>
            <w:tcW w:w="1672" w:type="dxa"/>
            <w:shd w:val="clear" w:color="auto" w:fill="FFFFFF" w:themeFill="background1"/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${DLAUTO2}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${DLAUTO3}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Pr="009826F4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DE574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${DLLAND1}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${DLLAND2}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Pr="005B29B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${DLLAND3}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DE574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${DLHOUSE1}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${DLHOUSE2}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${DLHOUSE3}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DE574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${DLSEC1}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${DLSEC2}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${DLSEC3}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DE574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${DLSHARE1}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${DLSHARE2}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${DLSHARE3}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DE574A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${DLOTHER1}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${DLOTHER2}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CA5BEA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CA5BEA" w:rsidRDefault="00CA5BEA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CA5BEA" w:rsidRPr="00AF1287" w:rsidRDefault="00CA5BEA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${DLOTHER3}</w:t>
            </w:r>
          </w:p>
        </w:tc>
        <w:tc>
          <w:tcPr>
            <w:tcW w:w="2410" w:type="dxa"/>
            <w:shd w:val="clear" w:color="auto" w:fill="FFFFFF" w:themeFill="background1"/>
          </w:tcPr>
          <w:p w:rsidR="00CA5BEA" w:rsidRDefault="00CA5BEA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</w:tbl>
    <w:p w:rsidR="00CA5BEA" w:rsidRDefault="00CA5BEA" w:rsidP="002D418B">
      <w:pPr>
        <w:spacing w:after="0" w:line="240" w:lineRule="auto"/>
        <w:rPr>
          <w:rFonts w:ascii="Times New Roman" w:hAnsi="Times New Roman"/>
          <w:b/>
          <w:sz w:val="20"/>
          <w:szCs w:val="20"/>
          <w:highlight w:val="cyan"/>
          <w:lang w:val="en-US"/>
        </w:rPr>
      </w:pPr>
    </w:p>
    <w:p w:rsidR="00116738" w:rsidRPr="00592B5F" w:rsidRDefault="00116738" w:rsidP="002D418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7:</w:t>
      </w:r>
      <w:r>
        <w:rPr>
          <w:rFonts w:ascii="Times New Roman" w:hAnsi="Times New Roman"/>
          <w:b/>
          <w:sz w:val="20"/>
          <w:szCs w:val="20"/>
        </w:rPr>
        <w:t xml:space="preserve">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3F3FCE" w:rsidRPr="00592B5F" w:rsidTr="006C45C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3F3FCE" w:rsidRPr="00592B5F" w:rsidTr="006C45C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3F3FCE" w:rsidRPr="00592B5F" w:rsidTr="006C45C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3F3FCE" w:rsidRPr="00592B5F" w:rsidTr="006C45C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3F3FCE" w:rsidRPr="00592B5F" w:rsidTr="006C45CC">
        <w:tc>
          <w:tcPr>
            <w:tcW w:w="5665" w:type="dxa"/>
            <w:shd w:val="clear" w:color="auto" w:fill="D9D9D9" w:themeFill="background1" w:themeFillShade="D9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3F3FCE" w:rsidRPr="00592B5F" w:rsidRDefault="003F3FCE" w:rsidP="002D418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3F3FCE" w:rsidRPr="00592B5F" w:rsidRDefault="003F3FCE" w:rsidP="003F3FC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3F3FCE" w:rsidP="003F3FC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3F3FCE" w:rsidP="003F3FCE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>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84755B" w:rsidRPr="00592B5F" w:rsidRDefault="003F3FCE" w:rsidP="00CB3D27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="0084755B"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3F3F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Расписка об ознакомлении с процедурой признания несостоятельным (банкротом)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клиента</w:t>
      </w:r>
    </w:p>
    <w:p w:rsidR="00F95800" w:rsidRPr="00592B5F" w:rsidRDefault="00F95800" w:rsidP="00F95800">
      <w:pPr>
        <w:pStyle w:val="ab"/>
        <w:ind w:firstLine="360"/>
        <w:jc w:val="both"/>
      </w:pPr>
      <w:r w:rsidRPr="00592B5F">
        <w:tab/>
        <w:t>Мне,</w:t>
      </w:r>
      <w:r w:rsidR="006C69B7">
        <w:t xml:space="preserve"> ${</w:t>
      </w:r>
      <w:r w:rsidRPr="00592B5F">
        <w:rPr>
          <w:lang w:val="en-US"/>
        </w:rPr>
        <w:t>CLNAME</w:t>
      </w:r>
      <w:r w:rsidRPr="00592B5F">
        <w:t>}, разъяснено и понятно, что:</w:t>
      </w:r>
    </w:p>
    <w:p w:rsidR="00F95800" w:rsidRPr="00592B5F" w:rsidRDefault="00F95800" w:rsidP="00F95800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592B5F">
        <w:rPr>
          <w:rFonts w:ascii="Times New Roman" w:hAnsi="Times New Roman"/>
          <w:sz w:val="20"/>
          <w:szCs w:val="20"/>
          <w:u w:val="single"/>
        </w:rPr>
        <w:t>ВСЕ</w:t>
      </w:r>
      <w:r w:rsidRPr="00592B5F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AD46E3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AD46E3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AD46E3" w:rsidRPr="00592B5F">
        <w:rPr>
          <w:rFonts w:ascii="Times New Roman" w:hAnsi="Times New Roman"/>
          <w:sz w:val="20"/>
          <w:szCs w:val="20"/>
        </w:rPr>
        <w:t xml:space="preserve">Исполнителем </w:t>
      </w:r>
      <w:r w:rsidRPr="00592B5F">
        <w:rPr>
          <w:rFonts w:ascii="Times New Roman" w:hAnsi="Times New Roman"/>
          <w:sz w:val="20"/>
          <w:szCs w:val="20"/>
        </w:rPr>
        <w:t xml:space="preserve"> и оплатить </w:t>
      </w:r>
      <w:r w:rsidR="00AD46E3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592B5F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592B5F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592B5F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592B5F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592B5F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F95800" w:rsidRPr="00592B5F" w:rsidRDefault="00785DB4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20</w:t>
      </w:r>
      <w:r w:rsidR="00F95800" w:rsidRPr="00592B5F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F95800" w:rsidRPr="00592B5F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  <w:t>Я,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 xml:space="preserve">_____________/__________________________________________________________________/____________________               </w:t>
      </w:r>
    </w:p>
    <w:p w:rsidR="00F95800" w:rsidRPr="00592B5F" w:rsidRDefault="00F95800" w:rsidP="00F95800">
      <w:pPr>
        <w:pStyle w:val="ab"/>
        <w:ind w:firstLine="360"/>
        <w:jc w:val="both"/>
        <w:rPr>
          <w:bCs/>
          <w:sz w:val="18"/>
          <w:szCs w:val="18"/>
        </w:rPr>
      </w:pPr>
      <w:r w:rsidRPr="00592B5F">
        <w:rPr>
          <w:bCs/>
          <w:sz w:val="18"/>
          <w:szCs w:val="18"/>
        </w:rPr>
        <w:t xml:space="preserve">      подпись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дата</w:t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3F3FC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Соглашение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3F3FCE" w:rsidRPr="00592B5F">
        <w:rPr>
          <w:rFonts w:ascii="Times New Roman" w:hAnsi="Times New Roman"/>
          <w:b/>
          <w:sz w:val="20"/>
          <w:szCs w:val="20"/>
        </w:rPr>
        <w:t>оказания услуг</w:t>
      </w:r>
      <w:r w:rsidRPr="00592B5F">
        <w:rPr>
          <w:rFonts w:ascii="Times New Roman" w:hAnsi="Times New Roman"/>
          <w:b/>
          <w:sz w:val="20"/>
          <w:szCs w:val="20"/>
        </w:rPr>
        <w:t xml:space="preserve"> №${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b/>
          <w:sz w:val="20"/>
          <w:szCs w:val="20"/>
        </w:rPr>
        <w:t>} от</w:t>
      </w:r>
      <w:r w:rsidR="006C69B7">
        <w:rPr>
          <w:rFonts w:ascii="Times New Roman" w:hAnsi="Times New Roman"/>
          <w:b/>
          <w:sz w:val="20"/>
          <w:szCs w:val="20"/>
        </w:rPr>
        <w:t xml:space="preserve"> 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b/>
          <w:sz w:val="20"/>
          <w:szCs w:val="20"/>
        </w:rPr>
        <w:t>}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Гражданин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COMPNAME</w:t>
      </w:r>
      <w:r w:rsidRPr="00592B5F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F95800" w:rsidRPr="00592B5F" w:rsidRDefault="00F95800" w:rsidP="00F95800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F95800" w:rsidRPr="00592B5F" w:rsidRDefault="00F95800" w:rsidP="00F95800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3F3FCE" w:rsidRPr="00592B5F">
        <w:rPr>
          <w:rFonts w:ascii="Times New Roman" w:hAnsi="Times New Roman"/>
          <w:sz w:val="20"/>
          <w:szCs w:val="20"/>
        </w:rPr>
        <w:t>$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F95800" w:rsidRPr="00795FC1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pStyle w:val="ab"/>
        <w:ind w:firstLine="360"/>
        <w:jc w:val="both"/>
      </w:pPr>
    </w:p>
    <w:p w:rsidR="00F95800" w:rsidRPr="00795FC1" w:rsidRDefault="00F95800" w:rsidP="00F95800">
      <w:pPr>
        <w:pStyle w:val="ab"/>
        <w:ind w:firstLine="360"/>
        <w:jc w:val="both"/>
      </w:pPr>
    </w:p>
    <w:p w:rsidR="00F95800" w:rsidRPr="00795FC1" w:rsidRDefault="00F95800" w:rsidP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rPr>
          <w:sz w:val="20"/>
          <w:szCs w:val="20"/>
        </w:rPr>
      </w:pPr>
    </w:p>
    <w:p w:rsidR="00F95800" w:rsidRDefault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F95800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DCA" w:rsidRDefault="001F4DCA" w:rsidP="002327A6">
      <w:pPr>
        <w:spacing w:after="0" w:line="240" w:lineRule="auto"/>
      </w:pPr>
      <w:r>
        <w:separator/>
      </w:r>
    </w:p>
  </w:endnote>
  <w:endnote w:type="continuationSeparator" w:id="1">
    <w:p w:rsidR="001F4DCA" w:rsidRDefault="001F4DCA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5CC" w:rsidRPr="00AA5E2A" w:rsidRDefault="006C45C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6C45CC" w:rsidRPr="00B23A69" w:rsidRDefault="006C45C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DCA" w:rsidRDefault="001F4DCA" w:rsidP="002327A6">
      <w:pPr>
        <w:spacing w:after="0" w:line="240" w:lineRule="auto"/>
      </w:pPr>
      <w:r>
        <w:separator/>
      </w:r>
    </w:p>
  </w:footnote>
  <w:footnote w:type="continuationSeparator" w:id="1">
    <w:p w:rsidR="001F4DCA" w:rsidRDefault="001F4DCA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5CC" w:rsidRDefault="00C96657">
    <w:pPr>
      <w:pStyle w:val="a4"/>
      <w:jc w:val="center"/>
    </w:pPr>
    <w:fldSimple w:instr="PAGE   \* MERGEFORMAT">
      <w:r w:rsidR="00CA5BEA">
        <w:rPr>
          <w:noProof/>
        </w:rPr>
        <w:t>9</w:t>
      </w:r>
    </w:fldSimple>
  </w:p>
  <w:p w:rsidR="006C45CC" w:rsidRDefault="006C45C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848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06449"/>
    <w:rsid w:val="00011850"/>
    <w:rsid w:val="00015F2A"/>
    <w:rsid w:val="00017B14"/>
    <w:rsid w:val="000229C8"/>
    <w:rsid w:val="00023AE0"/>
    <w:rsid w:val="000245E8"/>
    <w:rsid w:val="00036346"/>
    <w:rsid w:val="00037B4A"/>
    <w:rsid w:val="00042DD2"/>
    <w:rsid w:val="000432EC"/>
    <w:rsid w:val="00052313"/>
    <w:rsid w:val="00052AC7"/>
    <w:rsid w:val="00056288"/>
    <w:rsid w:val="00074897"/>
    <w:rsid w:val="00077CDF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F05F9"/>
    <w:rsid w:val="000F0D59"/>
    <w:rsid w:val="000F37CD"/>
    <w:rsid w:val="000F58D5"/>
    <w:rsid w:val="000F6481"/>
    <w:rsid w:val="00100F58"/>
    <w:rsid w:val="00116738"/>
    <w:rsid w:val="001322B3"/>
    <w:rsid w:val="00135472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5FEE"/>
    <w:rsid w:val="001B6EDC"/>
    <w:rsid w:val="001C07BC"/>
    <w:rsid w:val="001C5FE6"/>
    <w:rsid w:val="001C7231"/>
    <w:rsid w:val="001D512C"/>
    <w:rsid w:val="001D6127"/>
    <w:rsid w:val="001E5656"/>
    <w:rsid w:val="001F4DCA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271D5"/>
    <w:rsid w:val="002327A6"/>
    <w:rsid w:val="00236DB0"/>
    <w:rsid w:val="00241F6F"/>
    <w:rsid w:val="002443CF"/>
    <w:rsid w:val="00245DFE"/>
    <w:rsid w:val="00250463"/>
    <w:rsid w:val="002521F1"/>
    <w:rsid w:val="00255AEA"/>
    <w:rsid w:val="00267B64"/>
    <w:rsid w:val="002763B6"/>
    <w:rsid w:val="002A325F"/>
    <w:rsid w:val="002B5F16"/>
    <w:rsid w:val="002C0B7A"/>
    <w:rsid w:val="002C381F"/>
    <w:rsid w:val="002C4A9A"/>
    <w:rsid w:val="002D2CBE"/>
    <w:rsid w:val="002D418B"/>
    <w:rsid w:val="002E0FBD"/>
    <w:rsid w:val="002E1113"/>
    <w:rsid w:val="002E36B9"/>
    <w:rsid w:val="002F5CDF"/>
    <w:rsid w:val="002F718D"/>
    <w:rsid w:val="00301CC4"/>
    <w:rsid w:val="00301FD1"/>
    <w:rsid w:val="0030410C"/>
    <w:rsid w:val="003057C4"/>
    <w:rsid w:val="003134FF"/>
    <w:rsid w:val="00314C39"/>
    <w:rsid w:val="00320476"/>
    <w:rsid w:val="00326C02"/>
    <w:rsid w:val="003344FE"/>
    <w:rsid w:val="0033586C"/>
    <w:rsid w:val="003430B9"/>
    <w:rsid w:val="003572B0"/>
    <w:rsid w:val="00360A64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C7666"/>
    <w:rsid w:val="003D219B"/>
    <w:rsid w:val="003E2867"/>
    <w:rsid w:val="003E441C"/>
    <w:rsid w:val="003F1EE0"/>
    <w:rsid w:val="003F3FCE"/>
    <w:rsid w:val="00401646"/>
    <w:rsid w:val="00406F2E"/>
    <w:rsid w:val="00406F9B"/>
    <w:rsid w:val="00407057"/>
    <w:rsid w:val="00426715"/>
    <w:rsid w:val="00440442"/>
    <w:rsid w:val="00443ABF"/>
    <w:rsid w:val="00450C57"/>
    <w:rsid w:val="004540D5"/>
    <w:rsid w:val="00455DF2"/>
    <w:rsid w:val="00457989"/>
    <w:rsid w:val="00464BA7"/>
    <w:rsid w:val="00466721"/>
    <w:rsid w:val="004667DD"/>
    <w:rsid w:val="00472FEF"/>
    <w:rsid w:val="0047761D"/>
    <w:rsid w:val="004800B4"/>
    <w:rsid w:val="00480D80"/>
    <w:rsid w:val="00481F8A"/>
    <w:rsid w:val="004A0C22"/>
    <w:rsid w:val="004C2CB7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92B5F"/>
    <w:rsid w:val="005A1565"/>
    <w:rsid w:val="005A1BBB"/>
    <w:rsid w:val="005A2019"/>
    <w:rsid w:val="005A4E8F"/>
    <w:rsid w:val="005A6E4C"/>
    <w:rsid w:val="005C11ED"/>
    <w:rsid w:val="005C1D4A"/>
    <w:rsid w:val="005C507D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6E74"/>
    <w:rsid w:val="0060799A"/>
    <w:rsid w:val="0061787C"/>
    <w:rsid w:val="0061795A"/>
    <w:rsid w:val="00621B93"/>
    <w:rsid w:val="00621DFC"/>
    <w:rsid w:val="00636CB8"/>
    <w:rsid w:val="00636CCD"/>
    <w:rsid w:val="00644347"/>
    <w:rsid w:val="00652071"/>
    <w:rsid w:val="00660573"/>
    <w:rsid w:val="00664EB8"/>
    <w:rsid w:val="0066699F"/>
    <w:rsid w:val="00670CB8"/>
    <w:rsid w:val="00671B90"/>
    <w:rsid w:val="0067768A"/>
    <w:rsid w:val="0069489F"/>
    <w:rsid w:val="006A0BC3"/>
    <w:rsid w:val="006A174E"/>
    <w:rsid w:val="006A2FED"/>
    <w:rsid w:val="006A3182"/>
    <w:rsid w:val="006A3A46"/>
    <w:rsid w:val="006B02A1"/>
    <w:rsid w:val="006C45CC"/>
    <w:rsid w:val="006C569B"/>
    <w:rsid w:val="006C6607"/>
    <w:rsid w:val="006C69B7"/>
    <w:rsid w:val="006D1F8C"/>
    <w:rsid w:val="006E285A"/>
    <w:rsid w:val="006E68D2"/>
    <w:rsid w:val="006F41EF"/>
    <w:rsid w:val="007071D0"/>
    <w:rsid w:val="0070769F"/>
    <w:rsid w:val="00710ECB"/>
    <w:rsid w:val="00711797"/>
    <w:rsid w:val="0071313E"/>
    <w:rsid w:val="007157C2"/>
    <w:rsid w:val="00720D04"/>
    <w:rsid w:val="00732C42"/>
    <w:rsid w:val="007405AE"/>
    <w:rsid w:val="0075651B"/>
    <w:rsid w:val="00757780"/>
    <w:rsid w:val="00761BE3"/>
    <w:rsid w:val="00767D4B"/>
    <w:rsid w:val="00783507"/>
    <w:rsid w:val="00785DB4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19AB"/>
    <w:rsid w:val="00800E38"/>
    <w:rsid w:val="00816C55"/>
    <w:rsid w:val="008236BB"/>
    <w:rsid w:val="00840C30"/>
    <w:rsid w:val="00845608"/>
    <w:rsid w:val="0084755B"/>
    <w:rsid w:val="0085220F"/>
    <w:rsid w:val="0086160C"/>
    <w:rsid w:val="008629FD"/>
    <w:rsid w:val="008650DE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438CD"/>
    <w:rsid w:val="009519D3"/>
    <w:rsid w:val="009534DD"/>
    <w:rsid w:val="009541C3"/>
    <w:rsid w:val="00954678"/>
    <w:rsid w:val="009605F7"/>
    <w:rsid w:val="00960652"/>
    <w:rsid w:val="00973003"/>
    <w:rsid w:val="00975695"/>
    <w:rsid w:val="0098468C"/>
    <w:rsid w:val="00986365"/>
    <w:rsid w:val="00992068"/>
    <w:rsid w:val="00992810"/>
    <w:rsid w:val="009A1EAA"/>
    <w:rsid w:val="009A7F6C"/>
    <w:rsid w:val="009E0C7E"/>
    <w:rsid w:val="009E1EA3"/>
    <w:rsid w:val="009F2AF9"/>
    <w:rsid w:val="009F36D0"/>
    <w:rsid w:val="009F54BA"/>
    <w:rsid w:val="00A10B21"/>
    <w:rsid w:val="00A12AF5"/>
    <w:rsid w:val="00A216CE"/>
    <w:rsid w:val="00A25D38"/>
    <w:rsid w:val="00A36D3C"/>
    <w:rsid w:val="00A405E6"/>
    <w:rsid w:val="00A4119A"/>
    <w:rsid w:val="00A46628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D167E"/>
    <w:rsid w:val="00AD3FAA"/>
    <w:rsid w:val="00AD46E3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50314"/>
    <w:rsid w:val="00B51C11"/>
    <w:rsid w:val="00B524E9"/>
    <w:rsid w:val="00B52602"/>
    <w:rsid w:val="00B57A52"/>
    <w:rsid w:val="00B62510"/>
    <w:rsid w:val="00B664D9"/>
    <w:rsid w:val="00B66A7B"/>
    <w:rsid w:val="00B70DEB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0D62"/>
    <w:rsid w:val="00BE6283"/>
    <w:rsid w:val="00BF438D"/>
    <w:rsid w:val="00BF4509"/>
    <w:rsid w:val="00BF68F0"/>
    <w:rsid w:val="00C02CF5"/>
    <w:rsid w:val="00C060BB"/>
    <w:rsid w:val="00C12D7D"/>
    <w:rsid w:val="00C15EC8"/>
    <w:rsid w:val="00C22B34"/>
    <w:rsid w:val="00C26AD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171B"/>
    <w:rsid w:val="00C74B1D"/>
    <w:rsid w:val="00C7739C"/>
    <w:rsid w:val="00C96657"/>
    <w:rsid w:val="00CA5BEA"/>
    <w:rsid w:val="00CA7817"/>
    <w:rsid w:val="00CB3D27"/>
    <w:rsid w:val="00CB4FBD"/>
    <w:rsid w:val="00CD3572"/>
    <w:rsid w:val="00CD509F"/>
    <w:rsid w:val="00CD7E86"/>
    <w:rsid w:val="00CD7FE1"/>
    <w:rsid w:val="00CE284E"/>
    <w:rsid w:val="00CE37B6"/>
    <w:rsid w:val="00CE461E"/>
    <w:rsid w:val="00CE4B52"/>
    <w:rsid w:val="00CF1827"/>
    <w:rsid w:val="00CF2675"/>
    <w:rsid w:val="00CF334A"/>
    <w:rsid w:val="00CF4DB1"/>
    <w:rsid w:val="00D00C0E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45F86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F2FC6"/>
    <w:rsid w:val="00DF513E"/>
    <w:rsid w:val="00DF7015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44EB1"/>
    <w:rsid w:val="00E52B64"/>
    <w:rsid w:val="00E6213F"/>
    <w:rsid w:val="00E81DF9"/>
    <w:rsid w:val="00E92B3F"/>
    <w:rsid w:val="00E93050"/>
    <w:rsid w:val="00E937B8"/>
    <w:rsid w:val="00E93BE5"/>
    <w:rsid w:val="00E9599A"/>
    <w:rsid w:val="00EA31F4"/>
    <w:rsid w:val="00EA4037"/>
    <w:rsid w:val="00EA560D"/>
    <w:rsid w:val="00EB43B5"/>
    <w:rsid w:val="00ED293F"/>
    <w:rsid w:val="00ED4F80"/>
    <w:rsid w:val="00EE20E3"/>
    <w:rsid w:val="00EE22A1"/>
    <w:rsid w:val="00EE4D08"/>
    <w:rsid w:val="00EE595C"/>
    <w:rsid w:val="00EE78E5"/>
    <w:rsid w:val="00F10BD7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95800"/>
    <w:rsid w:val="00FA17B0"/>
    <w:rsid w:val="00FA6DC2"/>
    <w:rsid w:val="00FA7AC7"/>
    <w:rsid w:val="00FC0967"/>
    <w:rsid w:val="00FC0FAB"/>
    <w:rsid w:val="00FD0D4D"/>
    <w:rsid w:val="00FE0130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5B06D-1993-40CE-9948-B52F9994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76</TotalTime>
  <Pages>14</Pages>
  <Words>6146</Words>
  <Characters>35034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2022-11-11T05:56:00Z</cp:lastPrinted>
  <dcterms:created xsi:type="dcterms:W3CDTF">2022-07-04T09:50:00Z</dcterms:created>
  <dcterms:modified xsi:type="dcterms:W3CDTF">2023-02-06T06:57:00Z</dcterms:modified>
</cp:coreProperties>
</file>