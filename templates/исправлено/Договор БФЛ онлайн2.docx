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 xml:space="preserve">ДОГОВОР </w:t>
      </w:r>
      <w:r w:rsidR="00636CCD" w:rsidRPr="000C4997">
        <w:rPr>
          <w:rFonts w:ascii="Times New Roman" w:hAnsi="Times New Roman"/>
          <w:b/>
        </w:rPr>
        <w:t>ОКАЗАНИЯ УСЛУГ</w:t>
      </w:r>
    </w:p>
    <w:p w:rsidR="00CD3572" w:rsidRPr="000C4997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Индивидуальные условия</w:t>
      </w:r>
    </w:p>
    <w:p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№</w:t>
      </w:r>
      <w:r w:rsidR="008F1E9B" w:rsidRPr="000C4997">
        <w:rPr>
          <w:rFonts w:ascii="Times New Roman" w:hAnsi="Times New Roman"/>
          <w:b/>
        </w:rPr>
        <w:t>${</w:t>
      </w:r>
      <w:r w:rsidRPr="000C4997">
        <w:rPr>
          <w:rFonts w:ascii="Times New Roman" w:hAnsi="Times New Roman"/>
          <w:b/>
          <w:lang w:val="en-US"/>
        </w:rPr>
        <w:t>ID</w:t>
      </w:r>
      <w:r w:rsidRPr="000C4997">
        <w:rPr>
          <w:rFonts w:ascii="Times New Roman" w:hAnsi="Times New Roman"/>
          <w:b/>
        </w:rPr>
        <w:t>}</w:t>
      </w:r>
    </w:p>
    <w:p w:rsidR="00644347" w:rsidRPr="000C4997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0C4997">
        <w:rPr>
          <w:rFonts w:ascii="Times New Roman" w:hAnsi="Times New Roman"/>
        </w:rPr>
        <w:t>г.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CITY</w:t>
      </w:r>
      <w:r w:rsidRPr="000C4997">
        <w:rPr>
          <w:rFonts w:ascii="Times New Roman" w:hAnsi="Times New Roman"/>
          <w:b/>
        </w:rPr>
        <w:t>}</w:t>
      </w:r>
      <w:r w:rsidRPr="000C4997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DATE</w:t>
      </w:r>
      <w:r w:rsidRPr="000C4997">
        <w:rPr>
          <w:rFonts w:ascii="Times New Roman" w:hAnsi="Times New Roman"/>
          <w:b/>
        </w:rPr>
        <w:t>} г.</w:t>
      </w: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C4997">
        <w:rPr>
          <w:rFonts w:ascii="Times New Roman" w:hAnsi="Times New Roman"/>
        </w:rPr>
        <w:t>Гражданин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CLNAME</w:t>
      </w:r>
      <w:r w:rsidRPr="000C4997">
        <w:rPr>
          <w:rFonts w:ascii="Times New Roman" w:hAnsi="Times New Roman"/>
        </w:rPr>
        <w:t>}, паспорт: серия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CLPASS</w:t>
      </w:r>
      <w:r w:rsidRPr="000C4997">
        <w:rPr>
          <w:rFonts w:ascii="Times New Roman" w:hAnsi="Times New Roman"/>
        </w:rPr>
        <w:t>} номер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CLPASN</w:t>
      </w:r>
      <w:r w:rsidRPr="000C4997">
        <w:rPr>
          <w:rFonts w:ascii="Times New Roman" w:hAnsi="Times New Roman"/>
        </w:rPr>
        <w:t>}, выданный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CLPASORG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BE6283" w:rsidRPr="000C4997">
        <w:rPr>
          <w:rFonts w:ascii="Times New Roman" w:hAnsi="Times New Roman"/>
          <w:lang w:val="en-US"/>
        </w:rPr>
        <w:t>CL</w:t>
      </w:r>
      <w:r w:rsidRPr="000C4997">
        <w:rPr>
          <w:rFonts w:ascii="Times New Roman" w:hAnsi="Times New Roman"/>
          <w:lang w:val="en-US"/>
        </w:rPr>
        <w:t>PASDATE</w:t>
      </w:r>
      <w:r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CLBIRTHDATE</w:t>
      </w:r>
      <w:r w:rsidRPr="000C4997">
        <w:rPr>
          <w:rFonts w:ascii="Times New Roman" w:hAnsi="Times New Roman"/>
        </w:rPr>
        <w:t>} года рождения, зарегистрированный по адресу: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CLADRREG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CLSEX</w:t>
      </w:r>
      <w:r w:rsidRPr="000C4997">
        <w:rPr>
          <w:rFonts w:ascii="Times New Roman" w:hAnsi="Times New Roman"/>
        </w:rPr>
        <w:t xml:space="preserve">1} в дальнейшем </w:t>
      </w:r>
      <w:r w:rsidR="00636CCD" w:rsidRPr="000C4997">
        <w:rPr>
          <w:rFonts w:ascii="Times New Roman" w:hAnsi="Times New Roman"/>
          <w:b/>
        </w:rPr>
        <w:t>Заказчик</w:t>
      </w:r>
      <w:r w:rsidRPr="000C4997">
        <w:rPr>
          <w:rFonts w:ascii="Times New Roman" w:hAnsi="Times New Roman"/>
        </w:rPr>
        <w:t xml:space="preserve">, с одной стороны, и  </w:t>
      </w:r>
    </w:p>
    <w:p w:rsidR="00960652" w:rsidRPr="000C4997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</w:rPr>
        <w:t>${</w:t>
      </w:r>
      <w:r w:rsidR="00644347" w:rsidRPr="000C4997">
        <w:rPr>
          <w:rFonts w:ascii="Times New Roman" w:hAnsi="Times New Roman"/>
          <w:lang w:val="en-US"/>
        </w:rPr>
        <w:t>COMPNAME</w:t>
      </w:r>
      <w:r w:rsidR="00644347" w:rsidRPr="000C4997">
        <w:rPr>
          <w:rFonts w:ascii="Times New Roman" w:hAnsi="Times New Roman"/>
        </w:rPr>
        <w:t>}</w:t>
      </w:r>
      <w:r w:rsidR="00636CCD" w:rsidRPr="000C4997">
        <w:rPr>
          <w:rFonts w:ascii="Times New Roman" w:hAnsi="Times New Roman"/>
        </w:rPr>
        <w:t xml:space="preserve">, именуемое в дальнейшем </w:t>
      </w:r>
      <w:r w:rsidR="00636CCD" w:rsidRPr="000C4997">
        <w:rPr>
          <w:rFonts w:ascii="Times New Roman" w:hAnsi="Times New Roman"/>
          <w:b/>
        </w:rPr>
        <w:t>Исполнитель</w:t>
      </w:r>
      <w:r w:rsidR="00644347" w:rsidRPr="000C4997">
        <w:rPr>
          <w:rFonts w:ascii="Times New Roman" w:hAnsi="Times New Roman"/>
        </w:rPr>
        <w:t>, в лице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EMPNAME</w:t>
      </w:r>
      <w:r w:rsidR="00644347"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EMPSEX</w:t>
      </w:r>
      <w:r w:rsidR="00644347" w:rsidRPr="000C4997">
        <w:rPr>
          <w:rFonts w:ascii="Times New Roman" w:hAnsi="Times New Roman"/>
        </w:rPr>
        <w:t>} на основании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EMPDOV</w:t>
      </w:r>
      <w:r w:rsidR="00644347" w:rsidRPr="000C4997">
        <w:rPr>
          <w:rFonts w:ascii="Times New Roman" w:hAnsi="Times New Roman"/>
        </w:rPr>
        <w:t>}</w:t>
      </w:r>
      <w:r w:rsidR="00960652" w:rsidRPr="000C4997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0C4997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0C4997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0C4997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0C4997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0C4997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3A114C"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 xml:space="preserve">1. </w:t>
      </w:r>
      <w:r w:rsidR="003A114C" w:rsidRPr="000C4997">
        <w:rPr>
          <w:rFonts w:ascii="Times New Roman" w:hAnsi="Times New Roman"/>
          <w:sz w:val="20"/>
          <w:szCs w:val="20"/>
        </w:rPr>
        <w:t xml:space="preserve"> </w:t>
      </w:r>
      <w:r w:rsidR="00975695" w:rsidRPr="000C4997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0C4997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0C4997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0C4997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0C4997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0C4997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0C4997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0C4997">
        <w:rPr>
          <w:rFonts w:ascii="Times New Roman" w:hAnsi="Times New Roman"/>
          <w:sz w:val="20"/>
          <w:szCs w:val="20"/>
        </w:rPr>
        <w:t xml:space="preserve">1 </w:t>
      </w:r>
      <w:r w:rsidR="00AE7C80" w:rsidRPr="000C4997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0C4997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0C4997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0C4997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3E2867" w:rsidRPr="000C499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D701BE" w:rsidRPr="000C4997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0C4997">
        <w:rPr>
          <w:rFonts w:ascii="Times New Roman" w:hAnsi="Times New Roman"/>
        </w:rPr>
        <w:t xml:space="preserve">абонентское </w:t>
      </w:r>
      <w:r w:rsidR="00D701BE" w:rsidRPr="000C4997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</w:t>
      </w:r>
      <w:r w:rsidR="00CB33A7" w:rsidRPr="000C4997">
        <w:rPr>
          <w:rFonts w:ascii="Times New Roman" w:hAnsi="Times New Roman"/>
          <w:sz w:val="20"/>
          <w:szCs w:val="20"/>
        </w:rPr>
        <w:t xml:space="preserve"> путем дистанционного представления интересов и подачи документов посредством направления почтовым отправлением или через электронные сервисы</w:t>
      </w:r>
      <w:r w:rsidR="00D701BE" w:rsidRPr="000C4997">
        <w:rPr>
          <w:rFonts w:ascii="Times New Roman" w:hAnsi="Times New Roman"/>
          <w:sz w:val="20"/>
          <w:szCs w:val="20"/>
        </w:rPr>
        <w:t>, а именно:</w:t>
      </w:r>
    </w:p>
    <w:p w:rsidR="00336ACC" w:rsidRPr="000C4997" w:rsidRDefault="00336ACC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C378BD" w:rsidRPr="000C4997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C378BD" w:rsidRPr="000C4997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0C4997">
        <w:rPr>
          <w:rFonts w:ascii="Times New Roman" w:hAnsi="Times New Roman"/>
          <w:sz w:val="20"/>
          <w:szCs w:val="20"/>
        </w:rPr>
        <w:t>/направить</w:t>
      </w:r>
      <w:r w:rsidR="00C378BD" w:rsidRPr="000C4997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0C4997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0C4997">
        <w:rPr>
          <w:rFonts w:ascii="Times New Roman" w:hAnsi="Times New Roman"/>
          <w:sz w:val="20"/>
          <w:szCs w:val="20"/>
        </w:rPr>
        <w:t>;</w:t>
      </w:r>
    </w:p>
    <w:p w:rsidR="006A3A46" w:rsidRPr="000C4997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0C4997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0C4997">
        <w:rPr>
          <w:rFonts w:ascii="Times New Roman" w:hAnsi="Times New Roman"/>
          <w:sz w:val="20"/>
          <w:szCs w:val="20"/>
        </w:rPr>
        <w:t>я о</w:t>
      </w:r>
      <w:r w:rsidRPr="000C4997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0C4997">
        <w:rPr>
          <w:rFonts w:ascii="Times New Roman" w:hAnsi="Times New Roman"/>
          <w:sz w:val="20"/>
          <w:szCs w:val="20"/>
        </w:rPr>
        <w:t>.</w:t>
      </w:r>
    </w:p>
    <w:p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Быть представителем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B33A7" w:rsidRPr="000C4997">
        <w:rPr>
          <w:rFonts w:ascii="Times New Roman" w:hAnsi="Times New Roman"/>
          <w:sz w:val="20"/>
          <w:szCs w:val="20"/>
        </w:rPr>
        <w:t xml:space="preserve">посредством участия в онлайн заседаниях </w:t>
      </w:r>
      <w:r w:rsidRPr="000C4997">
        <w:rPr>
          <w:rFonts w:ascii="Times New Roman" w:hAnsi="Times New Roman"/>
          <w:sz w:val="20"/>
          <w:szCs w:val="20"/>
        </w:rPr>
        <w:t>в соответствующем Арбитражном суде при рассмотрении дела о банкротстве.</w:t>
      </w:r>
      <w:r w:rsidR="00F5309C" w:rsidRPr="000C4997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5309C" w:rsidRPr="000C4997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0C4997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Pr="000C4997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B42224" w:rsidRPr="000C4997">
        <w:rPr>
          <w:rFonts w:ascii="Times New Roman" w:hAnsi="Times New Roman"/>
          <w:sz w:val="20"/>
          <w:szCs w:val="20"/>
        </w:rPr>
        <w:t>.</w:t>
      </w:r>
    </w:p>
    <w:p w:rsidR="00B42224" w:rsidRPr="000C4997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0C4997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1E5656" w:rsidRPr="000C4997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0C4997">
        <w:rPr>
          <w:rFonts w:ascii="Times New Roman" w:hAnsi="Times New Roman"/>
          <w:sz w:val="20"/>
          <w:szCs w:val="20"/>
        </w:rPr>
        <w:t>,</w:t>
      </w:r>
      <w:r w:rsidR="001E5656" w:rsidRPr="000C4997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0C4997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2</w:t>
      </w:r>
      <w:r w:rsidR="000D13C7" w:rsidRPr="000C4997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2.1.1. </w:t>
      </w:r>
      <w:r w:rsidR="00B66A7B" w:rsidRPr="000C4997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2.1.2</w:t>
      </w:r>
      <w:r w:rsidR="009605F7" w:rsidRPr="000C4997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9605F7" w:rsidRPr="000C4997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0C4997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0C4997">
        <w:rPr>
          <w:rFonts w:ascii="Times New Roman" w:hAnsi="Times New Roman"/>
          <w:sz w:val="20"/>
          <w:szCs w:val="20"/>
        </w:rPr>
        <w:t>;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2.1.3</w:t>
      </w:r>
      <w:r w:rsidR="009605F7" w:rsidRPr="000C4997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Pr="000C4997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2.1.4</w:t>
      </w:r>
      <w:r w:rsidR="009605F7" w:rsidRPr="000C4997">
        <w:rPr>
          <w:rFonts w:ascii="Times New Roman" w:hAnsi="Times New Roman"/>
          <w:sz w:val="20"/>
          <w:szCs w:val="20"/>
        </w:rPr>
        <w:t xml:space="preserve">. </w:t>
      </w:r>
      <w:r w:rsidR="000229C8" w:rsidRPr="000C4997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2.1.5</w:t>
      </w:r>
      <w:r w:rsidR="009605F7" w:rsidRPr="000C4997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9605F7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9605F7" w:rsidRPr="000C4997">
        <w:rPr>
          <w:rFonts w:ascii="Times New Roman" w:hAnsi="Times New Roman"/>
          <w:sz w:val="20"/>
          <w:szCs w:val="20"/>
        </w:rPr>
        <w:t>.</w:t>
      </w:r>
    </w:p>
    <w:p w:rsidR="00F8065A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1E5656" w:rsidRPr="000C4997">
        <w:rPr>
          <w:rFonts w:ascii="Times New Roman" w:hAnsi="Times New Roman"/>
          <w:sz w:val="20"/>
          <w:szCs w:val="20"/>
        </w:rPr>
        <w:t>6</w:t>
      </w:r>
      <w:r w:rsidRPr="000C4997">
        <w:rPr>
          <w:rFonts w:ascii="Times New Roman" w:hAnsi="Times New Roman"/>
          <w:sz w:val="20"/>
          <w:szCs w:val="20"/>
        </w:rPr>
        <w:t>.</w:t>
      </w:r>
      <w:r w:rsidR="0030410C" w:rsidRPr="000C4997">
        <w:rPr>
          <w:rFonts w:ascii="Times New Roman" w:hAnsi="Times New Roman"/>
          <w:sz w:val="20"/>
          <w:szCs w:val="20"/>
        </w:rPr>
        <w:t xml:space="preserve"> </w:t>
      </w:r>
      <w:r w:rsidR="007A3860" w:rsidRPr="000C4997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7A3860" w:rsidRPr="000C4997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0C4997">
        <w:rPr>
          <w:rFonts w:ascii="Times New Roman" w:hAnsi="Times New Roman"/>
          <w:sz w:val="20"/>
          <w:szCs w:val="20"/>
        </w:rPr>
        <w:t>реп</w:t>
      </w:r>
      <w:r w:rsidR="007A3860" w:rsidRPr="000C4997">
        <w:rPr>
          <w:rFonts w:ascii="Times New Roman" w:hAnsi="Times New Roman"/>
          <w:sz w:val="20"/>
          <w:szCs w:val="20"/>
        </w:rPr>
        <w:t>ятствующих</w:t>
      </w:r>
      <w:r w:rsidR="00F8065A" w:rsidRPr="000C4997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0C4997">
        <w:rPr>
          <w:rFonts w:ascii="Times New Roman" w:hAnsi="Times New Roman"/>
          <w:sz w:val="20"/>
          <w:szCs w:val="20"/>
        </w:rPr>
        <w:t>невозможност</w:t>
      </w:r>
      <w:r w:rsidR="00F8065A" w:rsidRPr="000C4997">
        <w:rPr>
          <w:rFonts w:ascii="Times New Roman" w:hAnsi="Times New Roman"/>
          <w:sz w:val="20"/>
          <w:szCs w:val="20"/>
        </w:rPr>
        <w:t xml:space="preserve">и </w:t>
      </w:r>
      <w:r w:rsidR="007A3860" w:rsidRPr="000C4997">
        <w:rPr>
          <w:rFonts w:ascii="Times New Roman" w:hAnsi="Times New Roman"/>
          <w:sz w:val="20"/>
          <w:szCs w:val="20"/>
        </w:rPr>
        <w:t>их исполнения</w:t>
      </w:r>
      <w:r w:rsidR="00F8065A" w:rsidRPr="000C4997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0C4997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0C4997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2C381F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Pr="000C4997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0C4997">
        <w:rPr>
          <w:rFonts w:ascii="Times New Roman" w:hAnsi="Times New Roman"/>
          <w:sz w:val="20"/>
          <w:szCs w:val="20"/>
        </w:rPr>
        <w:t>.</w:t>
      </w:r>
    </w:p>
    <w:p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0C4997">
        <w:rPr>
          <w:rFonts w:ascii="Times New Roman" w:hAnsi="Times New Roman"/>
          <w:b/>
          <w:sz w:val="20"/>
          <w:szCs w:val="20"/>
        </w:rPr>
        <w:t>:</w:t>
      </w:r>
    </w:p>
    <w:p w:rsidR="00547F50" w:rsidRPr="000C4997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2.2.1. </w:t>
      </w:r>
      <w:r w:rsidR="00091E16" w:rsidRPr="000C4997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0C4997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0C4997">
        <w:rPr>
          <w:rFonts w:ascii="Times New Roman" w:hAnsi="Times New Roman"/>
          <w:sz w:val="20"/>
          <w:szCs w:val="20"/>
        </w:rPr>
        <w:t>а</w:t>
      </w:r>
      <w:r w:rsidR="00DB7CCA" w:rsidRPr="000C4997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0C4997">
        <w:rPr>
          <w:rFonts w:ascii="Times New Roman" w:hAnsi="Times New Roman"/>
          <w:sz w:val="20"/>
          <w:szCs w:val="20"/>
        </w:rPr>
        <w:t>,</w:t>
      </w:r>
      <w:r w:rsidR="00091E16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0C4997">
        <w:rPr>
          <w:rFonts w:ascii="Times New Roman" w:hAnsi="Times New Roman"/>
          <w:sz w:val="20"/>
          <w:szCs w:val="20"/>
        </w:rPr>
        <w:t>(</w:t>
      </w:r>
      <w:r w:rsidR="00DB7CCA" w:rsidRPr="000C4997">
        <w:rPr>
          <w:rFonts w:ascii="Times New Roman" w:hAnsi="Times New Roman"/>
          <w:sz w:val="20"/>
          <w:szCs w:val="20"/>
        </w:rPr>
        <w:t xml:space="preserve">оригиналы и </w:t>
      </w:r>
      <w:r w:rsidR="00DB7CCA" w:rsidRPr="000C4997">
        <w:rPr>
          <w:rFonts w:ascii="Times New Roman" w:hAnsi="Times New Roman"/>
          <w:sz w:val="20"/>
          <w:szCs w:val="20"/>
        </w:rPr>
        <w:lastRenderedPageBreak/>
        <w:t>копии, согласно Приложения №</w:t>
      </w:r>
      <w:r w:rsidR="00776DA1" w:rsidRPr="000C4997">
        <w:rPr>
          <w:rFonts w:ascii="Times New Roman" w:hAnsi="Times New Roman"/>
          <w:sz w:val="20"/>
          <w:szCs w:val="20"/>
        </w:rPr>
        <w:t>1</w:t>
      </w:r>
      <w:r w:rsidR="00DB7CCA" w:rsidRPr="000C4997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0C4997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0C4997">
        <w:rPr>
          <w:rFonts w:ascii="Times New Roman" w:hAnsi="Times New Roman"/>
          <w:sz w:val="20"/>
          <w:szCs w:val="20"/>
        </w:rPr>
        <w:t>,</w:t>
      </w:r>
      <w:r w:rsidR="00547F50" w:rsidRPr="000C4997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0C4997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0C4997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0C4997">
        <w:rPr>
          <w:rFonts w:ascii="Times New Roman" w:hAnsi="Times New Roman"/>
          <w:sz w:val="20"/>
          <w:szCs w:val="20"/>
        </w:rPr>
        <w:t xml:space="preserve"> </w:t>
      </w:r>
      <w:r w:rsidR="00547F50" w:rsidRPr="000C4997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0C4997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0C4997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2.2.3.</w:t>
      </w:r>
      <w:r w:rsidR="00A47FBF" w:rsidRPr="000C4997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0C4997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6C3A49" w:rsidRPr="000C4997" w:rsidRDefault="006C3A49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0C4997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</w:t>
      </w:r>
      <w:r w:rsidR="00671B90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0C4997">
        <w:rPr>
          <w:rFonts w:ascii="Times New Roman" w:hAnsi="Times New Roman"/>
          <w:sz w:val="20"/>
          <w:szCs w:val="20"/>
        </w:rPr>
        <w:t>связи: номера телефонов, e-mail</w:t>
      </w:r>
      <w:r w:rsidRPr="000C4997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0C4997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0C4997">
        <w:rPr>
          <w:rFonts w:ascii="Times New Roman" w:hAnsi="Times New Roman"/>
          <w:b/>
          <w:sz w:val="20"/>
          <w:szCs w:val="20"/>
        </w:rPr>
        <w:t>вправе</w:t>
      </w:r>
      <w:r w:rsidRPr="000C4997">
        <w:rPr>
          <w:rFonts w:ascii="Times New Roman" w:hAnsi="Times New Roman"/>
          <w:b/>
          <w:sz w:val="20"/>
          <w:szCs w:val="20"/>
        </w:rPr>
        <w:t>: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2.3.1. </w:t>
      </w:r>
      <w:r w:rsidR="00A4119A" w:rsidRPr="000C4997">
        <w:rPr>
          <w:rFonts w:ascii="Times New Roman" w:hAnsi="Times New Roman"/>
          <w:sz w:val="20"/>
          <w:szCs w:val="20"/>
        </w:rPr>
        <w:t>С</w:t>
      </w:r>
      <w:r w:rsidRPr="000C4997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0C4997">
        <w:rPr>
          <w:rFonts w:ascii="Times New Roman" w:hAnsi="Times New Roman"/>
          <w:sz w:val="20"/>
          <w:szCs w:val="20"/>
        </w:rPr>
        <w:t>ить</w:t>
      </w:r>
      <w:r w:rsidRPr="000C4997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0C4997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2.3.2. </w:t>
      </w:r>
      <w:r w:rsidRPr="000C4997">
        <w:rPr>
          <w:rFonts w:ascii="Times New Roman" w:hAnsi="Times New Roman"/>
          <w:bCs/>
          <w:sz w:val="20"/>
          <w:szCs w:val="20"/>
        </w:rPr>
        <w:t>Требовать</w:t>
      </w:r>
      <w:r w:rsidRPr="000C4997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</w:t>
      </w:r>
      <w:r w:rsidR="00DF7500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0C4997">
        <w:rPr>
          <w:rFonts w:ascii="Times New Roman" w:hAnsi="Times New Roman"/>
          <w:sz w:val="20"/>
          <w:szCs w:val="20"/>
        </w:rPr>
        <w:t xml:space="preserve">е </w:t>
      </w:r>
      <w:r w:rsidRPr="000C4997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0C4997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0D13C7"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C45EA5" w:rsidRPr="000C4997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="00874003" w:rsidRPr="000C4997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0C4997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3</w:t>
      </w:r>
      <w:r w:rsidR="00D30CF6" w:rsidRPr="000C4997">
        <w:rPr>
          <w:rFonts w:ascii="Times New Roman" w:hAnsi="Times New Roman"/>
          <w:b/>
          <w:sz w:val="20"/>
          <w:szCs w:val="20"/>
        </w:rPr>
        <w:t>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3.</w:t>
      </w:r>
      <w:r w:rsidR="00671B90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0C4997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4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0C4997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4.1.</w:t>
      </w:r>
      <w:r w:rsidR="00C45EA5" w:rsidRPr="000C4997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настоящему Договору</w:t>
      </w:r>
      <w:r w:rsidRPr="000C4997">
        <w:rPr>
          <w:rFonts w:ascii="Times New Roman" w:hAnsi="Times New Roman"/>
          <w:sz w:val="20"/>
          <w:szCs w:val="20"/>
        </w:rPr>
        <w:t>, составляет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</w:t>
      </w:r>
      <w:r w:rsidR="00644347"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CONTSUMSTR</w:t>
      </w:r>
      <w:r w:rsidR="00644347" w:rsidRPr="000C4997">
        <w:rPr>
          <w:rFonts w:ascii="Times New Roman" w:hAnsi="Times New Roman"/>
        </w:rPr>
        <w:t>}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4.1.1. </w:t>
      </w:r>
      <w:r w:rsidR="00C45EA5" w:rsidRPr="000C4997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p w:rsidR="00644347" w:rsidRPr="000C4997" w:rsidRDefault="008F1E9B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  <w:bookmarkStart w:id="0" w:name="ПлатёжГрафик"/>
      <w:r w:rsidRPr="000C4997">
        <w:rPr>
          <w:rFonts w:ascii="Times New Roman" w:hAnsi="Times New Roman"/>
        </w:rPr>
        <w:t>${</w:t>
      </w:r>
      <w:r w:rsidR="00644347" w:rsidRPr="000C4997">
        <w:rPr>
          <w:rFonts w:ascii="Times New Roman" w:hAnsi="Times New Roman"/>
          <w:lang w:val="en-US"/>
        </w:rPr>
        <w:t>PAYCALEND</w:t>
      </w:r>
      <w:r w:rsidR="00644347" w:rsidRPr="000C4997">
        <w:rPr>
          <w:rFonts w:ascii="Times New Roman" w:hAnsi="Times New Roman"/>
        </w:rPr>
        <w:t>}</w:t>
      </w:r>
      <w:bookmarkEnd w:id="0"/>
    </w:p>
    <w:p w:rsidR="007405AE" w:rsidRPr="000C4997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0C4997">
        <w:rPr>
          <w:rFonts w:ascii="Times New Roman" w:hAnsi="Times New Roman"/>
          <w:bCs/>
          <w:sz w:val="20"/>
          <w:szCs w:val="20"/>
        </w:rPr>
        <w:t>Заказчик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0C4997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0C4997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0C4997">
        <w:rPr>
          <w:rFonts w:ascii="Times New Roman" w:hAnsi="Times New Roman"/>
          <w:bCs/>
          <w:sz w:val="20"/>
          <w:szCs w:val="20"/>
        </w:rPr>
        <w:t>и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0C4997">
        <w:rPr>
          <w:rFonts w:ascii="Times New Roman" w:hAnsi="Times New Roman"/>
          <w:bCs/>
          <w:sz w:val="20"/>
          <w:szCs w:val="20"/>
        </w:rPr>
        <w:t>из</w:t>
      </w:r>
      <w:r w:rsidR="00301FD1" w:rsidRPr="000C4997">
        <w:rPr>
          <w:rFonts w:ascii="Times New Roman" w:hAnsi="Times New Roman"/>
          <w:bCs/>
          <w:sz w:val="20"/>
          <w:szCs w:val="20"/>
        </w:rPr>
        <w:t>водимые</w:t>
      </w:r>
      <w:r w:rsidRPr="000C4997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 от</w:t>
      </w:r>
      <w:r w:rsidRPr="000C4997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от </w:t>
      </w:r>
      <w:r w:rsidRPr="000C4997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0C4997">
        <w:rPr>
          <w:rFonts w:ascii="Times New Roman" w:hAnsi="Times New Roman"/>
          <w:bCs/>
          <w:sz w:val="20"/>
          <w:szCs w:val="20"/>
        </w:rPr>
        <w:t>и</w:t>
      </w:r>
      <w:r w:rsidRPr="000C4997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0C4997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0C4997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0C4997">
        <w:rPr>
          <w:rFonts w:ascii="Times New Roman" w:hAnsi="Times New Roman"/>
          <w:bCs/>
          <w:sz w:val="20"/>
          <w:szCs w:val="20"/>
        </w:rPr>
        <w:t>З</w:t>
      </w:r>
      <w:r w:rsidR="00E92B3F" w:rsidRPr="000C4997">
        <w:rPr>
          <w:rFonts w:ascii="Times New Roman" w:hAnsi="Times New Roman"/>
          <w:bCs/>
          <w:sz w:val="20"/>
          <w:szCs w:val="20"/>
        </w:rPr>
        <w:t>аконом</w:t>
      </w:r>
      <w:r w:rsidRPr="000C4997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0C4997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0C4997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0C4997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0C4997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0C4997">
        <w:rPr>
          <w:rFonts w:ascii="Times New Roman" w:hAnsi="Times New Roman"/>
          <w:sz w:val="20"/>
          <w:szCs w:val="20"/>
        </w:rPr>
        <w:t>0</w:t>
      </w:r>
      <w:r w:rsidRPr="000C4997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Pr="000C4997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6</w:t>
      </w:r>
      <w:r w:rsidR="00AE17BD" w:rsidRPr="000C4997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AE17BD" w:rsidRPr="000C4997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CB33A7" w:rsidRPr="000C4997" w:rsidRDefault="00CB33A7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4.8. </w:t>
      </w:r>
      <w:r w:rsidR="00DE30B7" w:rsidRPr="000C4997">
        <w:rPr>
          <w:rFonts w:ascii="Times New Roman" w:hAnsi="Times New Roman"/>
          <w:sz w:val="20"/>
          <w:szCs w:val="20"/>
        </w:rPr>
        <w:t>В</w:t>
      </w:r>
      <w:r w:rsidRPr="000C4997">
        <w:rPr>
          <w:rFonts w:ascii="Times New Roman" w:hAnsi="Times New Roman"/>
          <w:sz w:val="20"/>
          <w:szCs w:val="20"/>
        </w:rPr>
        <w:t xml:space="preserve">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D51F06" w:rsidRPr="000C4997">
        <w:rPr>
          <w:rFonts w:ascii="Times New Roman" w:hAnsi="Times New Roman"/>
          <w:sz w:val="20"/>
          <w:szCs w:val="20"/>
        </w:rPr>
        <w:t>2.,1.2.3.</w:t>
      </w:r>
      <w:r w:rsidRPr="000C4997">
        <w:rPr>
          <w:rFonts w:ascii="Times New Roman" w:hAnsi="Times New Roman"/>
          <w:sz w:val="20"/>
          <w:szCs w:val="20"/>
        </w:rPr>
        <w:t xml:space="preserve"> Индивидуальных условий</w:t>
      </w:r>
      <w:r w:rsidR="00C04D90" w:rsidRPr="000C4997">
        <w:rPr>
          <w:rFonts w:ascii="Times New Roman" w:hAnsi="Times New Roman"/>
          <w:sz w:val="20"/>
          <w:szCs w:val="20"/>
        </w:rPr>
        <w:t xml:space="preserve"> настоящий Договор расторгается, при</w:t>
      </w:r>
      <w:r w:rsidRPr="000C4997">
        <w:rPr>
          <w:rFonts w:ascii="Times New Roman" w:hAnsi="Times New Roman"/>
          <w:sz w:val="20"/>
          <w:szCs w:val="20"/>
        </w:rPr>
        <w:t xml:space="preserve"> этом Заказчик оплачивает  Исполнителю фактически понесенные расходы на правовой анализ документов/рисков и составление правового заключения в размере 5 000 рублей.</w:t>
      </w:r>
    </w:p>
    <w:p w:rsidR="00732C42" w:rsidRPr="000C4997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4.</w:t>
      </w:r>
      <w:r w:rsidR="00CB33A7" w:rsidRPr="000C4997">
        <w:rPr>
          <w:rFonts w:ascii="Times New Roman" w:hAnsi="Times New Roman"/>
          <w:sz w:val="20"/>
          <w:szCs w:val="20"/>
        </w:rPr>
        <w:t>9</w:t>
      </w:r>
      <w:r w:rsidRPr="000C4997">
        <w:rPr>
          <w:rFonts w:ascii="Times New Roman" w:hAnsi="Times New Roman"/>
          <w:sz w:val="20"/>
          <w:szCs w:val="20"/>
        </w:rPr>
        <w:t xml:space="preserve">.  </w:t>
      </w:r>
      <w:r w:rsidR="00732C42" w:rsidRPr="000C4997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0C4997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0C4997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10</w:t>
      </w:r>
      <w:r w:rsidR="00671B90" w:rsidRPr="000C4997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0C4997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10EA3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13B11">
        <w:rPr>
          <w:rFonts w:ascii="Times New Roman" w:hAnsi="Times New Roman"/>
          <w:sz w:val="20"/>
          <w:szCs w:val="20"/>
          <w:highlight w:val="cyan"/>
        </w:rPr>
        <w:t>4.1</w:t>
      </w:r>
      <w:r>
        <w:rPr>
          <w:rFonts w:ascii="Times New Roman" w:hAnsi="Times New Roman"/>
          <w:sz w:val="20"/>
          <w:szCs w:val="20"/>
          <w:highlight w:val="cyan"/>
        </w:rPr>
        <w:t>1</w:t>
      </w:r>
      <w:r w:rsidRPr="00C13B11">
        <w:rPr>
          <w:rFonts w:ascii="Times New Roman" w:hAnsi="Times New Roman"/>
          <w:sz w:val="20"/>
          <w:szCs w:val="20"/>
          <w:highlight w:val="cyan"/>
        </w:rPr>
        <w:t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 w:rsidRPr="00C13B11">
        <w:rPr>
          <w:rFonts w:ascii="Times New Roman" w:hAnsi="Times New Roman"/>
          <w:sz w:val="20"/>
          <w:szCs w:val="20"/>
        </w:rPr>
        <w:t xml:space="preserve"> </w:t>
      </w:r>
    </w:p>
    <w:p w:rsidR="00510EA3" w:rsidRPr="00C13B11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10EA3" w:rsidRDefault="00510EA3" w:rsidP="00510EA3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</w:t>
      </w:r>
      <w:r w:rsidR="006969C2">
        <w:rPr>
          <w:rFonts w:ascii="Times New Roman" w:hAnsi="Times New Roman"/>
          <w:sz w:val="20"/>
          <w:szCs w:val="20"/>
          <w:highlight w:val="cyan"/>
        </w:rPr>
        <w:t>Ознакомлен</w:t>
      </w:r>
      <w:r w:rsidRPr="00BB2AA7">
        <w:rPr>
          <w:rFonts w:ascii="Times New Roman" w:hAnsi="Times New Roman"/>
          <w:sz w:val="20"/>
          <w:szCs w:val="20"/>
          <w:highlight w:val="cyan"/>
        </w:rPr>
        <w:t xml:space="preserve"> и согласен______________</w:t>
      </w:r>
    </w:p>
    <w:p w:rsidR="00510EA3" w:rsidRPr="000C4997" w:rsidRDefault="00510EA3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5.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0C4997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0C4997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0C4997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0C4997">
        <w:rPr>
          <w:rFonts w:ascii="Times New Roman" w:hAnsi="Times New Roman"/>
          <w:sz w:val="20"/>
          <w:szCs w:val="20"/>
        </w:rPr>
        <w:t xml:space="preserve">нения)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0C4997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0C4997">
        <w:rPr>
          <w:rFonts w:ascii="Times New Roman" w:hAnsi="Times New Roman"/>
          <w:sz w:val="20"/>
          <w:szCs w:val="20"/>
        </w:rPr>
        <w:t>2.2</w:t>
      </w:r>
      <w:r w:rsidR="00912C76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A54C1B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>в</w:t>
      </w:r>
      <w:r w:rsidR="009534DD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0C4997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0C4997">
        <w:rPr>
          <w:rFonts w:ascii="Times New Roman" w:hAnsi="Times New Roman"/>
          <w:sz w:val="20"/>
          <w:szCs w:val="20"/>
        </w:rPr>
        <w:t>. При этом услуги</w:t>
      </w:r>
      <w:r w:rsidR="00056288" w:rsidRPr="000C4997">
        <w:rPr>
          <w:rFonts w:ascii="Times New Roman" w:hAnsi="Times New Roman"/>
          <w:sz w:val="20"/>
          <w:szCs w:val="20"/>
        </w:rPr>
        <w:t>,</w:t>
      </w:r>
      <w:r w:rsidR="00F1725F" w:rsidRPr="000C4997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1725F" w:rsidRPr="000C4997">
        <w:rPr>
          <w:rFonts w:ascii="Times New Roman" w:hAnsi="Times New Roman"/>
          <w:sz w:val="20"/>
          <w:szCs w:val="20"/>
        </w:rPr>
        <w:t xml:space="preserve"> до </w:t>
      </w:r>
      <w:r w:rsidR="00DD317B" w:rsidRPr="000C4997">
        <w:rPr>
          <w:rFonts w:ascii="Times New Roman" w:hAnsi="Times New Roman"/>
          <w:sz w:val="20"/>
          <w:szCs w:val="20"/>
        </w:rPr>
        <w:t>расторжения,</w:t>
      </w:r>
      <w:r w:rsidR="00F1725F" w:rsidRPr="000C4997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F1725F" w:rsidRPr="000C4997">
        <w:rPr>
          <w:rFonts w:ascii="Times New Roman" w:hAnsi="Times New Roman"/>
          <w:sz w:val="20"/>
          <w:szCs w:val="20"/>
        </w:rPr>
        <w:t xml:space="preserve">, а </w:t>
      </w:r>
      <w:r w:rsidR="00DD317B" w:rsidRPr="000C4997">
        <w:rPr>
          <w:rFonts w:ascii="Times New Roman" w:hAnsi="Times New Roman"/>
          <w:sz w:val="20"/>
          <w:szCs w:val="20"/>
        </w:rPr>
        <w:t>оплаченные</w:t>
      </w:r>
      <w:r w:rsidR="00F1725F" w:rsidRPr="000C4997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DD317B" w:rsidRPr="000C4997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0C4997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</w:t>
      </w:r>
      <w:r w:rsidR="001C5FE6" w:rsidRPr="000C4997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960BD" w:rsidRPr="000C4997">
        <w:rPr>
          <w:rFonts w:ascii="Times New Roman" w:hAnsi="Times New Roman"/>
          <w:sz w:val="20"/>
          <w:szCs w:val="20"/>
        </w:rPr>
        <w:t>оказания услуг</w:t>
      </w:r>
      <w:r w:rsidR="001C5FE6" w:rsidRPr="000C4997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0C4997">
        <w:rPr>
          <w:rFonts w:ascii="Times New Roman" w:hAnsi="Times New Roman"/>
          <w:sz w:val="20"/>
          <w:szCs w:val="20"/>
        </w:rPr>
        <w:t>1</w:t>
      </w:r>
      <w:r w:rsidR="007B17CC" w:rsidRPr="000C4997">
        <w:rPr>
          <w:rFonts w:ascii="Times New Roman" w:hAnsi="Times New Roman"/>
          <w:sz w:val="20"/>
          <w:szCs w:val="20"/>
        </w:rPr>
        <w:t xml:space="preserve">, </w:t>
      </w:r>
      <w:r w:rsidR="001C5FE6" w:rsidRPr="000C4997">
        <w:rPr>
          <w:rFonts w:ascii="Times New Roman" w:hAnsi="Times New Roman"/>
          <w:sz w:val="20"/>
          <w:szCs w:val="20"/>
        </w:rPr>
        <w:t xml:space="preserve"> 4.2.</w:t>
      </w:r>
      <w:r w:rsidR="007B17CC" w:rsidRPr="000C4997">
        <w:rPr>
          <w:rFonts w:ascii="Times New Roman" w:hAnsi="Times New Roman"/>
          <w:sz w:val="20"/>
          <w:szCs w:val="20"/>
        </w:rPr>
        <w:t xml:space="preserve"> и 4.3</w:t>
      </w:r>
      <w:r w:rsidR="001C5FE6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0C4997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0C4997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5.5</w:t>
      </w:r>
      <w:r w:rsidR="001C5FE6" w:rsidRPr="000C4997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>5.6</w:t>
      </w:r>
      <w:r w:rsidR="001C5FE6" w:rsidRPr="000C4997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.7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0C4997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AE17BD" w:rsidRPr="000C4997">
        <w:rPr>
          <w:rFonts w:ascii="Times New Roman" w:eastAsia="Times New Roman" w:hAnsi="Times New Roman"/>
          <w:sz w:val="20"/>
          <w:szCs w:val="20"/>
        </w:rPr>
        <w:t>1.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0C4997">
        <w:rPr>
          <w:rFonts w:ascii="Times New Roman" w:eastAsia="Times New Roman" w:hAnsi="Times New Roman"/>
          <w:sz w:val="20"/>
          <w:szCs w:val="20"/>
        </w:rPr>
        <w:t>0,5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8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0C4997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0C4997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9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0C4997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6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0C4997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0C4997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580068" w:rsidRPr="000C4997">
        <w:rPr>
          <w:rFonts w:ascii="Times New Roman" w:hAnsi="Times New Roman"/>
          <w:sz w:val="20"/>
          <w:szCs w:val="20"/>
        </w:rPr>
        <w:t>.1.</w:t>
      </w:r>
      <w:r w:rsidR="001C07BC" w:rsidRPr="000C4997">
        <w:rPr>
          <w:rFonts w:ascii="Times New Roman" w:hAnsi="Times New Roman"/>
          <w:sz w:val="20"/>
          <w:szCs w:val="20"/>
        </w:rPr>
        <w:t xml:space="preserve"> Д</w:t>
      </w:r>
      <w:r w:rsidR="00580068" w:rsidRPr="000C4997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0C4997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AE17BD" w:rsidRPr="000C4997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AE17BD" w:rsidRPr="000C4997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AE17BD" w:rsidRPr="000C4997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CD7FE1" w:rsidRPr="000C4997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0C4997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0C4997">
        <w:rPr>
          <w:rFonts w:ascii="Times New Roman" w:hAnsi="Times New Roman"/>
          <w:sz w:val="20"/>
          <w:szCs w:val="20"/>
        </w:rPr>
        <w:t>Общи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0C4997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0C4997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С </w:t>
      </w:r>
      <w:r w:rsidR="007B17CC" w:rsidRPr="000C4997">
        <w:rPr>
          <w:rFonts w:ascii="Times New Roman" w:hAnsi="Times New Roman"/>
          <w:sz w:val="20"/>
          <w:szCs w:val="20"/>
        </w:rPr>
        <w:t>Общи</w:t>
      </w:r>
      <w:r w:rsidRPr="000C4997">
        <w:rPr>
          <w:rFonts w:ascii="Times New Roman" w:hAnsi="Times New Roman"/>
          <w:sz w:val="20"/>
          <w:szCs w:val="20"/>
        </w:rPr>
        <w:t xml:space="preserve">ми </w:t>
      </w:r>
      <w:r w:rsidR="007B17CC" w:rsidRPr="000C4997">
        <w:rPr>
          <w:rFonts w:ascii="Times New Roman" w:hAnsi="Times New Roman"/>
          <w:sz w:val="20"/>
          <w:szCs w:val="20"/>
        </w:rPr>
        <w:t>услови</w:t>
      </w:r>
      <w:r w:rsidRPr="000C4997">
        <w:rPr>
          <w:rFonts w:ascii="Times New Roman" w:hAnsi="Times New Roman"/>
          <w:sz w:val="20"/>
          <w:szCs w:val="20"/>
        </w:rPr>
        <w:t>ями</w:t>
      </w:r>
      <w:r w:rsidR="007B17CC" w:rsidRPr="000C4997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0C4997">
        <w:rPr>
          <w:rFonts w:ascii="Times New Roman" w:hAnsi="Times New Roman"/>
          <w:sz w:val="20"/>
          <w:szCs w:val="20"/>
        </w:rPr>
        <w:t>ознакомлен</w:t>
      </w:r>
      <w:r w:rsidR="00DE30B7" w:rsidRPr="000C4997">
        <w:rPr>
          <w:rFonts w:ascii="Times New Roman" w:hAnsi="Times New Roman"/>
          <w:sz w:val="20"/>
          <w:szCs w:val="20"/>
        </w:rPr>
        <w:t xml:space="preserve"> на</w:t>
      </w:r>
      <w:r w:rsidR="0003377F" w:rsidRPr="000C4997">
        <w:rPr>
          <w:rFonts w:ascii="Times New Roman" w:hAnsi="Times New Roman"/>
          <w:sz w:val="20"/>
          <w:szCs w:val="20"/>
        </w:rPr>
        <w:t xml:space="preserve"> интернет-сайте </w:t>
      </w:r>
      <w:hyperlink r:id="rId9" w:history="1">
        <w:r w:rsidR="0003377F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03377F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7B17CC" w:rsidRPr="000C4997">
        <w:rPr>
          <w:rFonts w:ascii="Times New Roman" w:hAnsi="Times New Roman"/>
          <w:sz w:val="20"/>
          <w:szCs w:val="20"/>
        </w:rPr>
        <w:t>______________</w:t>
      </w:r>
    </w:p>
    <w:p w:rsidR="00CD7FE1" w:rsidRPr="000C4997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6.3. </w:t>
      </w:r>
      <w:r w:rsidR="00580068" w:rsidRPr="000C4997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0C4997">
        <w:rPr>
          <w:rFonts w:ascii="Times New Roman" w:hAnsi="Times New Roman"/>
          <w:sz w:val="20"/>
          <w:szCs w:val="20"/>
        </w:rPr>
        <w:t xml:space="preserve"> 4.2., 4.3.</w:t>
      </w:r>
      <w:r w:rsidR="00580068" w:rsidRPr="000C4997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0C4997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1C07BC" w:rsidRPr="000C4997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580068" w:rsidRPr="000C4997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0C4997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4540D5" w:rsidRPr="000C4997">
        <w:rPr>
          <w:rFonts w:ascii="Times New Roman" w:hAnsi="Times New Roman"/>
          <w:sz w:val="20"/>
          <w:szCs w:val="20"/>
        </w:rPr>
        <w:t xml:space="preserve"> обяза</w:t>
      </w:r>
      <w:r w:rsidR="00DD317B" w:rsidRPr="000C4997">
        <w:rPr>
          <w:rFonts w:ascii="Times New Roman" w:hAnsi="Times New Roman"/>
          <w:sz w:val="20"/>
          <w:szCs w:val="20"/>
        </w:rPr>
        <w:t>тельств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DD317B" w:rsidRPr="000C4997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0C4997">
        <w:rPr>
          <w:rFonts w:ascii="Times New Roman" w:hAnsi="Times New Roman"/>
          <w:sz w:val="20"/>
          <w:szCs w:val="20"/>
        </w:rPr>
        <w:t>4.2., 4.3</w:t>
      </w:r>
      <w:r w:rsidR="00163013" w:rsidRPr="000C4997">
        <w:rPr>
          <w:rFonts w:ascii="Times New Roman" w:hAnsi="Times New Roman"/>
          <w:sz w:val="20"/>
          <w:szCs w:val="20"/>
        </w:rPr>
        <w:t>.</w:t>
      </w:r>
      <w:r w:rsidR="004540D5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776DA1" w:rsidRPr="000C4997" w:rsidRDefault="00776DA1" w:rsidP="0085220F">
      <w:pPr>
        <w:keepNext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12D7D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7</w:t>
      </w:r>
      <w:r w:rsidR="00C12D7D" w:rsidRPr="000C4997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</w:t>
      </w:r>
      <w:r w:rsidR="00C15EC8" w:rsidRPr="000C4997">
        <w:rPr>
          <w:rFonts w:ascii="Times New Roman" w:hAnsi="Times New Roman"/>
          <w:sz w:val="20"/>
          <w:szCs w:val="20"/>
        </w:rPr>
        <w:t xml:space="preserve">.1. </w:t>
      </w:r>
      <w:r w:rsidR="00783507" w:rsidRPr="000C4997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0C4997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8</w:t>
      </w:r>
      <w:r w:rsidR="000D13C7" w:rsidRPr="000C4997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.2.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0C4997">
        <w:rPr>
          <w:rFonts w:ascii="Times New Roman" w:hAnsi="Times New Roman"/>
          <w:sz w:val="20"/>
          <w:szCs w:val="20"/>
        </w:rPr>
        <w:t>разделе</w:t>
      </w:r>
      <w:r w:rsidR="000D13C7" w:rsidRPr="000C4997">
        <w:rPr>
          <w:rFonts w:ascii="Times New Roman" w:hAnsi="Times New Roman"/>
          <w:sz w:val="20"/>
          <w:szCs w:val="20"/>
        </w:rPr>
        <w:t xml:space="preserve"> 1</w:t>
      </w:r>
      <w:r w:rsidR="0030410C" w:rsidRPr="000C4997">
        <w:rPr>
          <w:rFonts w:ascii="Times New Roman" w:hAnsi="Times New Roman"/>
          <w:sz w:val="20"/>
          <w:szCs w:val="20"/>
        </w:rPr>
        <w:t>0 настоящего</w:t>
      </w:r>
      <w:r w:rsidR="000D13C7" w:rsidRPr="000C4997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245DFE" w:rsidRPr="000C4997">
        <w:rPr>
          <w:rFonts w:ascii="Times New Roman" w:hAnsi="Times New Roman"/>
          <w:sz w:val="20"/>
          <w:szCs w:val="20"/>
        </w:rPr>
        <w:t>3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0C4997">
        <w:rPr>
          <w:rFonts w:ascii="Times New Roman" w:hAnsi="Times New Roman"/>
          <w:sz w:val="20"/>
          <w:szCs w:val="20"/>
        </w:rPr>
        <w:t>5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245DFE" w:rsidRPr="000C4997">
        <w:rPr>
          <w:rFonts w:ascii="Times New Roman" w:hAnsi="Times New Roman"/>
          <w:sz w:val="20"/>
          <w:szCs w:val="20"/>
        </w:rPr>
        <w:t>(</w:t>
      </w:r>
      <w:r w:rsidR="0067768A" w:rsidRPr="000C4997">
        <w:rPr>
          <w:rFonts w:ascii="Times New Roman" w:hAnsi="Times New Roman"/>
          <w:sz w:val="20"/>
          <w:szCs w:val="20"/>
        </w:rPr>
        <w:t>пять</w:t>
      </w:r>
      <w:r w:rsidR="00245DFE" w:rsidRPr="000C4997">
        <w:rPr>
          <w:rFonts w:ascii="Times New Roman" w:hAnsi="Times New Roman"/>
          <w:sz w:val="20"/>
          <w:szCs w:val="20"/>
        </w:rPr>
        <w:t xml:space="preserve">) </w:t>
      </w:r>
      <w:r w:rsidR="000D13C7" w:rsidRPr="000C4997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241F6F" w:rsidRPr="000C4997">
        <w:rPr>
          <w:rFonts w:ascii="Times New Roman" w:hAnsi="Times New Roman"/>
          <w:sz w:val="20"/>
          <w:szCs w:val="20"/>
        </w:rPr>
        <w:t xml:space="preserve">.4. </w:t>
      </w:r>
      <w:r w:rsidR="000D13C7" w:rsidRPr="000C4997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0C4997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0C4997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0C4997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0C4997">
        <w:rPr>
          <w:rFonts w:ascii="Times New Roman" w:hAnsi="Times New Roman"/>
          <w:sz w:val="20"/>
          <w:szCs w:val="20"/>
        </w:rPr>
        <w:t>.</w:t>
      </w:r>
    </w:p>
    <w:p w:rsidR="002C381F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9</w:t>
      </w:r>
      <w:r w:rsidR="000D13C7" w:rsidRPr="000C4997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0C4997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9.2. 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C15EC8" w:rsidRPr="000C4997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776DA1" w:rsidRPr="000C4997" w:rsidRDefault="00776DA1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0C4997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10</w:t>
      </w:r>
      <w:r w:rsidR="00C15EC8" w:rsidRPr="000C4997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0C4997" w:rsidTr="00E20307"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4C3636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:rsidTr="00E20307"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0C4997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0C4997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0C4997">
        <w:rPr>
          <w:rFonts w:ascii="Times New Roman" w:hAnsi="Times New Roman"/>
          <w:sz w:val="20"/>
          <w:szCs w:val="20"/>
        </w:rPr>
        <w:tab/>
      </w:r>
      <w:r w:rsidR="0058273F"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${EMPNAME2}</w:t>
      </w:r>
    </w:p>
    <w:p w:rsidR="00344639" w:rsidRPr="000C4997" w:rsidRDefault="005A6E4C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18"/>
          <w:szCs w:val="18"/>
        </w:rPr>
        <w:t>подпись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344639" w:rsidRPr="000C4997" w:rsidTr="000C6323">
        <w:tc>
          <w:tcPr>
            <w:tcW w:w="675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344639" w:rsidRPr="000C4997" w:rsidTr="000C6323">
        <w:tc>
          <w:tcPr>
            <w:tcW w:w="10456" w:type="dxa"/>
            <w:gridSpan w:val="2"/>
          </w:tcPr>
          <w:p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C4997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344639" w:rsidRPr="000C4997" w:rsidTr="000C6323">
        <w:tc>
          <w:tcPr>
            <w:tcW w:w="675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>Я,</w:t>
      </w:r>
      <w:r w:rsidR="00B7590E">
        <w:rPr>
          <w:bCs/>
        </w:rPr>
        <w:t xml:space="preserve"> ${</w:t>
      </w:r>
      <w:r w:rsidRPr="000C4997">
        <w:rPr>
          <w:lang w:val="en-US"/>
        </w:rPr>
        <w:t>CLNAME</w:t>
      </w:r>
      <w:r w:rsidRPr="000C4997">
        <w:t>}, паспорт: серия</w:t>
      </w:r>
      <w:r w:rsidR="00B7590E">
        <w:t xml:space="preserve"> ${</w:t>
      </w:r>
      <w:r w:rsidRPr="000C4997">
        <w:rPr>
          <w:lang w:val="en-US"/>
        </w:rPr>
        <w:t>CLPASS</w:t>
      </w:r>
      <w:r w:rsidRPr="000C4997">
        <w:t>} номер</w:t>
      </w:r>
      <w:r w:rsidR="00B7590E">
        <w:t xml:space="preserve"> ${</w:t>
      </w:r>
      <w:r w:rsidRPr="000C4997">
        <w:rPr>
          <w:lang w:val="en-US"/>
        </w:rPr>
        <w:t>CLPASN</w:t>
      </w:r>
      <w:r w:rsidRPr="000C4997">
        <w:t>}, выданный</w:t>
      </w:r>
      <w:r w:rsidR="00B7590E">
        <w:t xml:space="preserve"> ${</w:t>
      </w:r>
      <w:r w:rsidRPr="000C4997">
        <w:rPr>
          <w:lang w:val="en-US"/>
        </w:rPr>
        <w:t>CLPASORG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CLPASDATE</w:t>
      </w:r>
      <w:r w:rsidRPr="000C4997">
        <w:t>},</w:t>
      </w:r>
      <w:r w:rsidR="00B7590E">
        <w:t xml:space="preserve"> ${</w:t>
      </w:r>
      <w:r w:rsidRPr="000C4997">
        <w:rPr>
          <w:lang w:val="en-US"/>
        </w:rPr>
        <w:t>CLBIRTHDATE</w:t>
      </w:r>
      <w:r w:rsidRPr="000C4997">
        <w:t>} года рождения, зарегистрированный по адресу:</w:t>
      </w:r>
      <w:r w:rsidR="00B7590E">
        <w:t xml:space="preserve"> ${</w:t>
      </w:r>
      <w:r w:rsidRPr="000C4997">
        <w:rPr>
          <w:lang w:val="en-US"/>
        </w:rPr>
        <w:t>CLADRREG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CLSEX</w:t>
      </w:r>
      <w:r w:rsidRPr="000C4997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</w:rPr>
        <w:t>${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EMPNAME</w:t>
      </w:r>
      <w:r w:rsidR="00B945B8" w:rsidRPr="000C4997">
        <w:rPr>
          <w:rFonts w:ascii="Times New Roman" w:hAnsi="Times New Roman"/>
          <w:sz w:val="20"/>
          <w:szCs w:val="20"/>
        </w:rPr>
        <w:t>2}</w:t>
      </w:r>
    </w:p>
    <w:p w:rsidR="00344639" w:rsidRPr="000C4997" w:rsidRDefault="00344639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 </w:t>
      </w: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B945B8" w:rsidRPr="000C4997" w:rsidRDefault="00B945B8" w:rsidP="00B945B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pStyle w:val="ab"/>
        <w:ind w:firstLine="360"/>
        <w:jc w:val="center"/>
        <w:rPr>
          <w:b/>
        </w:rPr>
      </w:pPr>
      <w:r w:rsidRPr="000C4997">
        <w:rPr>
          <w:b/>
        </w:rPr>
        <w:t>АНКЕТА КЛИЕНТА и согласие на обработку персональных данных</w:t>
      </w:r>
    </w:p>
    <w:p w:rsidR="00B945B8" w:rsidRPr="000C4997" w:rsidRDefault="00B945B8" w:rsidP="00B945B8">
      <w:pPr>
        <w:pStyle w:val="ab"/>
        <w:ind w:firstLine="360"/>
        <w:jc w:val="center"/>
        <w:rPr>
          <w:b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B945B8" w:rsidRPr="000C4997" w:rsidTr="00DE782A"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B945B8" w:rsidRPr="000C4997" w:rsidTr="00DE782A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PASNUM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PASORG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 г.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945B8" w:rsidRPr="000C4997" w:rsidTr="00DE782A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${INPASS}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${TRAVELS}</w:t>
            </w:r>
          </w:p>
        </w:tc>
      </w:tr>
      <w:tr w:rsidR="00B945B8" w:rsidRPr="000C4997" w:rsidTr="00DE782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${BIRTHDATE}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945B8" w:rsidRPr="000C4997" w:rsidTr="00DE782A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${ADRREG}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${PHHOME}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${PHMOB1}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${PHMOB2}</w:t>
            </w:r>
          </w:p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${EMAIL}</w:t>
            </w:r>
          </w:p>
        </w:tc>
      </w:tr>
      <w:tr w:rsidR="00B945B8" w:rsidRPr="000C4997" w:rsidTr="00DE782A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${ADRFACT}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945B8" w:rsidRPr="000C4997" w:rsidTr="00DE782A">
        <w:tc>
          <w:tcPr>
            <w:tcW w:w="155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B945B8" w:rsidRPr="000C4997" w:rsidRDefault="00B945B8" w:rsidP="00DE782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B945B8" w:rsidRPr="000C4997" w:rsidTr="00DE782A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${CH1}</w:t>
            </w:r>
          </w:p>
        </w:tc>
        <w:tc>
          <w:tcPr>
            <w:tcW w:w="2235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${CH2}</w:t>
            </w:r>
          </w:p>
        </w:tc>
        <w:tc>
          <w:tcPr>
            <w:tcW w:w="1964" w:type="dxa"/>
            <w:gridSpan w:val="2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${CH3}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${CH4}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${CH5}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${CH1NAME}</w:t>
            </w:r>
          </w:p>
        </w:tc>
        <w:tc>
          <w:tcPr>
            <w:tcW w:w="2235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${CH2NAME}</w:t>
            </w:r>
          </w:p>
        </w:tc>
        <w:tc>
          <w:tcPr>
            <w:tcW w:w="1964" w:type="dxa"/>
            <w:gridSpan w:val="2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${CH3NAME}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${CH4NAME}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${CH5NAME}</w:t>
            </w:r>
          </w:p>
        </w:tc>
      </w:tr>
      <w:tr w:rsidR="00B945B8" w:rsidRPr="000C4997" w:rsidTr="00DE782A">
        <w:trPr>
          <w:trHeight w:val="275"/>
        </w:trPr>
        <w:tc>
          <w:tcPr>
            <w:tcW w:w="144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${CH1DATE}</w:t>
            </w:r>
          </w:p>
        </w:tc>
        <w:tc>
          <w:tcPr>
            <w:tcW w:w="2235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${CH2DATE}</w:t>
            </w:r>
          </w:p>
        </w:tc>
        <w:tc>
          <w:tcPr>
            <w:tcW w:w="1964" w:type="dxa"/>
            <w:gridSpan w:val="2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${CH3DATE}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${CH4DATE}</w:t>
            </w:r>
          </w:p>
        </w:tc>
        <w:tc>
          <w:tcPr>
            <w:tcW w:w="1869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${CH5DATE}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B945B8" w:rsidRPr="000C4997" w:rsidTr="00DE782A">
        <w:tc>
          <w:tcPr>
            <w:tcW w:w="9345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${WORKPH}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B945B8" w:rsidRPr="000C4997" w:rsidTr="00DE782A">
        <w:tc>
          <w:tcPr>
            <w:tcW w:w="9345" w:type="dxa"/>
            <w:gridSpan w:val="2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  <w:tr w:rsidR="00B945B8" w:rsidRPr="000C4997" w:rsidTr="00DE782A">
        <w:tc>
          <w:tcPr>
            <w:tcW w:w="2547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${FAMWORKPER}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B945B8" w:rsidRPr="000C4997" w:rsidTr="00DE782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${INCSALOF}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${INCSALREAL}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B945B8" w:rsidRPr="000C4997" w:rsidTr="00DE782A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${INCPENSOF}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${INCPENSSUM}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${INCPENSDAY}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${INCPENSBANK}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${INCADDSUM}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${INCADDDAY}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${INCUNFSUM}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${INCUNFDAY}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${INCRENTSUM}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${INCRENTDAY}</w:t>
            </w:r>
          </w:p>
        </w:tc>
      </w:tr>
      <w:tr w:rsidR="00B945B8" w:rsidRPr="000C4997" w:rsidTr="00DE782A">
        <w:tc>
          <w:tcPr>
            <w:tcW w:w="9345" w:type="dxa"/>
            <w:gridSpan w:val="4"/>
            <w:shd w:val="clear" w:color="auto" w:fill="BFBFBF" w:themeFill="background1" w:themeFillShade="BF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B945B8" w:rsidRPr="000C4997" w:rsidTr="00DE782A">
        <w:tc>
          <w:tcPr>
            <w:tcW w:w="288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${INCPARTSUM}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${INCFAMSUM}</w:t>
            </w:r>
          </w:p>
        </w:tc>
      </w:tr>
    </w:tbl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945B8" w:rsidRPr="000C4997" w:rsidTr="00DE782A">
        <w:tc>
          <w:tcPr>
            <w:tcW w:w="4785" w:type="dxa"/>
            <w:shd w:val="pct15" w:color="auto" w:fill="auto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B945B8" w:rsidRPr="000C4997" w:rsidRDefault="00B945B8" w:rsidP="00DE78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0D21E7" w:rsidRDefault="000D21E7" w:rsidP="000D21E7">
      <w:pPr>
        <w:spacing w:after="0" w:line="240" w:lineRule="auto"/>
        <w:rPr>
          <w:rFonts w:ascii="Times New Roman" w:hAnsi="Times New Roman"/>
          <w:b/>
          <w:sz w:val="20"/>
          <w:szCs w:val="20"/>
          <w:highlight w:val="cyan"/>
          <w:lang w:val="en-US"/>
        </w:rPr>
      </w:pPr>
    </w:p>
    <w:p w:rsidR="008A0328" w:rsidRPr="008A0328" w:rsidRDefault="008A0328" w:rsidP="000D21E7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6: Информация об имуществе и сделках</w:t>
      </w:r>
    </w:p>
    <w:tbl>
      <w:tblPr>
        <w:tblStyle w:val="a3"/>
        <w:tblW w:w="9327" w:type="dxa"/>
        <w:tblInd w:w="-5" w:type="dxa"/>
        <w:tblLook w:val="04A0"/>
      </w:tblPr>
      <w:tblGrid>
        <w:gridCol w:w="1672"/>
        <w:gridCol w:w="6"/>
        <w:gridCol w:w="5239"/>
        <w:gridCol w:w="2410"/>
      </w:tblGrid>
      <w:tr w:rsidR="008A0328" w:rsidRPr="005B29BA" w:rsidTr="00F92BC6">
        <w:trPr>
          <w:trHeight w:val="297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5239" w:type="dxa"/>
            <w:tcBorders>
              <w:bottom w:val="single" w:sz="4" w:space="0" w:color="auto"/>
              <w:right w:val="single" w:sz="4" w:space="0" w:color="auto"/>
            </w:tcBorders>
          </w:tcPr>
          <w:p w:rsidR="008A0328" w:rsidRPr="005B29BA" w:rsidRDefault="008A0328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A0328" w:rsidRPr="005B29BA" w:rsidTr="00F92BC6">
        <w:trPr>
          <w:trHeight w:val="297"/>
        </w:trPr>
        <w:tc>
          <w:tcPr>
            <w:tcW w:w="6917" w:type="dxa"/>
            <w:gridSpan w:val="3"/>
            <w:shd w:val="clear" w:color="auto" w:fill="A6A6A6" w:themeFill="background1" w:themeFillShade="A6"/>
          </w:tcPr>
          <w:p w:rsidR="008A0328" w:rsidRPr="00DE574A" w:rsidRDefault="008A0328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AF1287">
              <w:rPr>
                <w:rFonts w:ascii="Times New Roman" w:hAnsi="Times New Roman"/>
                <w:sz w:val="20"/>
                <w:szCs w:val="20"/>
              </w:rPr>
              <w:t>Заказчика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8A0328" w:rsidRPr="001C545B" w:rsidRDefault="008A0328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A0328" w:rsidRPr="005B29BA" w:rsidTr="00F92BC6">
        <w:trPr>
          <w:trHeight w:val="297"/>
        </w:trPr>
        <w:tc>
          <w:tcPr>
            <w:tcW w:w="1678" w:type="dxa"/>
            <w:gridSpan w:val="2"/>
          </w:tcPr>
          <w:p w:rsidR="008A0328" w:rsidRPr="00DE574A" w:rsidRDefault="008A0328" w:rsidP="00F92BC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5239" w:type="dxa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${HOME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410" w:type="dxa"/>
          </w:tcPr>
          <w:p w:rsidR="008A0328" w:rsidRPr="0026269C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8" w:type="dxa"/>
            <w:gridSpan w:val="2"/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AUTOM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AUTOY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 г.</w:t>
            </w:r>
            <w:r>
              <w:rPr>
                <w:rFonts w:ascii="Times New Roman" w:hAnsi="Times New Roman"/>
                <w:sz w:val="20"/>
                <w:szCs w:val="20"/>
              </w:rPr>
              <w:t>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DE574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SHARE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SHAREV1}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${BANK1} ${BANKV1}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${OTHER1}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${OTHERV1}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AUTOM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AUTOY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г.в.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DE574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}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${SHARE2}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${SHAREV2}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${BANK2} ${BANKV2}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8A0328" w:rsidRPr="000E0735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${OTHER2}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${OTHERV2}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8A0328" w:rsidRPr="005B29BA" w:rsidTr="00F92BC6">
        <w:trPr>
          <w:trHeight w:val="158"/>
        </w:trPr>
        <w:tc>
          <w:tcPr>
            <w:tcW w:w="6917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A0328" w:rsidRPr="001C545B" w:rsidRDefault="008A0328" w:rsidP="00F92BC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8A0328" w:rsidRPr="001C545B" w:rsidRDefault="008A0328" w:rsidP="00F92BC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A0328" w:rsidRPr="005B29BA" w:rsidTr="00F92BC6">
        <w:trPr>
          <w:trHeight w:val="306"/>
        </w:trPr>
        <w:tc>
          <w:tcPr>
            <w:tcW w:w="1672" w:type="dxa"/>
            <w:shd w:val="clear" w:color="auto" w:fill="FFFFFF" w:themeFill="background1"/>
          </w:tcPr>
          <w:p w:rsidR="008A0328" w:rsidRPr="00DE574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${DLAUTO1}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171"/>
        </w:trPr>
        <w:tc>
          <w:tcPr>
            <w:tcW w:w="1672" w:type="dxa"/>
            <w:shd w:val="clear" w:color="auto" w:fill="FFFFFF" w:themeFill="background1"/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${DLAUTO2}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${DLAUTO3}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Pr="009826F4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${DLLAND1}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${DLLAND2}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Pr="005B29BA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${DLLAND3}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${DLHOUSE1}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${DLHOUSE2}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${DLHOUSE3}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${DLSEC1}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${DLSEC2}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${DLSEC3}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${DLSHARE1}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${DLSHARE2}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${DLSHARE3}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DE574A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${DLOTHER1}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${DLOTHER2}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8A0328" w:rsidRPr="005B29BA" w:rsidTr="00F92BC6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8A0328" w:rsidRDefault="008A0328" w:rsidP="00F92BC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8A0328" w:rsidRPr="00AF1287" w:rsidRDefault="008A0328" w:rsidP="00F92BC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${DLOTHER3}</w:t>
            </w:r>
          </w:p>
        </w:tc>
        <w:tc>
          <w:tcPr>
            <w:tcW w:w="2410" w:type="dxa"/>
            <w:shd w:val="clear" w:color="auto" w:fill="FFFFFF" w:themeFill="background1"/>
          </w:tcPr>
          <w:p w:rsidR="008A0328" w:rsidRDefault="008A0328" w:rsidP="00F92BC6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</w:tbl>
    <w:p w:rsidR="000D21E7" w:rsidRPr="00380B42" w:rsidRDefault="000D21E7" w:rsidP="000D21E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0D21E7" w:rsidRPr="00380B42" w:rsidRDefault="000D21E7" w:rsidP="000D21E7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7:</w:t>
      </w:r>
      <w:r w:rsidRPr="00380B42">
        <w:rPr>
          <w:rFonts w:ascii="Times New Roman" w:hAnsi="Times New Roman"/>
          <w:b/>
          <w:sz w:val="20"/>
          <w:szCs w:val="20"/>
        </w:rPr>
        <w:t xml:space="preserve">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945B8" w:rsidRPr="000C4997" w:rsidTr="00DE782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945B8" w:rsidRPr="000C4997" w:rsidTr="00DE782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945B8" w:rsidRPr="000C4997" w:rsidTr="00DE782A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945B8" w:rsidRPr="000C4997" w:rsidTr="00DE782A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945B8" w:rsidRPr="000C4997" w:rsidTr="00DE782A">
        <w:tc>
          <w:tcPr>
            <w:tcW w:w="5665" w:type="dxa"/>
            <w:shd w:val="clear" w:color="auto" w:fill="D9D9D9" w:themeFill="background1" w:themeFillShade="D9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B945B8" w:rsidRPr="000C4997" w:rsidRDefault="00B945B8" w:rsidP="00DE782A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>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_____________/$</w:t>
      </w:r>
      <w:r w:rsidRPr="000C4997">
        <w:rPr>
          <w:rFonts w:ascii="Times New Roman" w:hAnsi="Times New Roman"/>
          <w:sz w:val="20"/>
          <w:szCs w:val="20"/>
          <w:u w:val="single"/>
        </w:rPr>
        <w:t>{</w:t>
      </w:r>
      <w:r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C4997">
        <w:rPr>
          <w:rFonts w:ascii="Times New Roman" w:hAnsi="Times New Roman"/>
          <w:sz w:val="20"/>
          <w:szCs w:val="20"/>
          <w:u w:val="single"/>
        </w:rPr>
        <w:t>2}</w:t>
      </w:r>
    </w:p>
    <w:p w:rsidR="00B945B8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D21E7" w:rsidRPr="000C499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№3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Расписка об ознакомлении с процедурой признания несостоятельным (банкротом)</w:t>
      </w:r>
    </w:p>
    <w:p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клиента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tab/>
        <w:t>Мне,</w:t>
      </w:r>
      <w:r w:rsidR="00B7590E">
        <w:t xml:space="preserve"> ${</w:t>
      </w:r>
      <w:r w:rsidRPr="000C4997">
        <w:rPr>
          <w:lang w:val="en-US"/>
        </w:rPr>
        <w:t>CLNAME</w:t>
      </w:r>
      <w:r w:rsidRPr="000C4997">
        <w:t>}, разъяснено и понятно, что:</w:t>
      </w:r>
    </w:p>
    <w:p w:rsidR="00344639" w:rsidRPr="000C4997" w:rsidRDefault="00344639" w:rsidP="00344639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ab/>
      </w:r>
      <w:r w:rsidRPr="000C4997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0C4997">
        <w:rPr>
          <w:rFonts w:ascii="Times New Roman" w:hAnsi="Times New Roman"/>
          <w:sz w:val="20"/>
          <w:szCs w:val="20"/>
          <w:u w:val="single"/>
        </w:rPr>
        <w:t>ВСЕ</w:t>
      </w:r>
      <w:r w:rsidRPr="000C4997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0C4997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0C4997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0C4997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0C4997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0C4997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0C4997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0C4997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</w:t>
      </w:r>
      <w:r w:rsidRPr="000C4997">
        <w:rPr>
          <w:rFonts w:ascii="Times New Roman" w:hAnsi="Times New Roman"/>
          <w:sz w:val="20"/>
          <w:szCs w:val="20"/>
        </w:rPr>
        <w:lastRenderedPageBreak/>
        <w:t xml:space="preserve">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17</w:t>
      </w:r>
      <w:r w:rsidR="00344639" w:rsidRPr="000C4997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18</w:t>
      </w:r>
      <w:r w:rsidR="00344639" w:rsidRPr="000C4997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344639" w:rsidRPr="000C4997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344639" w:rsidRPr="000C4997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19</w:t>
      </w:r>
      <w:r w:rsidR="00344639" w:rsidRPr="000C4997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20</w:t>
      </w:r>
      <w:r w:rsidR="00344639" w:rsidRPr="000C4997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ab/>
        <w:t>Я,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 xml:space="preserve">_____________/__________________________________________________________________/____________________               </w:t>
      </w:r>
    </w:p>
    <w:p w:rsidR="00344639" w:rsidRPr="000C4997" w:rsidRDefault="00344639" w:rsidP="00344639">
      <w:pPr>
        <w:pStyle w:val="ab"/>
        <w:ind w:firstLine="360"/>
        <w:jc w:val="both"/>
        <w:rPr>
          <w:bCs/>
          <w:sz w:val="18"/>
          <w:szCs w:val="18"/>
        </w:rPr>
      </w:pPr>
      <w:r w:rsidRPr="000C4997">
        <w:rPr>
          <w:bCs/>
          <w:sz w:val="18"/>
          <w:szCs w:val="18"/>
        </w:rPr>
        <w:t xml:space="preserve">      подпись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дата</w:t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Соглашение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876E40" w:rsidRPr="000C4997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0C4997">
        <w:rPr>
          <w:rFonts w:ascii="Times New Roman" w:hAnsi="Times New Roman"/>
          <w:b/>
          <w:sz w:val="20"/>
          <w:szCs w:val="20"/>
        </w:rPr>
        <w:t>№${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b/>
          <w:sz w:val="20"/>
          <w:szCs w:val="20"/>
        </w:rPr>
        <w:t>} от</w:t>
      </w:r>
      <w:r w:rsidR="00B7590E">
        <w:rPr>
          <w:rFonts w:ascii="Times New Roman" w:hAnsi="Times New Roman"/>
          <w:b/>
          <w:sz w:val="20"/>
          <w:szCs w:val="20"/>
        </w:rPr>
        <w:t xml:space="preserve"> 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b/>
          <w:sz w:val="20"/>
          <w:szCs w:val="20"/>
        </w:rPr>
        <w:t>}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Гражданин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COMPNAME</w:t>
      </w:r>
      <w:r w:rsidRPr="000C4997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344639" w:rsidRPr="000C4997" w:rsidRDefault="00344639" w:rsidP="00344639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344639" w:rsidRPr="000C4997" w:rsidRDefault="00344639" w:rsidP="00344639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${</w:t>
      </w:r>
      <w:r w:rsidR="00876E40"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2}</w:t>
      </w:r>
    </w:p>
    <w:p w:rsidR="00344639" w:rsidRPr="00795FC1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pStyle w:val="ab"/>
        <w:ind w:firstLine="360"/>
        <w:jc w:val="both"/>
      </w:pPr>
    </w:p>
    <w:p w:rsidR="00344639" w:rsidRPr="00795FC1" w:rsidRDefault="00344639" w:rsidP="0034463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344639" w:rsidRPr="00795FC1" w:rsidRDefault="00344639" w:rsidP="00344639">
      <w:pPr>
        <w:rPr>
          <w:sz w:val="20"/>
          <w:szCs w:val="20"/>
        </w:rPr>
      </w:pPr>
    </w:p>
    <w:p w:rsidR="00344639" w:rsidRPr="003A060B" w:rsidRDefault="00344639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977" w:rsidRDefault="00151977" w:rsidP="002327A6">
      <w:pPr>
        <w:spacing w:after="0" w:line="240" w:lineRule="auto"/>
      </w:pPr>
      <w:r>
        <w:separator/>
      </w:r>
    </w:p>
  </w:endnote>
  <w:endnote w:type="continuationSeparator" w:id="1">
    <w:p w:rsidR="00151977" w:rsidRDefault="00151977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977" w:rsidRDefault="00151977" w:rsidP="002327A6">
      <w:pPr>
        <w:spacing w:after="0" w:line="240" w:lineRule="auto"/>
      </w:pPr>
      <w:r>
        <w:separator/>
      </w:r>
    </w:p>
  </w:footnote>
  <w:footnote w:type="continuationSeparator" w:id="1">
    <w:p w:rsidR="00151977" w:rsidRDefault="00151977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Default="00542AB7">
    <w:pPr>
      <w:pStyle w:val="a4"/>
      <w:jc w:val="center"/>
    </w:pPr>
    <w:fldSimple w:instr="PAGE   \* MERGEFORMAT">
      <w:r w:rsidR="008A0328">
        <w:rPr>
          <w:noProof/>
        </w:rPr>
        <w:t>9</w:t>
      </w:r>
    </w:fldSimple>
  </w:p>
  <w:p w:rsidR="00732C42" w:rsidRDefault="00732C4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377F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AEA"/>
    <w:rsid w:val="000A1CC3"/>
    <w:rsid w:val="000B2172"/>
    <w:rsid w:val="000B5693"/>
    <w:rsid w:val="000B672E"/>
    <w:rsid w:val="000B7303"/>
    <w:rsid w:val="000C1257"/>
    <w:rsid w:val="000C4453"/>
    <w:rsid w:val="000C4997"/>
    <w:rsid w:val="000C6AD9"/>
    <w:rsid w:val="000D13C7"/>
    <w:rsid w:val="000D21E7"/>
    <w:rsid w:val="000D5102"/>
    <w:rsid w:val="000D666B"/>
    <w:rsid w:val="000F05F9"/>
    <w:rsid w:val="000F0D59"/>
    <w:rsid w:val="000F37CD"/>
    <w:rsid w:val="000F447E"/>
    <w:rsid w:val="00100F58"/>
    <w:rsid w:val="001322B3"/>
    <w:rsid w:val="00141BE1"/>
    <w:rsid w:val="00151977"/>
    <w:rsid w:val="0015229B"/>
    <w:rsid w:val="001523DC"/>
    <w:rsid w:val="00163013"/>
    <w:rsid w:val="001644D7"/>
    <w:rsid w:val="00167678"/>
    <w:rsid w:val="00185924"/>
    <w:rsid w:val="00190911"/>
    <w:rsid w:val="00190D3F"/>
    <w:rsid w:val="00191833"/>
    <w:rsid w:val="00196107"/>
    <w:rsid w:val="001A0080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FE6"/>
    <w:rsid w:val="001C7231"/>
    <w:rsid w:val="001D512C"/>
    <w:rsid w:val="001D6127"/>
    <w:rsid w:val="001E5656"/>
    <w:rsid w:val="001F63F9"/>
    <w:rsid w:val="00200758"/>
    <w:rsid w:val="00200AC1"/>
    <w:rsid w:val="00200B85"/>
    <w:rsid w:val="00213DC3"/>
    <w:rsid w:val="00214F3A"/>
    <w:rsid w:val="002178B6"/>
    <w:rsid w:val="00221D2A"/>
    <w:rsid w:val="002230C6"/>
    <w:rsid w:val="002256DF"/>
    <w:rsid w:val="002327A6"/>
    <w:rsid w:val="00236F85"/>
    <w:rsid w:val="00241F6F"/>
    <w:rsid w:val="002443CF"/>
    <w:rsid w:val="00245DFE"/>
    <w:rsid w:val="00250463"/>
    <w:rsid w:val="002521F1"/>
    <w:rsid w:val="00255AEA"/>
    <w:rsid w:val="00267B64"/>
    <w:rsid w:val="002763B6"/>
    <w:rsid w:val="002960BD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8FE"/>
    <w:rsid w:val="00314C39"/>
    <w:rsid w:val="00320476"/>
    <w:rsid w:val="00326C02"/>
    <w:rsid w:val="003344FE"/>
    <w:rsid w:val="0033586C"/>
    <w:rsid w:val="00336ACC"/>
    <w:rsid w:val="003430B9"/>
    <w:rsid w:val="00344639"/>
    <w:rsid w:val="003572B0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3F4CB7"/>
    <w:rsid w:val="003F73AF"/>
    <w:rsid w:val="00401646"/>
    <w:rsid w:val="00406F2E"/>
    <w:rsid w:val="00406F9B"/>
    <w:rsid w:val="00407057"/>
    <w:rsid w:val="00426715"/>
    <w:rsid w:val="00443ABF"/>
    <w:rsid w:val="00450C57"/>
    <w:rsid w:val="004540D5"/>
    <w:rsid w:val="00455DF2"/>
    <w:rsid w:val="00466721"/>
    <w:rsid w:val="004667DD"/>
    <w:rsid w:val="00472FEF"/>
    <w:rsid w:val="004803B0"/>
    <w:rsid w:val="00480D80"/>
    <w:rsid w:val="00481F8A"/>
    <w:rsid w:val="004A0C22"/>
    <w:rsid w:val="004B5447"/>
    <w:rsid w:val="004C2CB7"/>
    <w:rsid w:val="004C3636"/>
    <w:rsid w:val="004D32E1"/>
    <w:rsid w:val="004D5E5C"/>
    <w:rsid w:val="004D7789"/>
    <w:rsid w:val="004E1F15"/>
    <w:rsid w:val="004F2A83"/>
    <w:rsid w:val="004F7FD1"/>
    <w:rsid w:val="005031A8"/>
    <w:rsid w:val="00510EA3"/>
    <w:rsid w:val="00511306"/>
    <w:rsid w:val="00511A82"/>
    <w:rsid w:val="0052099E"/>
    <w:rsid w:val="00522942"/>
    <w:rsid w:val="00542AB7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C5069"/>
    <w:rsid w:val="005E0607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1CB"/>
    <w:rsid w:val="0060799A"/>
    <w:rsid w:val="0061787C"/>
    <w:rsid w:val="00621DFC"/>
    <w:rsid w:val="00631DD9"/>
    <w:rsid w:val="00636CCD"/>
    <w:rsid w:val="00644347"/>
    <w:rsid w:val="00664EB8"/>
    <w:rsid w:val="00670CB8"/>
    <w:rsid w:val="00671B90"/>
    <w:rsid w:val="00675E33"/>
    <w:rsid w:val="0067768A"/>
    <w:rsid w:val="00677E09"/>
    <w:rsid w:val="0069489F"/>
    <w:rsid w:val="006969C2"/>
    <w:rsid w:val="006A0BC3"/>
    <w:rsid w:val="006A174E"/>
    <w:rsid w:val="006A3182"/>
    <w:rsid w:val="006A3A46"/>
    <w:rsid w:val="006B02A1"/>
    <w:rsid w:val="006C3A49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31B3"/>
    <w:rsid w:val="00714B06"/>
    <w:rsid w:val="007157C2"/>
    <w:rsid w:val="00720D04"/>
    <w:rsid w:val="00732C42"/>
    <w:rsid w:val="00733A87"/>
    <w:rsid w:val="007405AE"/>
    <w:rsid w:val="00757780"/>
    <w:rsid w:val="00767D4B"/>
    <w:rsid w:val="00776DA1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4FE8"/>
    <w:rsid w:val="00816C55"/>
    <w:rsid w:val="008236BB"/>
    <w:rsid w:val="00836D29"/>
    <w:rsid w:val="00843A5F"/>
    <w:rsid w:val="00845608"/>
    <w:rsid w:val="0085220F"/>
    <w:rsid w:val="0086160C"/>
    <w:rsid w:val="008629FD"/>
    <w:rsid w:val="00874003"/>
    <w:rsid w:val="00875CB9"/>
    <w:rsid w:val="00876E40"/>
    <w:rsid w:val="0088102E"/>
    <w:rsid w:val="00885DB5"/>
    <w:rsid w:val="00893CBD"/>
    <w:rsid w:val="00897214"/>
    <w:rsid w:val="008A0328"/>
    <w:rsid w:val="008B54C8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44E1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93465"/>
    <w:rsid w:val="009A7F6C"/>
    <w:rsid w:val="009B2966"/>
    <w:rsid w:val="009C324D"/>
    <w:rsid w:val="009E0C7E"/>
    <w:rsid w:val="009E1EA3"/>
    <w:rsid w:val="009E3468"/>
    <w:rsid w:val="009F36D0"/>
    <w:rsid w:val="009F54BA"/>
    <w:rsid w:val="00A07475"/>
    <w:rsid w:val="00A10B21"/>
    <w:rsid w:val="00A12AF5"/>
    <w:rsid w:val="00A216CE"/>
    <w:rsid w:val="00A25D38"/>
    <w:rsid w:val="00A36D3C"/>
    <w:rsid w:val="00A405E6"/>
    <w:rsid w:val="00A4119A"/>
    <w:rsid w:val="00A449E4"/>
    <w:rsid w:val="00A47FBF"/>
    <w:rsid w:val="00A5146B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90A28"/>
    <w:rsid w:val="00A975BA"/>
    <w:rsid w:val="00AA5E2A"/>
    <w:rsid w:val="00AA684D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16E4"/>
    <w:rsid w:val="00AF2FBF"/>
    <w:rsid w:val="00AF53FD"/>
    <w:rsid w:val="00B21F07"/>
    <w:rsid w:val="00B22BC8"/>
    <w:rsid w:val="00B23A69"/>
    <w:rsid w:val="00B42224"/>
    <w:rsid w:val="00B46019"/>
    <w:rsid w:val="00B50314"/>
    <w:rsid w:val="00B524E9"/>
    <w:rsid w:val="00B57A52"/>
    <w:rsid w:val="00B62510"/>
    <w:rsid w:val="00B664D9"/>
    <w:rsid w:val="00B66A7B"/>
    <w:rsid w:val="00B7590E"/>
    <w:rsid w:val="00B818A4"/>
    <w:rsid w:val="00B945B8"/>
    <w:rsid w:val="00BB0D75"/>
    <w:rsid w:val="00BB27D5"/>
    <w:rsid w:val="00BB30DF"/>
    <w:rsid w:val="00BB3473"/>
    <w:rsid w:val="00BB7069"/>
    <w:rsid w:val="00BB7B18"/>
    <w:rsid w:val="00BC1632"/>
    <w:rsid w:val="00BC790A"/>
    <w:rsid w:val="00BD510E"/>
    <w:rsid w:val="00BE6283"/>
    <w:rsid w:val="00BF438D"/>
    <w:rsid w:val="00BF4509"/>
    <w:rsid w:val="00BF68F0"/>
    <w:rsid w:val="00C04D9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93E80"/>
    <w:rsid w:val="00CA7817"/>
    <w:rsid w:val="00CB33A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50F65"/>
    <w:rsid w:val="00D51F06"/>
    <w:rsid w:val="00D61ED4"/>
    <w:rsid w:val="00D701BE"/>
    <w:rsid w:val="00D70818"/>
    <w:rsid w:val="00D709DA"/>
    <w:rsid w:val="00D7161E"/>
    <w:rsid w:val="00D72A8B"/>
    <w:rsid w:val="00DA0F66"/>
    <w:rsid w:val="00DA5A62"/>
    <w:rsid w:val="00DA5AC3"/>
    <w:rsid w:val="00DB601D"/>
    <w:rsid w:val="00DB6683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30B7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1F20"/>
    <w:rsid w:val="00E34562"/>
    <w:rsid w:val="00E36A71"/>
    <w:rsid w:val="00E419A6"/>
    <w:rsid w:val="00E51912"/>
    <w:rsid w:val="00E52B64"/>
    <w:rsid w:val="00E6213F"/>
    <w:rsid w:val="00E81DF9"/>
    <w:rsid w:val="00E92B3F"/>
    <w:rsid w:val="00E93050"/>
    <w:rsid w:val="00E937B8"/>
    <w:rsid w:val="00EA4037"/>
    <w:rsid w:val="00EB43B5"/>
    <w:rsid w:val="00ED293F"/>
    <w:rsid w:val="00EE20E3"/>
    <w:rsid w:val="00EE4D08"/>
    <w:rsid w:val="00F1725F"/>
    <w:rsid w:val="00F26C8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D4D"/>
    <w:rsid w:val="00FD33DF"/>
    <w:rsid w:val="00FD3D1E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pk-alternativa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7</TotalTime>
  <Pages>15</Pages>
  <Words>6166</Words>
  <Characters>35152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11</cp:revision>
  <cp:lastPrinted>2022-05-30T05:16:00Z</cp:lastPrinted>
  <dcterms:created xsi:type="dcterms:W3CDTF">2022-07-07T08:40:00Z</dcterms:created>
  <dcterms:modified xsi:type="dcterms:W3CDTF">2023-02-06T06:58:00Z</dcterms:modified>
</cp:coreProperties>
</file>