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${</w:t>
      </w:r>
      <w:r w:rsidRPr="00FA6FBA">
        <w:rPr>
          <w:rFonts w:ascii="Times New Roman" w:hAnsi="Times New Roman"/>
          <w:b/>
          <w:lang w:val="en-US"/>
        </w:rPr>
        <w:t>ID</w:t>
      </w:r>
      <w:r w:rsidRPr="00FA6FBA">
        <w:rPr>
          <w:rFonts w:ascii="Times New Roman" w:hAnsi="Times New Roman"/>
          <w:b/>
        </w:rPr>
        <w:t>}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CITY</w:t>
      </w:r>
      <w:r w:rsidRPr="00FA6FBA">
        <w:rPr>
          <w:rFonts w:ascii="Times New Roman" w:hAnsi="Times New Roman"/>
          <w:b/>
        </w:rPr>
        <w:t>}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DATE</w:t>
      </w:r>
      <w:r w:rsidRPr="00FA6FBA">
        <w:rPr>
          <w:rFonts w:ascii="Times New Roman" w:hAnsi="Times New Roman"/>
          <w:b/>
        </w:rPr>
        <w:t>}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CLNAME</w:t>
      </w:r>
      <w:r w:rsidRPr="00FA6FBA">
        <w:rPr>
          <w:rFonts w:ascii="Times New Roman" w:hAnsi="Times New Roman"/>
        </w:rPr>
        <w:t>}, паспорт: серия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CLPASS</w:t>
      </w:r>
      <w:r w:rsidRPr="00FA6FBA">
        <w:rPr>
          <w:rFonts w:ascii="Times New Roman" w:hAnsi="Times New Roman"/>
        </w:rPr>
        <w:t>} номер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CLPASN</w:t>
      </w:r>
      <w:r w:rsidRPr="00FA6FBA">
        <w:rPr>
          <w:rFonts w:ascii="Times New Roman" w:hAnsi="Times New Roman"/>
        </w:rPr>
        <w:t>}, выданный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CLPASORG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BE6283" w:rsidRPr="00FA6FBA">
        <w:rPr>
          <w:rFonts w:ascii="Times New Roman" w:hAnsi="Times New Roman"/>
          <w:lang w:val="en-US"/>
        </w:rPr>
        <w:t>CL</w:t>
      </w:r>
      <w:r w:rsidRPr="00FA6FBA">
        <w:rPr>
          <w:rFonts w:ascii="Times New Roman" w:hAnsi="Times New Roman"/>
          <w:lang w:val="en-US"/>
        </w:rPr>
        <w:t>PASDATE</w:t>
      </w:r>
      <w:r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CLBIRTHDATE</w:t>
      </w:r>
      <w:r w:rsidRPr="00FA6FBA">
        <w:rPr>
          <w:rFonts w:ascii="Times New Roman" w:hAnsi="Times New Roman"/>
        </w:rPr>
        <w:t>} года рождения, зарегистрированный по адресу: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CLADRREG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CLSEX</w:t>
      </w:r>
      <w:r w:rsidRPr="00FA6FBA">
        <w:rPr>
          <w:rFonts w:ascii="Times New Roman" w:hAnsi="Times New Roman"/>
        </w:rPr>
        <w:t xml:space="preserve">1}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${</w:t>
      </w:r>
      <w:r w:rsidR="00644347" w:rsidRPr="00FA6FBA">
        <w:rPr>
          <w:rFonts w:ascii="Times New Roman" w:hAnsi="Times New Roman"/>
          <w:lang w:val="en-US"/>
        </w:rPr>
        <w:t>COMPNAME</w:t>
      </w:r>
      <w:r w:rsidR="00644347" w:rsidRPr="00FA6FBA">
        <w:rPr>
          <w:rFonts w:ascii="Times New Roman" w:hAnsi="Times New Roman"/>
        </w:rPr>
        <w:t>}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EMPNAME</w:t>
      </w:r>
      <w:r w:rsidR="00644347"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EMPSEX</w:t>
      </w:r>
      <w:r w:rsidR="00644347" w:rsidRPr="00FA6FBA">
        <w:rPr>
          <w:rFonts w:ascii="Times New Roman" w:hAnsi="Times New Roman"/>
        </w:rPr>
        <w:t>} на основании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EMPDOV</w:t>
      </w:r>
      <w:r w:rsidR="00644347" w:rsidRPr="00FA6FBA">
        <w:rPr>
          <w:rFonts w:ascii="Times New Roman" w:hAnsi="Times New Roman"/>
        </w:rPr>
        <w:t>}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</w:t>
      </w:r>
      <w:r w:rsidR="00644347"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CONTSUMSTR</w:t>
      </w:r>
      <w:r w:rsidR="00644347" w:rsidRPr="00FA6FBA">
        <w:rPr>
          <w:rFonts w:ascii="Times New Roman" w:hAnsi="Times New Roman"/>
        </w:rPr>
        <w:t>}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p w:rsidR="00644347" w:rsidRPr="00FA6FBA" w:rsidRDefault="008F1E9B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  <w:bookmarkStart w:id="0" w:name="ПлатёжГрафик"/>
      <w:r w:rsidRPr="00FA6FBA">
        <w:rPr>
          <w:rFonts w:ascii="Times New Roman" w:hAnsi="Times New Roman"/>
        </w:rPr>
        <w:t>${</w:t>
      </w:r>
      <w:r w:rsidR="00644347" w:rsidRPr="00FA6FBA">
        <w:rPr>
          <w:rFonts w:ascii="Times New Roman" w:hAnsi="Times New Roman"/>
          <w:lang w:val="en-US"/>
        </w:rPr>
        <w:t>PAYCALEND</w:t>
      </w:r>
      <w:r w:rsidR="00644347" w:rsidRPr="00FA6FBA">
        <w:rPr>
          <w:rFonts w:ascii="Times New Roman" w:hAnsi="Times New Roman"/>
        </w:rPr>
        <w:t>}</w:t>
      </w:r>
      <w:bookmarkEnd w:id="0"/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13B11">
        <w:rPr>
          <w:rFonts w:ascii="Times New Roman" w:hAnsi="Times New Roman"/>
          <w:sz w:val="20"/>
          <w:szCs w:val="20"/>
          <w:highlight w:val="cyan"/>
        </w:rPr>
        <w:lastRenderedPageBreak/>
        <w:t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 w:rsidRPr="00C13B11">
        <w:rPr>
          <w:rFonts w:ascii="Times New Roman" w:hAnsi="Times New Roman"/>
          <w:sz w:val="20"/>
          <w:szCs w:val="20"/>
        </w:rPr>
        <w:t xml:space="preserve"> </w:t>
      </w:r>
    </w:p>
    <w:p w:rsidR="0056165B" w:rsidRPr="00C13B11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 w:rsidR="006958D8">
        <w:rPr>
          <w:rFonts w:ascii="Times New Roman" w:hAnsi="Times New Roman"/>
          <w:sz w:val="20"/>
          <w:szCs w:val="20"/>
          <w:highlight w:val="cyan"/>
        </w:rPr>
        <w:t>Ознакомлен</w:t>
      </w:r>
      <w:r w:rsidRPr="00BB2AA7">
        <w:rPr>
          <w:rFonts w:ascii="Times New Roman" w:hAnsi="Times New Roman"/>
          <w:sz w:val="20"/>
          <w:szCs w:val="20"/>
          <w:highlight w:val="cyan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233579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}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${</w:t>
      </w:r>
      <w:r w:rsidRPr="00FA6FBA">
        <w:rPr>
          <w:lang w:val="en-US"/>
        </w:rPr>
        <w:t>CLNAME</w:t>
      </w:r>
      <w:r w:rsidRPr="00FA6FBA">
        <w:t>}, паспорт: серия</w:t>
      </w:r>
      <w:r w:rsidR="00FE09AA">
        <w:t xml:space="preserve"> ${</w:t>
      </w:r>
      <w:r w:rsidRPr="00FA6FBA">
        <w:rPr>
          <w:lang w:val="en-US"/>
        </w:rPr>
        <w:t>CLPASS</w:t>
      </w:r>
      <w:r w:rsidRPr="00FA6FBA">
        <w:t>} номер</w:t>
      </w:r>
      <w:r w:rsidR="00FE09AA">
        <w:t xml:space="preserve"> ${</w:t>
      </w:r>
      <w:r w:rsidRPr="00FA6FBA">
        <w:rPr>
          <w:lang w:val="en-US"/>
        </w:rPr>
        <w:t>CLPASN</w:t>
      </w:r>
      <w:r w:rsidRPr="00FA6FBA">
        <w:t>}, выданный</w:t>
      </w:r>
      <w:r w:rsidR="00FE09AA">
        <w:t xml:space="preserve"> ${</w:t>
      </w:r>
      <w:r w:rsidRPr="00FA6FBA">
        <w:rPr>
          <w:lang w:val="en-US"/>
        </w:rPr>
        <w:t>CLPASORG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CLPASDATE</w:t>
      </w:r>
      <w:r w:rsidRPr="00FA6FBA">
        <w:t>},</w:t>
      </w:r>
      <w:r w:rsidR="00FE09AA">
        <w:t xml:space="preserve"> ${</w:t>
      </w:r>
      <w:r w:rsidRPr="00FA6FBA">
        <w:rPr>
          <w:lang w:val="en-US"/>
        </w:rPr>
        <w:t>CLBIRTHDATE</w:t>
      </w:r>
      <w:r w:rsidRPr="00FA6FBA">
        <w:t>} года рождения, зарегистрированный по адресу:</w:t>
      </w:r>
      <w:r w:rsidR="00FE09AA">
        <w:t xml:space="preserve"> ${</w:t>
      </w:r>
      <w:r w:rsidRPr="00FA6FBA">
        <w:rPr>
          <w:lang w:val="en-US"/>
        </w:rPr>
        <w:t>CLADRREG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CLSEX</w:t>
      </w:r>
      <w:r w:rsidRPr="00FA6FB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pStyle w:val="ab"/>
        <w:ind w:firstLine="360"/>
        <w:jc w:val="center"/>
        <w:rPr>
          <w:b/>
        </w:rPr>
      </w:pPr>
      <w:r w:rsidRPr="00FA6FBA">
        <w:rPr>
          <w:b/>
        </w:rPr>
        <w:t>АНКЕТА КЛИЕНТА и согласие на обработку персональных данных</w:t>
      </w:r>
    </w:p>
    <w:p w:rsidR="000F6DA8" w:rsidRPr="00FA6FBA" w:rsidRDefault="000F6DA8" w:rsidP="000F6DA8">
      <w:pPr>
        <w:pStyle w:val="ab"/>
        <w:ind w:firstLine="360"/>
        <w:jc w:val="center"/>
        <w:rPr>
          <w:b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0F6DA8" w:rsidRPr="00FA6FBA" w:rsidTr="00D327C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PASNUM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PASORG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 г.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F6DA8" w:rsidRPr="00FA6FBA" w:rsidTr="00D327C9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${TRAVELS}</w:t>
            </w:r>
          </w:p>
        </w:tc>
      </w:tr>
      <w:tr w:rsidR="000F6DA8" w:rsidRPr="00FA6FBA" w:rsidTr="00D327C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F6DA8" w:rsidRPr="00FA6FBA" w:rsidTr="00D327C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${PHHOME}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${PHMOB1}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${PHMOB2}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${EMAIL}</w:t>
            </w:r>
          </w:p>
        </w:tc>
      </w:tr>
      <w:tr w:rsidR="000F6DA8" w:rsidRPr="00FA6FBA" w:rsidTr="00D327C9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0F6DA8" w:rsidRPr="00FA6FBA" w:rsidTr="00D327C9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${CH1}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${CH3}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${CH4}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${CH5}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${CH1NAME}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${CH3NAME}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${CH4NAME}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${CH5NAME}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${CH1DATE}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${CH3DATE}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${CH4DATE}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${CH5DATE}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0F6DA8" w:rsidRPr="00FA6FBA" w:rsidTr="00D327C9">
        <w:tc>
          <w:tcPr>
            <w:tcW w:w="9345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0F6DA8" w:rsidRPr="00FA6FBA" w:rsidTr="00D327C9">
        <w:tc>
          <w:tcPr>
            <w:tcW w:w="9345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0F6DA8" w:rsidRPr="00FA6FBA" w:rsidTr="00D327C9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${INCSALREAL}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0F6DA8" w:rsidRPr="00FA6FBA" w:rsidTr="00D327C9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${INCPENSSUM}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${INCPENSBANK}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${INCADDDAY}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${INCUNFDAY}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${INCRENTDAY}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${INCFAMSUM}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56165B" w:rsidRDefault="0056165B" w:rsidP="0056165B">
      <w:pPr>
        <w:spacing w:after="0" w:line="240" w:lineRule="auto"/>
        <w:rPr>
          <w:rFonts w:ascii="Times New Roman" w:hAnsi="Times New Roman"/>
          <w:b/>
          <w:sz w:val="20"/>
          <w:szCs w:val="20"/>
          <w:highlight w:val="cyan"/>
        </w:rPr>
      </w:pPr>
    </w:p>
    <w:p w:rsidR="00607216" w:rsidRPr="005D7F18" w:rsidRDefault="00607216" w:rsidP="0060721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6: Информация об имуществе и сделках</w:t>
      </w:r>
    </w:p>
    <w:tbl>
      <w:tblPr>
        <w:tblStyle w:val="a3"/>
        <w:tblW w:w="9327" w:type="dxa"/>
        <w:tblInd w:w="-5" w:type="dxa"/>
        <w:tblLook w:val="04A0"/>
      </w:tblPr>
      <w:tblGrid>
        <w:gridCol w:w="1672"/>
        <w:gridCol w:w="6"/>
        <w:gridCol w:w="5239"/>
        <w:gridCol w:w="2410"/>
      </w:tblGrid>
      <w:tr w:rsidR="00607216" w:rsidRPr="005B29BA" w:rsidTr="00F92BC6">
        <w:trPr>
          <w:trHeight w:val="297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:rsidR="00607216" w:rsidRPr="005B29BA" w:rsidRDefault="00607216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607216" w:rsidRPr="005B29BA" w:rsidTr="00F92BC6">
        <w:trPr>
          <w:trHeight w:val="297"/>
        </w:trPr>
        <w:tc>
          <w:tcPr>
            <w:tcW w:w="6917" w:type="dxa"/>
            <w:gridSpan w:val="3"/>
            <w:shd w:val="clear" w:color="auto" w:fill="A6A6A6" w:themeFill="background1" w:themeFillShade="A6"/>
          </w:tcPr>
          <w:p w:rsidR="00607216" w:rsidRPr="00DE574A" w:rsidRDefault="00607216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AF1287">
              <w:rPr>
                <w:rFonts w:ascii="Times New Roman" w:hAnsi="Times New Roman"/>
                <w:sz w:val="20"/>
                <w:szCs w:val="20"/>
              </w:rPr>
              <w:t>Заказчика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607216" w:rsidRPr="001C545B" w:rsidRDefault="00607216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07216" w:rsidRPr="005B29BA" w:rsidTr="00F92BC6">
        <w:trPr>
          <w:trHeight w:val="297"/>
        </w:trPr>
        <w:tc>
          <w:tcPr>
            <w:tcW w:w="1678" w:type="dxa"/>
            <w:gridSpan w:val="2"/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5239" w:type="dxa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${HOME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410" w:type="dxa"/>
          </w:tcPr>
          <w:p w:rsidR="00607216" w:rsidRPr="0026269C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8" w:type="dxa"/>
            <w:gridSpan w:val="2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AUTOM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AUTOY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 г.</w:t>
            </w:r>
            <w:r>
              <w:rPr>
                <w:rFonts w:ascii="Times New Roman" w:hAnsi="Times New Roman"/>
                <w:sz w:val="20"/>
                <w:szCs w:val="20"/>
              </w:rPr>
              <w:t>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SHARE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SHAREV1}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${BANK1} ${BANKV1}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${OTHER1}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${OTHERV1}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AUTOM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AUTOY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г.в.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}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${SHARE2}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${SHAREV2}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${BANK2} ${BANKV2}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${OTHER2}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${OTHERV2}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158"/>
        </w:trPr>
        <w:tc>
          <w:tcPr>
            <w:tcW w:w="6917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07216" w:rsidRPr="001C545B" w:rsidRDefault="00607216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07216" w:rsidRPr="001C545B" w:rsidRDefault="00607216" w:rsidP="00F92BC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07216" w:rsidRPr="005B29BA" w:rsidTr="00F92BC6">
        <w:trPr>
          <w:trHeight w:val="306"/>
        </w:trPr>
        <w:tc>
          <w:tcPr>
            <w:tcW w:w="1672" w:type="dxa"/>
            <w:shd w:val="clear" w:color="auto" w:fill="FFFFFF" w:themeFill="background1"/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${DLAUTO1}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171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${DLAUTO2}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${DLAUTO3}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9826F4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${DLLAND1}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${DLLAND2}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${DLLAND3}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${DLHOUSE1}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${DLHOUSE2}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${DLHOUSE3}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${DLSEC1}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${DLSEC2}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${DLSEC3}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${DLSHARE1}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${DLSHARE2}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${DLSHARE3}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${DLOTHER1}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${DLOTHER2}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${DLOTHER3}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</w:tbl>
    <w:p w:rsidR="00607216" w:rsidRPr="00380B42" w:rsidRDefault="00607216" w:rsidP="0060721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56165B" w:rsidRPr="00380B42" w:rsidRDefault="0056165B" w:rsidP="0056165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7:</w:t>
      </w:r>
      <w:r w:rsidRPr="00380B42">
        <w:rPr>
          <w:rFonts w:ascii="Times New Roman" w:hAnsi="Times New Roman"/>
          <w:b/>
          <w:sz w:val="20"/>
          <w:szCs w:val="20"/>
        </w:rPr>
        <w:t xml:space="preserve">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F6DA8" w:rsidRPr="00FA6FBA" w:rsidTr="00D327C9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F6DA8" w:rsidRPr="00FA6FBA" w:rsidTr="00D327C9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F6DA8" w:rsidRPr="00FA6FBA" w:rsidTr="00D327C9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F6DA8" w:rsidRPr="00FA6FBA" w:rsidTr="00D327C9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0F6DA8" w:rsidRPr="00FA6FBA" w:rsidRDefault="000F6DA8" w:rsidP="000F6DA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>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${</w:t>
      </w:r>
      <w:r w:rsidRPr="00FA6FBA">
        <w:rPr>
          <w:lang w:val="en-US"/>
        </w:rPr>
        <w:t>CLNAME</w:t>
      </w:r>
      <w:r w:rsidRPr="00FA6FBA">
        <w:t>},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b/>
          <w:sz w:val="20"/>
          <w:szCs w:val="20"/>
        </w:rPr>
        <w:t>} от</w:t>
      </w:r>
      <w:r w:rsidR="00FE09AA">
        <w:rPr>
          <w:rFonts w:ascii="Times New Roman" w:hAnsi="Times New Roman"/>
          <w:b/>
          <w:sz w:val="20"/>
          <w:szCs w:val="20"/>
        </w:rPr>
        <w:t xml:space="preserve"> 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b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COMPNAME</w:t>
      </w:r>
      <w:r w:rsidRPr="00FA6FB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212" w:rsidRDefault="009D3212" w:rsidP="002327A6">
      <w:pPr>
        <w:spacing w:after="0" w:line="240" w:lineRule="auto"/>
      </w:pPr>
      <w:r>
        <w:separator/>
      </w:r>
    </w:p>
  </w:endnote>
  <w:endnote w:type="continuationSeparator" w:id="1">
    <w:p w:rsidR="009D3212" w:rsidRDefault="009D3212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212" w:rsidRDefault="009D3212" w:rsidP="002327A6">
      <w:pPr>
        <w:spacing w:after="0" w:line="240" w:lineRule="auto"/>
      </w:pPr>
      <w:r>
        <w:separator/>
      </w:r>
    </w:p>
  </w:footnote>
  <w:footnote w:type="continuationSeparator" w:id="1">
    <w:p w:rsidR="009D3212" w:rsidRDefault="009D3212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362CB6">
    <w:pPr>
      <w:pStyle w:val="a4"/>
      <w:jc w:val="center"/>
    </w:pPr>
    <w:fldSimple w:instr="PAGE   \* MERGEFORMAT">
      <w:r w:rsidR="00607216">
        <w:rPr>
          <w:noProof/>
        </w:rPr>
        <w:t>15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6D3C"/>
    <w:rsid w:val="00A405E6"/>
    <w:rsid w:val="00A4119A"/>
    <w:rsid w:val="00A42056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F0794D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49</TotalTime>
  <Pages>15</Pages>
  <Words>6051</Words>
  <Characters>34495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2022-05-30T05:16:00Z</cp:lastPrinted>
  <dcterms:created xsi:type="dcterms:W3CDTF">2022-07-01T03:24:00Z</dcterms:created>
  <dcterms:modified xsi:type="dcterms:W3CDTF">2023-02-06T07:00:00Z</dcterms:modified>
</cp:coreProperties>
</file>