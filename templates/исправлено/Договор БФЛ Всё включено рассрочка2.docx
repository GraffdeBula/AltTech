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${</w:t>
      </w:r>
      <w:r w:rsidRPr="00380B42">
        <w:rPr>
          <w:rFonts w:ascii="Times New Roman" w:hAnsi="Times New Roman"/>
          <w:b/>
          <w:lang w:val="en-US"/>
        </w:rPr>
        <w:t>ID</w:t>
      </w:r>
      <w:r w:rsidRPr="00380B42">
        <w:rPr>
          <w:rFonts w:ascii="Times New Roman" w:hAnsi="Times New Roman"/>
          <w:b/>
        </w:rPr>
        <w:t>}</w:t>
      </w:r>
    </w:p>
    <w:p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CITY</w:t>
      </w:r>
      <w:r w:rsidRPr="00380B42">
        <w:rPr>
          <w:rFonts w:ascii="Times New Roman" w:hAnsi="Times New Roman"/>
          <w:b/>
        </w:rPr>
        <w:t>}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DATE</w:t>
      </w:r>
      <w:r w:rsidRPr="00380B42">
        <w:rPr>
          <w:rFonts w:ascii="Times New Roman" w:hAnsi="Times New Roman"/>
          <w:b/>
        </w:rPr>
        <w:t>} г.</w:t>
      </w: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CLNAME</w:t>
      </w:r>
      <w:r w:rsidRPr="00380B42">
        <w:rPr>
          <w:rFonts w:ascii="Times New Roman" w:hAnsi="Times New Roman"/>
        </w:rPr>
        <w:t>}, паспорт: серия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CLPASS</w:t>
      </w:r>
      <w:r w:rsidRPr="00380B42">
        <w:rPr>
          <w:rFonts w:ascii="Times New Roman" w:hAnsi="Times New Roman"/>
        </w:rPr>
        <w:t>} номер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CLPASN</w:t>
      </w:r>
      <w:r w:rsidRPr="00380B42">
        <w:rPr>
          <w:rFonts w:ascii="Times New Roman" w:hAnsi="Times New Roman"/>
        </w:rPr>
        <w:t>}, выданный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CLPASORG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BE6283" w:rsidRPr="00380B42">
        <w:rPr>
          <w:rFonts w:ascii="Times New Roman" w:hAnsi="Times New Roman"/>
          <w:lang w:val="en-US"/>
        </w:rPr>
        <w:t>CL</w:t>
      </w:r>
      <w:r w:rsidRPr="00380B42">
        <w:rPr>
          <w:rFonts w:ascii="Times New Roman" w:hAnsi="Times New Roman"/>
          <w:lang w:val="en-US"/>
        </w:rPr>
        <w:t>PASDATE</w:t>
      </w:r>
      <w:r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CLBIRTHDATE</w:t>
      </w:r>
      <w:r w:rsidRPr="00380B42">
        <w:rPr>
          <w:rFonts w:ascii="Times New Roman" w:hAnsi="Times New Roman"/>
        </w:rPr>
        <w:t>} года рождения, зарегистрированный по адресу: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CLADRREG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CLSEX</w:t>
      </w:r>
      <w:r w:rsidRPr="00380B42">
        <w:rPr>
          <w:rFonts w:ascii="Times New Roman" w:hAnsi="Times New Roman"/>
        </w:rPr>
        <w:t xml:space="preserve">1}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${</w:t>
      </w:r>
      <w:r w:rsidR="00644347" w:rsidRPr="00380B42">
        <w:rPr>
          <w:rFonts w:ascii="Times New Roman" w:hAnsi="Times New Roman"/>
          <w:lang w:val="en-US"/>
        </w:rPr>
        <w:t>COMPNAME</w:t>
      </w:r>
      <w:r w:rsidR="00644347" w:rsidRPr="00380B42">
        <w:rPr>
          <w:rFonts w:ascii="Times New Roman" w:hAnsi="Times New Roman"/>
        </w:rPr>
        <w:t>}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EMPNAME</w:t>
      </w:r>
      <w:r w:rsidR="00644347"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EMPSEX</w:t>
      </w:r>
      <w:r w:rsidR="00644347" w:rsidRPr="00380B42">
        <w:rPr>
          <w:rFonts w:ascii="Times New Roman" w:hAnsi="Times New Roman"/>
        </w:rPr>
        <w:t>} на основании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EMPDOV</w:t>
      </w:r>
      <w:r w:rsidR="00644347" w:rsidRPr="00380B42">
        <w:rPr>
          <w:rFonts w:ascii="Times New Roman" w:hAnsi="Times New Roman"/>
        </w:rPr>
        <w:t>}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</w:t>
      </w:r>
      <w:r w:rsidR="00644347"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CONTSUMSTR</w:t>
      </w:r>
      <w:r w:rsidR="00644347" w:rsidRPr="00380B42">
        <w:rPr>
          <w:rFonts w:ascii="Times New Roman" w:hAnsi="Times New Roman"/>
        </w:rPr>
        <w:t>}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p w:rsidR="00644347" w:rsidRPr="00380B42" w:rsidRDefault="008F1E9B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ПлатёжГрафик"/>
      <w:r w:rsidRPr="00380B42">
        <w:rPr>
          <w:rFonts w:ascii="Times New Roman" w:hAnsi="Times New Roman"/>
        </w:rPr>
        <w:t>${</w:t>
      </w:r>
      <w:r w:rsidR="00644347" w:rsidRPr="00380B42">
        <w:rPr>
          <w:rFonts w:ascii="Times New Roman" w:hAnsi="Times New Roman"/>
          <w:lang w:val="en-US"/>
        </w:rPr>
        <w:t>PAYCALEND</w:t>
      </w:r>
      <w:r w:rsidR="00644347" w:rsidRPr="00380B42">
        <w:rPr>
          <w:rFonts w:ascii="Times New Roman" w:hAnsi="Times New Roman"/>
        </w:rPr>
        <w:t>}</w:t>
      </w:r>
      <w:bookmarkEnd w:id="0"/>
    </w:p>
    <w:p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18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12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6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3</w:t>
      </w:r>
      <w:r w:rsidR="00E96E7A" w:rsidRPr="00380B42">
        <w:rPr>
          <w:rFonts w:ascii="Times New Roman" w:hAnsi="Times New Roman"/>
          <w:sz w:val="20"/>
          <w:szCs w:val="20"/>
        </w:rPr>
        <w:t>}</w:t>
      </w:r>
    </w:p>
    <w:p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C13B11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13B11">
        <w:rPr>
          <w:rFonts w:ascii="Times New Roman" w:hAnsi="Times New Roman"/>
          <w:sz w:val="20"/>
          <w:szCs w:val="20"/>
          <w:highlight w:val="cyan"/>
        </w:rPr>
        <w:t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 w:rsidRPr="00C13B11">
        <w:rPr>
          <w:rFonts w:ascii="Times New Roman" w:hAnsi="Times New Roman"/>
          <w:sz w:val="20"/>
          <w:szCs w:val="20"/>
        </w:rPr>
        <w:t xml:space="preserve"> </w:t>
      </w:r>
    </w:p>
    <w:p w:rsidR="00BB2AA7" w:rsidRPr="00C13B11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EF65E8">
        <w:rPr>
          <w:rFonts w:ascii="Times New Roman" w:hAnsi="Times New Roman"/>
          <w:sz w:val="20"/>
          <w:szCs w:val="20"/>
          <w:highlight w:val="cyan"/>
        </w:rPr>
        <w:t>О</w:t>
      </w:r>
      <w:r w:rsidRPr="00EF65E8">
        <w:rPr>
          <w:rFonts w:ascii="Times New Roman" w:hAnsi="Times New Roman"/>
          <w:sz w:val="20"/>
          <w:szCs w:val="20"/>
          <w:highlight w:val="cyan"/>
        </w:rPr>
        <w:t>знакомлен и согласен______________</w:t>
      </w:r>
    </w:p>
    <w:p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380B42" w:rsidTr="00E20307"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43891">
              <w:rPr>
                <w:rFonts w:ascii="Times New Roman" w:hAnsi="Times New Roman"/>
                <w:sz w:val="20"/>
                <w:szCs w:val="20"/>
                <w:lang w:val="en-US"/>
              </w:rPr>
              <w:t>COMP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INN}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C119A5">
        <w:trPr>
          <w:trHeight w:val="187"/>
        </w:trPr>
        <w:tc>
          <w:tcPr>
            <w:tcW w:w="4672" w:type="dxa"/>
          </w:tcPr>
          <w:p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lastRenderedPageBreak/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8C6C1F" w:rsidRPr="00380B42" w:rsidTr="001B1ABA">
        <w:tc>
          <w:tcPr>
            <w:tcW w:w="675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${</w:t>
      </w:r>
      <w:r w:rsidRPr="00380B42">
        <w:rPr>
          <w:lang w:val="en-US"/>
        </w:rPr>
        <w:t>CLNAME</w:t>
      </w:r>
      <w:r w:rsidRPr="00380B42">
        <w:t>}, паспорт: серия</w:t>
      </w:r>
      <w:r w:rsidR="0026710A">
        <w:t xml:space="preserve"> ${</w:t>
      </w:r>
      <w:r w:rsidRPr="00380B42">
        <w:rPr>
          <w:lang w:val="en-US"/>
        </w:rPr>
        <w:t>CLPASS</w:t>
      </w:r>
      <w:r w:rsidRPr="00380B42">
        <w:t>} номер</w:t>
      </w:r>
      <w:r w:rsidR="0026710A">
        <w:t xml:space="preserve"> ${</w:t>
      </w:r>
      <w:r w:rsidRPr="00380B42">
        <w:rPr>
          <w:lang w:val="en-US"/>
        </w:rPr>
        <w:t>CLPASN</w:t>
      </w:r>
      <w:r w:rsidRPr="00380B42">
        <w:t>}, выданный</w:t>
      </w:r>
      <w:r w:rsidR="0026710A">
        <w:t xml:space="preserve"> ${</w:t>
      </w:r>
      <w:r w:rsidRPr="00380B42">
        <w:rPr>
          <w:lang w:val="en-US"/>
        </w:rPr>
        <w:t>CLPASORG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CLPASDATE</w:t>
      </w:r>
      <w:r w:rsidRPr="00380B42">
        <w:t>},</w:t>
      </w:r>
      <w:r w:rsidR="0026710A">
        <w:t xml:space="preserve"> ${</w:t>
      </w:r>
      <w:r w:rsidRPr="00380B42">
        <w:rPr>
          <w:lang w:val="en-US"/>
        </w:rPr>
        <w:t>CLBIRTHDATE</w:t>
      </w:r>
      <w:r w:rsidRPr="00380B42">
        <w:t>} года рождения, зарегистрированный по адресу:</w:t>
      </w:r>
      <w:r w:rsidR="0026710A">
        <w:t xml:space="preserve"> ${</w:t>
      </w:r>
      <w:r w:rsidRPr="00380B42">
        <w:rPr>
          <w:lang w:val="en-US"/>
        </w:rPr>
        <w:t>CLADRREG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CLSEX</w:t>
      </w:r>
      <w:r w:rsidRPr="00380B42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A67E64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A67E64"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АНКЕТА КЛИЕНТА и согласие на обработку персональных данных</w:t>
      </w:r>
    </w:p>
    <w:p w:rsidR="00A67E64" w:rsidRPr="00380B42" w:rsidRDefault="00A67E64" w:rsidP="00A67E64">
      <w:pPr>
        <w:pStyle w:val="ab"/>
        <w:ind w:firstLine="360"/>
        <w:jc w:val="center"/>
        <w:rPr>
          <w:b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A67E64" w:rsidRPr="00380B42" w:rsidTr="001B1ABA"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A67E64" w:rsidRPr="00380B42" w:rsidTr="000E7CE2">
        <w:trPr>
          <w:trHeight w:val="983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A67E64" w:rsidRPr="00380B42" w:rsidRDefault="00A67E64" w:rsidP="000E7CE2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A67E64" w:rsidRPr="00380B42" w:rsidTr="001B1ABA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A67E64" w:rsidRPr="00380B42" w:rsidTr="001B1ABA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A67E64" w:rsidRPr="00380B42" w:rsidTr="001B1AB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A67E64" w:rsidRPr="00380B42" w:rsidTr="001B1AB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A67E64" w:rsidRPr="00380B42" w:rsidTr="001B1ABA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A67E64" w:rsidRPr="00380B42" w:rsidTr="001B1ABA">
        <w:tc>
          <w:tcPr>
            <w:tcW w:w="155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A67E64" w:rsidRPr="00380B42" w:rsidRDefault="00A67E64" w:rsidP="001B1AB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A67E64" w:rsidRPr="00380B42" w:rsidTr="001B1ABA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A67E64" w:rsidRPr="00380B42" w:rsidTr="001B1ABA">
        <w:trPr>
          <w:trHeight w:val="275"/>
        </w:trPr>
        <w:tc>
          <w:tcPr>
            <w:tcW w:w="144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A67E64" w:rsidRPr="00380B42" w:rsidTr="001B1ABA">
        <w:tc>
          <w:tcPr>
            <w:tcW w:w="9345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  <w:tr w:rsidR="00A67E64" w:rsidRPr="00380B42" w:rsidTr="001B1ABA">
        <w:tc>
          <w:tcPr>
            <w:tcW w:w="9345" w:type="dxa"/>
            <w:gridSpan w:val="2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Занятость супруга (супруги)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A67E64" w:rsidRPr="00380B42" w:rsidTr="001B1ABA">
        <w:tc>
          <w:tcPr>
            <w:tcW w:w="2547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A67E64" w:rsidRPr="00380B42" w:rsidTr="001B1AB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A67E64" w:rsidRPr="00380B42" w:rsidTr="001B1AB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A67E64" w:rsidRPr="00380B42" w:rsidTr="001B1ABA">
        <w:tc>
          <w:tcPr>
            <w:tcW w:w="9345" w:type="dxa"/>
            <w:gridSpan w:val="4"/>
            <w:shd w:val="clear" w:color="auto" w:fill="BFBFBF" w:themeFill="background1" w:themeFillShade="BF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A67E64" w:rsidRPr="00380B42" w:rsidTr="001B1ABA">
        <w:tc>
          <w:tcPr>
            <w:tcW w:w="288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537"/>
      </w:tblGrid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A67E64" w:rsidRPr="00380B42" w:rsidTr="001C545B">
        <w:tc>
          <w:tcPr>
            <w:tcW w:w="4785" w:type="dxa"/>
            <w:shd w:val="pct15" w:color="auto" w:fill="auto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537" w:type="dxa"/>
          </w:tcPr>
          <w:p w:rsidR="00A67E64" w:rsidRPr="00380B42" w:rsidRDefault="00A67E64" w:rsidP="001B1A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857C4" w:rsidRDefault="00E857C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6: Информация об имуществе и сделках</w:t>
      </w:r>
    </w:p>
    <w:tbl>
      <w:tblPr>
        <w:tblStyle w:val="a3"/>
        <w:tblW w:w="9327" w:type="dxa"/>
        <w:tblInd w:w="-5" w:type="dxa"/>
        <w:tblLook w:val="04A0"/>
      </w:tblPr>
      <w:tblGrid>
        <w:gridCol w:w="1672"/>
        <w:gridCol w:w="6"/>
        <w:gridCol w:w="5239"/>
        <w:gridCol w:w="2410"/>
      </w:tblGrid>
      <w:tr w:rsidR="0026269C" w:rsidRPr="005B29BA" w:rsidTr="0026269C">
        <w:trPr>
          <w:trHeight w:val="297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:rsidR="0026269C" w:rsidRPr="005B29BA" w:rsidRDefault="0026269C" w:rsidP="00DE574A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26269C" w:rsidRPr="005B29BA" w:rsidTr="0026269C">
        <w:trPr>
          <w:trHeight w:val="297"/>
        </w:trPr>
        <w:tc>
          <w:tcPr>
            <w:tcW w:w="6917" w:type="dxa"/>
            <w:gridSpan w:val="3"/>
            <w:shd w:val="clear" w:color="auto" w:fill="A6A6A6" w:themeFill="background1" w:themeFillShade="A6"/>
          </w:tcPr>
          <w:p w:rsidR="0026269C" w:rsidRPr="00DE574A" w:rsidRDefault="0026269C" w:rsidP="001C545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AF1287">
              <w:rPr>
                <w:rFonts w:ascii="Times New Roman" w:hAnsi="Times New Roman"/>
                <w:sz w:val="20"/>
                <w:szCs w:val="20"/>
              </w:rPr>
              <w:t>Заказчика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26269C" w:rsidRPr="001C545B" w:rsidRDefault="0026269C" w:rsidP="001C545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26269C" w:rsidRPr="005B29BA" w:rsidTr="0026269C">
        <w:trPr>
          <w:trHeight w:val="297"/>
        </w:trPr>
        <w:tc>
          <w:tcPr>
            <w:tcW w:w="1678" w:type="dxa"/>
            <w:gridSpan w:val="2"/>
          </w:tcPr>
          <w:p w:rsidR="0026269C" w:rsidRPr="00DE574A" w:rsidRDefault="0026269C" w:rsidP="001C54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5239" w:type="dxa"/>
          </w:tcPr>
          <w:p w:rsidR="0026269C" w:rsidRPr="00DE574A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${HOME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410" w:type="dxa"/>
          </w:tcPr>
          <w:p w:rsidR="0026269C" w:rsidRP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7"/>
        </w:trPr>
        <w:tc>
          <w:tcPr>
            <w:tcW w:w="1678" w:type="dxa"/>
            <w:gridSpan w:val="2"/>
          </w:tcPr>
          <w:p w:rsidR="0026269C" w:rsidRPr="005B29B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</w:tcPr>
          <w:p w:rsidR="0026269C" w:rsidRPr="00AF1287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г.</w:t>
            </w:r>
            <w:r>
              <w:rPr>
                <w:rFonts w:ascii="Times New Roman" w:hAnsi="Times New Roman"/>
                <w:sz w:val="20"/>
                <w:szCs w:val="20"/>
              </w:rPr>
              <w:t>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DE574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AF1287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${BANK1} ${BANKV1}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Default="0026269C" w:rsidP="001C54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C55E4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г.в.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C55E4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DE574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${SHARE2}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${SHAREV2}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${BANK2} ${BANKV2}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26269C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26269C" w:rsidRPr="000E0735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6269C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26269C" w:rsidRPr="005B29BA" w:rsidTr="0026269C">
        <w:trPr>
          <w:trHeight w:val="158"/>
        </w:trPr>
        <w:tc>
          <w:tcPr>
            <w:tcW w:w="691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269C" w:rsidRPr="001C545B" w:rsidRDefault="0026269C" w:rsidP="002633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269C" w:rsidRPr="001C545B" w:rsidRDefault="0026269C" w:rsidP="001C545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26269C" w:rsidRPr="005B29BA" w:rsidTr="0026269C">
        <w:trPr>
          <w:trHeight w:val="306"/>
        </w:trPr>
        <w:tc>
          <w:tcPr>
            <w:tcW w:w="1672" w:type="dxa"/>
            <w:shd w:val="clear" w:color="auto" w:fill="FFFFFF" w:themeFill="background1"/>
          </w:tcPr>
          <w:p w:rsidR="0026269C" w:rsidRPr="00DE574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DE574A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${DLAUTO1}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171"/>
        </w:trPr>
        <w:tc>
          <w:tcPr>
            <w:tcW w:w="1672" w:type="dxa"/>
            <w:shd w:val="clear" w:color="auto" w:fill="FFFFFF" w:themeFill="background1"/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AF1287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${DLAUTO2}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26269C" w:rsidRPr="005B29BA" w:rsidRDefault="0026269C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AF1287" w:rsidRDefault="0026269C" w:rsidP="00DE574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${DLAUTO3}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DE574A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26269C" w:rsidRPr="009826F4" w:rsidRDefault="0026269C" w:rsidP="0026269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DE574A" w:rsidRDefault="0026269C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${DLLAND1}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26269C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26269C" w:rsidRPr="005B29BA" w:rsidRDefault="0026269C" w:rsidP="0026269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6269C" w:rsidRPr="00AF1287" w:rsidRDefault="0026269C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${DLLAND2}</w:t>
            </w:r>
          </w:p>
        </w:tc>
        <w:tc>
          <w:tcPr>
            <w:tcW w:w="2410" w:type="dxa"/>
            <w:shd w:val="clear" w:color="auto" w:fill="FFFFFF" w:themeFill="background1"/>
          </w:tcPr>
          <w:p w:rsidR="0026269C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Pr="005B29BA" w:rsidRDefault="00855FF2" w:rsidP="0026269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${DLLAND3}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DE574A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${DLHOUSE1}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${DLHOUSE2}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${DLHOUSE3}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DE574A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${DLSEC1}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${DLSEC2}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${DLSEC3}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DE574A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${DLSHARE1}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${DLSHARE2}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${DLSHARE3}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DE574A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${DLOTHER1}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${DLOTHER2}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55FF2" w:rsidRPr="005B29BA" w:rsidTr="0026269C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55FF2" w:rsidRDefault="00855FF2" w:rsidP="00DE574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55FF2" w:rsidRPr="00AF1287" w:rsidRDefault="00855FF2" w:rsidP="0026269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${DLOTHER3}</w:t>
            </w:r>
          </w:p>
        </w:tc>
        <w:tc>
          <w:tcPr>
            <w:tcW w:w="2410" w:type="dxa"/>
            <w:shd w:val="clear" w:color="auto" w:fill="FFFFFF" w:themeFill="background1"/>
          </w:tcPr>
          <w:p w:rsidR="00855FF2" w:rsidRDefault="00855FF2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</w:tbl>
    <w:p w:rsidR="00E857C4" w:rsidRPr="00380B42" w:rsidRDefault="00E857C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 xml:space="preserve">Раздел </w:t>
      </w:r>
      <w:r w:rsidR="00E857C4" w:rsidRPr="00E857C4">
        <w:rPr>
          <w:rFonts w:ascii="Times New Roman" w:hAnsi="Times New Roman"/>
          <w:b/>
          <w:sz w:val="20"/>
          <w:szCs w:val="20"/>
          <w:highlight w:val="cyan"/>
        </w:rPr>
        <w:t>7</w:t>
      </w:r>
      <w:r w:rsidRPr="00E857C4">
        <w:rPr>
          <w:rFonts w:ascii="Times New Roman" w:hAnsi="Times New Roman"/>
          <w:b/>
          <w:sz w:val="20"/>
          <w:szCs w:val="20"/>
          <w:highlight w:val="cyan"/>
        </w:rPr>
        <w:t>:</w:t>
      </w:r>
      <w:r w:rsidRPr="00380B42">
        <w:rPr>
          <w:rFonts w:ascii="Times New Roman" w:hAnsi="Times New Roman"/>
          <w:b/>
          <w:sz w:val="20"/>
          <w:szCs w:val="20"/>
        </w:rPr>
        <w:t xml:space="preserve">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A67E64" w:rsidRPr="00380B42" w:rsidTr="001B1AB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A67E64" w:rsidRPr="00380B42" w:rsidTr="001B1AB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A67E64" w:rsidRPr="00380B42" w:rsidTr="001B1AB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A67E64" w:rsidRPr="00380B42" w:rsidTr="001B1AB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A67E64" w:rsidRPr="00380B42" w:rsidTr="001B1ABA">
        <w:tc>
          <w:tcPr>
            <w:tcW w:w="5665" w:type="dxa"/>
            <w:shd w:val="clear" w:color="auto" w:fill="D9D9D9" w:themeFill="background1" w:themeFillShade="D9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A67E64" w:rsidRPr="00380B42" w:rsidRDefault="00A67E64" w:rsidP="001B1AB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A67E64" w:rsidRPr="00380B42" w:rsidRDefault="00A67E64" w:rsidP="00A67E6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>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${</w:t>
      </w:r>
      <w:r w:rsidRPr="00380B42">
        <w:rPr>
          <w:lang w:val="en-US"/>
        </w:rPr>
        <w:t>CLNAME</w:t>
      </w:r>
      <w:r w:rsidRPr="00380B42">
        <w:t>}, разъяснено и понятно, что:</w:t>
      </w:r>
    </w:p>
    <w:p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b/>
          <w:sz w:val="20"/>
          <w:szCs w:val="20"/>
        </w:rPr>
        <w:t>} от</w:t>
      </w:r>
      <w:r w:rsidR="0026710A">
        <w:rPr>
          <w:rFonts w:ascii="Times New Roman" w:hAnsi="Times New Roman"/>
          <w:b/>
          <w:sz w:val="20"/>
          <w:szCs w:val="20"/>
        </w:rPr>
        <w:t xml:space="preserve"> 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b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COMPNAME</w:t>
      </w:r>
      <w:r w:rsidRPr="00380B42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6615F0"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rPr>
          <w:sz w:val="20"/>
          <w:szCs w:val="20"/>
        </w:rPr>
      </w:pPr>
    </w:p>
    <w:p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54A" w:rsidRDefault="0073654A" w:rsidP="002327A6">
      <w:pPr>
        <w:spacing w:after="0" w:line="240" w:lineRule="auto"/>
      </w:pPr>
      <w:r>
        <w:separator/>
      </w:r>
    </w:p>
  </w:endnote>
  <w:endnote w:type="continuationSeparator" w:id="1">
    <w:p w:rsidR="0073654A" w:rsidRDefault="0073654A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Pr="00AA5E2A" w:rsidRDefault="0026269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26269C" w:rsidRPr="00B23A69" w:rsidRDefault="0026269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54A" w:rsidRDefault="0073654A" w:rsidP="002327A6">
      <w:pPr>
        <w:spacing w:after="0" w:line="240" w:lineRule="auto"/>
      </w:pPr>
      <w:r>
        <w:separator/>
      </w:r>
    </w:p>
  </w:footnote>
  <w:footnote w:type="continuationSeparator" w:id="1">
    <w:p w:rsidR="0073654A" w:rsidRDefault="0073654A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Default="0085382B">
    <w:pPr>
      <w:pStyle w:val="a4"/>
      <w:jc w:val="center"/>
    </w:pPr>
    <w:fldSimple w:instr="PAGE   \* MERGEFORMAT">
      <w:r w:rsidR="00855FF2">
        <w:rPr>
          <w:noProof/>
        </w:rPr>
        <w:t>11</w:t>
      </w:r>
    </w:fldSimple>
  </w:p>
  <w:p w:rsidR="0026269C" w:rsidRDefault="0026269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5650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C8D"/>
    <w:rsid w:val="00C63916"/>
    <w:rsid w:val="00C64E9C"/>
    <w:rsid w:val="00C65C14"/>
    <w:rsid w:val="00C7171B"/>
    <w:rsid w:val="00C74B1D"/>
    <w:rsid w:val="00C7739C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304</TotalTime>
  <Pages>16</Pages>
  <Words>6185</Words>
  <Characters>35257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9</cp:revision>
  <cp:lastPrinted>2022-05-30T05:16:00Z</cp:lastPrinted>
  <dcterms:created xsi:type="dcterms:W3CDTF">2022-07-04T09:49:00Z</dcterms:created>
  <dcterms:modified xsi:type="dcterms:W3CDTF">2023-02-06T06:46:00Z</dcterms:modified>
</cp:coreProperties>
</file>