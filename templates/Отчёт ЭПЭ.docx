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2D07" w14:textId="77777777"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14:paraId="35CA5B1B" w14:textId="77777777"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14:paraId="2F15F46D" w14:textId="77777777"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${</w:t>
      </w:r>
      <w:r w:rsidR="0036282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ID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$</w:t>
      </w:r>
      <w:bookmarkEnd w:id="0"/>
      <w:r w:rsidR="00362825"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{</w:t>
      </w:r>
      <w:r w:rsidR="0036282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EXPCONTDATE</w:t>
      </w:r>
      <w:r w:rsidR="00362825" w:rsidRPr="00DE41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}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14:paraId="784EB65D" w14:textId="77777777"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7EB6F389" w14:textId="77777777"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 w:rsidR="0036282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CITY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${</w:t>
      </w:r>
      <w:r w:rsidR="0036282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REPDATE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}</w:t>
      </w:r>
    </w:p>
    <w:p w14:paraId="4BA9C262" w14:textId="77777777"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14:paraId="4A930DEE" w14:textId="77777777"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${</w:t>
      </w:r>
      <w:r w:rsidR="00DC729C">
        <w:rPr>
          <w:rFonts w:ascii="Times New Roman" w:hAnsi="Times New Roman"/>
          <w:sz w:val="20"/>
          <w:szCs w:val="20"/>
          <w:lang w:val="en-US"/>
        </w:rPr>
        <w:t>CL</w:t>
      </w:r>
      <w:r w:rsidRPr="00FA37BE">
        <w:rPr>
          <w:rFonts w:ascii="Times New Roman" w:hAnsi="Times New Roman"/>
          <w:sz w:val="20"/>
          <w:szCs w:val="20"/>
          <w:lang w:val="en-US"/>
        </w:rPr>
        <w:t>NAME</w:t>
      </w:r>
      <w:r w:rsidRPr="0048150C">
        <w:rPr>
          <w:rFonts w:ascii="Times New Roman" w:hAnsi="Times New Roman"/>
          <w:sz w:val="20"/>
          <w:szCs w:val="20"/>
        </w:rPr>
        <w:t>}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${</w:t>
      </w:r>
      <w:r w:rsidR="00362825">
        <w:rPr>
          <w:rFonts w:ascii="Times New Roman" w:hAnsi="Times New Roman" w:cs="Times New Roman"/>
          <w:lang w:val="en-US"/>
        </w:rPr>
        <w:t>COMPNAME</w:t>
      </w:r>
      <w:r w:rsidR="00362825" w:rsidRPr="00362825">
        <w:rPr>
          <w:rFonts w:ascii="Times New Roman" w:hAnsi="Times New Roman" w:cs="Times New Roman"/>
        </w:rPr>
        <w:t>}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14:paraId="068A459F" w14:textId="77777777"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019D964B" w14:textId="77777777"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14:paraId="159B7133" w14:textId="77777777"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14:paraId="07525C9E" w14:textId="77777777"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14:paraId="7DB7C305" w14:textId="77777777"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14:paraId="5049385E" w14:textId="77777777" w:rsidTr="00005BBE">
        <w:tc>
          <w:tcPr>
            <w:tcW w:w="709" w:type="dxa"/>
            <w:vAlign w:val="center"/>
          </w:tcPr>
          <w:p w14:paraId="0DC1800E" w14:textId="77777777"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14:paraId="535A643D" w14:textId="77777777"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14:paraId="4DC4591E" w14:textId="77777777"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14:paraId="009BAF64" w14:textId="77777777"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14:paraId="6FA43A7C" w14:textId="77777777"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14:paraId="0A6498DE" w14:textId="77777777"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14:paraId="3FB7C650" w14:textId="77777777" w:rsidTr="00005BBE">
        <w:tc>
          <w:tcPr>
            <w:tcW w:w="709" w:type="dxa"/>
          </w:tcPr>
          <w:p w14:paraId="24043F13" w14:textId="77777777"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${CREDID}</w:t>
            </w:r>
          </w:p>
        </w:tc>
        <w:tc>
          <w:tcPr>
            <w:tcW w:w="2806" w:type="dxa"/>
          </w:tcPr>
          <w:p w14:paraId="51F475F9" w14:textId="77777777"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${CREDNAME}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$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{CREDNUM} от ${CREDDATE}</w:t>
            </w:r>
          </w:p>
        </w:tc>
        <w:tc>
          <w:tcPr>
            <w:tcW w:w="1843" w:type="dxa"/>
          </w:tcPr>
          <w:p w14:paraId="2A5EA288" w14:textId="77777777"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${CREDCURNAME}</w:t>
            </w:r>
          </w:p>
        </w:tc>
        <w:tc>
          <w:tcPr>
            <w:tcW w:w="1843" w:type="dxa"/>
          </w:tcPr>
          <w:p w14:paraId="0B8E036A" w14:textId="77777777"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${DEBTSUM}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14:paraId="6225C256" w14:textId="77777777"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14:paraId="5D9D4C5C" w14:textId="77777777"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${PAYSUM}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14:paraId="76874D92" w14:textId="77777777"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${DELAY}</w:t>
            </w:r>
          </w:p>
        </w:tc>
      </w:tr>
      <w:tr w:rsidR="00C615D6" w:rsidRPr="005B29BA" w14:paraId="75265DBB" w14:textId="77777777" w:rsidTr="00005BBE">
        <w:trPr>
          <w:trHeight w:val="388"/>
        </w:trPr>
        <w:tc>
          <w:tcPr>
            <w:tcW w:w="709" w:type="dxa"/>
          </w:tcPr>
          <w:p w14:paraId="083FB0AD" w14:textId="77777777"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14:paraId="0E698683" w14:textId="77777777"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14:paraId="015A02C5" w14:textId="77777777"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${TOTALDEBTSUM}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14:paraId="7528F55D" w14:textId="77777777"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${TOTALPAYSUM}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14:paraId="3F59DAA9" w14:textId="77777777"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5BE6D50E" w14:textId="77777777"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14:paraId="41885952" w14:textId="77777777"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14:paraId="26D77376" w14:textId="77777777"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32753316" w14:textId="77777777"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794"/>
        <w:gridCol w:w="5551"/>
      </w:tblGrid>
      <w:tr w:rsidR="009E73F0" w:rsidRPr="005B29BA" w14:paraId="03C1C0C2" w14:textId="77777777" w:rsidTr="004C39C1">
        <w:tc>
          <w:tcPr>
            <w:tcW w:w="9345" w:type="dxa"/>
            <w:gridSpan w:val="2"/>
            <w:shd w:val="clear" w:color="auto" w:fill="auto"/>
          </w:tcPr>
          <w:p w14:paraId="553595D4" w14:textId="77777777"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14:paraId="53EDD54F" w14:textId="77777777" w:rsidTr="004C39C1">
        <w:tc>
          <w:tcPr>
            <w:tcW w:w="3794" w:type="dxa"/>
            <w:shd w:val="clear" w:color="auto" w:fill="auto"/>
          </w:tcPr>
          <w:p w14:paraId="3B0C84AE" w14:textId="77777777" w:rsidR="009E73F0" w:rsidRPr="00831B70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{INCNAME}</w:t>
            </w:r>
          </w:p>
        </w:tc>
        <w:tc>
          <w:tcPr>
            <w:tcW w:w="5551" w:type="dxa"/>
            <w:shd w:val="clear" w:color="auto" w:fill="auto"/>
          </w:tcPr>
          <w:p w14:paraId="6A4AD582" w14:textId="77777777" w:rsidR="009E73F0" w:rsidRPr="00831B70" w:rsidRDefault="00F71158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</w:t>
            </w:r>
            <w:r w:rsidR="009E73F0">
              <w:rPr>
                <w:rFonts w:ascii="Times New Roman" w:hAnsi="Times New Roman"/>
                <w:sz w:val="20"/>
                <w:szCs w:val="20"/>
                <w:lang w:val="en-US"/>
              </w:rPr>
              <w:t>{INCSUM} руб.</w:t>
            </w:r>
          </w:p>
        </w:tc>
      </w:tr>
      <w:tr w:rsidR="009E73F0" w:rsidRPr="005B29BA" w14:paraId="074489A2" w14:textId="77777777" w:rsidTr="004C39C1">
        <w:tc>
          <w:tcPr>
            <w:tcW w:w="9345" w:type="dxa"/>
            <w:gridSpan w:val="2"/>
            <w:shd w:val="clear" w:color="auto" w:fill="auto"/>
          </w:tcPr>
          <w:p w14:paraId="661D25EB" w14:textId="77777777"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14:paraId="2142FABB" w14:textId="77777777" w:rsidTr="004C39C1">
        <w:tc>
          <w:tcPr>
            <w:tcW w:w="3794" w:type="dxa"/>
            <w:shd w:val="clear" w:color="auto" w:fill="auto"/>
          </w:tcPr>
          <w:p w14:paraId="6B60B67C" w14:textId="77777777"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14:paraId="78459A72" w14:textId="77777777"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${ALIMENTSUM}</w:t>
            </w:r>
          </w:p>
        </w:tc>
      </w:tr>
      <w:tr w:rsidR="009E73F0" w:rsidRPr="00A157E9" w14:paraId="40AA58B4" w14:textId="77777777" w:rsidTr="004C39C1">
        <w:tc>
          <w:tcPr>
            <w:tcW w:w="3794" w:type="dxa"/>
            <w:shd w:val="clear" w:color="auto" w:fill="auto"/>
          </w:tcPr>
          <w:p w14:paraId="2199A064" w14:textId="77777777"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14:paraId="1DAAE89C" w14:textId="77777777"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14:paraId="6219B56C" w14:textId="77777777"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0F51EDBE" w14:textId="77777777"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551A4F04" w14:textId="77777777"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14:paraId="6D5620BF" w14:textId="77777777"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 w:firstRow="1" w:lastRow="0" w:firstColumn="1" w:lastColumn="0" w:noHBand="0" w:noVBand="1"/>
      </w:tblPr>
      <w:tblGrid>
        <w:gridCol w:w="1947"/>
        <w:gridCol w:w="3840"/>
        <w:gridCol w:w="1697"/>
        <w:gridCol w:w="2694"/>
      </w:tblGrid>
      <w:tr w:rsidR="009E73F0" w:rsidRPr="005B29BA" w14:paraId="7EACE519" w14:textId="77777777" w:rsidTr="004C39C1">
        <w:trPr>
          <w:trHeight w:val="297"/>
        </w:trPr>
        <w:tc>
          <w:tcPr>
            <w:tcW w:w="1947" w:type="dxa"/>
          </w:tcPr>
          <w:p w14:paraId="1C33267E" w14:textId="77777777"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14:paraId="715860D9" w14:textId="77777777"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14:paraId="6688640F" w14:textId="77777777"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14:paraId="19737DC6" w14:textId="77777777"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14:paraId="797846A7" w14:textId="77777777" w:rsidTr="004C39C1">
        <w:trPr>
          <w:trHeight w:val="297"/>
        </w:trPr>
        <w:tc>
          <w:tcPr>
            <w:tcW w:w="1947" w:type="dxa"/>
          </w:tcPr>
          <w:p w14:paraId="49DDFDEC" w14:textId="77777777"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PROPTYPE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14:paraId="64631ABA" w14:textId="77777777"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PROPDESC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14:paraId="49054329" w14:textId="77777777"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PROPCOST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694" w:type="dxa"/>
          </w:tcPr>
          <w:p w14:paraId="69EE63D1" w14:textId="77777777"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0267C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PROPOWNER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</w:tbl>
    <w:p w14:paraId="163B6CEE" w14:textId="77777777"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14:paraId="00CEAE79" w14:textId="77777777"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14:paraId="1407FA6D" w14:textId="77777777"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14:paraId="111EF05B" w14:textId="77777777"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14:paraId="6AF7A058" w14:textId="77777777"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14:paraId="38CF4AE4" w14:textId="77777777"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14:paraId="0378D2E4" w14:textId="77777777"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14:paraId="4D3F21EF" w14:textId="77777777"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14:paraId="0A05B501" w14:textId="77777777"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BF6E79" w:rsidRPr="00AF1287" w14:paraId="3B90F0DF" w14:textId="77777777" w:rsidTr="00174F48">
        <w:trPr>
          <w:trHeight w:val="297"/>
        </w:trPr>
        <w:tc>
          <w:tcPr>
            <w:tcW w:w="1947" w:type="dxa"/>
          </w:tcPr>
          <w:p w14:paraId="17FD9F6A" w14:textId="77777777"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77D953E3" w14:textId="77777777"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7741603" w14:textId="77777777"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6B7D5651" w14:textId="77777777"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14:paraId="42654A7A" w14:textId="77777777" w:rsidR="00A07E06" w:rsidRPr="00A07E06" w:rsidRDefault="00A07E06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1}</w:t>
            </w:r>
          </w:p>
          <w:p w14:paraId="42E6F746" w14:textId="77777777"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${RISK1NAME} </w:t>
            </w:r>
          </w:p>
          <w:p w14:paraId="31A900D0" w14:textId="77777777" w:rsidR="00A07E06" w:rsidRPr="00A07E06" w:rsidRDefault="00A07E06" w:rsidP="00A07E06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${/RISK1}</w:t>
            </w:r>
          </w:p>
        </w:tc>
      </w:tr>
    </w:tbl>
    <w:p w14:paraId="42757586" w14:textId="77777777"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2F2A7FB4" w14:textId="77777777"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14:paraId="0C71F70F" w14:textId="77777777"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 w:firstRow="1" w:lastRow="0" w:firstColumn="1" w:lastColumn="0" w:noHBand="0" w:noVBand="1"/>
      </w:tblPr>
      <w:tblGrid>
        <w:gridCol w:w="1947"/>
        <w:gridCol w:w="3780"/>
        <w:gridCol w:w="1757"/>
        <w:gridCol w:w="2694"/>
      </w:tblGrid>
      <w:tr w:rsidR="00D1350C" w:rsidRPr="005B29BA" w14:paraId="072F1DC0" w14:textId="77777777" w:rsidTr="00D1350C">
        <w:trPr>
          <w:trHeight w:val="297"/>
        </w:trPr>
        <w:tc>
          <w:tcPr>
            <w:tcW w:w="1947" w:type="dxa"/>
          </w:tcPr>
          <w:p w14:paraId="0B1FA5B0" w14:textId="77777777"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14:paraId="5823FCFF" w14:textId="77777777"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14:paraId="77AD94FB" w14:textId="77777777"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14:paraId="593952EC" w14:textId="77777777"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14:paraId="4424A2EB" w14:textId="77777777" w:rsidTr="00D1350C">
        <w:trPr>
          <w:trHeight w:val="297"/>
        </w:trPr>
        <w:tc>
          <w:tcPr>
            <w:tcW w:w="1947" w:type="dxa"/>
          </w:tcPr>
          <w:p w14:paraId="35950573" w14:textId="77777777"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${DLOBJ}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14:paraId="30FED72F" w14:textId="77777777"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${DLCOMMENT}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14:paraId="3B91E7B6" w14:textId="77777777"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${DLSUM}</w:t>
            </w:r>
          </w:p>
        </w:tc>
        <w:tc>
          <w:tcPr>
            <w:tcW w:w="2694" w:type="dxa"/>
          </w:tcPr>
          <w:p w14:paraId="67730F73" w14:textId="77777777"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${DLOWNER}</w:t>
            </w:r>
          </w:p>
        </w:tc>
      </w:tr>
    </w:tbl>
    <w:p w14:paraId="4C8AD9AD" w14:textId="77777777"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14:paraId="05CDA68E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14:paraId="3D7B4DDC" w14:textId="77777777"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14:paraId="3E66B435" w14:textId="77777777"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657281" w:rsidRPr="00AF1287" w14:paraId="5D559FEA" w14:textId="77777777" w:rsidTr="00657281">
        <w:trPr>
          <w:trHeight w:val="297"/>
        </w:trPr>
        <w:tc>
          <w:tcPr>
            <w:tcW w:w="1947" w:type="dxa"/>
          </w:tcPr>
          <w:p w14:paraId="051C3371" w14:textId="77777777"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25EE35E4" w14:textId="77777777"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E963C60" w14:textId="77777777"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249712D5" w14:textId="77777777"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52BA34B1" w14:textId="77777777" w:rsidR="00657281" w:rsidRPr="00A07E06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RISK2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4C8456CC" w14:textId="77777777"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${RISK2NAME} </w:t>
            </w:r>
          </w:p>
          <w:p w14:paraId="0C02AA8D" w14:textId="77777777" w:rsidR="00657281" w:rsidRPr="00A07E06" w:rsidRDefault="00657281" w:rsidP="00657281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${/RISK2}</w:t>
            </w:r>
          </w:p>
        </w:tc>
      </w:tr>
    </w:tbl>
    <w:p w14:paraId="38E4B2CB" w14:textId="77777777"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14:paraId="38ABE6F8" w14:textId="77777777"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14:paraId="35C88E0A" w14:textId="77777777"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 w:firstRow="1" w:lastRow="0" w:firstColumn="1" w:lastColumn="0" w:noHBand="0" w:noVBand="1"/>
      </w:tblPr>
      <w:tblGrid>
        <w:gridCol w:w="5343"/>
        <w:gridCol w:w="4722"/>
      </w:tblGrid>
      <w:tr w:rsidR="009529D0" w:rsidRPr="005B29BA" w14:paraId="659782B9" w14:textId="77777777" w:rsidTr="00050302">
        <w:tc>
          <w:tcPr>
            <w:tcW w:w="5343" w:type="dxa"/>
          </w:tcPr>
          <w:p w14:paraId="69FDD638" w14:textId="77777777"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14:paraId="4A101236" w14:textId="77777777"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${FAMSTATUS}</w:t>
            </w:r>
          </w:p>
        </w:tc>
      </w:tr>
      <w:tr w:rsidR="009529D0" w:rsidRPr="005B29BA" w14:paraId="27EF708E" w14:textId="77777777" w:rsidTr="00050302">
        <w:tc>
          <w:tcPr>
            <w:tcW w:w="5343" w:type="dxa"/>
          </w:tcPr>
          <w:p w14:paraId="007EDCA3" w14:textId="77777777"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14:paraId="1DE2FC22" w14:textId="77777777"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</w:t>
            </w:r>
            <w:r w:rsidR="00A157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CHILDNUM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0A22F2" w:rsidRPr="005B29BA" w14:paraId="4DCB73DF" w14:textId="77777777" w:rsidTr="00050302">
        <w:tc>
          <w:tcPr>
            <w:tcW w:w="5343" w:type="dxa"/>
          </w:tcPr>
          <w:p w14:paraId="27BDD283" w14:textId="77777777"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14:paraId="3841C265" w14:textId="77777777"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${CRIMINALRESP}</w:t>
            </w:r>
          </w:p>
        </w:tc>
      </w:tr>
      <w:tr w:rsidR="000A22F2" w:rsidRPr="005B29BA" w14:paraId="75A0781C" w14:textId="77777777" w:rsidTr="00050302">
        <w:tc>
          <w:tcPr>
            <w:tcW w:w="5343" w:type="dxa"/>
          </w:tcPr>
          <w:p w14:paraId="112905A3" w14:textId="77777777"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14:paraId="6DC9E699" w14:textId="77777777"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${ADMRESP}</w:t>
            </w:r>
          </w:p>
        </w:tc>
      </w:tr>
    </w:tbl>
    <w:p w14:paraId="282CC62E" w14:textId="77777777"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14:paraId="58BB9DDD" w14:textId="77777777"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0A4083E" w14:textId="77777777"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14:paraId="1FDD0E03" w14:textId="77777777"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7E6F5A9C" w14:textId="77777777"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14:paraId="10F4047E" w14:textId="77777777"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7C5D05F3" w14:textId="77777777"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4998"/>
        <w:gridCol w:w="5175"/>
      </w:tblGrid>
      <w:tr w:rsidR="00733F17" w:rsidRPr="005B29BA" w14:paraId="50F9F54C" w14:textId="77777777" w:rsidTr="00507F26">
        <w:tc>
          <w:tcPr>
            <w:tcW w:w="4998" w:type="dxa"/>
            <w:vAlign w:val="center"/>
          </w:tcPr>
          <w:p w14:paraId="17BA339D" w14:textId="77777777"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14:paraId="5D5ADD15" w14:textId="77777777"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14:paraId="01E060AD" w14:textId="77777777"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14:paraId="17E96B7F" w14:textId="77777777"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14:paraId="70CDA5C7" w14:textId="77777777"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14:paraId="1C5DAE71" w14:textId="77777777"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14:paraId="55258BB1" w14:textId="77777777" w:rsidTr="00507F26">
        <w:tc>
          <w:tcPr>
            <w:tcW w:w="4998" w:type="dxa"/>
          </w:tcPr>
          <w:p w14:paraId="2044530E" w14:textId="77777777"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14:paraId="78330FE2" w14:textId="77777777"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14:paraId="59F53C19" w14:textId="77777777"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14:paraId="300F739C" w14:textId="77777777"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14:paraId="5BD2EA0F" w14:textId="77777777"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14:paraId="456A18BE" w14:textId="77777777"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14:paraId="1243FBF4" w14:textId="77777777"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14:paraId="1C6CED27" w14:textId="77777777"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9D2C192" w14:textId="77777777"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558ADB2" w14:textId="77777777"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14:paraId="760C4D38" w14:textId="77777777"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 w:firstRow="1" w:lastRow="0" w:firstColumn="1" w:lastColumn="0" w:noHBand="0" w:noVBand="1"/>
      </w:tblPr>
      <w:tblGrid>
        <w:gridCol w:w="1951"/>
        <w:gridCol w:w="2934"/>
        <w:gridCol w:w="4885"/>
      </w:tblGrid>
      <w:tr w:rsidR="007C1578" w:rsidRPr="005B29BA" w14:paraId="6DA42F62" w14:textId="77777777" w:rsidTr="001173DD">
        <w:tc>
          <w:tcPr>
            <w:tcW w:w="4885" w:type="dxa"/>
            <w:gridSpan w:val="2"/>
          </w:tcPr>
          <w:p w14:paraId="50FB4917" w14:textId="77777777"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14:paraId="532FD8FC" w14:textId="77777777"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{MININCAVG}</w:t>
            </w:r>
          </w:p>
        </w:tc>
      </w:tr>
      <w:tr w:rsidR="007C1578" w:rsidRPr="005B29BA" w14:paraId="682394C3" w14:textId="77777777" w:rsidTr="001173DD">
        <w:tc>
          <w:tcPr>
            <w:tcW w:w="4885" w:type="dxa"/>
            <w:gridSpan w:val="2"/>
          </w:tcPr>
          <w:p w14:paraId="4EBABBC3" w14:textId="77777777"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14:paraId="6CC1F6BD" w14:textId="77777777"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{MININCWORK}</w:t>
            </w:r>
          </w:p>
        </w:tc>
      </w:tr>
      <w:tr w:rsidR="007C1578" w:rsidRPr="005B29BA" w14:paraId="0E69DBE2" w14:textId="77777777" w:rsidTr="001173DD">
        <w:tc>
          <w:tcPr>
            <w:tcW w:w="4885" w:type="dxa"/>
            <w:gridSpan w:val="2"/>
          </w:tcPr>
          <w:p w14:paraId="380EF074" w14:textId="77777777"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14:paraId="302B7665" w14:textId="77777777"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{MININCPENS}</w:t>
            </w:r>
          </w:p>
        </w:tc>
      </w:tr>
      <w:tr w:rsidR="007C1578" w:rsidRPr="005B29BA" w14:paraId="0A6E63E9" w14:textId="77777777" w:rsidTr="001173DD">
        <w:tc>
          <w:tcPr>
            <w:tcW w:w="4885" w:type="dxa"/>
            <w:gridSpan w:val="2"/>
          </w:tcPr>
          <w:p w14:paraId="0E2522C1" w14:textId="77777777"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14:paraId="41B2FBB0" w14:textId="77777777"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en-US"/>
              </w:rPr>
              <w:t>{MININCCHILD}</w:t>
            </w:r>
          </w:p>
        </w:tc>
      </w:tr>
      <w:tr w:rsidR="007C1578" w:rsidRPr="005B29BA" w14:paraId="28DB29A4" w14:textId="77777777" w:rsidTr="00287366">
        <w:tc>
          <w:tcPr>
            <w:tcW w:w="1951" w:type="dxa"/>
          </w:tcPr>
          <w:p w14:paraId="47FB945F" w14:textId="77777777"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14:paraId="1977D93B" w14:textId="77777777"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${MININCRESULT}</w:t>
            </w:r>
          </w:p>
          <w:p w14:paraId="25D5624F" w14:textId="77777777"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06293B2F" w14:textId="77777777"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14:paraId="76D01C50" w14:textId="77777777"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7AD946BA" w14:textId="77777777"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657281" w:rsidRPr="00AF1287" w14:paraId="17013CE1" w14:textId="77777777" w:rsidTr="004B3CF8">
        <w:trPr>
          <w:trHeight w:val="297"/>
        </w:trPr>
        <w:tc>
          <w:tcPr>
            <w:tcW w:w="1947" w:type="dxa"/>
          </w:tcPr>
          <w:p w14:paraId="7C7B38B7" w14:textId="77777777"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1E3BBB18" w14:textId="77777777"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4854FDF" w14:textId="77777777"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39561B25" w14:textId="77777777"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375C1B1B" w14:textId="77777777" w:rsidR="00657281" w:rsidRPr="00A07E06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 w:rsidR="00EE1E2B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RISK3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6388AB48" w14:textId="77777777"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${RISK3</w:t>
            </w:r>
            <w:r w:rsidR="00657281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NAME} </w:t>
            </w:r>
          </w:p>
          <w:p w14:paraId="0D1FC625" w14:textId="77777777" w:rsidR="00657281" w:rsidRPr="00A07E06" w:rsidRDefault="00EE1E2B" w:rsidP="00657281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${/RISK3</w:t>
            </w:r>
            <w:r w:rsidR="00657281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}</w:t>
            </w:r>
          </w:p>
        </w:tc>
      </w:tr>
    </w:tbl>
    <w:p w14:paraId="25894980" w14:textId="77777777"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14:paraId="1ED56B19" w14:textId="77777777"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14:paraId="7C7A6F60" w14:textId="77777777"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14:paraId="000FB927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14:paraId="763EC9A2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14:paraId="61CA3C18" w14:textId="77777777"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14:paraId="26705018" w14:textId="77777777"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14:paraId="3DBD675C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14:paraId="26330891" w14:textId="77777777"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14:paraId="0EDC7BD8" w14:textId="77777777"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 w:firstRow="1" w:lastRow="0" w:firstColumn="1" w:lastColumn="0" w:noHBand="0" w:noVBand="1"/>
      </w:tblPr>
      <w:tblGrid>
        <w:gridCol w:w="1947"/>
        <w:gridCol w:w="8196"/>
      </w:tblGrid>
      <w:tr w:rsidR="00657281" w:rsidRPr="00AF1287" w14:paraId="28AAC927" w14:textId="77777777" w:rsidTr="004B3CF8">
        <w:trPr>
          <w:trHeight w:val="297"/>
        </w:trPr>
        <w:tc>
          <w:tcPr>
            <w:tcW w:w="1947" w:type="dxa"/>
          </w:tcPr>
          <w:p w14:paraId="3B87C6CA" w14:textId="77777777"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14:paraId="62E20B7F" w14:textId="77777777"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4DFF85B" w14:textId="77777777"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14:paraId="6F478024" w14:textId="77777777"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14:paraId="250BD10D" w14:textId="77777777" w:rsidR="00657281" w:rsidRPr="00A07E06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RISK4</w:t>
            </w:r>
            <w:r w:rsidRPr="00DD30DD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}</w:t>
            </w:r>
          </w:p>
          <w:p w14:paraId="515FAFD2" w14:textId="77777777"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${RISK4NAME} </w:t>
            </w:r>
          </w:p>
          <w:p w14:paraId="5EE8EBCC" w14:textId="77777777" w:rsidR="00657281" w:rsidRPr="00A07E06" w:rsidRDefault="00657281" w:rsidP="004B3CF8">
            <w:pPr>
              <w:pStyle w:val="af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${/RISK4}</w:t>
            </w:r>
          </w:p>
        </w:tc>
      </w:tr>
    </w:tbl>
    <w:p w14:paraId="3AF3A10E" w14:textId="77777777"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2F765F4B" w14:textId="77777777"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6B32857A" w14:textId="356ADD4A" w:rsidR="00B44EB2" w:rsidRPr="00A25FFC" w:rsidRDefault="00D63064" w:rsidP="00A25FFC">
      <w:pPr>
        <w:pStyle w:val="af4"/>
        <w:widowControl w:val="0"/>
        <w:numPr>
          <w:ilvl w:val="1"/>
          <w:numId w:val="16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A25FFC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A25FFC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14:paraId="0C37933B" w14:textId="77777777"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196"/>
        <w:gridCol w:w="1701"/>
      </w:tblGrid>
      <w:tr w:rsidR="004B2E02" w:rsidRPr="005B29BA" w14:paraId="2DE20414" w14:textId="77777777" w:rsidTr="000F2571">
        <w:tc>
          <w:tcPr>
            <w:tcW w:w="7196" w:type="dxa"/>
          </w:tcPr>
          <w:p w14:paraId="4B18064A" w14:textId="77777777"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14:paraId="73B62623" w14:textId="77777777"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14:paraId="68798627" w14:textId="77777777" w:rsidTr="000F2571">
        <w:tc>
          <w:tcPr>
            <w:tcW w:w="7196" w:type="dxa"/>
          </w:tcPr>
          <w:p w14:paraId="52C33461" w14:textId="77777777"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14:paraId="25BD4129" w14:textId="77777777"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14:paraId="59D2CCE9" w14:textId="77777777" w:rsidTr="000F2571">
        <w:tc>
          <w:tcPr>
            <w:tcW w:w="7196" w:type="dxa"/>
          </w:tcPr>
          <w:p w14:paraId="191C7238" w14:textId="77777777"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14:paraId="73567EF8" w14:textId="764DD9D9"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7B6D2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  <w:p w14:paraId="5851EBE0" w14:textId="77777777"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14:paraId="7B566DF8" w14:textId="77777777" w:rsidTr="000F2571">
        <w:tc>
          <w:tcPr>
            <w:tcW w:w="7196" w:type="dxa"/>
          </w:tcPr>
          <w:p w14:paraId="070BED00" w14:textId="77777777"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14:paraId="6F8FD11E" w14:textId="78F956F3"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5210E0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</w:t>
            </w:r>
            <w:r w:rsidR="007B6D2B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</w:tbl>
    <w:p w14:paraId="3DC5CFE2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68C4F6A1" w14:textId="77777777"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14:paraId="67365D0C" w14:textId="77777777"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14:paraId="2B9C780B" w14:textId="67AB6FB2" w:rsidR="00F05907" w:rsidRPr="00A25FFC" w:rsidRDefault="00F05907" w:rsidP="00A25FFC">
      <w:pPr>
        <w:pStyle w:val="af4"/>
        <w:widowControl w:val="0"/>
        <w:numPr>
          <w:ilvl w:val="1"/>
          <w:numId w:val="34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A25FFC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14:paraId="2CB5F9F1" w14:textId="77777777"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C425203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14:paraId="77513785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14:paraId="01CBE1E1" w14:textId="77777777"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14:paraId="05A53242" w14:textId="77777777"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14:paraId="2D85C654" w14:textId="77777777"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14:paraId="00163F67" w14:textId="77777777"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 w:firstRow="1" w:lastRow="0" w:firstColumn="1" w:lastColumn="0" w:noHBand="0" w:noVBand="1"/>
      </w:tblPr>
      <w:tblGrid>
        <w:gridCol w:w="3280"/>
        <w:gridCol w:w="2977"/>
        <w:gridCol w:w="3367"/>
      </w:tblGrid>
      <w:tr w:rsidR="00593E84" w:rsidRPr="005B29BA" w14:paraId="739767F7" w14:textId="77777777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08B142A" w14:textId="77777777"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14:paraId="22918B3B" w14:textId="77777777"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14:paraId="44971898" w14:textId="77777777"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14:paraId="0A66E145" w14:textId="77777777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7C6C63" w14:textId="77777777"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 w:rsidR="00E6640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FIN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14:paraId="4A56DCF8" w14:textId="77777777"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JURWORK</w:t>
            </w: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367" w:type="dxa"/>
            <w:shd w:val="clear" w:color="auto" w:fill="auto"/>
          </w:tcPr>
          <w:p w14:paraId="0167E91E" w14:textId="77777777"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${RISKPROPERTY}</w:t>
            </w:r>
          </w:p>
        </w:tc>
      </w:tr>
    </w:tbl>
    <w:p w14:paraId="27DCBE7B" w14:textId="77777777"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5A842C51" w14:textId="77777777"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14:paraId="1BA50764" w14:textId="77777777"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${</w:t>
      </w:r>
      <w:r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  <w:t>WHATTODO</w:t>
      </w: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}</w:t>
      </w:r>
    </w:p>
    <w:p w14:paraId="25194EF6" w14:textId="77777777"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6F6FFB8" w14:textId="77777777"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${CONTSUM}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(${CONTSUMSTR})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14:paraId="5CBD1334" w14:textId="77777777"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C96982B" w14:textId="77777777"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${</w:t>
      </w:r>
      <w:r w:rsidR="00362825">
        <w:rPr>
          <w:rFonts w:ascii="Times New Roman" w:eastAsia="Times New Roman" w:hAnsi="Times New Roman" w:cs="Times New Roman"/>
          <w:lang w:val="en-US" w:eastAsia="ru-RU"/>
        </w:rPr>
        <w:t>COMPNAME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}</w:t>
      </w:r>
    </w:p>
    <w:p w14:paraId="18588124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65EFB8D" w14:textId="77777777"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14:paraId="54E50FE9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2A0469E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09C20799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3AA3725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41279FB" w14:textId="77777777"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3DE6F9F" w14:textId="77777777"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14:paraId="776CEDA4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28E5A657" w14:textId="77777777"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14:paraId="0D2B1187" w14:textId="77777777"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484C2B2E" w14:textId="77777777"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D2153F6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729ECC72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1162793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59F91D79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4EC9A73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43EE1268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1F44F773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3D5BE2F" w14:textId="77777777"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29EDEEE3" w14:textId="77777777"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14:paraId="27F23DD4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14:paraId="133AACCF" w14:textId="77777777"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14:paraId="4D043CEB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14:paraId="36A1D44B" w14:textId="77777777"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14:paraId="795A21AD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1CAE149" w14:textId="77777777"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F3175AD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77C449E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6121EA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A5ED08B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27349BA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E02743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14EDBC7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952421A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3BEAD00" w14:textId="77777777"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05964" w14:textId="77777777" w:rsidR="000547D0" w:rsidRDefault="000547D0">
      <w:pPr>
        <w:spacing w:after="0" w:line="240" w:lineRule="auto"/>
      </w:pPr>
      <w:r>
        <w:separator/>
      </w:r>
    </w:p>
  </w:endnote>
  <w:endnote w:type="continuationSeparator" w:id="0">
    <w:p w14:paraId="32B6F93A" w14:textId="77777777" w:rsidR="000547D0" w:rsidRDefault="00054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ABA6" w14:textId="77777777" w:rsidR="0039412E" w:rsidRDefault="0039412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FBE03" w14:textId="77777777" w:rsidR="0039412E" w:rsidRDefault="0039412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BBD45" w14:textId="77777777" w:rsidR="0039412E" w:rsidRDefault="003941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EE8D0" w14:textId="77777777" w:rsidR="000547D0" w:rsidRDefault="000547D0">
      <w:pPr>
        <w:spacing w:after="0" w:line="240" w:lineRule="auto"/>
      </w:pPr>
      <w:r>
        <w:separator/>
      </w:r>
    </w:p>
  </w:footnote>
  <w:footnote w:type="continuationSeparator" w:id="0">
    <w:p w14:paraId="2B1336EE" w14:textId="77777777" w:rsidR="000547D0" w:rsidRDefault="00054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EC7C3" w14:textId="77777777" w:rsidR="0039412E" w:rsidRDefault="0039412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4E3AE" w14:textId="77777777" w:rsidR="0039412E" w:rsidRDefault="0039412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74E6A" w14:textId="77777777" w:rsidR="0039412E" w:rsidRDefault="0039412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 w15:restartNumberingAfterBreak="0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 w15:restartNumberingAfterBreak="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 w15:restartNumberingAfterBreak="0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B679E9"/>
    <w:multiLevelType w:val="multilevel"/>
    <w:tmpl w:val="5156E3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9" w15:restartNumberingAfterBreak="0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2365931">
    <w:abstractNumId w:val="11"/>
  </w:num>
  <w:num w:numId="2" w16cid:durableId="1854563849">
    <w:abstractNumId w:val="29"/>
  </w:num>
  <w:num w:numId="3" w16cid:durableId="1784693796">
    <w:abstractNumId w:val="18"/>
  </w:num>
  <w:num w:numId="4" w16cid:durableId="13924101">
    <w:abstractNumId w:val="32"/>
  </w:num>
  <w:num w:numId="5" w16cid:durableId="1433546190">
    <w:abstractNumId w:val="4"/>
  </w:num>
  <w:num w:numId="6" w16cid:durableId="2111076274">
    <w:abstractNumId w:val="8"/>
  </w:num>
  <w:num w:numId="7" w16cid:durableId="1142312337">
    <w:abstractNumId w:val="14"/>
  </w:num>
  <w:num w:numId="8" w16cid:durableId="1403596890">
    <w:abstractNumId w:val="24"/>
  </w:num>
  <w:num w:numId="9" w16cid:durableId="646471093">
    <w:abstractNumId w:val="0"/>
  </w:num>
  <w:num w:numId="10" w16cid:durableId="515534436">
    <w:abstractNumId w:val="26"/>
  </w:num>
  <w:num w:numId="11" w16cid:durableId="1050231078">
    <w:abstractNumId w:val="17"/>
  </w:num>
  <w:num w:numId="12" w16cid:durableId="700253471">
    <w:abstractNumId w:val="6"/>
  </w:num>
  <w:num w:numId="13" w16cid:durableId="990327777">
    <w:abstractNumId w:val="21"/>
  </w:num>
  <w:num w:numId="14" w16cid:durableId="1083843175">
    <w:abstractNumId w:val="28"/>
  </w:num>
  <w:num w:numId="15" w16cid:durableId="1415544022">
    <w:abstractNumId w:val="9"/>
  </w:num>
  <w:num w:numId="16" w16cid:durableId="739521555">
    <w:abstractNumId w:val="23"/>
  </w:num>
  <w:num w:numId="17" w16cid:durableId="1951206513">
    <w:abstractNumId w:val="20"/>
  </w:num>
  <w:num w:numId="18" w16cid:durableId="752972117">
    <w:abstractNumId w:val="15"/>
  </w:num>
  <w:num w:numId="19" w16cid:durableId="2125148061">
    <w:abstractNumId w:val="1"/>
  </w:num>
  <w:num w:numId="20" w16cid:durableId="1663654226">
    <w:abstractNumId w:val="3"/>
  </w:num>
  <w:num w:numId="21" w16cid:durableId="406155647">
    <w:abstractNumId w:val="19"/>
  </w:num>
  <w:num w:numId="22" w16cid:durableId="1939942382">
    <w:abstractNumId w:val="13"/>
  </w:num>
  <w:num w:numId="23" w16cid:durableId="851147083">
    <w:abstractNumId w:val="16"/>
  </w:num>
  <w:num w:numId="24" w16cid:durableId="2142578867">
    <w:abstractNumId w:val="2"/>
  </w:num>
  <w:num w:numId="25" w16cid:durableId="2041010688">
    <w:abstractNumId w:val="30"/>
  </w:num>
  <w:num w:numId="26" w16cid:durableId="516890329">
    <w:abstractNumId w:val="31"/>
  </w:num>
  <w:num w:numId="27" w16cid:durableId="1655185678">
    <w:abstractNumId w:val="7"/>
  </w:num>
  <w:num w:numId="28" w16cid:durableId="2134202445">
    <w:abstractNumId w:val="10"/>
  </w:num>
  <w:num w:numId="29" w16cid:durableId="554464783">
    <w:abstractNumId w:val="22"/>
  </w:num>
  <w:num w:numId="30" w16cid:durableId="1950505217">
    <w:abstractNumId w:val="33"/>
  </w:num>
  <w:num w:numId="31" w16cid:durableId="1413894245">
    <w:abstractNumId w:val="5"/>
  </w:num>
  <w:num w:numId="32" w16cid:durableId="424959736">
    <w:abstractNumId w:val="12"/>
  </w:num>
  <w:num w:numId="33" w16cid:durableId="294719206">
    <w:abstractNumId w:val="25"/>
  </w:num>
  <w:num w:numId="34" w16cid:durableId="184597512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547D0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43743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4F1843"/>
    <w:rsid w:val="005035CB"/>
    <w:rsid w:val="00507F26"/>
    <w:rsid w:val="005108FE"/>
    <w:rsid w:val="00512512"/>
    <w:rsid w:val="005177C1"/>
    <w:rsid w:val="005210E0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6D2B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25FFC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7B9C"/>
  <w15:docId w15:val="{FEA2C35D-6F62-4984-8DFC-A6BFAD3F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4150</TotalTime>
  <Pages>5</Pages>
  <Words>1650</Words>
  <Characters>9406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Андрей Булавский</cp:lastModifiedBy>
  <cp:revision>57</cp:revision>
  <cp:lastPrinted>2023-01-18T06:11:00Z</cp:lastPrinted>
  <dcterms:created xsi:type="dcterms:W3CDTF">2023-02-10T09:02:00Z</dcterms:created>
  <dcterms:modified xsi:type="dcterms:W3CDTF">2023-12-27T07:45:00Z</dcterms:modified>
</cp:coreProperties>
</file>