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6F39F6" w:rsidRDefault="00644347" w:rsidP="0064434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Приложение №</w:t>
      </w:r>
      <w:r w:rsidR="002410CD" w:rsidRPr="006F39F6">
        <w:rPr>
          <w:rFonts w:ascii="Times New Roman" w:hAnsi="Times New Roman"/>
          <w:sz w:val="20"/>
          <w:szCs w:val="20"/>
        </w:rPr>
        <w:t>2</w:t>
      </w:r>
    </w:p>
    <w:p w:rsidR="00644347" w:rsidRPr="00A51276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поручения </w:t>
      </w:r>
    </w:p>
    <w:p w:rsidR="00C478CE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 w:rsidR="008F1E9B" w:rsidRPr="00BE6283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 w:rsidRPr="00BE6283">
        <w:rPr>
          <w:rFonts w:ascii="Times New Roman" w:hAnsi="Times New Roman"/>
          <w:sz w:val="20"/>
          <w:szCs w:val="20"/>
        </w:rPr>
        <w:t>}</w:t>
      </w:r>
      <w:r w:rsidRPr="00A51276">
        <w:rPr>
          <w:rFonts w:ascii="Times New Roman" w:hAnsi="Times New Roman"/>
          <w:sz w:val="20"/>
          <w:szCs w:val="20"/>
        </w:rPr>
        <w:t xml:space="preserve"> от </w:t>
      </w:r>
      <w:r w:rsidR="008F1E9B" w:rsidRPr="00BE6283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 w:rsidRPr="00BE6283">
        <w:rPr>
          <w:rFonts w:ascii="Times New Roman" w:hAnsi="Times New Roman"/>
          <w:sz w:val="20"/>
          <w:szCs w:val="20"/>
        </w:rPr>
        <w:t>}</w:t>
      </w:r>
    </w:p>
    <w:p w:rsidR="00405EC6" w:rsidRDefault="00405EC6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5161D" w:rsidRPr="002410CD" w:rsidRDefault="002410CD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АНКЕТА КЛИЕНТА</w:t>
      </w: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05EC6">
        <w:rPr>
          <w:rFonts w:ascii="Times New Roman" w:hAnsi="Times New Roman"/>
          <w:b/>
          <w:sz w:val="20"/>
          <w:szCs w:val="20"/>
        </w:rPr>
        <w:t xml:space="preserve"> к Договору поручения №${</w:t>
      </w:r>
      <w:r w:rsidRPr="00405EC6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405EC6">
        <w:rPr>
          <w:rFonts w:ascii="Times New Roman" w:hAnsi="Times New Roman"/>
          <w:b/>
          <w:sz w:val="20"/>
          <w:szCs w:val="20"/>
        </w:rPr>
        <w:t>} от ${</w:t>
      </w:r>
      <w:r w:rsidRPr="00405EC6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405EC6">
        <w:rPr>
          <w:rFonts w:ascii="Times New Roman" w:hAnsi="Times New Roman"/>
          <w:b/>
          <w:sz w:val="20"/>
          <w:szCs w:val="20"/>
        </w:rPr>
        <w:t>}</w:t>
      </w:r>
    </w:p>
    <w:p w:rsidR="00B72B66" w:rsidRPr="000E4EEB" w:rsidRDefault="00B72B6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6F39F6" w:rsidTr="009B458D"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ФИО Клиента</w:t>
            </w:r>
          </w:p>
        </w:tc>
        <w:tc>
          <w:tcPr>
            <w:tcW w:w="7790" w:type="dxa"/>
            <w:gridSpan w:val="6"/>
          </w:tcPr>
          <w:p w:rsidR="006F39F6" w:rsidRPr="006F39F6" w:rsidRDefault="006F39F6" w:rsidP="009B458D">
            <w:pPr>
              <w:rPr>
                <w:lang w:val="en-US"/>
              </w:rPr>
            </w:pPr>
            <w:r>
              <w:t>${</w:t>
            </w:r>
            <w:r>
              <w:rPr>
                <w:lang w:val="en-US"/>
              </w:rPr>
              <w:t>FNAME</w:t>
            </w:r>
            <w:r>
              <w:t>}</w:t>
            </w:r>
            <w:r>
              <w:rPr>
                <w:lang w:val="en-US"/>
              </w:rPr>
              <w:t xml:space="preserve"> ${1NAME} ${2NAME}</w:t>
            </w:r>
          </w:p>
        </w:tc>
      </w:tr>
      <w:tr w:rsidR="006F39F6" w:rsidTr="009B458D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 xml:space="preserve">Паспорт </w:t>
            </w:r>
          </w:p>
        </w:tc>
        <w:tc>
          <w:tcPr>
            <w:tcW w:w="7790" w:type="dxa"/>
            <w:gridSpan w:val="6"/>
          </w:tcPr>
          <w:p w:rsidR="006F39F6" w:rsidRPr="00CD11E6" w:rsidRDefault="006F39F6" w:rsidP="009B458D">
            <w:r w:rsidRPr="00CD11E6">
              <w:t>${</w:t>
            </w:r>
            <w:r>
              <w:rPr>
                <w:lang w:val="en-US"/>
              </w:rPr>
              <w:t>PASS</w:t>
            </w:r>
            <w:r w:rsidRPr="00CD11E6">
              <w:t>}</w:t>
            </w:r>
            <w:r>
              <w:t xml:space="preserve">  </w:t>
            </w:r>
            <w:r w:rsidRPr="00CD11E6">
              <w:t>${</w:t>
            </w:r>
            <w:r>
              <w:rPr>
                <w:lang w:val="en-US"/>
              </w:rPr>
              <w:t>PASNUM</w:t>
            </w:r>
            <w:r w:rsidRPr="00CD11E6">
              <w:t>}</w:t>
            </w:r>
          </w:p>
          <w:p w:rsidR="006F39F6" w:rsidRDefault="006F39F6" w:rsidP="009B458D">
            <w:r>
              <w:t xml:space="preserve">выдан </w:t>
            </w:r>
            <w:r w:rsidRPr="00CD11E6">
              <w:t>${</w:t>
            </w:r>
            <w:r>
              <w:rPr>
                <w:lang w:val="en-US"/>
              </w:rPr>
              <w:t>PASORG</w:t>
            </w:r>
            <w:r w:rsidRPr="00CD11E6">
              <w:t>} ${</w:t>
            </w:r>
            <w:r>
              <w:rPr>
                <w:lang w:val="en-US"/>
              </w:rPr>
              <w:t>PASDATE</w:t>
            </w:r>
            <w:r w:rsidRPr="00CD11E6">
              <w:t>}</w:t>
            </w:r>
            <w:r>
              <w:t xml:space="preserve"> г.</w:t>
            </w:r>
          </w:p>
          <w:p w:rsidR="006F39F6" w:rsidRDefault="006F39F6" w:rsidP="009B458D"/>
          <w:p w:rsidR="006F39F6" w:rsidRDefault="006F39F6" w:rsidP="009B458D"/>
        </w:tc>
      </w:tr>
      <w:tr w:rsidR="006F39F6" w:rsidRPr="006B163B" w:rsidTr="009B458D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ИНН</w:t>
            </w:r>
          </w:p>
        </w:tc>
        <w:tc>
          <w:tcPr>
            <w:tcW w:w="3117" w:type="dxa"/>
            <w:gridSpan w:val="2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${INN}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СНИЛС</w:t>
            </w:r>
          </w:p>
        </w:tc>
        <w:tc>
          <w:tcPr>
            <w:tcW w:w="3254" w:type="dxa"/>
            <w:gridSpan w:val="3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${PENSCARD}</w:t>
            </w:r>
          </w:p>
        </w:tc>
      </w:tr>
      <w:tr w:rsidR="006F39F6" w:rsidTr="009B458D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Наличие загранпаспорта</w:t>
            </w:r>
          </w:p>
        </w:tc>
        <w:tc>
          <w:tcPr>
            <w:tcW w:w="1275" w:type="dxa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${INPASS}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Число зарубежных поездок</w:t>
            </w:r>
          </w:p>
        </w:tc>
        <w:tc>
          <w:tcPr>
            <w:tcW w:w="1412" w:type="dxa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${TRAVELS}</w:t>
            </w:r>
          </w:p>
        </w:tc>
      </w:tr>
      <w:tr w:rsidR="006F39F6" w:rsidTr="009B458D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Дата рождения</w:t>
            </w:r>
          </w:p>
        </w:tc>
        <w:tc>
          <w:tcPr>
            <w:tcW w:w="3117" w:type="dxa"/>
            <w:gridSpan w:val="2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${BIRTHDATE}</w:t>
            </w:r>
          </w:p>
          <w:p w:rsidR="006F39F6" w:rsidRDefault="006F39F6" w:rsidP="009B458D">
            <w:pPr>
              <w:rPr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6F39F6" w:rsidRDefault="006F39F6" w:rsidP="009B458D">
            <w:r>
              <w:t>Место рождения</w:t>
            </w:r>
          </w:p>
        </w:tc>
        <w:tc>
          <w:tcPr>
            <w:tcW w:w="3254" w:type="dxa"/>
            <w:gridSpan w:val="3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${BIRTHPLACE}</w:t>
            </w:r>
          </w:p>
        </w:tc>
      </w:tr>
      <w:tr w:rsidR="006F39F6" w:rsidRPr="008604C5" w:rsidTr="009B458D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Адрес регистрации</w:t>
            </w:r>
          </w:p>
        </w:tc>
        <w:tc>
          <w:tcPr>
            <w:tcW w:w="3117" w:type="dxa"/>
            <w:gridSpan w:val="2"/>
          </w:tcPr>
          <w:p w:rsidR="006F39F6" w:rsidRPr="00756B2F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${ADRREG}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6F39F6" w:rsidRDefault="006F39F6" w:rsidP="009B458D">
            <w:r>
              <w:t>Телефон дом.</w:t>
            </w:r>
          </w:p>
          <w:p w:rsidR="006F39F6" w:rsidRDefault="006F39F6" w:rsidP="009B458D">
            <w:r>
              <w:t>Телефон моб.1</w:t>
            </w:r>
          </w:p>
          <w:p w:rsidR="006F39F6" w:rsidRDefault="006F39F6" w:rsidP="009B458D">
            <w:r>
              <w:t>Телефон моб.2</w:t>
            </w:r>
          </w:p>
          <w:p w:rsidR="006F39F6" w:rsidRPr="00756B2F" w:rsidRDefault="006F39F6" w:rsidP="009B458D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${PHHOME}</w:t>
            </w:r>
          </w:p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${PHMOB1}</w:t>
            </w:r>
          </w:p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${PHMOB2}</w:t>
            </w:r>
          </w:p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${EMAIL}</w:t>
            </w:r>
          </w:p>
        </w:tc>
      </w:tr>
      <w:tr w:rsidR="006F39F6" w:rsidTr="009B458D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Адрес проживания</w:t>
            </w:r>
          </w:p>
        </w:tc>
        <w:tc>
          <w:tcPr>
            <w:tcW w:w="3117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${ADRFACT}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F39F6" w:rsidRDefault="006F39F6" w:rsidP="009B458D"/>
        </w:tc>
        <w:tc>
          <w:tcPr>
            <w:tcW w:w="2829" w:type="dxa"/>
            <w:gridSpan w:val="2"/>
            <w:vMerge/>
          </w:tcPr>
          <w:p w:rsidR="006F39F6" w:rsidRDefault="006F39F6" w:rsidP="009B458D"/>
        </w:tc>
      </w:tr>
      <w:tr w:rsidR="006F39F6" w:rsidTr="009B458D"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Место работы</w:t>
            </w:r>
          </w:p>
        </w:tc>
        <w:tc>
          <w:tcPr>
            <w:tcW w:w="3117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${WORKORG}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6F39F6" w:rsidRDefault="006F39F6" w:rsidP="009B458D">
            <w:r>
              <w:t>Адрес места работы</w:t>
            </w:r>
          </w:p>
        </w:tc>
        <w:tc>
          <w:tcPr>
            <w:tcW w:w="2829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${WORKADR}</w:t>
            </w:r>
          </w:p>
        </w:tc>
      </w:tr>
      <w:tr w:rsidR="006F39F6" w:rsidTr="009B458D"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Должность</w:t>
            </w:r>
          </w:p>
        </w:tc>
        <w:tc>
          <w:tcPr>
            <w:tcW w:w="3117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${WORKPOS}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6F39F6" w:rsidRDefault="006F39F6" w:rsidP="009B458D">
            <w:r>
              <w:t>Стаж</w:t>
            </w:r>
          </w:p>
        </w:tc>
        <w:tc>
          <w:tcPr>
            <w:tcW w:w="2829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${WORKPERIOD}</w:t>
            </w:r>
          </w:p>
        </w:tc>
      </w:tr>
    </w:tbl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Раздел 2: </w:t>
      </w:r>
      <w:r w:rsidRPr="006F39F6">
        <w:rPr>
          <w:rFonts w:ascii="Times New Roman" w:hAnsi="Times New Roman"/>
          <w:b/>
          <w:sz w:val="20"/>
          <w:szCs w:val="20"/>
        </w:rPr>
        <w:t>Сведения о составе семьи</w:t>
      </w:r>
    </w:p>
    <w:tbl>
      <w:tblPr>
        <w:tblStyle w:val="a3"/>
        <w:tblW w:w="0" w:type="auto"/>
        <w:tblLook w:val="04A0"/>
      </w:tblPr>
      <w:tblGrid>
        <w:gridCol w:w="1449"/>
        <w:gridCol w:w="2235"/>
        <w:gridCol w:w="1722"/>
        <w:gridCol w:w="242"/>
        <w:gridCol w:w="1872"/>
        <w:gridCol w:w="1869"/>
      </w:tblGrid>
      <w:tr w:rsidR="00DF2736" w:rsidRPr="009E5D5D" w:rsidTr="00342F6C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2736" w:rsidRPr="009E5D5D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 w:rsidRPr="009E5D5D"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${FAMSTATUS}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2736" w:rsidRPr="009E5D5D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${FAMPART}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DF2736" w:rsidRPr="00666B7A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${DIVORCEDATE}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${FAMCONT}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${FAMCONTDATE}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5-й ребёнок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${CH1}</w:t>
            </w:r>
          </w:p>
        </w:tc>
        <w:tc>
          <w:tcPr>
            <w:tcW w:w="2235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${CH2}</w:t>
            </w:r>
          </w:p>
        </w:tc>
        <w:tc>
          <w:tcPr>
            <w:tcW w:w="1964" w:type="dxa"/>
            <w:gridSpan w:val="2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${CH3}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${CH4}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${CH5}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${CH1NAME}</w:t>
            </w:r>
          </w:p>
        </w:tc>
        <w:tc>
          <w:tcPr>
            <w:tcW w:w="2235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${CH2NAME}</w:t>
            </w:r>
          </w:p>
        </w:tc>
        <w:tc>
          <w:tcPr>
            <w:tcW w:w="1964" w:type="dxa"/>
            <w:gridSpan w:val="2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${CH3NAME}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${CH4NAME}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9B6D1A">
              <w:rPr>
                <w:lang w:val="en-US"/>
              </w:rPr>
              <w:t>{</w:t>
            </w:r>
            <w:r>
              <w:rPr>
                <w:lang w:val="en-US"/>
              </w:rPr>
              <w:t>CH5NAME}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${CH1DATE}</w:t>
            </w:r>
          </w:p>
        </w:tc>
        <w:tc>
          <w:tcPr>
            <w:tcW w:w="2235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${CH2DATE}</w:t>
            </w:r>
          </w:p>
        </w:tc>
        <w:tc>
          <w:tcPr>
            <w:tcW w:w="1964" w:type="dxa"/>
            <w:gridSpan w:val="2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${CH3DATE}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${CH4DATE}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${CH5DATE}</w:t>
            </w:r>
          </w:p>
        </w:tc>
      </w:tr>
    </w:tbl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F2736" w:rsidRDefault="00DF2736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Раздел </w:t>
      </w:r>
      <w:r w:rsidRPr="00DF2736">
        <w:rPr>
          <w:rFonts w:ascii="Times New Roman" w:hAnsi="Times New Roman"/>
          <w:b/>
          <w:sz w:val="20"/>
          <w:szCs w:val="20"/>
        </w:rPr>
        <w:t>3</w:t>
      </w:r>
      <w:r>
        <w:rPr>
          <w:rFonts w:ascii="Times New Roman" w:hAnsi="Times New Roman"/>
          <w:b/>
          <w:sz w:val="20"/>
          <w:szCs w:val="20"/>
        </w:rPr>
        <w:t xml:space="preserve">: </w:t>
      </w:r>
      <w:r w:rsidR="006031F9" w:rsidRPr="006031F9">
        <w:rPr>
          <w:rFonts w:ascii="Times New Roman" w:hAnsi="Times New Roman"/>
          <w:b/>
          <w:sz w:val="20"/>
          <w:szCs w:val="20"/>
        </w:rPr>
        <w:t>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583CD9" w:rsidTr="00342F6C">
        <w:tc>
          <w:tcPr>
            <w:tcW w:w="9345" w:type="dxa"/>
            <w:gridSpan w:val="2"/>
            <w:shd w:val="clear" w:color="auto" w:fill="D9D9D9" w:themeFill="background1" w:themeFillShade="D9"/>
          </w:tcPr>
          <w:p w:rsidR="00583CD9" w:rsidRPr="00B62C6B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Текущее место работы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lastRenderedPageBreak/>
              <w:t>Вид занятости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t>${WORKSTATUS}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Организация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${WORKORG}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Должность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${WORKPOS}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Стаж на этом месте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${WORKPERIOD}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Адрес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${WORKADR}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Рабочий телефон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${WORKPH}</w:t>
            </w:r>
          </w:p>
        </w:tc>
      </w:tr>
    </w:tbl>
    <w:p w:rsidR="00583CD9" w:rsidRDefault="00583CD9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583CD9" w:rsidTr="00342F6C">
        <w:tc>
          <w:tcPr>
            <w:tcW w:w="9345" w:type="dxa"/>
            <w:gridSpan w:val="2"/>
            <w:shd w:val="clear" w:color="auto" w:fill="D9D9D9" w:themeFill="background1" w:themeFillShade="D9"/>
          </w:tcPr>
          <w:p w:rsidR="00583CD9" w:rsidRPr="00B62C6B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Занятость супруга (супруги)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Вид занятости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${FAMWORKSTATUS}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Организация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${FAMWORKORG}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Должность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${FAMWORKPOS}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Стаж на этом месте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${FAMWORKPER}</w:t>
            </w:r>
          </w:p>
        </w:tc>
      </w:tr>
    </w:tbl>
    <w:p w:rsidR="00583CD9" w:rsidRPr="00583CD9" w:rsidRDefault="00583CD9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Default="006031F9" w:rsidP="00DF2736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Раздел </w:t>
      </w:r>
      <w:r w:rsidRPr="006031F9">
        <w:rPr>
          <w:rFonts w:ascii="Times New Roman" w:hAnsi="Times New Roman"/>
          <w:b/>
          <w:sz w:val="20"/>
          <w:szCs w:val="20"/>
        </w:rPr>
        <w:t>4</w:t>
      </w:r>
      <w:r>
        <w:rPr>
          <w:rFonts w:ascii="Times New Roman" w:hAnsi="Times New Roman"/>
          <w:b/>
          <w:sz w:val="20"/>
          <w:szCs w:val="20"/>
        </w:rPr>
        <w:t xml:space="preserve">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E07184" w:rsidTr="00342F6C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${INCSALOF}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${INCSALREAL}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 w:rsidRPr="00C53236">
              <w:rPr>
                <w:b/>
              </w:rPr>
              <w:t>Пенсия</w:t>
            </w:r>
          </w:p>
        </w:tc>
      </w:tr>
      <w:tr w:rsidR="00E07184" w:rsidTr="00342F6C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Официально/неофициально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${INCPENSOF}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${INCPENSSUM}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${INCPENSDAY}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На карту банка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${INCPENSBANK}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Совместительство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${INCADDSUM}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${INCADDDAY}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Подработка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${INCUNFSUM}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${INCUNFDAY}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Сдача в аренду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${INCRENTSUM}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${INCRENTDAY}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Доходы семьи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Доход супруга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${INCPARTSUM}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Итого доход семьи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${INCFAMSUM}</w:t>
            </w:r>
          </w:p>
        </w:tc>
      </w:tr>
    </w:tbl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${IP</w:t>
            </w:r>
            <w:r w:rsidR="001B08E1">
              <w:rPr>
                <w:lang w:val="en-US"/>
              </w:rPr>
              <w:t>L</w:t>
            </w:r>
            <w:r>
              <w:rPr>
                <w:lang w:val="en-US"/>
              </w:rPr>
              <w:t>YN}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Банк - кредитор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${IP</w:t>
            </w:r>
            <w:r w:rsidR="001B08E1">
              <w:rPr>
                <w:lang w:val="en-US"/>
              </w:rPr>
              <w:t>L</w:t>
            </w:r>
            <w:r>
              <w:rPr>
                <w:lang w:val="en-US"/>
              </w:rPr>
              <w:t>BANK}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Остаток долга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${IP</w:t>
            </w:r>
            <w:r w:rsidR="001B08E1">
              <w:rPr>
                <w:lang w:val="en-US"/>
              </w:rPr>
              <w:t>L</w:t>
            </w:r>
            <w:r>
              <w:rPr>
                <w:lang w:val="en-US"/>
              </w:rPr>
              <w:t>CURSUM}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Вид залога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${IP</w:t>
            </w:r>
            <w:r w:rsidR="001B08E1">
              <w:rPr>
                <w:lang w:val="en-US"/>
              </w:rPr>
              <w:t>L</w:t>
            </w:r>
            <w:r>
              <w:rPr>
                <w:lang w:val="en-US"/>
              </w:rPr>
              <w:t>TYPE}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Адрес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${IP</w:t>
            </w:r>
            <w:r w:rsidR="001B08E1">
              <w:rPr>
                <w:lang w:val="en-US"/>
              </w:rPr>
              <w:t>L</w:t>
            </w:r>
            <w:r>
              <w:rPr>
                <w:lang w:val="en-US"/>
              </w:rPr>
              <w:t>ADR}</w:t>
            </w:r>
          </w:p>
        </w:tc>
      </w:tr>
    </w:tbl>
    <w:p w:rsidR="00E07184" w:rsidRDefault="00E07184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P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${ADMRESP}</w:t>
            </w:r>
          </w:p>
        </w:tc>
      </w:tr>
      <w:tr w:rsidR="00E07184" w:rsidRPr="00F573A4" w:rsidTr="00342F6C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${CONVYN}</w:t>
            </w:r>
          </w:p>
        </w:tc>
      </w:tr>
      <w:tr w:rsidR="00E07184" w:rsidRPr="00F573A4" w:rsidTr="00342F6C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${IPYN}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Текущий статус</w:t>
            </w:r>
          </w:p>
        </w:tc>
        <w:tc>
          <w:tcPr>
            <w:tcW w:w="3680" w:type="dxa"/>
          </w:tcPr>
          <w:p w:rsidR="00E07184" w:rsidRPr="001B08E1" w:rsidRDefault="001B08E1" w:rsidP="001B08E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${IPACT}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регистрации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${IPOPENDATE}</w:t>
            </w:r>
          </w:p>
        </w:tc>
      </w:tr>
      <w:tr w:rsidR="00E07184" w:rsidRPr="00F573A4" w:rsidTr="00342F6C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${IPCLOSEDATE}</w:t>
            </w:r>
          </w:p>
        </w:tc>
      </w:tr>
      <w:tr w:rsidR="00E07184" w:rsidRPr="00F573A4" w:rsidTr="00342F6C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${LTDYN}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Текущий статус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${LTDACT}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регистрации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${LTDOPENDATE}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ликвидации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${LTDCLOSEDATE}</w:t>
            </w:r>
          </w:p>
        </w:tc>
      </w:tr>
    </w:tbl>
    <w:p w:rsidR="006031F9" w:rsidRP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Pr="006031F9" w:rsidRDefault="006031F9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5A563D" w:rsidRPr="006F39F6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6F39F6" w:rsidRPr="006F39F6" w:rsidRDefault="006F39F6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Pr="00B23A69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</w:p>
    <w:p w:rsidR="005A6E4C" w:rsidRPr="003A060B" w:rsidRDefault="005A6E4C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A060B">
        <w:rPr>
          <w:rFonts w:ascii="Times New Roman" w:hAnsi="Times New Roman"/>
          <w:b/>
          <w:sz w:val="20"/>
          <w:szCs w:val="20"/>
        </w:rPr>
        <w:t>Доверитель:</w:t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  <w:t>Поверенный:</w:t>
      </w: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790DB4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8273F" w:rsidRPr="003A060B">
        <w:rPr>
          <w:rFonts w:ascii="Times New Roman" w:hAnsi="Times New Roman"/>
          <w:sz w:val="20"/>
          <w:szCs w:val="20"/>
        </w:rPr>
        <w:t>_____________/</w:t>
      </w:r>
      <w:r w:rsidR="0058273F" w:rsidRPr="00226455">
        <w:rPr>
          <w:rFonts w:ascii="Times New Roman" w:hAnsi="Times New Roman"/>
          <w:sz w:val="20"/>
          <w:szCs w:val="20"/>
          <w:u w:val="single"/>
        </w:rPr>
        <w:t xml:space="preserve"> </w:t>
      </w:r>
      <w:r w:rsidR="0055426B" w:rsidRPr="002D4BCA">
        <w:rPr>
          <w:rFonts w:ascii="Times New Roman" w:hAnsi="Times New Roman"/>
          <w:sz w:val="20"/>
          <w:szCs w:val="20"/>
        </w:rPr>
        <w:t>$</w:t>
      </w:r>
      <w:r w:rsidR="0055426B" w:rsidRPr="002D4BCA">
        <w:rPr>
          <w:rFonts w:ascii="Times New Roman" w:hAnsi="Times New Roman"/>
          <w:sz w:val="20"/>
          <w:szCs w:val="20"/>
          <w:u w:val="single"/>
        </w:rPr>
        <w:t>{</w:t>
      </w:r>
      <w:r w:rsidR="0055426B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55426B" w:rsidRPr="002D4BCA">
        <w:rPr>
          <w:rFonts w:ascii="Times New Roman" w:hAnsi="Times New Roman"/>
          <w:sz w:val="20"/>
          <w:szCs w:val="20"/>
          <w:u w:val="single"/>
        </w:rPr>
        <w:t>2}</w:t>
      </w:r>
    </w:p>
    <w:p w:rsidR="005A6E4C" w:rsidRPr="009A749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23A69" w:rsidRDefault="00B23A69" w:rsidP="001B26A0">
      <w:pPr>
        <w:pStyle w:val="ab"/>
        <w:ind w:firstLine="360"/>
        <w:jc w:val="both"/>
      </w:pPr>
    </w:p>
    <w:p w:rsidR="00B23A69" w:rsidRPr="00B23A69" w:rsidRDefault="00B23A69" w:rsidP="001B26A0">
      <w:pPr>
        <w:pStyle w:val="ab"/>
        <w:ind w:firstLine="360"/>
        <w:jc w:val="both"/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F6B" w:rsidRDefault="00972F6B" w:rsidP="002327A6">
      <w:pPr>
        <w:spacing w:after="0" w:line="240" w:lineRule="auto"/>
      </w:pPr>
      <w:r>
        <w:separator/>
      </w:r>
    </w:p>
  </w:endnote>
  <w:endnote w:type="continuationSeparator" w:id="1">
    <w:p w:rsidR="00972F6B" w:rsidRDefault="00972F6B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Pr="00AA5E2A" w:rsidRDefault="004667DD">
    <w:pPr>
      <w:pStyle w:val="a6"/>
      <w:rPr>
        <w:rFonts w:ascii="Times New Roman" w:hAnsi="Times New Roman"/>
        <w:b/>
        <w:sz w:val="20"/>
        <w:szCs w:val="20"/>
      </w:rPr>
    </w:pPr>
    <w:r w:rsidRPr="00AA5E2A">
      <w:rPr>
        <w:rFonts w:ascii="Times New Roman" w:hAnsi="Times New Roman"/>
        <w:b/>
        <w:sz w:val="20"/>
        <w:szCs w:val="20"/>
      </w:rPr>
      <w:t>Доверитель: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  <w:t>Поверенный:______________</w:t>
    </w:r>
  </w:p>
  <w:p w:rsidR="004667DD" w:rsidRPr="00B23A69" w:rsidRDefault="004667DD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F6B" w:rsidRDefault="00972F6B" w:rsidP="002327A6">
      <w:pPr>
        <w:spacing w:after="0" w:line="240" w:lineRule="auto"/>
      </w:pPr>
      <w:r>
        <w:separator/>
      </w:r>
    </w:p>
  </w:footnote>
  <w:footnote w:type="continuationSeparator" w:id="1">
    <w:p w:rsidR="00972F6B" w:rsidRDefault="00972F6B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Default="004667D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245E8"/>
    <w:rsid w:val="00033D37"/>
    <w:rsid w:val="00036346"/>
    <w:rsid w:val="00052313"/>
    <w:rsid w:val="00052AC7"/>
    <w:rsid w:val="00056288"/>
    <w:rsid w:val="00074897"/>
    <w:rsid w:val="000748CF"/>
    <w:rsid w:val="000A020C"/>
    <w:rsid w:val="000A1A7B"/>
    <w:rsid w:val="000A1CC3"/>
    <w:rsid w:val="000B013F"/>
    <w:rsid w:val="000B2917"/>
    <w:rsid w:val="000B672E"/>
    <w:rsid w:val="000B777E"/>
    <w:rsid w:val="000C1257"/>
    <w:rsid w:val="000C4453"/>
    <w:rsid w:val="000D13C7"/>
    <w:rsid w:val="000D666B"/>
    <w:rsid w:val="000E4EEB"/>
    <w:rsid w:val="000F0D59"/>
    <w:rsid w:val="000F37CD"/>
    <w:rsid w:val="00100F58"/>
    <w:rsid w:val="00141BE1"/>
    <w:rsid w:val="0015229B"/>
    <w:rsid w:val="00163013"/>
    <w:rsid w:val="001644D7"/>
    <w:rsid w:val="00190911"/>
    <w:rsid w:val="00191833"/>
    <w:rsid w:val="00196107"/>
    <w:rsid w:val="001A0386"/>
    <w:rsid w:val="001A0FDA"/>
    <w:rsid w:val="001A3FA7"/>
    <w:rsid w:val="001A68D9"/>
    <w:rsid w:val="001A7EA4"/>
    <w:rsid w:val="001B08E1"/>
    <w:rsid w:val="001B26A0"/>
    <w:rsid w:val="001B4A4A"/>
    <w:rsid w:val="001B6EDC"/>
    <w:rsid w:val="001C07BC"/>
    <w:rsid w:val="001C7231"/>
    <w:rsid w:val="001D512C"/>
    <w:rsid w:val="001D6127"/>
    <w:rsid w:val="001E5656"/>
    <w:rsid w:val="001F63F9"/>
    <w:rsid w:val="00200758"/>
    <w:rsid w:val="00200B85"/>
    <w:rsid w:val="00213DC3"/>
    <w:rsid w:val="00214F3A"/>
    <w:rsid w:val="002178B6"/>
    <w:rsid w:val="00221D2A"/>
    <w:rsid w:val="002256DF"/>
    <w:rsid w:val="002327A6"/>
    <w:rsid w:val="002410CD"/>
    <w:rsid w:val="00241F6F"/>
    <w:rsid w:val="002443CF"/>
    <w:rsid w:val="00245DFE"/>
    <w:rsid w:val="002521F1"/>
    <w:rsid w:val="00253F14"/>
    <w:rsid w:val="00255AEA"/>
    <w:rsid w:val="00267B64"/>
    <w:rsid w:val="002763B6"/>
    <w:rsid w:val="00280D0A"/>
    <w:rsid w:val="002907E6"/>
    <w:rsid w:val="002C0B7A"/>
    <w:rsid w:val="002C4A9A"/>
    <w:rsid w:val="002D2CBE"/>
    <w:rsid w:val="002E1113"/>
    <w:rsid w:val="002E4CE5"/>
    <w:rsid w:val="002F5CDF"/>
    <w:rsid w:val="002F718D"/>
    <w:rsid w:val="00301FD1"/>
    <w:rsid w:val="00302606"/>
    <w:rsid w:val="003134FF"/>
    <w:rsid w:val="00314C39"/>
    <w:rsid w:val="00320476"/>
    <w:rsid w:val="00326C02"/>
    <w:rsid w:val="003344FE"/>
    <w:rsid w:val="0033586C"/>
    <w:rsid w:val="003430B9"/>
    <w:rsid w:val="003572B0"/>
    <w:rsid w:val="003676A0"/>
    <w:rsid w:val="00371C5E"/>
    <w:rsid w:val="00375C2E"/>
    <w:rsid w:val="00377D0A"/>
    <w:rsid w:val="00382E7E"/>
    <w:rsid w:val="0039374F"/>
    <w:rsid w:val="00395769"/>
    <w:rsid w:val="00397F34"/>
    <w:rsid w:val="003A1E06"/>
    <w:rsid w:val="003A2357"/>
    <w:rsid w:val="003B3ED7"/>
    <w:rsid w:val="003B599A"/>
    <w:rsid w:val="003B7E02"/>
    <w:rsid w:val="003E1794"/>
    <w:rsid w:val="003E441C"/>
    <w:rsid w:val="00401646"/>
    <w:rsid w:val="00405EC6"/>
    <w:rsid w:val="00406F2E"/>
    <w:rsid w:val="00406F9B"/>
    <w:rsid w:val="00407057"/>
    <w:rsid w:val="00426715"/>
    <w:rsid w:val="00450C57"/>
    <w:rsid w:val="004540D5"/>
    <w:rsid w:val="00455DF2"/>
    <w:rsid w:val="00466721"/>
    <w:rsid w:val="004667DD"/>
    <w:rsid w:val="00480D80"/>
    <w:rsid w:val="00481F8A"/>
    <w:rsid w:val="004A0C22"/>
    <w:rsid w:val="004C2CB7"/>
    <w:rsid w:val="004D5E5C"/>
    <w:rsid w:val="004D7789"/>
    <w:rsid w:val="004E1F15"/>
    <w:rsid w:val="004F2A83"/>
    <w:rsid w:val="004F7FD1"/>
    <w:rsid w:val="005031A8"/>
    <w:rsid w:val="00511306"/>
    <w:rsid w:val="00515E3E"/>
    <w:rsid w:val="0052099E"/>
    <w:rsid w:val="00522942"/>
    <w:rsid w:val="00544697"/>
    <w:rsid w:val="0055426B"/>
    <w:rsid w:val="00564EE9"/>
    <w:rsid w:val="00566238"/>
    <w:rsid w:val="00570001"/>
    <w:rsid w:val="00580068"/>
    <w:rsid w:val="0058007A"/>
    <w:rsid w:val="0058273F"/>
    <w:rsid w:val="005830E2"/>
    <w:rsid w:val="00583CD9"/>
    <w:rsid w:val="00590C0D"/>
    <w:rsid w:val="005A1BBB"/>
    <w:rsid w:val="005A2019"/>
    <w:rsid w:val="005A4E8F"/>
    <w:rsid w:val="005A563D"/>
    <w:rsid w:val="005A6E4C"/>
    <w:rsid w:val="005C11ED"/>
    <w:rsid w:val="005C1D4A"/>
    <w:rsid w:val="005E14CB"/>
    <w:rsid w:val="005E1D15"/>
    <w:rsid w:val="005E2200"/>
    <w:rsid w:val="006003AC"/>
    <w:rsid w:val="006031F9"/>
    <w:rsid w:val="00604EB6"/>
    <w:rsid w:val="00605E89"/>
    <w:rsid w:val="0060799A"/>
    <w:rsid w:val="00621DFC"/>
    <w:rsid w:val="0063123D"/>
    <w:rsid w:val="00644347"/>
    <w:rsid w:val="00664EB8"/>
    <w:rsid w:val="00670CB8"/>
    <w:rsid w:val="0067768A"/>
    <w:rsid w:val="0069489F"/>
    <w:rsid w:val="006A174E"/>
    <w:rsid w:val="006A3182"/>
    <w:rsid w:val="006B02A1"/>
    <w:rsid w:val="006C569B"/>
    <w:rsid w:val="006C6607"/>
    <w:rsid w:val="006D1F8C"/>
    <w:rsid w:val="006E68D2"/>
    <w:rsid w:val="006F39F6"/>
    <w:rsid w:val="006F41EF"/>
    <w:rsid w:val="0070769F"/>
    <w:rsid w:val="00710ECB"/>
    <w:rsid w:val="00711797"/>
    <w:rsid w:val="007157C2"/>
    <w:rsid w:val="00720D04"/>
    <w:rsid w:val="007405AE"/>
    <w:rsid w:val="00757780"/>
    <w:rsid w:val="00767D4B"/>
    <w:rsid w:val="00790DB4"/>
    <w:rsid w:val="007A0494"/>
    <w:rsid w:val="007A3860"/>
    <w:rsid w:val="007B0590"/>
    <w:rsid w:val="007C003D"/>
    <w:rsid w:val="007C21C6"/>
    <w:rsid w:val="007C3002"/>
    <w:rsid w:val="007D3A42"/>
    <w:rsid w:val="007D6191"/>
    <w:rsid w:val="007E3DC2"/>
    <w:rsid w:val="007E612E"/>
    <w:rsid w:val="00816C55"/>
    <w:rsid w:val="008236BB"/>
    <w:rsid w:val="00845608"/>
    <w:rsid w:val="0085220F"/>
    <w:rsid w:val="008604C5"/>
    <w:rsid w:val="0086160C"/>
    <w:rsid w:val="008629FD"/>
    <w:rsid w:val="00874003"/>
    <w:rsid w:val="00875CB9"/>
    <w:rsid w:val="0088102E"/>
    <w:rsid w:val="00885DB5"/>
    <w:rsid w:val="00893CBD"/>
    <w:rsid w:val="00897214"/>
    <w:rsid w:val="008C0A3E"/>
    <w:rsid w:val="008C1AD4"/>
    <w:rsid w:val="008C1B2C"/>
    <w:rsid w:val="008D6770"/>
    <w:rsid w:val="008D6D32"/>
    <w:rsid w:val="008E05B7"/>
    <w:rsid w:val="008E0E29"/>
    <w:rsid w:val="008F1E9B"/>
    <w:rsid w:val="008F38B6"/>
    <w:rsid w:val="00916365"/>
    <w:rsid w:val="00917801"/>
    <w:rsid w:val="00921DCA"/>
    <w:rsid w:val="009238B2"/>
    <w:rsid w:val="00937E0A"/>
    <w:rsid w:val="009519D3"/>
    <w:rsid w:val="009534DD"/>
    <w:rsid w:val="00954678"/>
    <w:rsid w:val="009605F7"/>
    <w:rsid w:val="00960652"/>
    <w:rsid w:val="00972F6B"/>
    <w:rsid w:val="00986365"/>
    <w:rsid w:val="00992068"/>
    <w:rsid w:val="009A7F6C"/>
    <w:rsid w:val="009B0803"/>
    <w:rsid w:val="009B6D1A"/>
    <w:rsid w:val="009E0C7E"/>
    <w:rsid w:val="009E1EA3"/>
    <w:rsid w:val="009F54BA"/>
    <w:rsid w:val="00A10B21"/>
    <w:rsid w:val="00A12AF5"/>
    <w:rsid w:val="00A216CE"/>
    <w:rsid w:val="00A25D38"/>
    <w:rsid w:val="00A36D3C"/>
    <w:rsid w:val="00A405E6"/>
    <w:rsid w:val="00A4119A"/>
    <w:rsid w:val="00A52C15"/>
    <w:rsid w:val="00A53BB0"/>
    <w:rsid w:val="00A54C1B"/>
    <w:rsid w:val="00A56255"/>
    <w:rsid w:val="00A5649F"/>
    <w:rsid w:val="00A56B00"/>
    <w:rsid w:val="00A57D3C"/>
    <w:rsid w:val="00A67391"/>
    <w:rsid w:val="00A74373"/>
    <w:rsid w:val="00A75326"/>
    <w:rsid w:val="00A85CF6"/>
    <w:rsid w:val="00A9431E"/>
    <w:rsid w:val="00AA5E2A"/>
    <w:rsid w:val="00AC2F39"/>
    <w:rsid w:val="00AC3590"/>
    <w:rsid w:val="00AD167E"/>
    <w:rsid w:val="00AD3FAA"/>
    <w:rsid w:val="00AE17BD"/>
    <w:rsid w:val="00AE6120"/>
    <w:rsid w:val="00AF53FD"/>
    <w:rsid w:val="00B21F07"/>
    <w:rsid w:val="00B22BC8"/>
    <w:rsid w:val="00B23A69"/>
    <w:rsid w:val="00B42224"/>
    <w:rsid w:val="00B50314"/>
    <w:rsid w:val="00B57A52"/>
    <w:rsid w:val="00B72B66"/>
    <w:rsid w:val="00BB0D75"/>
    <w:rsid w:val="00BB27D5"/>
    <w:rsid w:val="00BB3473"/>
    <w:rsid w:val="00BB7069"/>
    <w:rsid w:val="00BC790A"/>
    <w:rsid w:val="00BD7F00"/>
    <w:rsid w:val="00BE6283"/>
    <w:rsid w:val="00BF4509"/>
    <w:rsid w:val="00BF68F0"/>
    <w:rsid w:val="00C12D7D"/>
    <w:rsid w:val="00C15EC8"/>
    <w:rsid w:val="00C378BD"/>
    <w:rsid w:val="00C447E1"/>
    <w:rsid w:val="00C478CE"/>
    <w:rsid w:val="00C54CFC"/>
    <w:rsid w:val="00C62C8D"/>
    <w:rsid w:val="00C63916"/>
    <w:rsid w:val="00C65C14"/>
    <w:rsid w:val="00C74B1D"/>
    <w:rsid w:val="00C7739C"/>
    <w:rsid w:val="00CB4FBD"/>
    <w:rsid w:val="00CD11E6"/>
    <w:rsid w:val="00CD7E86"/>
    <w:rsid w:val="00CE37B6"/>
    <w:rsid w:val="00CE4B52"/>
    <w:rsid w:val="00CF1827"/>
    <w:rsid w:val="00CF1BF0"/>
    <w:rsid w:val="00CF334A"/>
    <w:rsid w:val="00CF4DB1"/>
    <w:rsid w:val="00D01970"/>
    <w:rsid w:val="00D01F55"/>
    <w:rsid w:val="00D115E6"/>
    <w:rsid w:val="00D17F13"/>
    <w:rsid w:val="00D20497"/>
    <w:rsid w:val="00D30CF6"/>
    <w:rsid w:val="00D3197F"/>
    <w:rsid w:val="00D360AF"/>
    <w:rsid w:val="00D451BE"/>
    <w:rsid w:val="00D50F65"/>
    <w:rsid w:val="00D5161D"/>
    <w:rsid w:val="00D63B91"/>
    <w:rsid w:val="00D701BE"/>
    <w:rsid w:val="00D70818"/>
    <w:rsid w:val="00D709DA"/>
    <w:rsid w:val="00D7161E"/>
    <w:rsid w:val="00D72A8B"/>
    <w:rsid w:val="00DA0F66"/>
    <w:rsid w:val="00DB601D"/>
    <w:rsid w:val="00DC0DE2"/>
    <w:rsid w:val="00DC4ABF"/>
    <w:rsid w:val="00DC646B"/>
    <w:rsid w:val="00DC6576"/>
    <w:rsid w:val="00DD0AFE"/>
    <w:rsid w:val="00DD15D8"/>
    <w:rsid w:val="00DD173D"/>
    <w:rsid w:val="00DD317B"/>
    <w:rsid w:val="00DE5CD2"/>
    <w:rsid w:val="00DF2736"/>
    <w:rsid w:val="00DF7EC9"/>
    <w:rsid w:val="00E05C73"/>
    <w:rsid w:val="00E07184"/>
    <w:rsid w:val="00E106D0"/>
    <w:rsid w:val="00E15E40"/>
    <w:rsid w:val="00E17916"/>
    <w:rsid w:val="00E20307"/>
    <w:rsid w:val="00E20F64"/>
    <w:rsid w:val="00E419A6"/>
    <w:rsid w:val="00E45A1D"/>
    <w:rsid w:val="00E52B64"/>
    <w:rsid w:val="00E81DF9"/>
    <w:rsid w:val="00E92B3F"/>
    <w:rsid w:val="00E93050"/>
    <w:rsid w:val="00EA4037"/>
    <w:rsid w:val="00ED293F"/>
    <w:rsid w:val="00EE20E3"/>
    <w:rsid w:val="00EE2B7F"/>
    <w:rsid w:val="00EE4D08"/>
    <w:rsid w:val="00F047EB"/>
    <w:rsid w:val="00F1725F"/>
    <w:rsid w:val="00F31774"/>
    <w:rsid w:val="00F3514D"/>
    <w:rsid w:val="00F351A3"/>
    <w:rsid w:val="00F359AB"/>
    <w:rsid w:val="00F36623"/>
    <w:rsid w:val="00F41F40"/>
    <w:rsid w:val="00F4227B"/>
    <w:rsid w:val="00F5309C"/>
    <w:rsid w:val="00F56A44"/>
    <w:rsid w:val="00F60B77"/>
    <w:rsid w:val="00F61215"/>
    <w:rsid w:val="00F6499C"/>
    <w:rsid w:val="00F6573E"/>
    <w:rsid w:val="00F8065A"/>
    <w:rsid w:val="00F825EE"/>
    <w:rsid w:val="00FA6DC2"/>
    <w:rsid w:val="00FA7AC7"/>
    <w:rsid w:val="00FC0FAB"/>
    <w:rsid w:val="00FC1A26"/>
    <w:rsid w:val="00FD0D4D"/>
    <w:rsid w:val="00FD5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70514-A4BB-4A6E-AA2D-D5EA8006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242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17</cp:revision>
  <cp:lastPrinted>2019-04-23T07:57:00Z</cp:lastPrinted>
  <dcterms:created xsi:type="dcterms:W3CDTF">2022-04-26T09:14:00Z</dcterms:created>
  <dcterms:modified xsi:type="dcterms:W3CDTF">2022-05-05T08:35:00Z</dcterms:modified>
</cp:coreProperties>
</file>