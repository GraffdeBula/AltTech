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№${</w:t>
      </w:r>
      <w:r w:rsidR="0049110D" w:rsidRPr="0049110D">
        <w:rPr>
          <w:b/>
          <w:sz w:val="22"/>
          <w:szCs w:val="22"/>
          <w:lang w:val="en-US"/>
        </w:rPr>
        <w:t>ID</w:t>
      </w:r>
      <w:r w:rsidR="0049110D" w:rsidRPr="0049110D">
        <w:rPr>
          <w:b/>
          <w:sz w:val="22"/>
          <w:szCs w:val="22"/>
        </w:rPr>
        <w:t>}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${</w:t>
      </w:r>
      <w:r w:rsidR="0049110D" w:rsidRPr="0049110D">
        <w:rPr>
          <w:b/>
          <w:sz w:val="22"/>
          <w:szCs w:val="22"/>
          <w:lang w:val="en-US"/>
        </w:rPr>
        <w:t>CITY</w:t>
      </w:r>
      <w:r w:rsidR="0049110D" w:rsidRPr="0049110D">
        <w:rPr>
          <w:b/>
          <w:sz w:val="22"/>
          <w:szCs w:val="22"/>
        </w:rPr>
        <w:t>}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${</w:t>
      </w:r>
      <w:r w:rsidR="0049110D" w:rsidRPr="0049110D">
        <w:rPr>
          <w:b/>
          <w:sz w:val="22"/>
          <w:szCs w:val="22"/>
          <w:lang w:val="en-US"/>
        </w:rPr>
        <w:t>DATE</w:t>
      </w:r>
      <w:r w:rsidR="0049110D" w:rsidRPr="0049110D">
        <w:rPr>
          <w:b/>
          <w:sz w:val="22"/>
          <w:szCs w:val="22"/>
        </w:rPr>
        <w:t>}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${</w:t>
      </w:r>
      <w:r w:rsidRPr="0049110D">
        <w:rPr>
          <w:sz w:val="22"/>
          <w:szCs w:val="22"/>
          <w:lang w:val="en-US"/>
        </w:rPr>
        <w:t>CLNAME</w:t>
      </w:r>
      <w:r w:rsidRPr="0049110D">
        <w:rPr>
          <w:sz w:val="22"/>
          <w:szCs w:val="22"/>
        </w:rPr>
        <w:t>}, паспорт: серия ${</w:t>
      </w:r>
      <w:r w:rsidRPr="0049110D">
        <w:rPr>
          <w:sz w:val="22"/>
          <w:szCs w:val="22"/>
          <w:lang w:val="en-US"/>
        </w:rPr>
        <w:t>CLPASS</w:t>
      </w:r>
      <w:r w:rsidRPr="0049110D">
        <w:rPr>
          <w:sz w:val="22"/>
          <w:szCs w:val="22"/>
        </w:rPr>
        <w:t>} номер ${</w:t>
      </w:r>
      <w:r w:rsidRPr="0049110D">
        <w:rPr>
          <w:sz w:val="22"/>
          <w:szCs w:val="22"/>
          <w:lang w:val="en-US"/>
        </w:rPr>
        <w:t>CLPASN</w:t>
      </w:r>
      <w:r w:rsidRPr="0049110D">
        <w:rPr>
          <w:sz w:val="22"/>
          <w:szCs w:val="22"/>
        </w:rPr>
        <w:t>}, выданный ${</w:t>
      </w:r>
      <w:r w:rsidRPr="0049110D">
        <w:rPr>
          <w:sz w:val="22"/>
          <w:szCs w:val="22"/>
          <w:lang w:val="en-US"/>
        </w:rPr>
        <w:t>CLPASORG</w:t>
      </w:r>
      <w:r w:rsidRPr="0049110D">
        <w:rPr>
          <w:sz w:val="22"/>
          <w:szCs w:val="22"/>
        </w:rPr>
        <w:t>} ${</w:t>
      </w:r>
      <w:r w:rsidRPr="0049110D">
        <w:rPr>
          <w:sz w:val="22"/>
          <w:szCs w:val="22"/>
          <w:lang w:val="en-US"/>
        </w:rPr>
        <w:t>CLPASDATE</w:t>
      </w:r>
      <w:r w:rsidRPr="0049110D">
        <w:rPr>
          <w:sz w:val="22"/>
          <w:szCs w:val="22"/>
        </w:rPr>
        <w:t>}, ${</w:t>
      </w:r>
      <w:r w:rsidRPr="0049110D">
        <w:rPr>
          <w:sz w:val="22"/>
          <w:szCs w:val="22"/>
          <w:lang w:val="en-US"/>
        </w:rPr>
        <w:t>CLBIRTHDATE</w:t>
      </w:r>
      <w:r w:rsidRPr="0049110D">
        <w:rPr>
          <w:sz w:val="22"/>
          <w:szCs w:val="22"/>
        </w:rPr>
        <w:t xml:space="preserve">} года рождения, </w:t>
      </w:r>
      <w:r w:rsidR="00A925FE" w:rsidRPr="0049110D">
        <w:rPr>
          <w:sz w:val="22"/>
          <w:szCs w:val="22"/>
        </w:rPr>
        <w:t>${</w:t>
      </w:r>
      <w:r w:rsidR="00A925FE" w:rsidRPr="0049110D">
        <w:rPr>
          <w:sz w:val="22"/>
          <w:szCs w:val="22"/>
          <w:lang w:val="en-US"/>
        </w:rPr>
        <w:t>CLSEX</w:t>
      </w:r>
      <w:r w:rsidR="00A925FE">
        <w:rPr>
          <w:sz w:val="22"/>
          <w:szCs w:val="22"/>
          <w:lang w:val="en-US"/>
        </w:rPr>
        <w:t>2</w:t>
      </w:r>
      <w:r w:rsidR="00A925FE" w:rsidRPr="0049110D">
        <w:rPr>
          <w:sz w:val="22"/>
          <w:szCs w:val="22"/>
        </w:rPr>
        <w:t>}</w:t>
      </w:r>
      <w:r w:rsidR="00A925FE" w:rsidRPr="00A925FE">
        <w:rPr>
          <w:sz w:val="22"/>
          <w:szCs w:val="22"/>
        </w:rPr>
        <w:t xml:space="preserve"> </w:t>
      </w:r>
      <w:r w:rsidRPr="0049110D">
        <w:rPr>
          <w:sz w:val="22"/>
          <w:szCs w:val="22"/>
        </w:rPr>
        <w:t>по адресу: ${</w:t>
      </w:r>
      <w:r w:rsidRPr="0049110D">
        <w:rPr>
          <w:sz w:val="22"/>
          <w:szCs w:val="22"/>
          <w:lang w:val="en-US"/>
        </w:rPr>
        <w:t>CLADRREG</w:t>
      </w:r>
      <w:r w:rsidRPr="0049110D">
        <w:rPr>
          <w:sz w:val="22"/>
          <w:szCs w:val="22"/>
        </w:rPr>
        <w:t>} ${</w:t>
      </w:r>
      <w:r w:rsidRPr="0049110D">
        <w:rPr>
          <w:sz w:val="22"/>
          <w:szCs w:val="22"/>
          <w:lang w:val="en-US"/>
        </w:rPr>
        <w:t>CLSEX</w:t>
      </w:r>
      <w:r w:rsidRPr="0049110D">
        <w:rPr>
          <w:sz w:val="22"/>
          <w:szCs w:val="22"/>
        </w:rPr>
        <w:t>1}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${</w:t>
      </w:r>
      <w:r w:rsidRPr="0049110D">
        <w:rPr>
          <w:sz w:val="22"/>
          <w:szCs w:val="22"/>
          <w:lang w:val="en-US"/>
        </w:rPr>
        <w:t>COMPNAME</w:t>
      </w:r>
      <w:r w:rsidRPr="0049110D">
        <w:rPr>
          <w:sz w:val="22"/>
          <w:szCs w:val="22"/>
        </w:rPr>
        <w:t>}, именуемое в дальнейшем Поверенный, в лице ${</w:t>
      </w:r>
      <w:r w:rsidRPr="0049110D">
        <w:rPr>
          <w:sz w:val="22"/>
          <w:szCs w:val="22"/>
          <w:lang w:val="en-US"/>
        </w:rPr>
        <w:t>EMPNAME</w:t>
      </w:r>
      <w:r w:rsidR="00FB3B9D" w:rsidRPr="00FB3B9D">
        <w:rPr>
          <w:sz w:val="22"/>
          <w:szCs w:val="22"/>
        </w:rPr>
        <w:t>1</w:t>
      </w:r>
      <w:r w:rsidRPr="0049110D">
        <w:rPr>
          <w:sz w:val="22"/>
          <w:szCs w:val="22"/>
        </w:rPr>
        <w:t>}, ${</w:t>
      </w:r>
      <w:r w:rsidRPr="0049110D">
        <w:rPr>
          <w:sz w:val="22"/>
          <w:szCs w:val="22"/>
          <w:lang w:val="en-US"/>
        </w:rPr>
        <w:t>EMPSEX</w:t>
      </w:r>
      <w:r w:rsidRPr="0049110D">
        <w:rPr>
          <w:sz w:val="22"/>
          <w:szCs w:val="22"/>
        </w:rPr>
        <w:t>} на основании ${</w:t>
      </w:r>
      <w:r w:rsidRPr="0049110D">
        <w:rPr>
          <w:sz w:val="22"/>
          <w:szCs w:val="22"/>
          <w:lang w:val="en-US"/>
        </w:rPr>
        <w:t>EMPDOV</w:t>
      </w:r>
      <w:r w:rsidRPr="0049110D">
        <w:rPr>
          <w:sz w:val="22"/>
          <w:szCs w:val="22"/>
        </w:rPr>
        <w:t>}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902182" w:rsidRPr="0042619F" w:rsidRDefault="004038DE" w:rsidP="004F1FDF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 оценить  </w:t>
      </w:r>
      <w:r w:rsidR="004F1FDF" w:rsidRPr="004F1FDF">
        <w:rPr>
          <w:sz w:val="22"/>
          <w:szCs w:val="22"/>
        </w:rPr>
        <w:t>все представленные Заказчиком кредитные договоры</w:t>
      </w:r>
      <w:r w:rsidR="004F1FDF">
        <w:rPr>
          <w:sz w:val="22"/>
          <w:szCs w:val="22"/>
        </w:rPr>
        <w:t xml:space="preserve">, </w:t>
      </w:r>
      <w:r w:rsidR="004F1FDF" w:rsidRPr="004F1FDF">
        <w:rPr>
          <w:sz w:val="22"/>
          <w:szCs w:val="22"/>
        </w:rPr>
        <w:t>договоры займа</w:t>
      </w:r>
      <w:r w:rsidR="004F1FDF">
        <w:rPr>
          <w:sz w:val="22"/>
          <w:szCs w:val="22"/>
        </w:rPr>
        <w:t xml:space="preserve">, </w:t>
      </w:r>
      <w:r w:rsidR="004F1FDF" w:rsidRPr="004F1FDF">
        <w:rPr>
          <w:sz w:val="22"/>
          <w:szCs w:val="22"/>
        </w:rPr>
        <w:t xml:space="preserve">данные </w:t>
      </w:r>
      <w:r w:rsidR="004F1FDF">
        <w:rPr>
          <w:sz w:val="22"/>
          <w:szCs w:val="22"/>
        </w:rPr>
        <w:t xml:space="preserve">БКИ и </w:t>
      </w:r>
      <w:r w:rsidR="004F1FDF" w:rsidRPr="004F1FDF">
        <w:rPr>
          <w:sz w:val="22"/>
          <w:szCs w:val="22"/>
        </w:rPr>
        <w:t>иные документы</w:t>
      </w:r>
    </w:p>
    <w:p w:rsidR="000B059D" w:rsidRPr="0042619F" w:rsidRDefault="009D2718" w:rsidP="00343D89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на</w:t>
      </w:r>
      <w:r w:rsidR="000268C8" w:rsidRPr="0042619F">
        <w:rPr>
          <w:sz w:val="22"/>
          <w:szCs w:val="22"/>
        </w:rPr>
        <w:t xml:space="preserve"> предмет законности оплаченных по кредиту процентов, штрафных санкций/пеней/неустойки</w:t>
      </w:r>
      <w:r w:rsidR="00D57F7D" w:rsidRPr="0042619F">
        <w:rPr>
          <w:sz w:val="22"/>
          <w:szCs w:val="22"/>
        </w:rPr>
        <w:t>,</w:t>
      </w:r>
      <w:r w:rsidR="006542D8" w:rsidRPr="0042619F">
        <w:rPr>
          <w:sz w:val="22"/>
          <w:szCs w:val="22"/>
        </w:rPr>
        <w:t xml:space="preserve"> комиссий, страховок,</w:t>
      </w:r>
      <w:r w:rsidR="00D57F7D" w:rsidRPr="0042619F">
        <w:rPr>
          <w:sz w:val="22"/>
          <w:szCs w:val="22"/>
        </w:rPr>
        <w:t xml:space="preserve"> законности внесения изменений в кредитный договор</w:t>
      </w:r>
      <w:r w:rsidR="006061F0" w:rsidRPr="0042619F">
        <w:rPr>
          <w:sz w:val="22"/>
          <w:szCs w:val="22"/>
        </w:rPr>
        <w:t>, законности действий банка/</w:t>
      </w:r>
      <w:r w:rsidR="006542D8" w:rsidRPr="0042619F">
        <w:rPr>
          <w:sz w:val="22"/>
          <w:szCs w:val="22"/>
        </w:rPr>
        <w:t>МФО/</w:t>
      </w:r>
      <w:proofErr w:type="spellStart"/>
      <w:r w:rsidR="006061F0" w:rsidRPr="0042619F">
        <w:rPr>
          <w:sz w:val="22"/>
          <w:szCs w:val="22"/>
        </w:rPr>
        <w:t>кол</w:t>
      </w:r>
      <w:r w:rsidR="00AF5C81" w:rsidRPr="0042619F">
        <w:rPr>
          <w:sz w:val="22"/>
          <w:szCs w:val="22"/>
        </w:rPr>
        <w:t>л</w:t>
      </w:r>
      <w:r w:rsidR="006061F0" w:rsidRPr="0042619F">
        <w:rPr>
          <w:sz w:val="22"/>
          <w:szCs w:val="22"/>
        </w:rPr>
        <w:t>екторского</w:t>
      </w:r>
      <w:proofErr w:type="spellEnd"/>
      <w:r w:rsidR="006061F0" w:rsidRPr="0042619F">
        <w:rPr>
          <w:sz w:val="22"/>
          <w:szCs w:val="22"/>
        </w:rPr>
        <w:t xml:space="preserve"> агентства по вопросу взыскан</w:t>
      </w:r>
      <w:r w:rsidR="00343D89" w:rsidRPr="0042619F">
        <w:rPr>
          <w:sz w:val="22"/>
          <w:szCs w:val="22"/>
        </w:rPr>
        <w:t>ия с Заказчика образовавшейся по кредитному договору проблемной задолженности</w:t>
      </w:r>
      <w:r w:rsidR="000268C8" w:rsidRPr="0042619F">
        <w:rPr>
          <w:sz w:val="22"/>
          <w:szCs w:val="22"/>
        </w:rPr>
        <w:t>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 </w:t>
      </w:r>
      <w:r w:rsidR="002B050D" w:rsidRPr="0042619F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42619F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>татам  экспертизы составляется А</w:t>
      </w:r>
      <w:r w:rsidR="00EC127B" w:rsidRPr="0042619F">
        <w:rPr>
          <w:sz w:val="22"/>
          <w:szCs w:val="22"/>
        </w:rPr>
        <w:t xml:space="preserve">кт об оказании услуг. </w:t>
      </w:r>
    </w:p>
    <w:p w:rsidR="00E00AFE" w:rsidRPr="0042619F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 xml:space="preserve">6. </w:t>
      </w:r>
      <w:r w:rsidR="00D21B0B" w:rsidRPr="0042619F">
        <w:rPr>
          <w:sz w:val="22"/>
          <w:szCs w:val="22"/>
        </w:rPr>
        <w:t>Заказчик подписывает А</w:t>
      </w:r>
      <w:r w:rsidR="002F4A2C" w:rsidRPr="0042619F">
        <w:rPr>
          <w:sz w:val="22"/>
          <w:szCs w:val="22"/>
        </w:rPr>
        <w:t xml:space="preserve">кт об оказании услуг, представленный Исполнителем </w:t>
      </w:r>
      <w:r w:rsidR="00902182" w:rsidRPr="0042619F">
        <w:rPr>
          <w:sz w:val="22"/>
          <w:szCs w:val="22"/>
        </w:rPr>
        <w:t>в течение 5</w:t>
      </w:r>
      <w:r w:rsidRPr="0042619F">
        <w:rPr>
          <w:sz w:val="22"/>
          <w:szCs w:val="22"/>
        </w:rPr>
        <w:t xml:space="preserve"> </w:t>
      </w:r>
      <w:r w:rsidR="00D21B0B" w:rsidRPr="0042619F">
        <w:rPr>
          <w:sz w:val="22"/>
          <w:szCs w:val="22"/>
        </w:rPr>
        <w:t xml:space="preserve">(пяти) </w:t>
      </w:r>
      <w:r w:rsidRPr="0042619F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42619F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 xml:space="preserve">7.При </w:t>
      </w:r>
      <w:proofErr w:type="spellStart"/>
      <w:r w:rsidRPr="0042619F">
        <w:rPr>
          <w:sz w:val="22"/>
          <w:szCs w:val="22"/>
        </w:rPr>
        <w:t>неподписании</w:t>
      </w:r>
      <w:proofErr w:type="spellEnd"/>
      <w:r w:rsidRPr="0042619F">
        <w:rPr>
          <w:sz w:val="22"/>
          <w:szCs w:val="22"/>
        </w:rPr>
        <w:t xml:space="preserve"> акта Заказчиком в течение срока, указанно</w:t>
      </w:r>
      <w:r w:rsidR="00D21B0B" w:rsidRPr="0042619F">
        <w:rPr>
          <w:sz w:val="22"/>
          <w:szCs w:val="22"/>
        </w:rPr>
        <w:t>го в п. 6 настоящего договора, А</w:t>
      </w:r>
      <w:r w:rsidRPr="0042619F">
        <w:rPr>
          <w:sz w:val="22"/>
          <w:szCs w:val="22"/>
        </w:rPr>
        <w:t>кт считается подписанным, а обязательства Исполнителя выполненными надлежащим образом.</w:t>
      </w:r>
      <w:r w:rsidR="00D21B0B" w:rsidRPr="0042619F">
        <w:rPr>
          <w:sz w:val="22"/>
          <w:szCs w:val="22"/>
        </w:rPr>
        <w:t xml:space="preserve"> </w:t>
      </w:r>
    </w:p>
    <w:p w:rsidR="00E73302" w:rsidRPr="0042619F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8</w:t>
      </w:r>
      <w:r w:rsidR="00191337" w:rsidRPr="0042619F">
        <w:rPr>
          <w:sz w:val="22"/>
          <w:szCs w:val="22"/>
        </w:rPr>
        <w:t>. Период действия результатов экспертизы до</w:t>
      </w:r>
      <w:r w:rsidR="00902182" w:rsidRPr="0042619F">
        <w:rPr>
          <w:sz w:val="22"/>
          <w:szCs w:val="22"/>
        </w:rPr>
        <w:t>кументов Заказчика составляет 14</w:t>
      </w:r>
      <w:r w:rsidR="00191337" w:rsidRPr="0042619F">
        <w:rPr>
          <w:sz w:val="22"/>
          <w:szCs w:val="22"/>
        </w:rPr>
        <w:t xml:space="preserve"> календарны</w:t>
      </w:r>
      <w:r w:rsidR="000A1DC2">
        <w:rPr>
          <w:sz w:val="22"/>
          <w:szCs w:val="22"/>
        </w:rPr>
        <w:t>х</w:t>
      </w:r>
      <w:r w:rsidR="00191337" w:rsidRPr="0042619F">
        <w:rPr>
          <w:sz w:val="22"/>
          <w:szCs w:val="22"/>
        </w:rPr>
        <w:t xml:space="preserve"> дн</w:t>
      </w:r>
      <w:r w:rsidR="000A1DC2">
        <w:rPr>
          <w:sz w:val="22"/>
          <w:szCs w:val="22"/>
        </w:rPr>
        <w:t>ей</w:t>
      </w:r>
      <w:r w:rsidR="00191337" w:rsidRPr="0042619F">
        <w:rPr>
          <w:sz w:val="22"/>
          <w:szCs w:val="22"/>
        </w:rPr>
        <w:t xml:space="preserve"> с момента подписания последним акта об оказании услуг</w:t>
      </w:r>
      <w:r w:rsidR="00BF4358" w:rsidRPr="0042619F">
        <w:rPr>
          <w:sz w:val="22"/>
          <w:szCs w:val="22"/>
        </w:rPr>
        <w:t>.</w:t>
      </w:r>
    </w:p>
    <w:p w:rsidR="002F4A2C" w:rsidRPr="0042619F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9</w:t>
      </w:r>
      <w:r w:rsidR="006A1DAC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При наличии недостатков в оказанных Исполнителем услугах Заказчик указывает об этом в акте.</w:t>
      </w:r>
    </w:p>
    <w:p w:rsidR="002F4A2C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10</w:t>
      </w:r>
      <w:r w:rsidR="006A1DAC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Цена услуг Исполнителя по настоящему Договору </w:t>
      </w:r>
      <w:r w:rsidR="009D2718" w:rsidRPr="0042619F">
        <w:rPr>
          <w:sz w:val="22"/>
          <w:szCs w:val="22"/>
        </w:rPr>
        <w:t xml:space="preserve">составляет </w:t>
      </w:r>
      <w:r w:rsidR="004F1FDF" w:rsidRPr="004F1FDF">
        <w:rPr>
          <w:sz w:val="22"/>
          <w:szCs w:val="22"/>
        </w:rPr>
        <w:t>${</w:t>
      </w:r>
      <w:r w:rsidR="004F1FDF">
        <w:rPr>
          <w:sz w:val="22"/>
          <w:szCs w:val="22"/>
          <w:lang w:val="en-US"/>
        </w:rPr>
        <w:t>CONTSUM</w:t>
      </w:r>
      <w:r w:rsidR="004F1FDF" w:rsidRPr="004F1FDF">
        <w:rPr>
          <w:sz w:val="22"/>
          <w:szCs w:val="22"/>
        </w:rPr>
        <w:t>}</w:t>
      </w:r>
      <w:r w:rsidR="00E329B3">
        <w:rPr>
          <w:sz w:val="22"/>
          <w:szCs w:val="22"/>
        </w:rPr>
        <w:t xml:space="preserve"> </w:t>
      </w:r>
      <w:bookmarkStart w:id="0" w:name="ДогСтоимостьПроп"/>
      <w:r w:rsidR="009D2718" w:rsidRPr="0042619F">
        <w:rPr>
          <w:sz w:val="22"/>
          <w:szCs w:val="22"/>
        </w:rPr>
        <w:t>(</w:t>
      </w:r>
      <w:r w:rsidR="004F1FDF" w:rsidRPr="004F1FDF">
        <w:rPr>
          <w:sz w:val="22"/>
          <w:szCs w:val="22"/>
        </w:rPr>
        <w:t>${</w:t>
      </w:r>
      <w:r w:rsidR="004F1FDF">
        <w:rPr>
          <w:sz w:val="22"/>
          <w:szCs w:val="22"/>
          <w:lang w:val="en-US"/>
        </w:rPr>
        <w:t>CONTSUMSTR</w:t>
      </w:r>
      <w:r w:rsidR="004F1FDF" w:rsidRPr="004F1FDF">
        <w:rPr>
          <w:sz w:val="22"/>
          <w:szCs w:val="22"/>
        </w:rPr>
        <w:t>}</w:t>
      </w:r>
      <w:r w:rsidR="002F4A2C" w:rsidRPr="0042619F">
        <w:rPr>
          <w:sz w:val="22"/>
          <w:szCs w:val="22"/>
        </w:rPr>
        <w:t>)</w:t>
      </w:r>
      <w:bookmarkEnd w:id="0"/>
      <w:r w:rsidR="002F4A2C" w:rsidRPr="0042619F">
        <w:rPr>
          <w:sz w:val="22"/>
          <w:szCs w:val="22"/>
        </w:rPr>
        <w:t xml:space="preserve"> рублей</w:t>
      </w:r>
      <w:r w:rsidR="006A1DAC" w:rsidRPr="0042619F">
        <w:rPr>
          <w:sz w:val="22"/>
          <w:szCs w:val="22"/>
        </w:rPr>
        <w:t xml:space="preserve">. 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11. </w:t>
      </w:r>
      <w:r w:rsidRPr="00447F9D">
        <w:rPr>
          <w:sz w:val="22"/>
          <w:szCs w:val="22"/>
        </w:rPr>
        <w:t xml:space="preserve">Договор вступает в силу с момента подписания его Сторонами,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${CLNAME}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${COMPNAME}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${BRNAME}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${CLADRREG}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${COMPADR}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${CLADRFACT}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${BRADR}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${</w:t>
            </w:r>
            <w:r>
              <w:rPr>
                <w:lang w:val="en-US"/>
              </w:rPr>
              <w:t>CLPASS</w:t>
            </w:r>
            <w:r w:rsidRPr="003A0F5D">
              <w:t>}</w:t>
            </w:r>
            <w:r w:rsidRPr="005A6CF1">
              <w:t xml:space="preserve"> номер </w:t>
            </w:r>
            <w:r>
              <w:t>${</w:t>
            </w:r>
            <w:r>
              <w:rPr>
                <w:lang w:val="en-US"/>
              </w:rPr>
              <w:t>CLPASN</w:t>
            </w:r>
            <w:r w:rsidRPr="003A0F5D">
              <w:t>}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${INN} / ${KPP}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${CLPASORG}</w:t>
            </w:r>
            <w:r w:rsidRPr="005A6CF1">
              <w:t xml:space="preserve"> </w:t>
            </w:r>
            <w:r>
              <w:rPr>
                <w:lang w:val="en-US"/>
              </w:rPr>
              <w:t>${CLPASDATE}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${OGRN}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${CLBIRTHDATE}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${COMPBANK}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${CLCONTACTS}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${CLEMAIL}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${COMPEMAIL}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F94F9C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${EMPNAME2}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7219"/>
    <w:rsid w:val="00116031"/>
    <w:rsid w:val="00173C0E"/>
    <w:rsid w:val="00191337"/>
    <w:rsid w:val="001C310C"/>
    <w:rsid w:val="001D34B8"/>
    <w:rsid w:val="001D6616"/>
    <w:rsid w:val="001F790C"/>
    <w:rsid w:val="00203C08"/>
    <w:rsid w:val="002067D2"/>
    <w:rsid w:val="00227A53"/>
    <w:rsid w:val="00244DBD"/>
    <w:rsid w:val="00251A0C"/>
    <w:rsid w:val="00253838"/>
    <w:rsid w:val="002B050D"/>
    <w:rsid w:val="002F4A2C"/>
    <w:rsid w:val="00311C34"/>
    <w:rsid w:val="00343D89"/>
    <w:rsid w:val="003665B8"/>
    <w:rsid w:val="00380748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B7851"/>
    <w:rsid w:val="005E5022"/>
    <w:rsid w:val="00600138"/>
    <w:rsid w:val="006061F0"/>
    <w:rsid w:val="0062205E"/>
    <w:rsid w:val="006430B2"/>
    <w:rsid w:val="006542D8"/>
    <w:rsid w:val="006A1DAC"/>
    <w:rsid w:val="006A4D84"/>
    <w:rsid w:val="006A5F0E"/>
    <w:rsid w:val="006C7302"/>
    <w:rsid w:val="006F4C76"/>
    <w:rsid w:val="00701422"/>
    <w:rsid w:val="00732E95"/>
    <w:rsid w:val="007360DC"/>
    <w:rsid w:val="00747A9F"/>
    <w:rsid w:val="007508A0"/>
    <w:rsid w:val="007C2A9F"/>
    <w:rsid w:val="007C4ED7"/>
    <w:rsid w:val="00804A98"/>
    <w:rsid w:val="008348F5"/>
    <w:rsid w:val="00846289"/>
    <w:rsid w:val="0086559D"/>
    <w:rsid w:val="00902182"/>
    <w:rsid w:val="009075C2"/>
    <w:rsid w:val="00916634"/>
    <w:rsid w:val="00944FC5"/>
    <w:rsid w:val="009501ED"/>
    <w:rsid w:val="00950646"/>
    <w:rsid w:val="0099580E"/>
    <w:rsid w:val="009B0E02"/>
    <w:rsid w:val="009D2718"/>
    <w:rsid w:val="00A07F04"/>
    <w:rsid w:val="00A66387"/>
    <w:rsid w:val="00A925FE"/>
    <w:rsid w:val="00AD36AE"/>
    <w:rsid w:val="00AD52A2"/>
    <w:rsid w:val="00AD6F9F"/>
    <w:rsid w:val="00AE0999"/>
    <w:rsid w:val="00AF5C81"/>
    <w:rsid w:val="00B22B7E"/>
    <w:rsid w:val="00B30FF3"/>
    <w:rsid w:val="00B35836"/>
    <w:rsid w:val="00B4023B"/>
    <w:rsid w:val="00B5684F"/>
    <w:rsid w:val="00B64C0C"/>
    <w:rsid w:val="00B83379"/>
    <w:rsid w:val="00B850DD"/>
    <w:rsid w:val="00B95932"/>
    <w:rsid w:val="00BF4358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73302"/>
    <w:rsid w:val="00EB2C72"/>
    <w:rsid w:val="00EB3E68"/>
    <w:rsid w:val="00EC127B"/>
    <w:rsid w:val="00EC44F4"/>
    <w:rsid w:val="00F109C2"/>
    <w:rsid w:val="00F16BF8"/>
    <w:rsid w:val="00F434FC"/>
    <w:rsid w:val="00F7792C"/>
    <w:rsid w:val="00F821D4"/>
    <w:rsid w:val="00F87440"/>
    <w:rsid w:val="00F94F9C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6559</TotalTime>
  <Pages>2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cp:lastPrinted>2011-04-12T08:45:00Z</cp:lastPrinted>
  <dcterms:created xsi:type="dcterms:W3CDTF">2022-03-21T03:05:00Z</dcterms:created>
  <dcterms:modified xsi:type="dcterms:W3CDTF">2023-02-01T04:26:00Z</dcterms:modified>
</cp:coreProperties>
</file>