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№5266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01.06.2021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Серкина Юлия Олеговна, паспорт: серия 6917 номер 772308, выданный --- 24.07.2017, 13.02.1991 года рождения, зарегистрированный по адресу: 634009, Томская обл., , Томск, ул.Ленина д.128 кв.96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Серкина Юлия Олеговна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634009, Томская обл., , Томск, ул.Ленина д.128 кв.96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634501, Томская обл., , Самусь , ул.Пекарского  д.31 кв.24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6917</w:t>
            </w:r>
            <w:r w:rsidRPr="005A6CF1">
              <w:t xml:space="preserve"> номер </w:t>
            </w:r>
            <w:r>
              <w:t>772308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---</w:t>
            </w:r>
            <w:r w:rsidRPr="005A6CF1">
              <w:t xml:space="preserve"> </w:t>
            </w:r>
            <w:r>
              <w:rPr>
                <w:lang w:val="en-US"/>
              </w:rPr>
              <w:t>24.07.2017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13.02.1991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