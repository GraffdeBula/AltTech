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№7396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19.06.2023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Русских Юрий Федорович, паспорт: серия 3205 номер 955187, выданный УПРАВЛЕНИЕМ ВНУТРЕННИХ ДЕЛ ЦЕНТРАЛЬНОГО РАЙОНА ГОРОДА КЕМЕРОВО 05.09.2005, 27.03.1959 года рождения, зарегистрированный по адресу: 650010, Кемеровская область, , Кемерово, ул.Кооперативная д.87 кв.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Русских Юрий Федорович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650010, Кемеровская область, , Кемерово, ул.Кооперативная д.87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650003, Кемеровская обл., , Кемерово, ул.пр.Ленинградский д.45 кв.47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3205</w:t>
            </w:r>
            <w:r w:rsidRPr="005A6CF1">
              <w:t xml:space="preserve"> номер </w:t>
            </w:r>
            <w:r>
              <w:t>955187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УПРАВЛЕНИЕМ ВНУТРЕННИХ ДЕЛ ЦЕНТРАЛЬНОГО РАЙОНА ГОРОДА КЕМЕРОВО</w:t>
            </w:r>
            <w:r w:rsidRPr="005A6CF1">
              <w:t xml:space="preserve"> </w:t>
            </w:r>
            <w:r>
              <w:rPr>
                <w:lang w:val="en-US"/>
              </w:rPr>
              <w:t>05.09.2005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27.03.1959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