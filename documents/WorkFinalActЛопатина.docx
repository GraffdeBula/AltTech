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6556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03.08.2022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Лопатина Ирина Павловна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5011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946905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16.03.2012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11.04.1982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630056, Новосибирская обл., , Новосибирск, ул.Приморская д.17 кв.8,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№6556-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03.08.2022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Лопатина Ирина Павловна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