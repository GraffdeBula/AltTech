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6366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08.06.2022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Новокузнецк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Прокопьев Иван Павлович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3204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320051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06.08.2003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04.09.1982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зарегистрированный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665698, , , Иркутская область, ул.рп. Радищев д.7 кв.11,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именуемый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Рудника Ивана Александровича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действующего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187</w:t>
      </w:r>
      <w:r>
        <w:rPr>
          <w:rFonts w:ascii="Times New Roman" w:hAnsi="Times New Roman"/>
        </w:rPr>
        <w:t xml:space="preserve"> от 14.02.2023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№6366-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08.06.2022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Прокопьев Иван Павлович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Рудник Иван Александрович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