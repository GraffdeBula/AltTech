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7408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Кемерово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27.06.2023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Дриневская Антонина Ивановна, паспорт: серия</w:t>
      </w:r>
      <w:r w:rsidR="0026710A">
        <w:rPr>
          <w:rFonts w:ascii="Times New Roman" w:hAnsi="Times New Roman"/>
        </w:rPr>
        <w:t xml:space="preserve"> 3219 номер</w:t>
      </w:r>
      <w:r w:rsidR="0026710A">
        <w:rPr>
          <w:rFonts w:ascii="Times New Roman" w:hAnsi="Times New Roman"/>
        </w:rPr>
        <w:t xml:space="preserve"> 018507, выданный</w:t>
      </w:r>
      <w:r w:rsidR="0026710A">
        <w:rPr>
          <w:rFonts w:ascii="Times New Roman" w:hAnsi="Times New Roman"/>
        </w:rPr>
        <w:t xml:space="preserve"> ГУ МВД РОССИИ ПО КЕМЕРОВСКОЙ ОБЛАСТИ</w:t>
      </w:r>
      <w:r w:rsidR="0026710A">
        <w:rPr>
          <w:rFonts w:ascii="Times New Roman" w:hAnsi="Times New Roman"/>
        </w:rPr>
        <w:t xml:space="preserve"> 25.02.2019,</w:t>
      </w:r>
      <w:r w:rsidR="0026710A">
        <w:rPr>
          <w:rFonts w:ascii="Times New Roman" w:hAnsi="Times New Roman"/>
        </w:rPr>
        <w:t xml:space="preserve"> 28.12.1954 года рождения, зарегистрированный по адресу:</w:t>
      </w:r>
      <w:r w:rsidR="0026710A">
        <w:rPr>
          <w:rFonts w:ascii="Times New Roman" w:hAnsi="Times New Roman"/>
        </w:rPr>
        <w:t xml:space="preserve"> 650001, Кемеровская обл., , Кемерово, ул.Аллейная д.2 кв.216/1</w:t>
      </w:r>
      <w:r w:rsidR="0026710A">
        <w:rPr>
          <w:rFonts w:ascii="Times New Roman" w:hAnsi="Times New Roman"/>
        </w:rPr>
        <w:t xml:space="preserve"> именуемая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ООО ФПК "АЛЬТЕРНАТИВА"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Щегловой Ольги Владимировны,</w:t>
      </w:r>
      <w:r w:rsidR="0026710A">
        <w:rPr>
          <w:rFonts w:ascii="Times New Roman" w:hAnsi="Times New Roman"/>
        </w:rPr>
        <w:t xml:space="preserve"> действующей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</w:t>
      </w:r>
      <w:r w:rsidR="00CE602F" w:rsidRPr="009803E4">
        <w:rPr>
          <w:rFonts w:ascii="Times New Roman" w:hAnsi="Times New Roman"/>
        </w:rPr>
        <w:t>довереннос</w:t>
      </w:r>
      <w:r w:rsidR="00CE602F">
        <w:rPr>
          <w:rFonts w:ascii="Times New Roman" w:hAnsi="Times New Roman"/>
        </w:rPr>
        <w:t>т</w:t>
      </w:r>
      <w:r w:rsidR="00CE602F" w:rsidRPr="009803E4">
        <w:rPr>
          <w:rFonts w:ascii="Times New Roman" w:hAnsi="Times New Roman"/>
        </w:rPr>
        <w:t xml:space="preserve">и </w:t>
      </w:r>
      <w:r w:rsidR="00CE602F">
        <w:rPr>
          <w:rFonts w:ascii="Times New Roman" w:hAnsi="Times New Roman"/>
        </w:rPr>
        <w:t>172</w:t>
      </w:r>
      <w:r w:rsidR="00CE602F">
        <w:rPr>
          <w:rFonts w:ascii="Times New Roman" w:hAnsi="Times New Roman"/>
        </w:rPr>
        <w:t xml:space="preserve"> от 17.05.2022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99000.00</w:t>
      </w:r>
      <w:r w:rsidR="0026710A">
        <w:rPr>
          <w:rFonts w:ascii="Times New Roman" w:hAnsi="Times New Roman"/>
        </w:rPr>
        <w:t xml:space="preserve"> девяносто девять тысяч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8E7A01" w:rsidRPr="000D7829" w:rsidTr="008133F6">
        <w:tc>
          <w:tcPr>
            <w:tcW w:w="1418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27.06.2023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27.07.2023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27.08.2023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27.09.2023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27.10.2023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27.11.2023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27.12.2023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27.01.2024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27.02.2024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27.03.2024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27.04.2024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27.05.2024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27.06.2024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27.07.2024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27.08.2024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27.09.2024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17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27.10.2024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18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27.11.2024</w:t>
            </w:r>
          </w:p>
        </w:tc>
      </w:tr>
    </w:tbl>
    <w:p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12 месяцев с момента подписания Договора, то Заказчику предоставляется скидка на услуги Исполнителя в размере -21000 руб. от стоимости услуг Исполнителя, указанной в п. 4.1 настоящего Договора, в этом случае стоимость услуг Исполнителя с учётом скидки составит 120000.00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-15000 руб. от стоимости услуг Исполнителя, указанной в п. 4.1 настоящего Договора, в этом случае стоимость услуг Исполнителя с учётом скидки составит 114000.00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-6000 руб. от стоимости услуг Исполнителя, указанной в п. 4.1 настоящего Договора, в этом случае стоимость услуг Исполнителя с учётом скидки составит 105000.00 руб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Дриневская Антонина Ивановна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ОП Кемерово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650001, Кемеровская обл., , Кемерово, ул.Аллейная д.2 кв.216/1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650001, Кемеровская обл., , Кемерово, ул.Аллейная д.2 кв.216/1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650000, г.Кемерово, проспект Ленина, 55, офис 706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3219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018507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420545001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ГУ МВД РОССИИ ПО КЕМЕРОВСКОЙ ОБЛАСТИ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25.02.2019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28.12.1954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№7408 от</w:t>
      </w:r>
      <w:r w:rsidR="0026710A">
        <w:rPr>
          <w:rFonts w:ascii="Times New Roman" w:hAnsi="Times New Roman"/>
          <w:sz w:val="20"/>
          <w:szCs w:val="20"/>
        </w:rPr>
        <w:t xml:space="preserve"> 27.06.2023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Дриневская Антонина Ивановна, паспорт: серия</w:t>
      </w:r>
      <w:r w:rsidR="0026710A">
        <w:t xml:space="preserve"> 3219 номер</w:t>
      </w:r>
      <w:r w:rsidR="0026710A">
        <w:t xml:space="preserve"> 018507, выданный</w:t>
      </w:r>
      <w:r w:rsidR="0026710A">
        <w:t xml:space="preserve"> ГУ МВД РОССИИ ПО КЕМЕРОВСКОЙ ОБЛАСТИ</w:t>
      </w:r>
      <w:r w:rsidR="0026710A">
        <w:t xml:space="preserve"> 25.02.2019,</w:t>
      </w:r>
      <w:r w:rsidR="0026710A">
        <w:t xml:space="preserve"> 28.12.1954 года рождения, зарегистрированный по адресу:</w:t>
      </w:r>
      <w:r w:rsidR="0026710A">
        <w:t xml:space="preserve"> 650001, Кемеровская обл., , Кемерово, ул.Аллейная д.2 кв.216/1</w:t>
      </w:r>
      <w:r w:rsidR="0026710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№7408 от</w:t>
      </w:r>
      <w:r w:rsidR="0026710A">
        <w:rPr>
          <w:rFonts w:ascii="Times New Roman" w:hAnsi="Times New Roman"/>
          <w:sz w:val="20"/>
          <w:szCs w:val="20"/>
        </w:rPr>
        <w:t xml:space="preserve"> 27.06.2023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Дриневская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Антонина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Ивановна</w:t>
            </w:r>
          </w:p>
        </w:tc>
      </w:tr>
      <w:tr w:rsidR="008F5C4D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3219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018507</w:t>
            </w:r>
          </w:p>
          <w:p w:rsidR="008F5C4D" w:rsidRPr="000D7829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ГУ МВД РОССИИ ПО КЕМЕРОВСКОЙ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25.02.2019 г.</w:t>
            </w:r>
          </w:p>
        </w:tc>
      </w:tr>
      <w:tr w:rsidR="008F5C4D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420521417319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038-151-221-25</w:t>
            </w:r>
          </w:p>
        </w:tc>
      </w:tr>
      <w:tr w:rsidR="008F5C4D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28.12.1954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 Целиноград Казахская ССР</w:t>
            </w:r>
          </w:p>
        </w:tc>
      </w:tr>
      <w:tr w:rsidR="008F5C4D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650001, Кемеровская обл., , Кемерово, ул.Аллейная д.2 кв.216/1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650001, Кемеровская обл., , Кемерово, ул.Аллейная д.2 кв.216/1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8F5C4D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вдова/вдовец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Малышко Петр Яковлевич</w:t>
            </w: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пенсионер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8F5C4D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8F5C4D" w:rsidRPr="00A21C83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8F5C4D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№7408 от</w:t>
      </w:r>
      <w:r w:rsidR="0026710A">
        <w:rPr>
          <w:rFonts w:ascii="Times New Roman" w:hAnsi="Times New Roman"/>
          <w:sz w:val="20"/>
          <w:szCs w:val="20"/>
        </w:rPr>
        <w:t xml:space="preserve"> 27.06.2023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Дриневская Антонина Ивановна,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Дриневская Антонина Ивановна,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№7408 от</w:t>
      </w:r>
      <w:r w:rsidR="0026710A">
        <w:rPr>
          <w:rFonts w:ascii="Times New Roman" w:hAnsi="Times New Roman"/>
          <w:sz w:val="20"/>
          <w:szCs w:val="20"/>
        </w:rPr>
        <w:t xml:space="preserve"> 27.06.2023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№7408 от</w:t>
      </w:r>
      <w:r w:rsidR="0026710A">
        <w:rPr>
          <w:rFonts w:ascii="Times New Roman" w:hAnsi="Times New Roman"/>
          <w:b/>
          <w:sz w:val="20"/>
          <w:szCs w:val="20"/>
        </w:rPr>
        <w:t xml:space="preserve"> 27.06.2023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Дриневская Антонина Ивановна,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5B4" w:rsidRDefault="00B455B4" w:rsidP="002327A6">
      <w:pPr>
        <w:spacing w:after="0" w:line="240" w:lineRule="auto"/>
      </w:pPr>
      <w:r>
        <w:separator/>
      </w:r>
    </w:p>
  </w:endnote>
  <w:end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5B4" w:rsidRDefault="00B455B4" w:rsidP="002327A6">
      <w:pPr>
        <w:spacing w:after="0" w:line="240" w:lineRule="auto"/>
      </w:pPr>
      <w:r>
        <w:separator/>
      </w:r>
    </w:p>
  </w:footnote>
  <w:foot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Default="00A47C29">
    <w:pPr>
      <w:pStyle w:val="a4"/>
      <w:jc w:val="center"/>
    </w:pPr>
    <w:fldSimple w:instr="PAGE   \* MERGEFORMAT">
      <w:r w:rsidR="00D00822">
        <w:rPr>
          <w:noProof/>
        </w:rPr>
        <w:t>9</w:t>
      </w:r>
    </w:fldSimple>
  </w:p>
  <w:p w:rsidR="0026269C" w:rsidRDefault="002626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305</TotalTime>
  <Pages>15</Pages>
  <Words>5863</Words>
  <Characters>33423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15</cp:revision>
  <cp:lastPrinted>2022-05-30T05:16:00Z</cp:lastPrinted>
  <dcterms:created xsi:type="dcterms:W3CDTF">2022-07-04T09:49:00Z</dcterms:created>
  <dcterms:modified xsi:type="dcterms:W3CDTF">2023-03-24T07:59:00Z</dcterms:modified>
</cp:coreProperties>
</file>