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№7354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Бердск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02.06.2023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Казанцева Юлия Александровна, паспорт: серия 5007 номер 247712, выданный Отделением УФМС России по Новосибирской Области в Городе Бердске 08.02.2008, 01.11.1982 года рождения, зарегистрированный по адресу: 633011, Новосибирская область, , Бердск, ул.Комсомольская д.8а кв.1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Трубеневой Галины Сергеевны,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173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Казанцева Юлия Александровна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Бердск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633011, Новосибирская область, , Бердск, ул.Комсомольская д.8а кв.1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633011, Новосибирская область, , Бердск, ул.Комсомольская д.8а кв.1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НСО, г.Бердск, ул.Ленина, 94, офис 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5007</w:t>
            </w:r>
            <w:r w:rsidRPr="005A6CF1">
              <w:t xml:space="preserve"> номер </w:t>
            </w:r>
            <w:r>
              <w:t>247712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Отделением УФМС России по Новосибирской Области в Городе Бердске</w:t>
            </w:r>
            <w:r w:rsidRPr="005A6CF1">
              <w:t xml:space="preserve"> </w:t>
            </w:r>
            <w:r>
              <w:rPr>
                <w:lang w:val="en-US"/>
              </w:rPr>
              <w:t>08.02.2008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01.11.1982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89537778251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Трубенева Галина Сергеевна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