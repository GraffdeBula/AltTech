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7357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29.06.2023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Строганова Татьяна Анатольевна, паспорт: серия</w:t>
      </w:r>
      <w:r w:rsidR="001C5957">
        <w:rPr>
          <w:rFonts w:ascii="Times New Roman" w:hAnsi="Times New Roman"/>
        </w:rPr>
        <w:t xml:space="preserve"> 5007 номер</w:t>
      </w:r>
      <w:r w:rsidR="001C5957">
        <w:rPr>
          <w:rFonts w:ascii="Times New Roman" w:hAnsi="Times New Roman"/>
        </w:rPr>
        <w:t xml:space="preserve"> 321262, выданный</w:t>
      </w:r>
      <w:r w:rsidR="001C5957">
        <w:rPr>
          <w:rFonts w:ascii="Times New Roman" w:hAnsi="Times New Roman"/>
        </w:rPr>
        <w:t xml:space="preserve"> Отделом УФМС России по Новосибирской области в Кировском районе</w:t>
      </w:r>
      <w:r w:rsidR="001C5957">
        <w:rPr>
          <w:rFonts w:ascii="Times New Roman" w:hAnsi="Times New Roman"/>
        </w:rPr>
        <w:t xml:space="preserve"> 22.05.2008,</w:t>
      </w:r>
      <w:r w:rsidR="001C5957">
        <w:rPr>
          <w:rFonts w:ascii="Times New Roman" w:hAnsi="Times New Roman"/>
        </w:rPr>
        <w:t xml:space="preserve"> 15.03.1959 года рождения, зарегистрированный по адресу:</w:t>
      </w:r>
      <w:r w:rsidR="001C5957">
        <w:rPr>
          <w:rFonts w:ascii="Times New Roman" w:hAnsi="Times New Roman"/>
        </w:rPr>
        <w:t xml:space="preserve"> 630066, Новосибирская обл., Кировский район, Новосибирск, ул.Комсомольская д.9 кв.24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76000.00</w:t>
      </w:r>
      <w:r w:rsidR="001C5957">
        <w:rPr>
          <w:rFonts w:ascii="Times New Roman" w:hAnsi="Times New Roman"/>
        </w:rPr>
        <w:t xml:space="preserve"> семьдесят шесть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6333.33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10000 руб. от стоимости услуг Исполнителя, указанной в п. 4.1 настоящего Договора, в этом случае стоимость услуг Исполнителя с учётом скидки составит 66000.00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16000 руб. от стоимости услуг Исполнителя, указанной в п. 4.1 настоящего Договора, в этом случае стоимость услуг Исполнителя с учётом скидки составит 60000.00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Строганова Татьяна Анатольевна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630066, Новосибирская обл., Кировский район, Новосибирск, ул.Комсомольская д.9 кв.24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630066, Новосибирская обл., Кировский район, Новосибирск, ул.Комсомольская д.9 кв.24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5007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321262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Кировском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22.05.2008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15.03.1959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89537768262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№7357 от</w:t>
      </w:r>
      <w:r w:rsidR="001C5957">
        <w:rPr>
          <w:rFonts w:ascii="Times New Roman" w:hAnsi="Times New Roman"/>
          <w:sz w:val="20"/>
          <w:szCs w:val="20"/>
        </w:rPr>
        <w:t xml:space="preserve"> 29.06.2023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"АО ""АЛЬФА-БАНК""", "АО ""Почта Банк""", "ПАО ""Совкомбанк""", "Публичное акционерное общество ""Совкомбанк"", АО ОТП банк, ВТБ (ПАО) (ранее - ВТБ24 (ПАО)) , ООО «МИКРОКРЕДИТНАЯ КОМПАНИЯ УНИВЕРСАЛЬНОГО ФИНАНСИРОВАНИЯ», ООО «МКК КАНГАРИЯ», ООО МКК «Джет Мани Микрофинанс», ООО МКК «Русинтерфинанс»,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"АО ""АЛЬФА-БАНК""", "АО ""Почта Банк""", "ПАО ""Совкомбанк""", "Публичное акционерное общество ""Совкомбанк"", АО ОТП банк, ВТБ (ПАО) (ранее - ВТБ24 (ПАО)) , ООО «МИКРОКРЕДИТНАЯ КОМПАНИЯ УНИВЕРСАЛЬНОГО ФИНАНСИРОВАНИЯ», ООО «МКК КАНГАРИЯ», ООО МКК «Джет Мани Микрофинанс», ООО МКК «Русинтерфинанс»,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Строганова Татьяна Анатольевна, паспорт: серия</w:t>
      </w:r>
      <w:r w:rsidR="001C5957">
        <w:t xml:space="preserve"> 5007 номер</w:t>
      </w:r>
      <w:r w:rsidR="001C5957">
        <w:t xml:space="preserve"> 321262, выданный</w:t>
      </w:r>
      <w:r w:rsidR="001C5957">
        <w:t xml:space="preserve"> Отделом УФМС России по Новосибирской области в Кировском районе</w:t>
      </w:r>
      <w:r w:rsidR="001C5957">
        <w:t xml:space="preserve"> 22.05.2008,</w:t>
      </w:r>
      <w:r w:rsidR="001C5957">
        <w:t xml:space="preserve"> 15.03.1959 года рождения, зарегистрированный по адресу:</w:t>
      </w:r>
      <w:r w:rsidR="001C5957">
        <w:t xml:space="preserve"> 630066, Новосибирская обл., Кировский район, Новосибирск, ул.Комсомольская д.9 кв.24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№7357 от</w:t>
      </w:r>
      <w:r w:rsidR="001C5957">
        <w:rPr>
          <w:rFonts w:ascii="Times New Roman" w:hAnsi="Times New Roman"/>
          <w:sz w:val="20"/>
          <w:szCs w:val="20"/>
        </w:rPr>
        <w:t xml:space="preserve"> 29.06.2023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Строганова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Татьяна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Анатольевна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5007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321262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Кировском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22.05.2008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540314743775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007-188-414-44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15.03.1959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Новосибирск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630066, Новосибирская обл., Кировский район, Новосибирск, ул.Комсомольская д.9 кв.24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630066, Новосибирская обл., Кировский район, Новосибирск, ул.Комсомольская д.9 кв.24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ГБУЗ НСО "ГНОКБ"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ул. Немировича-Данченко, 130, Новосибирск, Новосибирская обл., 630087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вахтер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 01.01.1997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ГБУЗ НСО "ГНОКБ"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вахтер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 01.01.1997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ул. Немировича-Данченко, 130, Новосибирск, Новосибирская обл., 630087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№7357 от</w:t>
      </w:r>
      <w:r w:rsidR="001C5957">
        <w:rPr>
          <w:rFonts w:ascii="Times New Roman" w:hAnsi="Times New Roman"/>
          <w:sz w:val="20"/>
          <w:szCs w:val="20"/>
        </w:rPr>
        <w:t xml:space="preserve"> 29.06.2023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Строганова Татьяна Анатольевна,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Строганова Татьяна Анатольевна,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№7357 от</w:t>
      </w:r>
      <w:r w:rsidR="001C5957">
        <w:rPr>
          <w:rFonts w:ascii="Times New Roman" w:hAnsi="Times New Roman"/>
          <w:sz w:val="20"/>
          <w:szCs w:val="20"/>
        </w:rPr>
        <w:t xml:space="preserve"> 29.06.2023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№7357 от</w:t>
      </w:r>
      <w:r w:rsidR="001C5957">
        <w:rPr>
          <w:rFonts w:ascii="Times New Roman" w:hAnsi="Times New Roman"/>
          <w:b/>
          <w:sz w:val="20"/>
          <w:szCs w:val="20"/>
        </w:rPr>
        <w:t xml:space="preserve"> 29.06.2023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Строганова Татьяна Анатольевна,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