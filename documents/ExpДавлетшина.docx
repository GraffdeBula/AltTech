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№7406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Томск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23.06.2023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Давлетшина Ирина Радиковна, паспорт: серия 7520 номер 609888, выданный ГУ МВД России по Челябинской области 06.07.2021, 27.02.1986 года рождения, зарегистрированный по адресу: 456970, Челябинская область, Нязепетровский район, г. Нязепетровск, ул.Крушина д.31 кв.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Прокопьева Никиты Андреевича,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2500.00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два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Давлетшина Ирина Радиковна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Томск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456970, Челябинская область, Нязепетровский район, г. Нязепетровск, ул.Крушина д.31 кв.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636756, Томская область, Каргасокский район, с. Павлово, ул.Школьная д.8 кв.1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634050, г. Томск, пр. Ленина 85 "а" офис 203, офис 202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7520</w:t>
            </w:r>
            <w:r w:rsidRPr="005A6CF1">
              <w:t xml:space="preserve"> номер </w:t>
            </w:r>
            <w:r>
              <w:t>609888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701745001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ГУ МВД России по Челябинской области</w:t>
            </w:r>
            <w:r w:rsidRPr="005A6CF1">
              <w:t xml:space="preserve"> </w:t>
            </w:r>
            <w:r>
              <w:rPr>
                <w:lang w:val="en-US"/>
              </w:rPr>
              <w:t>06.07.2021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27.02.1986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89996201354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Прокопьев Никита Андреевич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