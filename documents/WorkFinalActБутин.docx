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6079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10.03.2022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Бутин Анатолий Алексеевич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8110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337209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05.05.2010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02.04.1990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630041, Новосибирская обл., , Новосибирск, ул.Романтиков д.9 кв.40,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№6079-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10.03.2022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Бутин Анатолий Алексеевич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