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7388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2023-06-16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Новосибирск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2023-06-26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Шевляков  Владимир Владимирович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""АЛЬФА-БАНК"""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ILOVAJF0771711240446 от 2017-11-30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""АЛЬФА-БАНК"""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201695.78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""Почта 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33544169 от 2018-06-27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""Почта 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3520.00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0441-Р-13107217090 от 2019-04-03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ПАО 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294017.51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""АЛЬФА-БАНК"""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F0IDRG20S21030704063 от 2021-03-07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""АЛЬФА-БАНК"""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64948.53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3685224715 от 2021-03-13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90889.19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612636629 от 2022-08-26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151795.22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11245.00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«Т-Финанс»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2022-11-18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«Т-Финанс»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13353.53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2340.00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0818005787 от 2023-05-19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""Тинькофф 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1650.00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Банк ВТБ (ПАО)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V625/0000-0549692 от 2023-05-19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Банк ВТБ (ПАО)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30432.96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2536.00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«ВЭББАНКИР»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2023-05-19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МФК «ВЭББАНКИР»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12665.52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892798.24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31291.00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зарплата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34500.00 руб.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алименты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10000.00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10000.00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квартира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1/3 доля с родителями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Имущество может быть включено в конкурсную массу и реализовано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Сделка по отчуждению имущества может быть признана недействительной и имущество может быть включено в конкурсную массу и реализовано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холост/не замужем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14466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16054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12666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15261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34500 руб., размер денежных средств, направленных на погашение требований кредиторов составляет:
34500 руб.(доход) -16054 руб. (ПМ)-15261(ПМ на ребенка)=3185 * 36 мес. (план реструктуризации долгов) руб. =114660 руб.
 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Рисков при анализе предоставленных данных не обнаружено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Имущество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любое имущество, кроме единственного жилья и земельного участка под ним, не являющихся предметом залога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Сделка по отчуждению имущества может быть признана недействительной и имущество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сделки, совершенные должником в течение 3 лет до подачи заявления при наличии признаком, предусмотренных ст. 61.1, 61.2 ФЗ "О несостоятельности (банкротстве)"</w:t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Рекомендовано заключение договора по программе Банкротство физлиц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2500.00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(два тысячи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