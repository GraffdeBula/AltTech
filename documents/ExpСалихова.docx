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№6816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Санкт-Петербург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29.11.2022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Салихова Аделина Альгисовна, паспорт: серия 8020 номер 110054, выданный --- 23.03.2020, 28.02.1999 года рождения, зарегистрированный по адресу: 453620, РЕСП. БАШКОРТОСТАН, , Р-Н АБЗЕЛИЛОВСКИЙ С. АСКАРОВО, ул.Молодежная д.7А кв.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Канунникова Антона Юрьевича, действующий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2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21.12.2022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---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Салихова Аделина Альгисовна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Санкт-Петербург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453620, РЕСП. БАШКОРТОСТАН, , Р-Н АБЗЕЛИЛОВСКИЙ С. АСКАРОВО, ул.Молодежная д.7А кв.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195009, г.Санкт-Петербург, ул. Комсомола, д. 41, литера А, офис 505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197349, Северо Западный, , Санкт-Петербург, ул.Байконурская  д.26 кв.200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195009, г.Санкт-Петербург, ул. Комсомола, д. 41, литера А, офис 619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8020</w:t>
            </w:r>
            <w:r w:rsidRPr="005A6CF1">
              <w:t xml:space="preserve"> номер </w:t>
            </w:r>
            <w:r>
              <w:t>110054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7804691914 / 780401001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---</w:t>
            </w:r>
            <w:r w:rsidRPr="005A6CF1">
              <w:t xml:space="preserve"> </w:t>
            </w:r>
            <w:r>
              <w:rPr>
                <w:lang w:val="en-US"/>
              </w:rPr>
              <w:t>23.03.2020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1227800037860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28.02.1999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40702810204500010366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Канунников Антон Юрьевич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