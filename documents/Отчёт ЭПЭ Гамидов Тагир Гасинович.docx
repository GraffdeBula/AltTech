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7391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Санкт-Петербург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2023-06-21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Гамидов Тагир Гасинович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2020-06-03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482720.96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15875.05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00X471848193839 от 2021-08-22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30986.12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00X522886256414 от 2022-02-22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37289.00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550996.08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24995.05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подработка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15094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16452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12981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14641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