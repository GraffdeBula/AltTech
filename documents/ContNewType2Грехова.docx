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7379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26.06.2023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Грехова Надежда Павловна, паспорт: серия</w:t>
      </w:r>
      <w:r w:rsidR="001C5957">
        <w:rPr>
          <w:rFonts w:ascii="Times New Roman" w:hAnsi="Times New Roman"/>
        </w:rPr>
        <w:t xml:space="preserve"> 5003 номер</w:t>
      </w:r>
      <w:r w:rsidR="001C5957">
        <w:rPr>
          <w:rFonts w:ascii="Times New Roman" w:hAnsi="Times New Roman"/>
        </w:rPr>
        <w:t xml:space="preserve"> 665708, выданный</w:t>
      </w:r>
      <w:r w:rsidR="001C5957">
        <w:rPr>
          <w:rFonts w:ascii="Times New Roman" w:hAnsi="Times New Roman"/>
        </w:rPr>
        <w:t xml:space="preserve"> ОВД Калининского района города Новосибирска</w:t>
      </w:r>
      <w:r w:rsidR="001C5957">
        <w:rPr>
          <w:rFonts w:ascii="Times New Roman" w:hAnsi="Times New Roman"/>
        </w:rPr>
        <w:t xml:space="preserve"> 11.12.2002,</w:t>
      </w:r>
      <w:r w:rsidR="001C5957">
        <w:rPr>
          <w:rFonts w:ascii="Times New Roman" w:hAnsi="Times New Roman"/>
        </w:rPr>
        <w:t xml:space="preserve"> 24.05.1951 года рождения, зарегистрированный по адресу:</w:t>
      </w:r>
      <w:r w:rsidR="001C5957">
        <w:rPr>
          <w:rFonts w:ascii="Times New Roman" w:hAnsi="Times New Roman"/>
        </w:rPr>
        <w:t xml:space="preserve"> 630020, Новосибирская обл., Калининский р-н, Новосибирск, ул.Фадеева д.66/9 кв.214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89100.00</w:t>
      </w:r>
      <w:r w:rsidR="001C5957">
        <w:rPr>
          <w:rFonts w:ascii="Times New Roman" w:hAnsi="Times New Roman"/>
        </w:rPr>
        <w:t xml:space="preserve"> восемьдесят девять тысяч сто рублей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7425.00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5100 руб. от стоимости услуг Исполнителя, указанной в п. 4.1 настоящего Договора, в этом случае стоимость услуг Исполнителя с учётом скидки составит 84000.00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14100 руб. от стоимости услуг Исполнителя, указанной в п. 4.1 настоящего Договора, в этом случае стоимость услуг Исполнителя с учётом скидки составит 75000.00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Грехова Надежда Павловна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630020, Новосибирская обл., Калининский р-н, Новосибирск, ул.Фадеева д.66/9 кв.214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630020, Новосибирская обл., Калининский р-н, Новосибирск, ул.Фадеева д.66/9 кв.214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5003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665708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ОВД Калининского района города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11.12.2002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24.05.1951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89137573339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№7379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"ООО ""ХКФ Банк""", "ПАО ""Совкомбанк""", БСВ, ООО "ФИНТРАСТ", ООО "Феникс", ООО МКК «А ДЕНЬГИ», ООО МКК «Кватро», ПАО Сбербанк, РСВ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"ООО ""ХКФ Банк""", "ПАО ""Совкомбанк""", БСВ, ООО "ФИНТРАСТ", ООО "Феникс", ООО МКК «А ДЕНЬГИ», ООО МКК «Кватро», ПАО Сбербанк, РСВ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Грехова Надежда Павловна, паспорт: серия</w:t>
      </w:r>
      <w:r w:rsidR="001C5957">
        <w:t xml:space="preserve"> 5003 номер</w:t>
      </w:r>
      <w:r w:rsidR="001C5957">
        <w:t xml:space="preserve"> 665708, выданный</w:t>
      </w:r>
      <w:r w:rsidR="001C5957">
        <w:t xml:space="preserve"> ОВД Калининского района города Новосибирска</w:t>
      </w:r>
      <w:r w:rsidR="001C5957">
        <w:t xml:space="preserve"> 11.12.2002,</w:t>
      </w:r>
      <w:r w:rsidR="001C5957">
        <w:t xml:space="preserve"> 24.05.1951 года рождения, зарегистрированный по адресу:</w:t>
      </w:r>
      <w:r w:rsidR="001C5957">
        <w:t xml:space="preserve"> 630020, Новосибирская обл., Калининский р-н, Новосибирск, ул.Фадеева д.66/9 кв.214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№7379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Грехова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Надежда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Павловна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5003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665708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ОВД Калининского района города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11.12.2002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541016340596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017-418-506-38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24.05.1951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Новосибирск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630020, Новосибирская обл., Калининский р-н, Новосибирск, ул.Фадеева д.66/9 кв.214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630020, Новосибирская обл., Калининский р-н, Новосибирск, ул.Фадеева д.66/9 кв.214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МУП Горводоканал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ул. Демьяна Бедного, 45, Новосибирск, Новосибирская обл., 630005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Подсобный рабочий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 2019 года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вдова/вдовец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Вдова с 2010 года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МУП Горводоканал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Подсобный рабочий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 2019 года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ул. Демьяна Бедного, 45, Новосибирск, Новосибирская обл., 630005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№7379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Грехова Надежда Павловна,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Грехова Надежда Павловна,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№7379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№7379 от</w:t>
      </w:r>
      <w:r w:rsidR="001C5957">
        <w:rPr>
          <w:rFonts w:ascii="Times New Roman" w:hAnsi="Times New Roman"/>
          <w:b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Грехова Надежда Павловна,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