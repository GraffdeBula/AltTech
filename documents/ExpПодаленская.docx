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№7417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Томск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26.06.2023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Подаленская Евгения Владимировна, паспорт: серия 6917 номер 764265, выданный Отделом УФМС России по Томской области в г. Северске 28.07.2017, 03.08.1995 года рождения, зарегистрированный по адресу: 636000, Томская обл., , Северск, ул.пр-кт Коммунистический д.16 кв.55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Прокопьева Никиты Андреевича,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2500.00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два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Подаленская Евгения Владимировна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Томск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636000, Томская обл., , Северск, ул.пр-кт Коммунистический д.16 кв.55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636000, Томская обл., , Северск, ул.пр-кт Коммунистический д.16 кв.55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634050, г. Томск, пр. Ленина 85 "а" офис 203, офис 202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6917</w:t>
            </w:r>
            <w:r w:rsidRPr="005A6CF1">
              <w:t xml:space="preserve"> номер </w:t>
            </w:r>
            <w:r>
              <w:t>764265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701745001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Томской области в г. Северске</w:t>
            </w:r>
            <w:r w:rsidRPr="005A6CF1">
              <w:t xml:space="preserve"> </w:t>
            </w:r>
            <w:r>
              <w:rPr>
                <w:lang w:val="en-US"/>
              </w:rPr>
              <w:t>28.07.2017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03.08.1995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89528074101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Прокопьев Никита Андреевич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