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7383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2023-06-16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Берёзовский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2023-06-21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Гипикова Галина Петровна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ИП Переверзина Е.П.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2020-03-18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2022-01-17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"ПАО ""Совкомбанк"""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400216.51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12270.70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СПК Забота КПК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2023-05-12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СПК Забота КПК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25716.00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462029.56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14270.70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пенсия</w:t>
            </w:r>
          </w:p>
        </w:tc>
        <w:tc>
          <w:tcPr>
            <w:tcW w:w="5551" w:type="dxa"/>
            <w:shd w:val="clear" w:color="auto" w:fill="auto"/>
          </w:tcPr>
          <w:p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21000.00 руб.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иное имущество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дебиторская задолженность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438376.00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Имущество может быть включено в конкурсную массу и реализовано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квартира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квартира находилась в залоге у банка.  была продана,  погашен залоговый кредит 520 тр. 110 тр было погашен кредит в ООО Боместра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1300000.00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заказчик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Сделка по отчуждению имущества может быть признана недействительной и имущество может быть включено в конкурсную массу и реализовано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 разводе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14375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15669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12363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13944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0 руб., размер денежных средств, направленных на погашение требований кредиторов составляет:
21000 руб.(доход) -12363 руб. (ПМ)=8637 * 36 мес. (план реструктуризации долгов) руб. =310932 руб.
Из расчёта следует, что есть риск утверждения плана реструктуризации, так как с текущим уровнем дохода может быть погашено более 50% задолженности.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наличием высокого официального дохода есть риск в процедуре реструктуризации утверждения плана реструктуризации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не внесением ежемесячных платежей по обязательствам/одному из обязательств есть риск не списания долга по завершении процедуры банкротства из-за недобросовестных действий должника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Сделка по отчуждению имущества может быть признана недействительной и имущество может быть включено в конкурсную массу и реализовано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наличием высокого официального дохода есть риск в процедуре реструктуризации утверждения плана реструктуризации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Рекомендовано заключение договора по программе Банкротство физлиц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ИП Переверзина Е.П.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