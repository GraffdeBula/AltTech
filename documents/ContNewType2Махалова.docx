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7336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Красноярск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24.06.2023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Махалова Анастасия Анатольевна, паспорт: серия</w:t>
      </w:r>
      <w:r w:rsidR="001C5957">
        <w:rPr>
          <w:rFonts w:ascii="Times New Roman" w:hAnsi="Times New Roman"/>
        </w:rPr>
        <w:t xml:space="preserve"> 0417 номер</w:t>
      </w:r>
      <w:r w:rsidR="001C5957">
        <w:rPr>
          <w:rFonts w:ascii="Times New Roman" w:hAnsi="Times New Roman"/>
        </w:rPr>
        <w:t xml:space="preserve"> 206795, выданный</w:t>
      </w:r>
      <w:r w:rsidR="001C5957">
        <w:rPr>
          <w:rFonts w:ascii="Times New Roman" w:hAnsi="Times New Roman"/>
        </w:rPr>
        <w:t xml:space="preserve"> ГУ МВД России по Красноярскому Краю</w:t>
      </w:r>
      <w:r w:rsidR="001C5957">
        <w:rPr>
          <w:rFonts w:ascii="Times New Roman" w:hAnsi="Times New Roman"/>
        </w:rPr>
        <w:t xml:space="preserve"> 28.04.2018,</w:t>
      </w:r>
      <w:r w:rsidR="001C5957">
        <w:rPr>
          <w:rFonts w:ascii="Times New Roman" w:hAnsi="Times New Roman"/>
        </w:rPr>
        <w:t xml:space="preserve"> 05.09.1996 года рождения, зарегистрированный по адресу:</w:t>
      </w:r>
      <w:r w:rsidR="001C5957">
        <w:rPr>
          <w:rFonts w:ascii="Times New Roman" w:hAnsi="Times New Roman"/>
        </w:rPr>
        <w:t xml:space="preserve"> 660059, Красноярский край, , Красноярск, ул.Академика Вавилова д.86 кв.23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Павлова Ильи Леонидовича,</w:t>
      </w:r>
      <w:r w:rsidR="001C5957">
        <w:rPr>
          <w:rFonts w:ascii="Times New Roman" w:hAnsi="Times New Roman"/>
        </w:rPr>
        <w:t xml:space="preserve"> действующего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186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97000.00</w:t>
      </w:r>
      <w:r w:rsidR="001C5957">
        <w:rPr>
          <w:rFonts w:ascii="Times New Roman" w:hAnsi="Times New Roman"/>
        </w:rPr>
        <w:t xml:space="preserve"> девяносто семь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24.05.2024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24.06.2024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24.07.2024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24.08.2024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24.09.2024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24.10.2024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5388.89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24.11.2024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12 месяцев с момента подписания Договора, то Заказчику предоставляется скидка на услуги Исполнителя в размере 7000 руб. от стоимости услуг Исполнителя, указанной в п. 4.1 настоящего Договора, в этом случае стоимость услуг Исполнителя с учётом скидки составит 90000.00 руб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13000 руб. от стоимости услуг Исполнителя, указанной в п. 4.1 настоящего Договора, в этом случае стоимость услуг Исполнителя с учётом скидки составит 84000.00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22000 руб. от стоимости услуг Исполнителя, указанной в п. 4.1 настоящего Договора, в этом случае стоимость услуг Исполнителя с учётом скидки составит 75000.00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Махалова Анастасия Анатольевна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Красноярск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660059, Красноярский край, , Красноярск, ул.Академика Вавилова д.86 кв.23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660059, Красноярский край, , Красноярск, ул.Академика Вавилова д.86 кв.23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660017, г.Красноярск, проспект Мира, 94, оф.413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0417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206795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-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ГУ МВД России по Красноярскому Краю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28.04.2018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05.09.1996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Павлов Илья Леонидович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№7336 от</w:t>
      </w:r>
      <w:r w:rsidR="001C5957">
        <w:rPr>
          <w:rFonts w:ascii="Times New Roman" w:hAnsi="Times New Roman"/>
          <w:sz w:val="20"/>
          <w:szCs w:val="20"/>
        </w:rPr>
        <w:t xml:space="preserve"> 24.06.2023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"АО ""АЛЬФА-БАНК""", "АО ""Тинькофф Банк""", "ПАО ""Совкомбанк""", "ПРАВО ОНЛАЙН", НАО "ПЕРВОЕ КЛИЕНТСКОЕ БЮРО", Налоговая, ООО "АВРОРА КОНСАЛТ", ООО "АЙДИ КОЛЛЕКТ", ООО "ФАБУЛА", ООО МКК «Русинтерфинанс», ООО МФК «МигКредит», ООО ССПВ, ПАО "СберБанк", ЦДУ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"АО ""АЛЬФА-БАНК""", "АО ""Тинькофф Банк""", "ПАО ""Совкомбанк""", "ПРАВО ОНЛАЙН", НАО "ПЕРВОЕ КЛИЕНТСКОЕ БЮРО", Налоговая, ООО "АВРОРА КОНСАЛТ", ООО "АЙДИ КОЛЛЕКТ", ООО "ФАБУЛА", ООО МКК «Русинтерфинанс», ООО МФК «МигКредит», ООО ССПВ, ПАО "СберБанк", ЦДУ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Махалова Анастасия Анатольевна, паспорт: серия</w:t>
      </w:r>
      <w:r w:rsidR="001C5957">
        <w:t xml:space="preserve"> 0417 номер</w:t>
      </w:r>
      <w:r w:rsidR="001C5957">
        <w:t xml:space="preserve"> 206795, выданный</w:t>
      </w:r>
      <w:r w:rsidR="001C5957">
        <w:t xml:space="preserve"> ГУ МВД России по Красноярскому Краю</w:t>
      </w:r>
      <w:r w:rsidR="001C5957">
        <w:t xml:space="preserve"> 28.04.2018,</w:t>
      </w:r>
      <w:r w:rsidR="001C5957">
        <w:t xml:space="preserve"> 05.09.1996 года рождения, зарегистрированный по адресу:</w:t>
      </w:r>
      <w:r w:rsidR="001C5957">
        <w:t xml:space="preserve"> 660059, Красноярский край, , Красноярск, ул.Академика Вавилова д.86 кв.23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Павлов Илья Леонидович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№7336 от</w:t>
      </w:r>
      <w:r w:rsidR="001C5957">
        <w:rPr>
          <w:rFonts w:ascii="Times New Roman" w:hAnsi="Times New Roman"/>
          <w:sz w:val="20"/>
          <w:szCs w:val="20"/>
        </w:rPr>
        <w:t xml:space="preserve"> 24.06.2023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Махалова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Анастасия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Анатольевна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0417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206795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ГУ МВД России по Красноярскому Краю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28.04.2018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245721762809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126-650-162 44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05.09.1996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гор.Норильск, Красноярский Край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660059, Красноярский край, , Красноярск, ул.Академика Вавилова д.86 кв.23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660059, Красноярский край, , Красноярск, ул.Академика Вавилова д.86 кв.23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столовая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повар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 месяца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женат/замужем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Махалов Валерий Леонидович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столовая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повар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 месяца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 работает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да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открыто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29.12.2021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Павлов Илья Леонидович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№7336 от</w:t>
      </w:r>
      <w:r w:rsidR="001C5957">
        <w:rPr>
          <w:rFonts w:ascii="Times New Roman" w:hAnsi="Times New Roman"/>
          <w:sz w:val="20"/>
          <w:szCs w:val="20"/>
        </w:rPr>
        <w:t xml:space="preserve"> 24.06.2023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Махалова Анастасия Анатольевна,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Махалова Анастасия Анатольевна,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№7336 от</w:t>
      </w:r>
      <w:r w:rsidR="001C5957">
        <w:rPr>
          <w:rFonts w:ascii="Times New Roman" w:hAnsi="Times New Roman"/>
          <w:sz w:val="20"/>
          <w:szCs w:val="20"/>
        </w:rPr>
        <w:t xml:space="preserve"> 24.06.2023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№7336 от</w:t>
      </w:r>
      <w:r w:rsidR="001C5957">
        <w:rPr>
          <w:rFonts w:ascii="Times New Roman" w:hAnsi="Times New Roman"/>
          <w:b/>
          <w:sz w:val="20"/>
          <w:szCs w:val="20"/>
        </w:rPr>
        <w:t xml:space="preserve"> 24.06.2023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Махалова Анастасия Анатольевна,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Павлов Илья Леонидович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