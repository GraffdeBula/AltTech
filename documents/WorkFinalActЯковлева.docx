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5961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26.01.2022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Бердск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30.12.1899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Яковлева Светлана Геннадьевна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5014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277402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30.08.2014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24.07.1969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зарегистрированная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630055, Новосибирская обл., , г. Новосибисрк, ул.Рубиновая д.7 кв.41,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именуемая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Трубеневой Галины Сергеевны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действующей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173</w:t>
      </w:r>
      <w:r>
        <w:rPr>
          <w:rFonts w:ascii="Times New Roman" w:hAnsi="Times New Roman"/>
        </w:rPr>
        <w:t xml:space="preserve"> от 17.05.2022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№5961-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26.01.2022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---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(---)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Яковлева Светлана Геннадьевна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Трубенева Галина Сергеевна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