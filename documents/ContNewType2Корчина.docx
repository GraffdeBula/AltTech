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 xml:space="preserve">ДОГОВОР </w:t>
      </w:r>
      <w:r w:rsidR="00636CCD" w:rsidRPr="00380B42">
        <w:rPr>
          <w:rFonts w:ascii="Times New Roman" w:hAnsi="Times New Roman"/>
          <w:b/>
        </w:rPr>
        <w:t>ОКАЗАНИЯ УСЛУГ</w:t>
      </w:r>
    </w:p>
    <w:p w:rsidR="00CD3572" w:rsidRPr="00380B42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Индивидуальные условия</w:t>
      </w:r>
    </w:p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№</w:t>
      </w:r>
      <w:r w:rsidR="008F1E9B" w:rsidRPr="00380B42">
        <w:rPr>
          <w:rFonts w:ascii="Times New Roman" w:hAnsi="Times New Roman"/>
          <w:b/>
        </w:rPr>
        <w:t>7322</w:t>
      </w:r>
    </w:p>
    <w:p w:rsidR="00644347" w:rsidRPr="00380B42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80B42">
        <w:rPr>
          <w:rFonts w:ascii="Times New Roman" w:hAnsi="Times New Roman"/>
        </w:rPr>
        <w:t>г.</w:t>
      </w:r>
      <w:r w:rsidR="0026710A">
        <w:rPr>
          <w:rFonts w:ascii="Times New Roman" w:hAnsi="Times New Roman"/>
        </w:rPr>
        <w:t xml:space="preserve"> Кемерово</w:t>
      </w:r>
      <w:r w:rsidRPr="00380B42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26710A">
        <w:rPr>
          <w:rFonts w:ascii="Times New Roman" w:hAnsi="Times New Roman"/>
        </w:rPr>
        <w:t xml:space="preserve"> 15.06.2023 г.</w:t>
      </w: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80B42">
        <w:rPr>
          <w:rFonts w:ascii="Times New Roman" w:hAnsi="Times New Roman"/>
        </w:rPr>
        <w:t>Гражданин</w:t>
      </w:r>
      <w:r w:rsidR="0026710A">
        <w:rPr>
          <w:rFonts w:ascii="Times New Roman" w:hAnsi="Times New Roman"/>
        </w:rPr>
        <w:t xml:space="preserve"> Корчина Нина Александровна, паспорт: серия</w:t>
      </w:r>
      <w:r w:rsidR="0026710A">
        <w:rPr>
          <w:rFonts w:ascii="Times New Roman" w:hAnsi="Times New Roman"/>
        </w:rPr>
        <w:t xml:space="preserve"> 3209 номер</w:t>
      </w:r>
      <w:r w:rsidR="0026710A">
        <w:rPr>
          <w:rFonts w:ascii="Times New Roman" w:hAnsi="Times New Roman"/>
        </w:rPr>
        <w:t xml:space="preserve"> 745483, выданный</w:t>
      </w:r>
      <w:r w:rsidR="0026710A">
        <w:rPr>
          <w:rFonts w:ascii="Times New Roman" w:hAnsi="Times New Roman"/>
        </w:rPr>
        <w:t xml:space="preserve"> Отделением №1 отдела УФМС России по Кемеровской области в Заводском районе гор. Кемерова</w:t>
      </w:r>
      <w:r w:rsidR="0026710A">
        <w:rPr>
          <w:rFonts w:ascii="Times New Roman" w:hAnsi="Times New Roman"/>
        </w:rPr>
        <w:t xml:space="preserve"> 18.08.2009,</w:t>
      </w:r>
      <w:r w:rsidR="0026710A">
        <w:rPr>
          <w:rFonts w:ascii="Times New Roman" w:hAnsi="Times New Roman"/>
        </w:rPr>
        <w:t xml:space="preserve"> 07.06.1989 года рождения, зарегистрированный по адресу:</w:t>
      </w:r>
      <w:r w:rsidR="0026710A">
        <w:rPr>
          <w:rFonts w:ascii="Times New Roman" w:hAnsi="Times New Roman"/>
        </w:rPr>
        <w:t xml:space="preserve"> 650032, Кемеровская область, , Кемерово, ул.1 Школьный проезд д.46 кв.</w:t>
      </w:r>
      <w:r w:rsidR="0026710A">
        <w:rPr>
          <w:rFonts w:ascii="Times New Roman" w:hAnsi="Times New Roman"/>
        </w:rPr>
        <w:t xml:space="preserve"> именуемая в дальнейшем </w:t>
      </w:r>
      <w:r w:rsidR="00636CCD" w:rsidRPr="00380B42">
        <w:rPr>
          <w:rFonts w:ascii="Times New Roman" w:hAnsi="Times New Roman"/>
          <w:b/>
        </w:rPr>
        <w:t>Заказчик</w:t>
      </w:r>
      <w:r w:rsidRPr="00380B42">
        <w:rPr>
          <w:rFonts w:ascii="Times New Roman" w:hAnsi="Times New Roman"/>
        </w:rPr>
        <w:t xml:space="preserve">, с одной стороны, и  </w:t>
      </w:r>
    </w:p>
    <w:p w:rsidR="00960652" w:rsidRPr="00380B42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</w:rPr>
        <w:t>ООО ФПК "АЛЬТЕРНАТИВА"</w:t>
      </w:r>
      <w:r w:rsidR="00636CCD" w:rsidRPr="00380B42">
        <w:rPr>
          <w:rFonts w:ascii="Times New Roman" w:hAnsi="Times New Roman"/>
        </w:rPr>
        <w:t xml:space="preserve">, именуемое в дальнейшем </w:t>
      </w:r>
      <w:r w:rsidR="00636CCD" w:rsidRPr="00380B42">
        <w:rPr>
          <w:rFonts w:ascii="Times New Roman" w:hAnsi="Times New Roman"/>
          <w:b/>
        </w:rPr>
        <w:t>Исполнитель</w:t>
      </w:r>
      <w:r w:rsidR="00644347" w:rsidRPr="00380B42">
        <w:rPr>
          <w:rFonts w:ascii="Times New Roman" w:hAnsi="Times New Roman"/>
        </w:rPr>
        <w:t>, в лице</w:t>
      </w:r>
      <w:r w:rsidR="0026710A">
        <w:rPr>
          <w:rFonts w:ascii="Times New Roman" w:hAnsi="Times New Roman"/>
        </w:rPr>
        <w:t xml:space="preserve"> Щегловой Ольги Владимировны,</w:t>
      </w:r>
      <w:r w:rsidR="0026710A">
        <w:rPr>
          <w:rFonts w:ascii="Times New Roman" w:hAnsi="Times New Roman"/>
        </w:rPr>
        <w:t xml:space="preserve"> действующей на </w:t>
      </w:r>
      <w:r w:rsidR="00CE602F" w:rsidRPr="00CC495A">
        <w:rPr>
          <w:rFonts w:ascii="Times New Roman" w:hAnsi="Times New Roman"/>
        </w:rPr>
        <w:t>основании</w:t>
      </w:r>
      <w:r w:rsidR="00CE602F">
        <w:rPr>
          <w:rFonts w:ascii="Times New Roman" w:hAnsi="Times New Roman"/>
        </w:rPr>
        <w:t xml:space="preserve"> </w:t>
      </w:r>
      <w:r w:rsidR="00CE602F" w:rsidRPr="009803E4">
        <w:rPr>
          <w:rFonts w:ascii="Times New Roman" w:hAnsi="Times New Roman"/>
        </w:rPr>
        <w:t>довереннос</w:t>
      </w:r>
      <w:r w:rsidR="00CE602F">
        <w:rPr>
          <w:rFonts w:ascii="Times New Roman" w:hAnsi="Times New Roman"/>
        </w:rPr>
        <w:t>т</w:t>
      </w:r>
      <w:r w:rsidR="00CE602F" w:rsidRPr="009803E4">
        <w:rPr>
          <w:rFonts w:ascii="Times New Roman" w:hAnsi="Times New Roman"/>
        </w:rPr>
        <w:t xml:space="preserve">и </w:t>
      </w:r>
      <w:r w:rsidR="00CE602F">
        <w:rPr>
          <w:rFonts w:ascii="Times New Roman" w:hAnsi="Times New Roman"/>
        </w:rPr>
        <w:t>172</w:t>
      </w:r>
      <w:r w:rsidR="00CE602F">
        <w:rPr>
          <w:rFonts w:ascii="Times New Roman" w:hAnsi="Times New Roman"/>
        </w:rPr>
        <w:t xml:space="preserve"> от 17.05.2022</w:t>
      </w:r>
      <w:r w:rsidR="00960652" w:rsidRPr="00380B42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380B42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380B42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380B42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380B42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4D128C" w:rsidRPr="00380B42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3A114C"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 xml:space="preserve">1. </w:t>
      </w:r>
      <w:r w:rsidR="003A114C" w:rsidRPr="00380B42">
        <w:rPr>
          <w:rFonts w:ascii="Times New Roman" w:hAnsi="Times New Roman"/>
          <w:sz w:val="20"/>
          <w:szCs w:val="20"/>
        </w:rPr>
        <w:t xml:space="preserve"> </w:t>
      </w:r>
      <w:r w:rsidR="00975695" w:rsidRPr="00380B42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380B42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380B42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380B42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380B42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380B42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380B42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380B42">
        <w:rPr>
          <w:rFonts w:ascii="Times New Roman" w:hAnsi="Times New Roman"/>
          <w:sz w:val="20"/>
          <w:szCs w:val="20"/>
        </w:rPr>
        <w:t xml:space="preserve">1 </w:t>
      </w:r>
      <w:r w:rsidR="00AE7C80" w:rsidRPr="00380B42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380B42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380B42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380B42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380B42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4D128C" w:rsidRPr="00380B42" w:rsidRDefault="00AE7C80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E2867" w:rsidRPr="00380B42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D701BE" w:rsidRPr="00380B42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380B42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380B42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380B42" w:rsidRDefault="00D701BE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.1. </w:t>
      </w:r>
      <w:r w:rsidR="00C378BD" w:rsidRPr="00380B42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380B42">
        <w:rPr>
          <w:rFonts w:ascii="Times New Roman" w:hAnsi="Times New Roman"/>
          <w:sz w:val="20"/>
          <w:szCs w:val="20"/>
        </w:rPr>
        <w:t>/направить</w:t>
      </w:r>
      <w:r w:rsidR="00C378BD" w:rsidRPr="00380B42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380B42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380B42">
        <w:rPr>
          <w:rFonts w:ascii="Times New Roman" w:hAnsi="Times New Roman"/>
          <w:sz w:val="20"/>
          <w:szCs w:val="20"/>
        </w:rPr>
        <w:t>;</w:t>
      </w:r>
    </w:p>
    <w:p w:rsidR="006A3A46" w:rsidRPr="00380B42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380B42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380B42">
        <w:rPr>
          <w:rFonts w:ascii="Times New Roman" w:hAnsi="Times New Roman"/>
          <w:sz w:val="20"/>
          <w:szCs w:val="20"/>
        </w:rPr>
        <w:t>я о</w:t>
      </w:r>
      <w:r w:rsidRPr="00380B42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380B42">
        <w:rPr>
          <w:rFonts w:ascii="Times New Roman" w:hAnsi="Times New Roman"/>
          <w:sz w:val="20"/>
          <w:szCs w:val="20"/>
        </w:rPr>
        <w:t>.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380B42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5309C" w:rsidRPr="00380B42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380B42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3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Pr="00380B42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B42224" w:rsidRPr="00380B42">
        <w:rPr>
          <w:rFonts w:ascii="Times New Roman" w:hAnsi="Times New Roman"/>
          <w:sz w:val="20"/>
          <w:szCs w:val="20"/>
        </w:rPr>
        <w:t>.</w:t>
      </w:r>
    </w:p>
    <w:p w:rsidR="00B42224" w:rsidRPr="00380B42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380B42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1E5656" w:rsidRPr="00380B42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380B42">
        <w:rPr>
          <w:rFonts w:ascii="Times New Roman" w:hAnsi="Times New Roman"/>
          <w:sz w:val="20"/>
          <w:szCs w:val="20"/>
        </w:rPr>
        <w:t>,</w:t>
      </w:r>
      <w:r w:rsidR="001E5656" w:rsidRPr="00380B42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380B42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2</w:t>
      </w:r>
      <w:r w:rsidR="000D13C7" w:rsidRPr="00380B42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2.1.1. </w:t>
      </w:r>
      <w:r w:rsidR="00B66A7B" w:rsidRPr="00380B42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2.1.2</w:t>
      </w:r>
      <w:r w:rsidR="009605F7" w:rsidRPr="00380B42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9605F7" w:rsidRPr="00380B42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380B42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380B42">
        <w:rPr>
          <w:rFonts w:ascii="Times New Roman" w:hAnsi="Times New Roman"/>
          <w:sz w:val="20"/>
          <w:szCs w:val="20"/>
        </w:rPr>
        <w:t>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2.1.3</w:t>
      </w:r>
      <w:r w:rsidR="009605F7" w:rsidRPr="00380B42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9F4CFA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</w:t>
      </w:r>
      <w:r w:rsidR="00E126C0" w:rsidRPr="00380B42">
        <w:rPr>
          <w:rFonts w:ascii="Times New Roman" w:hAnsi="Times New Roman"/>
          <w:sz w:val="20"/>
          <w:szCs w:val="20"/>
        </w:rPr>
        <w:t>, 2.2.2.</w:t>
      </w:r>
      <w:r w:rsidRPr="00380B42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6</w:t>
      </w:r>
      <w:r w:rsidR="009605F7" w:rsidRPr="00380B42">
        <w:rPr>
          <w:rFonts w:ascii="Times New Roman" w:hAnsi="Times New Roman"/>
          <w:sz w:val="20"/>
          <w:szCs w:val="20"/>
        </w:rPr>
        <w:t xml:space="preserve">. </w:t>
      </w:r>
      <w:r w:rsidR="000229C8" w:rsidRPr="00380B42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7</w:t>
      </w:r>
      <w:r w:rsidR="009605F7" w:rsidRPr="00380B42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9605F7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9605F7" w:rsidRPr="00380B42">
        <w:rPr>
          <w:rFonts w:ascii="Times New Roman" w:hAnsi="Times New Roman"/>
          <w:sz w:val="20"/>
          <w:szCs w:val="20"/>
        </w:rPr>
        <w:t>.</w:t>
      </w:r>
    </w:p>
    <w:p w:rsidR="00F8065A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>.</w:t>
      </w:r>
      <w:r w:rsidR="0030410C" w:rsidRPr="00380B42">
        <w:rPr>
          <w:rFonts w:ascii="Times New Roman" w:hAnsi="Times New Roman"/>
          <w:sz w:val="20"/>
          <w:szCs w:val="20"/>
        </w:rPr>
        <w:t xml:space="preserve"> </w:t>
      </w:r>
      <w:r w:rsidR="007A3860" w:rsidRPr="00380B42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7A3860" w:rsidRPr="00380B42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380B42">
        <w:rPr>
          <w:rFonts w:ascii="Times New Roman" w:hAnsi="Times New Roman"/>
          <w:sz w:val="20"/>
          <w:szCs w:val="20"/>
        </w:rPr>
        <w:t>реп</w:t>
      </w:r>
      <w:r w:rsidR="007A3860" w:rsidRPr="00380B42">
        <w:rPr>
          <w:rFonts w:ascii="Times New Roman" w:hAnsi="Times New Roman"/>
          <w:sz w:val="20"/>
          <w:szCs w:val="20"/>
        </w:rPr>
        <w:t>ятствующих</w:t>
      </w:r>
      <w:r w:rsidR="00F8065A" w:rsidRPr="00380B42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380B42">
        <w:rPr>
          <w:rFonts w:ascii="Times New Roman" w:hAnsi="Times New Roman"/>
          <w:sz w:val="20"/>
          <w:szCs w:val="20"/>
        </w:rPr>
        <w:t>невозможност</w:t>
      </w:r>
      <w:r w:rsidR="00F8065A" w:rsidRPr="00380B42">
        <w:rPr>
          <w:rFonts w:ascii="Times New Roman" w:hAnsi="Times New Roman"/>
          <w:sz w:val="20"/>
          <w:szCs w:val="20"/>
        </w:rPr>
        <w:t xml:space="preserve">и </w:t>
      </w:r>
      <w:r w:rsidR="007A3860" w:rsidRPr="00380B42">
        <w:rPr>
          <w:rFonts w:ascii="Times New Roman" w:hAnsi="Times New Roman"/>
          <w:sz w:val="20"/>
          <w:szCs w:val="20"/>
        </w:rPr>
        <w:t>их исполнения</w:t>
      </w:r>
      <w:r w:rsidR="00F8065A" w:rsidRPr="00380B42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380B42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380B42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Pr="00380B42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380B42">
        <w:rPr>
          <w:rFonts w:ascii="Times New Roman" w:hAnsi="Times New Roman"/>
          <w:sz w:val="20"/>
          <w:szCs w:val="20"/>
        </w:rPr>
        <w:t>.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380B42">
        <w:rPr>
          <w:rFonts w:ascii="Times New Roman" w:hAnsi="Times New Roman"/>
          <w:b/>
          <w:sz w:val="20"/>
          <w:szCs w:val="20"/>
        </w:rPr>
        <w:t>:</w:t>
      </w:r>
    </w:p>
    <w:p w:rsidR="00547F50" w:rsidRPr="00380B42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2.2.1. </w:t>
      </w:r>
      <w:r w:rsidR="00091E16" w:rsidRPr="00380B42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380B42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380B42">
        <w:rPr>
          <w:rFonts w:ascii="Times New Roman" w:hAnsi="Times New Roman"/>
          <w:sz w:val="20"/>
          <w:szCs w:val="20"/>
        </w:rPr>
        <w:t>а</w:t>
      </w:r>
      <w:r w:rsidR="00DB7CCA" w:rsidRPr="00380B42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380B42">
        <w:rPr>
          <w:rFonts w:ascii="Times New Roman" w:hAnsi="Times New Roman"/>
          <w:sz w:val="20"/>
          <w:szCs w:val="20"/>
        </w:rPr>
        <w:t>,</w:t>
      </w:r>
      <w:r w:rsidR="00091E16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380B42">
        <w:rPr>
          <w:rFonts w:ascii="Times New Roman" w:hAnsi="Times New Roman"/>
          <w:sz w:val="20"/>
          <w:szCs w:val="20"/>
        </w:rPr>
        <w:t>(</w:t>
      </w:r>
      <w:r w:rsidR="00DB7CCA" w:rsidRPr="00380B42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B1ABA" w:rsidRPr="00380B42">
        <w:rPr>
          <w:rFonts w:ascii="Times New Roman" w:hAnsi="Times New Roman"/>
          <w:sz w:val="20"/>
          <w:szCs w:val="20"/>
        </w:rPr>
        <w:t>1</w:t>
      </w:r>
      <w:r w:rsidR="00DB7CCA" w:rsidRPr="00380B42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380B42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380B42">
        <w:rPr>
          <w:rFonts w:ascii="Times New Roman" w:hAnsi="Times New Roman"/>
          <w:sz w:val="20"/>
          <w:szCs w:val="20"/>
        </w:rPr>
        <w:t>,</w:t>
      </w:r>
      <w:r w:rsidR="00547F50" w:rsidRPr="00380B42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380B42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380B42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380B42">
        <w:rPr>
          <w:rFonts w:ascii="Times New Roman" w:hAnsi="Times New Roman"/>
          <w:sz w:val="20"/>
          <w:szCs w:val="20"/>
        </w:rPr>
        <w:t xml:space="preserve"> </w:t>
      </w:r>
      <w:r w:rsidR="00547F50" w:rsidRPr="00380B42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380B42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380B42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2.2.3.</w:t>
      </w:r>
      <w:r w:rsidR="00A47FBF" w:rsidRPr="00380B42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380B42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71B90" w:rsidRPr="00380B42" w:rsidRDefault="009605F7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676A0" w:rsidRPr="00380B42">
        <w:rPr>
          <w:rFonts w:ascii="Times New Roman" w:hAnsi="Times New Roman"/>
          <w:sz w:val="20"/>
          <w:szCs w:val="20"/>
        </w:rPr>
        <w:t>У</w:t>
      </w:r>
      <w:r w:rsidRPr="00380B42">
        <w:rPr>
          <w:rFonts w:ascii="Times New Roman" w:hAnsi="Times New Roman"/>
          <w:sz w:val="20"/>
          <w:szCs w:val="20"/>
        </w:rPr>
        <w:t xml:space="preserve">платить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в</w:t>
      </w:r>
      <w:r w:rsidR="00897214" w:rsidRPr="00380B42">
        <w:rPr>
          <w:rFonts w:ascii="Times New Roman" w:hAnsi="Times New Roman"/>
          <w:sz w:val="20"/>
          <w:szCs w:val="20"/>
        </w:rPr>
        <w:t>ознаграждение</w:t>
      </w:r>
      <w:r w:rsidR="00857152" w:rsidRPr="00380B42">
        <w:rPr>
          <w:rFonts w:ascii="Times New Roman" w:hAnsi="Times New Roman"/>
          <w:sz w:val="20"/>
          <w:szCs w:val="20"/>
        </w:rPr>
        <w:t xml:space="preserve"> и компенсировать дополнительные расходы, связанные с переходом из процедуры реструктуризации в процедуру реализации имущества, </w:t>
      </w:r>
      <w:r w:rsidR="00897214" w:rsidRPr="00380B42">
        <w:rPr>
          <w:rFonts w:ascii="Times New Roman" w:hAnsi="Times New Roman"/>
          <w:sz w:val="20"/>
          <w:szCs w:val="20"/>
        </w:rPr>
        <w:t xml:space="preserve">в соответствии с разделом </w:t>
      </w:r>
      <w:r w:rsidR="006F41E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2C381F" w:rsidRPr="00380B42">
        <w:rPr>
          <w:rFonts w:ascii="Times New Roman" w:hAnsi="Times New Roman"/>
          <w:sz w:val="20"/>
          <w:szCs w:val="20"/>
        </w:rPr>
        <w:t>н</w:t>
      </w:r>
      <w:r w:rsidRPr="00380B42">
        <w:rPr>
          <w:rFonts w:ascii="Times New Roman" w:hAnsi="Times New Roman"/>
          <w:sz w:val="20"/>
          <w:szCs w:val="20"/>
        </w:rPr>
        <w:t>астоящего Договора</w:t>
      </w:r>
      <w:r w:rsidR="004D128C" w:rsidRPr="00380B42">
        <w:rPr>
          <w:rFonts w:ascii="Times New Roman" w:hAnsi="Times New Roman"/>
          <w:sz w:val="20"/>
          <w:szCs w:val="20"/>
        </w:rPr>
        <w:t>.</w:t>
      </w:r>
    </w:p>
    <w:p w:rsidR="00AE17BD" w:rsidRPr="00380B42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380B42">
        <w:rPr>
          <w:rFonts w:ascii="Times New Roman" w:hAnsi="Times New Roman"/>
          <w:sz w:val="20"/>
          <w:szCs w:val="20"/>
        </w:rPr>
        <w:t>связи: номера телефонов, e-mail</w:t>
      </w:r>
      <w:r w:rsidRPr="00380B42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380B42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380B42">
        <w:rPr>
          <w:rFonts w:ascii="Times New Roman" w:hAnsi="Times New Roman"/>
          <w:b/>
          <w:sz w:val="20"/>
          <w:szCs w:val="20"/>
        </w:rPr>
        <w:t>вправе</w:t>
      </w:r>
      <w:r w:rsidRPr="00380B42">
        <w:rPr>
          <w:rFonts w:ascii="Times New Roman" w:hAnsi="Times New Roman"/>
          <w:b/>
          <w:sz w:val="20"/>
          <w:szCs w:val="20"/>
        </w:rPr>
        <w:t>: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2.3.1. </w:t>
      </w:r>
      <w:r w:rsidR="00A4119A" w:rsidRPr="00380B42">
        <w:rPr>
          <w:rFonts w:ascii="Times New Roman" w:hAnsi="Times New Roman"/>
          <w:sz w:val="20"/>
          <w:szCs w:val="20"/>
        </w:rPr>
        <w:t>С</w:t>
      </w:r>
      <w:r w:rsidRPr="00380B42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380B42">
        <w:rPr>
          <w:rFonts w:ascii="Times New Roman" w:hAnsi="Times New Roman"/>
          <w:sz w:val="20"/>
          <w:szCs w:val="20"/>
        </w:rPr>
        <w:t>ить</w:t>
      </w:r>
      <w:r w:rsidRPr="00380B42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380B42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2.3.2. </w:t>
      </w:r>
      <w:r w:rsidRPr="00380B42">
        <w:rPr>
          <w:rFonts w:ascii="Times New Roman" w:hAnsi="Times New Roman"/>
          <w:bCs/>
          <w:sz w:val="20"/>
          <w:szCs w:val="20"/>
        </w:rPr>
        <w:t>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3C7666" w:rsidRPr="00380B42" w:rsidRDefault="003C7666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2.3.3.</w:t>
      </w:r>
      <w:r w:rsidRPr="00380B42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</w:t>
      </w:r>
      <w:r w:rsidR="007F19AB" w:rsidRPr="00380B42">
        <w:rPr>
          <w:rFonts w:ascii="Times New Roman" w:hAnsi="Times New Roman"/>
          <w:sz w:val="20"/>
          <w:szCs w:val="20"/>
        </w:rPr>
        <w:t>4.3.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 В случае отказа За</w:t>
      </w:r>
      <w:r w:rsidR="007F19AB" w:rsidRPr="00380B42">
        <w:rPr>
          <w:rFonts w:ascii="Times New Roman" w:hAnsi="Times New Roman"/>
          <w:sz w:val="20"/>
          <w:szCs w:val="20"/>
        </w:rPr>
        <w:t>к</w:t>
      </w:r>
      <w:r w:rsidRPr="00380B42">
        <w:rPr>
          <w:rFonts w:ascii="Times New Roman" w:hAnsi="Times New Roman"/>
          <w:sz w:val="20"/>
          <w:szCs w:val="20"/>
        </w:rPr>
        <w:t xml:space="preserve">азчика от совершения указанных в настоящем пункте действий, Исполнитель </w:t>
      </w:r>
      <w:r w:rsidR="00BC78E0" w:rsidRPr="00380B42">
        <w:rPr>
          <w:rFonts w:ascii="Times New Roman" w:hAnsi="Times New Roman"/>
          <w:sz w:val="20"/>
          <w:szCs w:val="20"/>
        </w:rPr>
        <w:t xml:space="preserve">имеет право </w:t>
      </w:r>
      <w:r w:rsidRPr="00380B42">
        <w:rPr>
          <w:rFonts w:ascii="Times New Roman" w:hAnsi="Times New Roman"/>
          <w:sz w:val="20"/>
          <w:szCs w:val="20"/>
        </w:rPr>
        <w:t xml:space="preserve">в одностороннем порядке отказаться от исполнения Договора в соответствии с положениями ст. 450.1 Гражданского кодекса Российской Федерации, </w:t>
      </w:r>
      <w:r w:rsidR="00BC78E0" w:rsidRPr="00380B42">
        <w:rPr>
          <w:rFonts w:ascii="Times New Roman" w:hAnsi="Times New Roman"/>
          <w:sz w:val="20"/>
          <w:szCs w:val="20"/>
        </w:rPr>
        <w:t xml:space="preserve">в порядке предусмотренном п. 5.1.2. </w:t>
      </w:r>
      <w:r w:rsidR="001C35DA" w:rsidRPr="00380B42">
        <w:rPr>
          <w:rFonts w:ascii="Times New Roman" w:hAnsi="Times New Roman"/>
          <w:sz w:val="20"/>
          <w:szCs w:val="20"/>
        </w:rPr>
        <w:t>Общих условий Договора оказания услуг, заключаемого в рамках сопровождения процедуры Банкротства физических лиц</w:t>
      </w:r>
      <w:r w:rsidR="00BC78E0" w:rsidRPr="00380B42">
        <w:rPr>
          <w:rFonts w:ascii="Times New Roman" w:hAnsi="Times New Roman"/>
          <w:sz w:val="20"/>
          <w:szCs w:val="20"/>
        </w:rPr>
        <w:t>.</w:t>
      </w:r>
      <w:r w:rsidR="004D128C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 xml:space="preserve">Исполнитель ответственности за последствия невыполнения Заказчиком обязательств, предусмотренных п. </w:t>
      </w:r>
      <w:r w:rsidR="001C35DA" w:rsidRPr="00380B42">
        <w:rPr>
          <w:rFonts w:ascii="Times New Roman" w:hAnsi="Times New Roman"/>
          <w:sz w:val="20"/>
          <w:szCs w:val="20"/>
        </w:rPr>
        <w:t>4.3</w:t>
      </w:r>
      <w:r w:rsidRPr="00380B42">
        <w:rPr>
          <w:rFonts w:ascii="Times New Roman" w:hAnsi="Times New Roman"/>
          <w:sz w:val="20"/>
          <w:szCs w:val="20"/>
        </w:rPr>
        <w:t>. Договора не несет.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</w:t>
      </w:r>
      <w:r w:rsidR="004D128C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380B42" w:rsidRDefault="004D128C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2.3.5</w:t>
      </w:r>
      <w:r w:rsidR="00AE17BD" w:rsidRPr="00380B42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380B42">
        <w:rPr>
          <w:rFonts w:ascii="Times New Roman" w:hAnsi="Times New Roman"/>
          <w:sz w:val="20"/>
          <w:szCs w:val="20"/>
        </w:rPr>
        <w:t xml:space="preserve">е </w:t>
      </w:r>
      <w:r w:rsidR="00AE17BD" w:rsidRPr="00380B42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380B42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0D13C7"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C45EA5" w:rsidRPr="00380B42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="00874003" w:rsidRPr="00380B42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380B42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3</w:t>
      </w:r>
      <w:r w:rsidR="00D30CF6" w:rsidRPr="00380B42">
        <w:rPr>
          <w:rFonts w:ascii="Times New Roman" w:hAnsi="Times New Roman"/>
          <w:b/>
          <w:sz w:val="20"/>
          <w:szCs w:val="20"/>
        </w:rPr>
        <w:t>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3.</w:t>
      </w:r>
      <w:r w:rsidR="00671B90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380B42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4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380B42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4.1.</w:t>
      </w:r>
      <w:r w:rsidR="00C45EA5" w:rsidRPr="00380B42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настоящему Договору</w:t>
      </w:r>
      <w:r w:rsidRPr="00380B42">
        <w:rPr>
          <w:rFonts w:ascii="Times New Roman" w:hAnsi="Times New Roman"/>
          <w:sz w:val="20"/>
          <w:szCs w:val="20"/>
        </w:rPr>
        <w:t>, составляет</w:t>
      </w:r>
      <w:r w:rsidR="0026710A">
        <w:rPr>
          <w:rFonts w:ascii="Times New Roman" w:hAnsi="Times New Roman"/>
          <w:sz w:val="20"/>
          <w:szCs w:val="20"/>
        </w:rPr>
        <w:t xml:space="preserve"> 126000.00</w:t>
      </w:r>
      <w:r w:rsidR="0026710A">
        <w:rPr>
          <w:rFonts w:ascii="Times New Roman" w:hAnsi="Times New Roman"/>
        </w:rPr>
        <w:t xml:space="preserve"> сто двадцать шесть тысяч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4.1.1. </w:t>
      </w:r>
      <w:r w:rsidR="00C45EA5" w:rsidRPr="00380B42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8E7A01" w:rsidRPr="000D7829" w:rsidTr="008133F6">
        <w:tc>
          <w:tcPr>
            <w:tcW w:w="1418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15.06.2023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15.07.2023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15.08.2023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15.09.2023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15.10.2023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15.11.2023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15.12.2023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15.01.2024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15.02.2024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15.03.2024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15.04.2024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10500.00 рублей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15.05.2024</w:t>
            </w:r>
          </w:p>
        </w:tc>
      </w:tr>
    </w:tbl>
    <w:p w:rsidR="008E7A01" w:rsidRPr="008E7A01" w:rsidRDefault="008E7A01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405AE" w:rsidRPr="00380B42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66699F" w:rsidRPr="00380B42" w:rsidRDefault="0066699F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включает в себя суммы оплат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:rsidR="003C7666" w:rsidRPr="00380B42" w:rsidRDefault="00C45EA5" w:rsidP="003C76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4.</w:t>
      </w:r>
      <w:r w:rsidR="0066699F" w:rsidRPr="00380B42">
        <w:rPr>
          <w:rFonts w:ascii="Times New Roman" w:hAnsi="Times New Roman"/>
          <w:bCs/>
          <w:sz w:val="20"/>
          <w:szCs w:val="20"/>
        </w:rPr>
        <w:t>3</w:t>
      </w:r>
      <w:r w:rsidRPr="00380B42">
        <w:rPr>
          <w:rFonts w:ascii="Times New Roman" w:hAnsi="Times New Roman"/>
          <w:bCs/>
          <w:sz w:val="20"/>
          <w:szCs w:val="20"/>
        </w:rPr>
        <w:t xml:space="preserve">. В случае введения в отношении Заказчика двух процедур банкротства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Заказчик обязан </w:t>
      </w:r>
      <w:r w:rsidR="007D6FC5" w:rsidRPr="00380B42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дополнительно оплатить </w:t>
      </w:r>
      <w:r w:rsidR="003C7666" w:rsidRPr="00380B42">
        <w:rPr>
          <w:rFonts w:ascii="Times New Roman" w:hAnsi="Times New Roman"/>
          <w:bCs/>
          <w:sz w:val="20"/>
          <w:szCs w:val="20"/>
        </w:rPr>
        <w:t>Исполнителю</w:t>
      </w:r>
      <w:r w:rsidR="003C7666"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</w:t>
      </w:r>
      <w:r w:rsidR="007D6FC5" w:rsidRPr="00380B42">
        <w:rPr>
          <w:rFonts w:ascii="Times New Roman" w:hAnsi="Times New Roman"/>
          <w:sz w:val="20"/>
          <w:szCs w:val="20"/>
        </w:rPr>
        <w:t>, течение 5-ти рабочих дней после введения процедуры реструктуризации.</w:t>
      </w:r>
    </w:p>
    <w:p w:rsidR="00AE17BD" w:rsidRPr="00380B42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380B42">
        <w:rPr>
          <w:rFonts w:ascii="Times New Roman" w:hAnsi="Times New Roman"/>
          <w:sz w:val="20"/>
          <w:szCs w:val="20"/>
        </w:rPr>
        <w:t>0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Pr="00380B42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 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12000 руб. от стоимости услуг Исполнителя, указанной в п. 4.1 настоящего Договора, в этом случае стоимость услуг Исполнителя с учётом скидки составит 114000.00 руб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21000 руб. от стоимости услуг Исполнителя, указанной в п. 4.1 настоящего Договора, в этом случае стоимость услуг Исполнителя с учётом скидки составит 105000.00 руб</w:t>
      </w:r>
    </w:p>
    <w:p w:rsidR="006615F0" w:rsidRPr="00380B42" w:rsidRDefault="006615F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AE17BD" w:rsidRPr="00380B42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6</w:t>
      </w:r>
      <w:r w:rsidR="00AE17BD" w:rsidRPr="00380B42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AE17BD" w:rsidRPr="00380B42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380B42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 </w:t>
      </w:r>
      <w:r w:rsidR="00732C42" w:rsidRPr="00380B42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380B42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380B42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9</w:t>
      </w:r>
      <w:r w:rsidR="00671B90" w:rsidRPr="00380B42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380B42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C13B11" w:rsidRPr="00CA30CF" w:rsidRDefault="00C13B11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A30CF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BB2AA7" w:rsidRPr="00CA30CF" w:rsidRDefault="00BB2AA7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Default="00BB2AA7" w:rsidP="00BB2AA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A30CF">
        <w:rPr>
          <w:rFonts w:ascii="Times New Roman" w:hAnsi="Times New Roman"/>
          <w:sz w:val="20"/>
          <w:szCs w:val="20"/>
        </w:rPr>
        <w:t xml:space="preserve">                         </w:t>
      </w:r>
      <w:r w:rsidR="00EF65E8" w:rsidRPr="00CA30CF">
        <w:rPr>
          <w:rFonts w:ascii="Times New Roman" w:hAnsi="Times New Roman"/>
          <w:sz w:val="20"/>
          <w:szCs w:val="20"/>
        </w:rPr>
        <w:t>О</w:t>
      </w:r>
      <w:r w:rsidRPr="00CA30CF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BB2AA7" w:rsidRPr="00380B42" w:rsidRDefault="00BB2A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5.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380B42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380B42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380B42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380B42">
        <w:rPr>
          <w:rFonts w:ascii="Times New Roman" w:hAnsi="Times New Roman"/>
          <w:sz w:val="20"/>
          <w:szCs w:val="20"/>
        </w:rPr>
        <w:t xml:space="preserve">нения)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380B42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380B42">
        <w:rPr>
          <w:rFonts w:ascii="Times New Roman" w:hAnsi="Times New Roman"/>
          <w:sz w:val="20"/>
          <w:szCs w:val="20"/>
        </w:rPr>
        <w:t>2.2</w:t>
      </w:r>
      <w:r w:rsidR="00912C76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A54C1B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>в</w:t>
      </w:r>
      <w:r w:rsidR="009534DD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380B42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380B42">
        <w:rPr>
          <w:rFonts w:ascii="Times New Roman" w:hAnsi="Times New Roman"/>
          <w:sz w:val="20"/>
          <w:szCs w:val="20"/>
        </w:rPr>
        <w:t>. При этом услуги</w:t>
      </w:r>
      <w:r w:rsidR="00056288" w:rsidRPr="00380B42">
        <w:rPr>
          <w:rFonts w:ascii="Times New Roman" w:hAnsi="Times New Roman"/>
          <w:sz w:val="20"/>
          <w:szCs w:val="20"/>
        </w:rPr>
        <w:t>,</w:t>
      </w:r>
      <w:r w:rsidR="00F1725F" w:rsidRPr="00380B42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1725F" w:rsidRPr="00380B42">
        <w:rPr>
          <w:rFonts w:ascii="Times New Roman" w:hAnsi="Times New Roman"/>
          <w:sz w:val="20"/>
          <w:szCs w:val="20"/>
        </w:rPr>
        <w:t xml:space="preserve"> до </w:t>
      </w:r>
      <w:r w:rsidR="00DD317B" w:rsidRPr="00380B42">
        <w:rPr>
          <w:rFonts w:ascii="Times New Roman" w:hAnsi="Times New Roman"/>
          <w:sz w:val="20"/>
          <w:szCs w:val="20"/>
        </w:rPr>
        <w:t>расторжения,</w:t>
      </w:r>
      <w:r w:rsidR="00F1725F" w:rsidRPr="00380B42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F1725F" w:rsidRPr="00380B42">
        <w:rPr>
          <w:rFonts w:ascii="Times New Roman" w:hAnsi="Times New Roman"/>
          <w:sz w:val="20"/>
          <w:szCs w:val="20"/>
        </w:rPr>
        <w:t xml:space="preserve">, а </w:t>
      </w:r>
      <w:r w:rsidR="00DD317B" w:rsidRPr="00380B42">
        <w:rPr>
          <w:rFonts w:ascii="Times New Roman" w:hAnsi="Times New Roman"/>
          <w:sz w:val="20"/>
          <w:szCs w:val="20"/>
        </w:rPr>
        <w:t>оплаченные</w:t>
      </w:r>
      <w:r w:rsidR="00F1725F" w:rsidRPr="00380B42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DD317B" w:rsidRPr="00380B42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380B42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</w:t>
      </w:r>
      <w:r w:rsidR="001C5FE6" w:rsidRPr="00380B42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576E88" w:rsidRPr="00380B42">
        <w:rPr>
          <w:rFonts w:ascii="Times New Roman" w:hAnsi="Times New Roman"/>
          <w:sz w:val="20"/>
          <w:szCs w:val="20"/>
        </w:rPr>
        <w:t>оказания услуг</w:t>
      </w:r>
      <w:r w:rsidR="001C5FE6" w:rsidRPr="00380B42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380B42">
        <w:rPr>
          <w:rFonts w:ascii="Times New Roman" w:hAnsi="Times New Roman"/>
          <w:sz w:val="20"/>
          <w:szCs w:val="20"/>
        </w:rPr>
        <w:t>1</w:t>
      </w:r>
      <w:r w:rsidR="007B17CC" w:rsidRPr="00380B42">
        <w:rPr>
          <w:rFonts w:ascii="Times New Roman" w:hAnsi="Times New Roman"/>
          <w:sz w:val="20"/>
          <w:szCs w:val="20"/>
        </w:rPr>
        <w:t xml:space="preserve">, </w:t>
      </w:r>
      <w:r w:rsidR="001C5FE6" w:rsidRPr="00380B42">
        <w:rPr>
          <w:rFonts w:ascii="Times New Roman" w:hAnsi="Times New Roman"/>
          <w:sz w:val="20"/>
          <w:szCs w:val="20"/>
        </w:rPr>
        <w:t xml:space="preserve"> </w:t>
      </w:r>
      <w:r w:rsidR="007B17CC" w:rsidRPr="00380B42">
        <w:rPr>
          <w:rFonts w:ascii="Times New Roman" w:hAnsi="Times New Roman"/>
          <w:sz w:val="20"/>
          <w:szCs w:val="20"/>
        </w:rPr>
        <w:t>и 4.3</w:t>
      </w:r>
      <w:r w:rsidR="001C5FE6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380B42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380B42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5.5</w:t>
      </w:r>
      <w:r w:rsidR="001C5FE6" w:rsidRPr="00380B42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5.6</w:t>
      </w:r>
      <w:r w:rsidR="001C5FE6" w:rsidRPr="00380B42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.7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380B42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AE17BD" w:rsidRPr="00380B42">
        <w:rPr>
          <w:rFonts w:ascii="Times New Roman" w:eastAsia="Times New Roman" w:hAnsi="Times New Roman"/>
          <w:sz w:val="20"/>
          <w:szCs w:val="20"/>
        </w:rPr>
        <w:t>1.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380B42">
        <w:rPr>
          <w:rFonts w:ascii="Times New Roman" w:eastAsia="Times New Roman" w:hAnsi="Times New Roman"/>
          <w:sz w:val="20"/>
          <w:szCs w:val="20"/>
        </w:rPr>
        <w:t>0,5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8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380B42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380B42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9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380B42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6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380B42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380B42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580068" w:rsidRPr="00380B42">
        <w:rPr>
          <w:rFonts w:ascii="Times New Roman" w:hAnsi="Times New Roman"/>
          <w:sz w:val="20"/>
          <w:szCs w:val="20"/>
        </w:rPr>
        <w:t>.1.</w:t>
      </w:r>
      <w:r w:rsidR="001C07BC" w:rsidRPr="00380B42">
        <w:rPr>
          <w:rFonts w:ascii="Times New Roman" w:hAnsi="Times New Roman"/>
          <w:sz w:val="20"/>
          <w:szCs w:val="20"/>
        </w:rPr>
        <w:t xml:space="preserve"> Д</w:t>
      </w:r>
      <w:r w:rsidR="00580068" w:rsidRPr="00380B42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380B42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AE17BD" w:rsidRPr="00380B42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AE17BD" w:rsidRPr="00380B42">
        <w:rPr>
          <w:rFonts w:ascii="Times New Roman" w:hAnsi="Times New Roman"/>
          <w:sz w:val="20"/>
          <w:szCs w:val="20"/>
        </w:rPr>
        <w:t xml:space="preserve"> предусмотренного Договором. С момента </w:t>
      </w:r>
      <w:r w:rsidR="00AE17BD" w:rsidRPr="00380B42">
        <w:rPr>
          <w:rFonts w:ascii="Times New Roman" w:hAnsi="Times New Roman"/>
          <w:sz w:val="20"/>
          <w:szCs w:val="20"/>
        </w:rPr>
        <w:lastRenderedPageBreak/>
        <w:t xml:space="preserve">оплаты первого платежа по Договору на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CD7FE1" w:rsidRPr="00380B42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380B42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380B42">
        <w:rPr>
          <w:rFonts w:ascii="Times New Roman" w:hAnsi="Times New Roman"/>
          <w:sz w:val="20"/>
          <w:szCs w:val="20"/>
        </w:rPr>
        <w:t>Общи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380B42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380B42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С </w:t>
      </w:r>
      <w:r w:rsidR="007B17CC" w:rsidRPr="00380B42">
        <w:rPr>
          <w:rFonts w:ascii="Times New Roman" w:hAnsi="Times New Roman"/>
          <w:sz w:val="20"/>
          <w:szCs w:val="20"/>
        </w:rPr>
        <w:t>Общи</w:t>
      </w:r>
      <w:r w:rsidRPr="00380B42">
        <w:rPr>
          <w:rFonts w:ascii="Times New Roman" w:hAnsi="Times New Roman"/>
          <w:sz w:val="20"/>
          <w:szCs w:val="20"/>
        </w:rPr>
        <w:t xml:space="preserve">ми </w:t>
      </w:r>
      <w:r w:rsidR="007B17CC" w:rsidRPr="00380B42">
        <w:rPr>
          <w:rFonts w:ascii="Times New Roman" w:hAnsi="Times New Roman"/>
          <w:sz w:val="20"/>
          <w:szCs w:val="20"/>
        </w:rPr>
        <w:t>услови</w:t>
      </w:r>
      <w:r w:rsidRPr="00380B42">
        <w:rPr>
          <w:rFonts w:ascii="Times New Roman" w:hAnsi="Times New Roman"/>
          <w:sz w:val="20"/>
          <w:szCs w:val="20"/>
        </w:rPr>
        <w:t>ями</w:t>
      </w:r>
      <w:r w:rsidR="007B17CC" w:rsidRPr="00380B42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380B42">
        <w:rPr>
          <w:rFonts w:ascii="Times New Roman" w:hAnsi="Times New Roman"/>
          <w:sz w:val="20"/>
          <w:szCs w:val="20"/>
        </w:rPr>
        <w:t>ознакомлен</w:t>
      </w:r>
      <w:r w:rsidR="007B17CC" w:rsidRPr="00380B42">
        <w:rPr>
          <w:rFonts w:ascii="Times New Roman" w:hAnsi="Times New Roman"/>
          <w:sz w:val="20"/>
          <w:szCs w:val="20"/>
        </w:rPr>
        <w:t>______________</w:t>
      </w:r>
    </w:p>
    <w:p w:rsidR="00CD7FE1" w:rsidRPr="00380B42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6.3. </w:t>
      </w:r>
      <w:r w:rsidR="00580068" w:rsidRPr="00380B42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380B42">
        <w:rPr>
          <w:rFonts w:ascii="Times New Roman" w:hAnsi="Times New Roman"/>
          <w:sz w:val="20"/>
          <w:szCs w:val="20"/>
        </w:rPr>
        <w:t>4.1.,</w:t>
      </w:r>
      <w:r w:rsidR="00783507" w:rsidRPr="00380B42">
        <w:rPr>
          <w:rFonts w:ascii="Times New Roman" w:hAnsi="Times New Roman"/>
          <w:sz w:val="20"/>
          <w:szCs w:val="20"/>
        </w:rPr>
        <w:t xml:space="preserve"> 4.2., 4.3.</w:t>
      </w:r>
      <w:r w:rsidR="00580068" w:rsidRPr="00380B42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380B42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1C07BC" w:rsidRPr="00380B42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580068" w:rsidRPr="00380B42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380B42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4540D5" w:rsidRPr="00380B42">
        <w:rPr>
          <w:rFonts w:ascii="Times New Roman" w:hAnsi="Times New Roman"/>
          <w:sz w:val="20"/>
          <w:szCs w:val="20"/>
        </w:rPr>
        <w:t xml:space="preserve"> обяза</w:t>
      </w:r>
      <w:r w:rsidR="00DD317B" w:rsidRPr="00380B42">
        <w:rPr>
          <w:rFonts w:ascii="Times New Roman" w:hAnsi="Times New Roman"/>
          <w:sz w:val="20"/>
          <w:szCs w:val="20"/>
        </w:rPr>
        <w:t>тельств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DD317B" w:rsidRPr="00380B42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380B42">
        <w:rPr>
          <w:rFonts w:ascii="Times New Roman" w:hAnsi="Times New Roman"/>
          <w:sz w:val="20"/>
          <w:szCs w:val="20"/>
        </w:rPr>
        <w:t xml:space="preserve">4.1., </w:t>
      </w:r>
      <w:r w:rsidR="00783507" w:rsidRPr="00380B42">
        <w:rPr>
          <w:rFonts w:ascii="Times New Roman" w:hAnsi="Times New Roman"/>
          <w:sz w:val="20"/>
          <w:szCs w:val="20"/>
        </w:rPr>
        <w:t>4.2., 4.3</w:t>
      </w:r>
      <w:r w:rsidR="00163013" w:rsidRPr="00380B42">
        <w:rPr>
          <w:rFonts w:ascii="Times New Roman" w:hAnsi="Times New Roman"/>
          <w:sz w:val="20"/>
          <w:szCs w:val="20"/>
        </w:rPr>
        <w:t>.</w:t>
      </w:r>
      <w:r w:rsidR="004540D5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7</w:t>
      </w:r>
      <w:r w:rsidR="00C12D7D" w:rsidRPr="00380B42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</w:t>
      </w:r>
      <w:r w:rsidR="00C15EC8" w:rsidRPr="00380B42">
        <w:rPr>
          <w:rFonts w:ascii="Times New Roman" w:hAnsi="Times New Roman"/>
          <w:sz w:val="20"/>
          <w:szCs w:val="20"/>
        </w:rPr>
        <w:t xml:space="preserve">.1. </w:t>
      </w:r>
      <w:r w:rsidR="00783507" w:rsidRPr="00380B42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380B42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8</w:t>
      </w:r>
      <w:r w:rsidR="000D13C7" w:rsidRPr="00380B42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.2.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380B42">
        <w:rPr>
          <w:rFonts w:ascii="Times New Roman" w:hAnsi="Times New Roman"/>
          <w:sz w:val="20"/>
          <w:szCs w:val="20"/>
        </w:rPr>
        <w:t>разделе</w:t>
      </w:r>
      <w:r w:rsidR="000D13C7" w:rsidRPr="00380B42">
        <w:rPr>
          <w:rFonts w:ascii="Times New Roman" w:hAnsi="Times New Roman"/>
          <w:sz w:val="20"/>
          <w:szCs w:val="20"/>
        </w:rPr>
        <w:t xml:space="preserve"> 1</w:t>
      </w:r>
      <w:r w:rsidR="0030410C" w:rsidRPr="00380B42">
        <w:rPr>
          <w:rFonts w:ascii="Times New Roman" w:hAnsi="Times New Roman"/>
          <w:sz w:val="20"/>
          <w:szCs w:val="20"/>
        </w:rPr>
        <w:t>0 настоящего</w:t>
      </w:r>
      <w:r w:rsidR="000D13C7" w:rsidRPr="00380B42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245DFE" w:rsidRPr="00380B42">
        <w:rPr>
          <w:rFonts w:ascii="Times New Roman" w:hAnsi="Times New Roman"/>
          <w:sz w:val="20"/>
          <w:szCs w:val="20"/>
        </w:rPr>
        <w:t>3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380B42">
        <w:rPr>
          <w:rFonts w:ascii="Times New Roman" w:hAnsi="Times New Roman"/>
          <w:sz w:val="20"/>
          <w:szCs w:val="20"/>
        </w:rPr>
        <w:t>5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245DFE" w:rsidRPr="00380B42">
        <w:rPr>
          <w:rFonts w:ascii="Times New Roman" w:hAnsi="Times New Roman"/>
          <w:sz w:val="20"/>
          <w:szCs w:val="20"/>
        </w:rPr>
        <w:t>(</w:t>
      </w:r>
      <w:r w:rsidR="0067768A" w:rsidRPr="00380B42">
        <w:rPr>
          <w:rFonts w:ascii="Times New Roman" w:hAnsi="Times New Roman"/>
          <w:sz w:val="20"/>
          <w:szCs w:val="20"/>
        </w:rPr>
        <w:t>пять</w:t>
      </w:r>
      <w:r w:rsidR="00245DFE" w:rsidRPr="00380B42">
        <w:rPr>
          <w:rFonts w:ascii="Times New Roman" w:hAnsi="Times New Roman"/>
          <w:sz w:val="20"/>
          <w:szCs w:val="20"/>
        </w:rPr>
        <w:t xml:space="preserve">) </w:t>
      </w:r>
      <w:r w:rsidR="000D13C7" w:rsidRPr="00380B42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241F6F" w:rsidRPr="00380B42">
        <w:rPr>
          <w:rFonts w:ascii="Times New Roman" w:hAnsi="Times New Roman"/>
          <w:sz w:val="20"/>
          <w:szCs w:val="20"/>
        </w:rPr>
        <w:t xml:space="preserve">.4. </w:t>
      </w:r>
      <w:r w:rsidR="000D13C7" w:rsidRPr="00380B42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380B42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380B42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380B42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9</w:t>
      </w:r>
      <w:r w:rsidR="000D13C7" w:rsidRPr="00380B42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380B42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9.2. 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C15EC8" w:rsidRPr="00380B42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B1ABA" w:rsidRPr="00380B42" w:rsidRDefault="001B1ABA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380B42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10</w:t>
      </w:r>
      <w:r w:rsidR="00C15EC8" w:rsidRPr="00380B42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380B42" w:rsidTr="00E20307"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Корчина Нина Александровна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ОП Кемерово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650032, Кемеровская область, , Кемерово, ул.1 Школьный проезд д.46 кв.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650032, Кемеровская область, , Кемерово, ул.1 Школьный проезд д.46 кв.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  <w:r w:rsidR="00C119A5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650000, г.Кемерово, проспект Ленина, 55, офис 706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3209 номер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745483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420545001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Отделением №1 отдела УФМС России по Кемеровской области в Заводском районе гор. Кемерова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18.08.2009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07.06.1989 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C119A5">
        <w:trPr>
          <w:trHeight w:val="187"/>
        </w:trPr>
        <w:tc>
          <w:tcPr>
            <w:tcW w:w="4672" w:type="dxa"/>
          </w:tcPr>
          <w:p w:rsidR="00644347" w:rsidRPr="00380B42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380B42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380B42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 xml:space="preserve">_____________/____________________/            </w:t>
      </w:r>
      <w:r w:rsidR="0058273F" w:rsidRPr="00380B42">
        <w:rPr>
          <w:rFonts w:ascii="Times New Roman" w:hAnsi="Times New Roman"/>
          <w:sz w:val="20"/>
          <w:szCs w:val="20"/>
        </w:rPr>
        <w:tab/>
      </w:r>
      <w:r w:rsidR="0058273F" w:rsidRPr="00380B42">
        <w:rPr>
          <w:rFonts w:ascii="Times New Roman" w:hAnsi="Times New Roman"/>
          <w:sz w:val="20"/>
          <w:szCs w:val="20"/>
        </w:rPr>
        <w:tab/>
        <w:t>_____________/</w:t>
      </w:r>
      <w:r w:rsidR="0058273F"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Щеглова Ольга Владимировна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A67E64" w:rsidRPr="00380B42" w:rsidRDefault="00A67E6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№7322 от</w:t>
      </w:r>
      <w:r w:rsidR="0026710A">
        <w:rPr>
          <w:rFonts w:ascii="Times New Roman" w:hAnsi="Times New Roman"/>
          <w:sz w:val="20"/>
          <w:szCs w:val="20"/>
        </w:rPr>
        <w:t xml:space="preserve"> 15.06.2023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8C6C1F" w:rsidRPr="00380B42" w:rsidTr="001B1ABA">
        <w:tc>
          <w:tcPr>
            <w:tcW w:w="675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ПАО Росбанк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ПАО Росбанк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80B42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>Я,</w:t>
      </w:r>
      <w:r w:rsidR="0026710A">
        <w:rPr>
          <w:bCs/>
        </w:rPr>
        <w:t xml:space="preserve"> Корчина Нина Александровна, паспорт: серия</w:t>
      </w:r>
      <w:r w:rsidR="0026710A">
        <w:t xml:space="preserve"> 3209 номер</w:t>
      </w:r>
      <w:r w:rsidR="0026710A">
        <w:t xml:space="preserve"> 745483, выданный</w:t>
      </w:r>
      <w:r w:rsidR="0026710A">
        <w:t xml:space="preserve"> Отделением №1 отдела УФМС России по Кемеровской области в Заводском районе гор. Кемерова</w:t>
      </w:r>
      <w:r w:rsidR="0026710A">
        <w:t xml:space="preserve"> 18.08.2009,</w:t>
      </w:r>
      <w:r w:rsidR="0026710A">
        <w:t xml:space="preserve"> 07.06.1989 года рождения, зарегистрированный по адресу:</w:t>
      </w:r>
      <w:r w:rsidR="0026710A">
        <w:t xml:space="preserve"> 650032, Кемеровская область, , Кемерово, ул.1 Школьный проезд д.46 кв.</w:t>
      </w:r>
      <w:r w:rsidR="0026710A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Щеглова Ольга Владимировна</w:t>
      </w:r>
    </w:p>
    <w:p w:rsidR="00A67E64" w:rsidRPr="00380B42" w:rsidRDefault="008C6C1F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035A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№7322 от</w:t>
      </w:r>
      <w:r w:rsidR="0026710A">
        <w:rPr>
          <w:rFonts w:ascii="Times New Roman" w:hAnsi="Times New Roman"/>
          <w:sz w:val="20"/>
          <w:szCs w:val="20"/>
        </w:rPr>
        <w:t xml:space="preserve"> 15.06.2023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F5C4D" w:rsidRPr="00CC495A" w:rsidRDefault="008F5C4D" w:rsidP="008F5C4D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8F5C4D" w:rsidRPr="00CC495A" w:rsidRDefault="008F5C4D" w:rsidP="008F5C4D">
      <w:pPr>
        <w:pStyle w:val="ab"/>
        <w:ind w:firstLine="360"/>
        <w:jc w:val="center"/>
        <w:rPr>
          <w:b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Корчина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Нина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Александровна</w:t>
            </w:r>
          </w:p>
        </w:tc>
      </w:tr>
      <w:tr w:rsidR="008F5C4D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3209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745483</w:t>
            </w:r>
          </w:p>
          <w:p w:rsidR="008F5C4D" w:rsidRPr="000D7829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Отделением №1 отдела УФМС России по Кемеровской области в Заводском районе гор. Кемерова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18.08.2009 г.</w:t>
            </w:r>
          </w:p>
        </w:tc>
      </w:tr>
      <w:tr w:rsidR="008F5C4D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420543234164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148-525-864 96</w:t>
            </w:r>
          </w:p>
        </w:tc>
      </w:tr>
      <w:tr w:rsidR="008F5C4D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07.06.1989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гор.Кемерово</w:t>
            </w:r>
          </w:p>
        </w:tc>
      </w:tr>
      <w:tr w:rsidR="008F5C4D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650032, Кемеровская область, , Кемерово, ул.1 Школьный проезд д.46 кв.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650032, Кемеровская область, , Кемерово, ул.1 Школьный проезд д.46 кв.</w:t>
            </w: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ИП Жданов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г.Кемерово, ул. Патриотов, д. 32</w:t>
            </w:r>
          </w:p>
        </w:tc>
      </w:tr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продавец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 мес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8F5C4D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холост/не замужем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C4D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8F5C4D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официально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ИП Жданов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продавец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 мес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г.Кемерово, ул. Патриотов, д. 32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8F5C4D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5D7F18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A30CF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8F5C4D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8F5C4D" w:rsidRPr="00A21C83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F5C4D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8F5C4D" w:rsidRPr="001C545B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8F5C4D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A21C83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380B42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A30CF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8F5C4D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8F5C4D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8F5C4D" w:rsidRPr="00CC495A" w:rsidRDefault="008F5C4D" w:rsidP="008F5C4D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A67E64" w:rsidRPr="00380B42" w:rsidRDefault="008F5C4D" w:rsidP="008F5C4D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Щеглова Ольга Владимировна</w:t>
      </w:r>
    </w:p>
    <w:p w:rsidR="00A67E64" w:rsidRPr="00380B42" w:rsidRDefault="00A67E64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55FF2" w:rsidRDefault="00855FF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№7322 от</w:t>
      </w:r>
      <w:r w:rsidR="0026710A">
        <w:rPr>
          <w:rFonts w:ascii="Times New Roman" w:hAnsi="Times New Roman"/>
          <w:sz w:val="20"/>
          <w:szCs w:val="20"/>
        </w:rPr>
        <w:t xml:space="preserve"> 15.06.2023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Расписка об ознакомлении с процедурой признания несостоятельным (банкротом)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клиента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tab/>
        <w:t>Мне,</w:t>
      </w:r>
      <w:r w:rsidR="0026710A">
        <w:t xml:space="preserve"> Корчина Нина Александровна, разъяснено и понятно, что:</w:t>
      </w:r>
    </w:p>
    <w:p w:rsidR="008C6C1F" w:rsidRPr="00380B42" w:rsidRDefault="008C6C1F" w:rsidP="008C6C1F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80B42">
        <w:rPr>
          <w:rFonts w:ascii="Times New Roman" w:hAnsi="Times New Roman"/>
          <w:sz w:val="20"/>
          <w:szCs w:val="20"/>
          <w:u w:val="single"/>
        </w:rPr>
        <w:t>ВСЕ</w:t>
      </w:r>
      <w:r w:rsidRPr="00380B42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и оплатить </w:t>
      </w:r>
      <w:r w:rsidR="009F4CFA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80B42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380B42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80B42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80B42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80B42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8C6C1F" w:rsidRPr="00380B42" w:rsidRDefault="00666BF4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20</w:t>
      </w:r>
      <w:r w:rsidR="008C6C1F" w:rsidRPr="00380B42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8C6C1F" w:rsidRPr="00380B42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380B42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  <w:t>Я,</w:t>
      </w:r>
      <w:r w:rsidR="0026710A">
        <w:rPr>
          <w:rFonts w:ascii="Times New Roman" w:hAnsi="Times New Roman"/>
          <w:sz w:val="20"/>
          <w:szCs w:val="20"/>
        </w:rPr>
        <w:t xml:space="preserve"> Корчина Нина Александровна,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 xml:space="preserve">_____________/__________________________________________________________________/____________________               </w:t>
      </w:r>
    </w:p>
    <w:p w:rsidR="008C6C1F" w:rsidRPr="00380B42" w:rsidRDefault="008C6C1F" w:rsidP="008C6C1F">
      <w:pPr>
        <w:pStyle w:val="ab"/>
        <w:ind w:firstLine="360"/>
        <w:jc w:val="both"/>
        <w:rPr>
          <w:bCs/>
          <w:sz w:val="18"/>
          <w:szCs w:val="18"/>
        </w:rPr>
      </w:pPr>
      <w:r w:rsidRPr="00380B42">
        <w:rPr>
          <w:bCs/>
          <w:sz w:val="18"/>
          <w:szCs w:val="18"/>
        </w:rPr>
        <w:t xml:space="preserve">      подпись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дата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№7322 от</w:t>
      </w:r>
      <w:r w:rsidR="0026710A">
        <w:rPr>
          <w:rFonts w:ascii="Times New Roman" w:hAnsi="Times New Roman"/>
          <w:sz w:val="20"/>
          <w:szCs w:val="20"/>
        </w:rPr>
        <w:t xml:space="preserve"> 15.06.2023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Соглашение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6615F0" w:rsidRPr="00380B42">
        <w:rPr>
          <w:rFonts w:ascii="Times New Roman" w:hAnsi="Times New Roman"/>
          <w:b/>
          <w:sz w:val="20"/>
          <w:szCs w:val="20"/>
        </w:rPr>
        <w:t>оказания услуг</w:t>
      </w:r>
      <w:r w:rsidRPr="00380B42">
        <w:rPr>
          <w:rFonts w:ascii="Times New Roman" w:hAnsi="Times New Roman"/>
          <w:b/>
          <w:sz w:val="20"/>
          <w:szCs w:val="20"/>
        </w:rPr>
        <w:t xml:space="preserve"> №7322 от</w:t>
      </w:r>
      <w:r w:rsidR="0026710A">
        <w:rPr>
          <w:rFonts w:ascii="Times New Roman" w:hAnsi="Times New Roman"/>
          <w:b/>
          <w:sz w:val="20"/>
          <w:szCs w:val="20"/>
        </w:rPr>
        <w:t xml:space="preserve"> 15.06.2023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Гражданин</w:t>
      </w:r>
      <w:r w:rsidR="0026710A">
        <w:rPr>
          <w:rFonts w:ascii="Times New Roman" w:hAnsi="Times New Roman"/>
          <w:sz w:val="20"/>
          <w:szCs w:val="20"/>
        </w:rPr>
        <w:t xml:space="preserve"> Корчина Нина Александровна, с одной стороны, и </w:t>
      </w:r>
      <w:r w:rsidR="0026710A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8C6C1F" w:rsidRPr="00380B42" w:rsidRDefault="008C6C1F" w:rsidP="008C6C1F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8C6C1F" w:rsidRPr="00380B42" w:rsidRDefault="008C6C1F" w:rsidP="008C6C1F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Щеглова Ольга Владимировна</w:t>
      </w:r>
    </w:p>
    <w:p w:rsidR="008C6C1F" w:rsidRPr="00795FC1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rPr>
          <w:sz w:val="20"/>
          <w:szCs w:val="20"/>
        </w:rPr>
      </w:pPr>
    </w:p>
    <w:p w:rsidR="008C6C1F" w:rsidRDefault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8C6C1F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5B4" w:rsidRDefault="00B455B4" w:rsidP="002327A6">
      <w:pPr>
        <w:spacing w:after="0" w:line="240" w:lineRule="auto"/>
      </w:pPr>
      <w:r>
        <w:separator/>
      </w:r>
    </w:p>
  </w:endnote>
  <w:endnote w:type="continuationSeparator" w:id="1">
    <w:p w:rsidR="00B455B4" w:rsidRDefault="00B455B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9C" w:rsidRPr="00AA5E2A" w:rsidRDefault="0026269C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26269C" w:rsidRPr="00B23A69" w:rsidRDefault="0026269C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5B4" w:rsidRDefault="00B455B4" w:rsidP="002327A6">
      <w:pPr>
        <w:spacing w:after="0" w:line="240" w:lineRule="auto"/>
      </w:pPr>
      <w:r>
        <w:separator/>
      </w:r>
    </w:p>
  </w:footnote>
  <w:footnote w:type="continuationSeparator" w:id="1">
    <w:p w:rsidR="00B455B4" w:rsidRDefault="00B455B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9C" w:rsidRDefault="00A47C29">
    <w:pPr>
      <w:pStyle w:val="a4"/>
      <w:jc w:val="center"/>
    </w:pPr>
    <w:fldSimple w:instr="PAGE   \* MERGEFORMAT">
      <w:r w:rsidR="00D00822">
        <w:rPr>
          <w:noProof/>
        </w:rPr>
        <w:t>9</w:t>
      </w:r>
    </w:fldSimple>
  </w:p>
  <w:p w:rsidR="0026269C" w:rsidRDefault="0026269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74082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5A9F"/>
    <w:rsid w:val="00036346"/>
    <w:rsid w:val="00042DD2"/>
    <w:rsid w:val="000432EC"/>
    <w:rsid w:val="00047F1A"/>
    <w:rsid w:val="00052313"/>
    <w:rsid w:val="00052AC7"/>
    <w:rsid w:val="00056288"/>
    <w:rsid w:val="00074897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047"/>
    <w:rsid w:val="000D666B"/>
    <w:rsid w:val="000E0735"/>
    <w:rsid w:val="000E7CE2"/>
    <w:rsid w:val="000F05F9"/>
    <w:rsid w:val="000F0D59"/>
    <w:rsid w:val="000F37CD"/>
    <w:rsid w:val="00100F58"/>
    <w:rsid w:val="0011375C"/>
    <w:rsid w:val="001322B3"/>
    <w:rsid w:val="00141BE1"/>
    <w:rsid w:val="00144541"/>
    <w:rsid w:val="0015229B"/>
    <w:rsid w:val="001523DC"/>
    <w:rsid w:val="00163013"/>
    <w:rsid w:val="001644D7"/>
    <w:rsid w:val="00172DAF"/>
    <w:rsid w:val="00172FEA"/>
    <w:rsid w:val="00176261"/>
    <w:rsid w:val="00185924"/>
    <w:rsid w:val="00190911"/>
    <w:rsid w:val="00190D3F"/>
    <w:rsid w:val="00191833"/>
    <w:rsid w:val="00196107"/>
    <w:rsid w:val="001A0386"/>
    <w:rsid w:val="001A0FDA"/>
    <w:rsid w:val="001A20C1"/>
    <w:rsid w:val="001A3FA7"/>
    <w:rsid w:val="001A68D9"/>
    <w:rsid w:val="001A7EA4"/>
    <w:rsid w:val="001B1ABA"/>
    <w:rsid w:val="001B26A0"/>
    <w:rsid w:val="001B4A4A"/>
    <w:rsid w:val="001B6EDC"/>
    <w:rsid w:val="001C07BC"/>
    <w:rsid w:val="001C35DA"/>
    <w:rsid w:val="001C545B"/>
    <w:rsid w:val="001C5FE6"/>
    <w:rsid w:val="001C7231"/>
    <w:rsid w:val="001D512C"/>
    <w:rsid w:val="001D6127"/>
    <w:rsid w:val="001D72B8"/>
    <w:rsid w:val="001E5656"/>
    <w:rsid w:val="001F63F9"/>
    <w:rsid w:val="00200758"/>
    <w:rsid w:val="00200B85"/>
    <w:rsid w:val="002126E9"/>
    <w:rsid w:val="00213DC3"/>
    <w:rsid w:val="00214F3A"/>
    <w:rsid w:val="002178B6"/>
    <w:rsid w:val="00221D2A"/>
    <w:rsid w:val="002230C6"/>
    <w:rsid w:val="002256DF"/>
    <w:rsid w:val="002271D5"/>
    <w:rsid w:val="002327A6"/>
    <w:rsid w:val="00241F6F"/>
    <w:rsid w:val="002443CF"/>
    <w:rsid w:val="00245DFE"/>
    <w:rsid w:val="00250463"/>
    <w:rsid w:val="002521F1"/>
    <w:rsid w:val="00255AEA"/>
    <w:rsid w:val="0026269C"/>
    <w:rsid w:val="002633E0"/>
    <w:rsid w:val="0026710A"/>
    <w:rsid w:val="00267B64"/>
    <w:rsid w:val="002761BC"/>
    <w:rsid w:val="002763B6"/>
    <w:rsid w:val="00277499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4089E"/>
    <w:rsid w:val="003430B9"/>
    <w:rsid w:val="00350125"/>
    <w:rsid w:val="003572B0"/>
    <w:rsid w:val="00360A64"/>
    <w:rsid w:val="003676A0"/>
    <w:rsid w:val="00377D0A"/>
    <w:rsid w:val="00380B42"/>
    <w:rsid w:val="00382E7E"/>
    <w:rsid w:val="00394DE0"/>
    <w:rsid w:val="00395769"/>
    <w:rsid w:val="00397F34"/>
    <w:rsid w:val="003A114C"/>
    <w:rsid w:val="003A2357"/>
    <w:rsid w:val="003B3ED7"/>
    <w:rsid w:val="003B599A"/>
    <w:rsid w:val="003B7654"/>
    <w:rsid w:val="003B7E02"/>
    <w:rsid w:val="003C7666"/>
    <w:rsid w:val="003D219B"/>
    <w:rsid w:val="003E2867"/>
    <w:rsid w:val="003E441C"/>
    <w:rsid w:val="003F1EE0"/>
    <w:rsid w:val="00401646"/>
    <w:rsid w:val="00406F2E"/>
    <w:rsid w:val="00406F9B"/>
    <w:rsid w:val="00407057"/>
    <w:rsid w:val="004227DD"/>
    <w:rsid w:val="00426715"/>
    <w:rsid w:val="00443ABF"/>
    <w:rsid w:val="00450C57"/>
    <w:rsid w:val="004540D5"/>
    <w:rsid w:val="00455DF2"/>
    <w:rsid w:val="00457989"/>
    <w:rsid w:val="00457A98"/>
    <w:rsid w:val="00466721"/>
    <w:rsid w:val="004667DD"/>
    <w:rsid w:val="00472FEF"/>
    <w:rsid w:val="0047761D"/>
    <w:rsid w:val="00480D80"/>
    <w:rsid w:val="00481F8A"/>
    <w:rsid w:val="00496767"/>
    <w:rsid w:val="004A0C22"/>
    <w:rsid w:val="004C2CB7"/>
    <w:rsid w:val="004C6E55"/>
    <w:rsid w:val="004C7760"/>
    <w:rsid w:val="004D128C"/>
    <w:rsid w:val="004D5E5C"/>
    <w:rsid w:val="004D7789"/>
    <w:rsid w:val="004E11A7"/>
    <w:rsid w:val="004E1F15"/>
    <w:rsid w:val="004F222F"/>
    <w:rsid w:val="004F2A83"/>
    <w:rsid w:val="004F7FD1"/>
    <w:rsid w:val="005031A8"/>
    <w:rsid w:val="00511306"/>
    <w:rsid w:val="00511A82"/>
    <w:rsid w:val="0052099E"/>
    <w:rsid w:val="00522942"/>
    <w:rsid w:val="00523E8C"/>
    <w:rsid w:val="00530786"/>
    <w:rsid w:val="00536FD6"/>
    <w:rsid w:val="00547F50"/>
    <w:rsid w:val="00564EE9"/>
    <w:rsid w:val="00566238"/>
    <w:rsid w:val="00570001"/>
    <w:rsid w:val="00570877"/>
    <w:rsid w:val="00576E88"/>
    <w:rsid w:val="00580068"/>
    <w:rsid w:val="0058007A"/>
    <w:rsid w:val="0058273F"/>
    <w:rsid w:val="005830E2"/>
    <w:rsid w:val="00593295"/>
    <w:rsid w:val="005A1565"/>
    <w:rsid w:val="005A1BBB"/>
    <w:rsid w:val="005A2019"/>
    <w:rsid w:val="005A48FB"/>
    <w:rsid w:val="005A4E8F"/>
    <w:rsid w:val="005A6E4C"/>
    <w:rsid w:val="005C0E76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99A"/>
    <w:rsid w:val="0061787C"/>
    <w:rsid w:val="00621DFC"/>
    <w:rsid w:val="00625665"/>
    <w:rsid w:val="00636CCD"/>
    <w:rsid w:val="00640C95"/>
    <w:rsid w:val="00644347"/>
    <w:rsid w:val="0065437C"/>
    <w:rsid w:val="006615F0"/>
    <w:rsid w:val="00664EB8"/>
    <w:rsid w:val="0066699F"/>
    <w:rsid w:val="00666BF4"/>
    <w:rsid w:val="00670CB8"/>
    <w:rsid w:val="00671AF7"/>
    <w:rsid w:val="00671B90"/>
    <w:rsid w:val="00675B56"/>
    <w:rsid w:val="0067768A"/>
    <w:rsid w:val="00685623"/>
    <w:rsid w:val="0069489F"/>
    <w:rsid w:val="00696E17"/>
    <w:rsid w:val="006A0BC3"/>
    <w:rsid w:val="006A174E"/>
    <w:rsid w:val="006A3182"/>
    <w:rsid w:val="006A3A46"/>
    <w:rsid w:val="006B02A1"/>
    <w:rsid w:val="006C3FAF"/>
    <w:rsid w:val="006C569B"/>
    <w:rsid w:val="006C6607"/>
    <w:rsid w:val="006D1F8C"/>
    <w:rsid w:val="006E285A"/>
    <w:rsid w:val="006E68D2"/>
    <w:rsid w:val="006F41EF"/>
    <w:rsid w:val="0070769F"/>
    <w:rsid w:val="00710ECB"/>
    <w:rsid w:val="00711797"/>
    <w:rsid w:val="007157C2"/>
    <w:rsid w:val="00720D04"/>
    <w:rsid w:val="00732C42"/>
    <w:rsid w:val="0073654A"/>
    <w:rsid w:val="007405AE"/>
    <w:rsid w:val="00757780"/>
    <w:rsid w:val="00767D4B"/>
    <w:rsid w:val="00776DBC"/>
    <w:rsid w:val="00780781"/>
    <w:rsid w:val="00783507"/>
    <w:rsid w:val="00785DE9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02"/>
    <w:rsid w:val="007D6191"/>
    <w:rsid w:val="007D6FC5"/>
    <w:rsid w:val="007E3DC2"/>
    <w:rsid w:val="007E612E"/>
    <w:rsid w:val="007F19AB"/>
    <w:rsid w:val="007F1D0A"/>
    <w:rsid w:val="007F3F4B"/>
    <w:rsid w:val="00800E38"/>
    <w:rsid w:val="00816C55"/>
    <w:rsid w:val="008236BB"/>
    <w:rsid w:val="00845608"/>
    <w:rsid w:val="0085220F"/>
    <w:rsid w:val="0085382B"/>
    <w:rsid w:val="00855FF2"/>
    <w:rsid w:val="00857152"/>
    <w:rsid w:val="0086160C"/>
    <w:rsid w:val="008629FD"/>
    <w:rsid w:val="00872B02"/>
    <w:rsid w:val="00874003"/>
    <w:rsid w:val="00875CB9"/>
    <w:rsid w:val="0088102E"/>
    <w:rsid w:val="00885423"/>
    <w:rsid w:val="00885DB5"/>
    <w:rsid w:val="00893CBD"/>
    <w:rsid w:val="00897214"/>
    <w:rsid w:val="008C03F2"/>
    <w:rsid w:val="008C0A3E"/>
    <w:rsid w:val="008C1AD4"/>
    <w:rsid w:val="008C1B2C"/>
    <w:rsid w:val="008C61F1"/>
    <w:rsid w:val="008C6C1F"/>
    <w:rsid w:val="008D0702"/>
    <w:rsid w:val="008D4D67"/>
    <w:rsid w:val="008D6D32"/>
    <w:rsid w:val="008E05B7"/>
    <w:rsid w:val="008E0E29"/>
    <w:rsid w:val="008E7A01"/>
    <w:rsid w:val="008F1E9B"/>
    <w:rsid w:val="008F38B6"/>
    <w:rsid w:val="008F5C4D"/>
    <w:rsid w:val="0090619B"/>
    <w:rsid w:val="00912C76"/>
    <w:rsid w:val="00916365"/>
    <w:rsid w:val="00917801"/>
    <w:rsid w:val="009238B2"/>
    <w:rsid w:val="009351A6"/>
    <w:rsid w:val="00935233"/>
    <w:rsid w:val="00937E0A"/>
    <w:rsid w:val="009519D3"/>
    <w:rsid w:val="009534DD"/>
    <w:rsid w:val="00954678"/>
    <w:rsid w:val="009605F7"/>
    <w:rsid w:val="00960652"/>
    <w:rsid w:val="00973003"/>
    <w:rsid w:val="00975695"/>
    <w:rsid w:val="00977676"/>
    <w:rsid w:val="009826F4"/>
    <w:rsid w:val="0098468C"/>
    <w:rsid w:val="00986365"/>
    <w:rsid w:val="00987EB6"/>
    <w:rsid w:val="00992068"/>
    <w:rsid w:val="00992810"/>
    <w:rsid w:val="009A7F6C"/>
    <w:rsid w:val="009E0C7E"/>
    <w:rsid w:val="009E1EA3"/>
    <w:rsid w:val="009E57C2"/>
    <w:rsid w:val="009F2AF9"/>
    <w:rsid w:val="009F36D0"/>
    <w:rsid w:val="009F4CFA"/>
    <w:rsid w:val="009F54BA"/>
    <w:rsid w:val="00A007FA"/>
    <w:rsid w:val="00A04CEC"/>
    <w:rsid w:val="00A10B21"/>
    <w:rsid w:val="00A12AF5"/>
    <w:rsid w:val="00A169EE"/>
    <w:rsid w:val="00A216CE"/>
    <w:rsid w:val="00A25D38"/>
    <w:rsid w:val="00A36D3C"/>
    <w:rsid w:val="00A405E6"/>
    <w:rsid w:val="00A4119A"/>
    <w:rsid w:val="00A43891"/>
    <w:rsid w:val="00A47C29"/>
    <w:rsid w:val="00A47FBF"/>
    <w:rsid w:val="00A52C15"/>
    <w:rsid w:val="00A53BB0"/>
    <w:rsid w:val="00A54C1B"/>
    <w:rsid w:val="00A56255"/>
    <w:rsid w:val="00A56B00"/>
    <w:rsid w:val="00A57D3C"/>
    <w:rsid w:val="00A67391"/>
    <w:rsid w:val="00A67E64"/>
    <w:rsid w:val="00A74373"/>
    <w:rsid w:val="00A75326"/>
    <w:rsid w:val="00A85CF6"/>
    <w:rsid w:val="00AA5E2A"/>
    <w:rsid w:val="00AA6D6D"/>
    <w:rsid w:val="00AB0006"/>
    <w:rsid w:val="00AB3C42"/>
    <w:rsid w:val="00AC2F39"/>
    <w:rsid w:val="00AC3590"/>
    <w:rsid w:val="00AC3751"/>
    <w:rsid w:val="00AD167E"/>
    <w:rsid w:val="00AD3FAA"/>
    <w:rsid w:val="00AE17BD"/>
    <w:rsid w:val="00AE38A3"/>
    <w:rsid w:val="00AE6120"/>
    <w:rsid w:val="00AE7C80"/>
    <w:rsid w:val="00AE7E41"/>
    <w:rsid w:val="00AF2FBF"/>
    <w:rsid w:val="00AF53FD"/>
    <w:rsid w:val="00AF6F3F"/>
    <w:rsid w:val="00B21F07"/>
    <w:rsid w:val="00B22BC8"/>
    <w:rsid w:val="00B23A69"/>
    <w:rsid w:val="00B42224"/>
    <w:rsid w:val="00B455B4"/>
    <w:rsid w:val="00B46019"/>
    <w:rsid w:val="00B50314"/>
    <w:rsid w:val="00B509ED"/>
    <w:rsid w:val="00B524E9"/>
    <w:rsid w:val="00B57A52"/>
    <w:rsid w:val="00B62510"/>
    <w:rsid w:val="00B664D9"/>
    <w:rsid w:val="00B66A7B"/>
    <w:rsid w:val="00B818A4"/>
    <w:rsid w:val="00BB0D75"/>
    <w:rsid w:val="00BB27D5"/>
    <w:rsid w:val="00BB2AA7"/>
    <w:rsid w:val="00BB30DF"/>
    <w:rsid w:val="00BB3473"/>
    <w:rsid w:val="00BB7069"/>
    <w:rsid w:val="00BB7B18"/>
    <w:rsid w:val="00BC1632"/>
    <w:rsid w:val="00BC78E0"/>
    <w:rsid w:val="00BC790A"/>
    <w:rsid w:val="00BE2A86"/>
    <w:rsid w:val="00BE6283"/>
    <w:rsid w:val="00BF438D"/>
    <w:rsid w:val="00BF4509"/>
    <w:rsid w:val="00BF68F0"/>
    <w:rsid w:val="00C119A5"/>
    <w:rsid w:val="00C12D7D"/>
    <w:rsid w:val="00C13B11"/>
    <w:rsid w:val="00C15EC8"/>
    <w:rsid w:val="00C22B34"/>
    <w:rsid w:val="00C378BD"/>
    <w:rsid w:val="00C447E1"/>
    <w:rsid w:val="00C45EA5"/>
    <w:rsid w:val="00C478CE"/>
    <w:rsid w:val="00C54CFC"/>
    <w:rsid w:val="00C55618"/>
    <w:rsid w:val="00C55CF9"/>
    <w:rsid w:val="00C55E43"/>
    <w:rsid w:val="00C62C8D"/>
    <w:rsid w:val="00C63916"/>
    <w:rsid w:val="00C64E9C"/>
    <w:rsid w:val="00C65C14"/>
    <w:rsid w:val="00C7171B"/>
    <w:rsid w:val="00C74B1D"/>
    <w:rsid w:val="00C7739C"/>
    <w:rsid w:val="00CA30CF"/>
    <w:rsid w:val="00CA7817"/>
    <w:rsid w:val="00CB4FBD"/>
    <w:rsid w:val="00CC6687"/>
    <w:rsid w:val="00CD3572"/>
    <w:rsid w:val="00CD636F"/>
    <w:rsid w:val="00CD7E86"/>
    <w:rsid w:val="00CD7FE1"/>
    <w:rsid w:val="00CE37B6"/>
    <w:rsid w:val="00CE461E"/>
    <w:rsid w:val="00CE4B52"/>
    <w:rsid w:val="00CE602F"/>
    <w:rsid w:val="00CF1827"/>
    <w:rsid w:val="00CF2675"/>
    <w:rsid w:val="00CF334A"/>
    <w:rsid w:val="00CF4DB1"/>
    <w:rsid w:val="00D00822"/>
    <w:rsid w:val="00D01970"/>
    <w:rsid w:val="00D01F55"/>
    <w:rsid w:val="00D028CB"/>
    <w:rsid w:val="00D115E6"/>
    <w:rsid w:val="00D17F13"/>
    <w:rsid w:val="00D20497"/>
    <w:rsid w:val="00D30CF6"/>
    <w:rsid w:val="00D3197F"/>
    <w:rsid w:val="00D35DD5"/>
    <w:rsid w:val="00D360AF"/>
    <w:rsid w:val="00D451BE"/>
    <w:rsid w:val="00D50F65"/>
    <w:rsid w:val="00D61384"/>
    <w:rsid w:val="00D61ED4"/>
    <w:rsid w:val="00D701BE"/>
    <w:rsid w:val="00D70818"/>
    <w:rsid w:val="00D709DA"/>
    <w:rsid w:val="00D7161E"/>
    <w:rsid w:val="00D72A8B"/>
    <w:rsid w:val="00DA0F66"/>
    <w:rsid w:val="00DA375E"/>
    <w:rsid w:val="00DA5A62"/>
    <w:rsid w:val="00DB601D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574A"/>
    <w:rsid w:val="00DF1105"/>
    <w:rsid w:val="00DF513E"/>
    <w:rsid w:val="00DF7500"/>
    <w:rsid w:val="00DF7EC9"/>
    <w:rsid w:val="00E017B7"/>
    <w:rsid w:val="00E05C73"/>
    <w:rsid w:val="00E106D0"/>
    <w:rsid w:val="00E126C0"/>
    <w:rsid w:val="00E15E40"/>
    <w:rsid w:val="00E17916"/>
    <w:rsid w:val="00E20307"/>
    <w:rsid w:val="00E20F64"/>
    <w:rsid w:val="00E34562"/>
    <w:rsid w:val="00E35A52"/>
    <w:rsid w:val="00E36A71"/>
    <w:rsid w:val="00E419A6"/>
    <w:rsid w:val="00E52B64"/>
    <w:rsid w:val="00E6213F"/>
    <w:rsid w:val="00E81DF9"/>
    <w:rsid w:val="00E857C4"/>
    <w:rsid w:val="00E92B3F"/>
    <w:rsid w:val="00E93050"/>
    <w:rsid w:val="00E937B8"/>
    <w:rsid w:val="00E9599A"/>
    <w:rsid w:val="00E96E7A"/>
    <w:rsid w:val="00EA4037"/>
    <w:rsid w:val="00EB43B5"/>
    <w:rsid w:val="00EC59E1"/>
    <w:rsid w:val="00ED293F"/>
    <w:rsid w:val="00EE20E3"/>
    <w:rsid w:val="00EE4D08"/>
    <w:rsid w:val="00EF65E8"/>
    <w:rsid w:val="00F10BD7"/>
    <w:rsid w:val="00F1725F"/>
    <w:rsid w:val="00F17F5A"/>
    <w:rsid w:val="00F31774"/>
    <w:rsid w:val="00F3514D"/>
    <w:rsid w:val="00F351A3"/>
    <w:rsid w:val="00F359AB"/>
    <w:rsid w:val="00F36623"/>
    <w:rsid w:val="00F41F40"/>
    <w:rsid w:val="00F4227B"/>
    <w:rsid w:val="00F43C74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83A14"/>
    <w:rsid w:val="00FA17B0"/>
    <w:rsid w:val="00FA6DC2"/>
    <w:rsid w:val="00FA7AC7"/>
    <w:rsid w:val="00FC0FAB"/>
    <w:rsid w:val="00FD0D4D"/>
    <w:rsid w:val="00FE0130"/>
    <w:rsid w:val="00FF18CB"/>
    <w:rsid w:val="00FF1A18"/>
    <w:rsid w:val="00FF6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305</TotalTime>
  <Pages>15</Pages>
  <Words>5863</Words>
  <Characters>33423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15</cp:revision>
  <cp:lastPrinted>2022-05-30T05:16:00Z</cp:lastPrinted>
  <dcterms:created xsi:type="dcterms:W3CDTF">2022-07-04T09:49:00Z</dcterms:created>
  <dcterms:modified xsi:type="dcterms:W3CDTF">2023-03-24T07:59:00Z</dcterms:modified>
</cp:coreProperties>
</file>