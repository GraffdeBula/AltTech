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№7072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27.02.2023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Гончаренко Жанна Викторовна, паспорт: серия 5010 номер 753679, выданный Отделом УФМС России по Новосибирской области в Ленинском районе 29.11.2010, 22.10.1965 года рождения, зарегистрированный по адресу: 630054, Новосибирская обл., Ленинский, Новосибирск, ул.Плахотного д.43 кв.19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Гончаренко Жанна Викторовна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630054, Новосибирская обл., Ленинский, Новосибирск, ул.Плахотного д.43 кв.19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630054, Новосибирская обл., Ленинский, Новосибирск, ул.Плахотного д.43 кв.19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5010</w:t>
            </w:r>
            <w:r w:rsidRPr="005A6CF1">
              <w:t xml:space="preserve"> номер </w:t>
            </w:r>
            <w:r>
              <w:t>753679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Ленинском районе</w:t>
            </w:r>
            <w:r w:rsidRPr="005A6CF1">
              <w:t xml:space="preserve"> </w:t>
            </w:r>
            <w:r>
              <w:rPr>
                <w:lang w:val="en-US"/>
              </w:rPr>
              <w:t>29.11.2010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22.10.1965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89137296120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