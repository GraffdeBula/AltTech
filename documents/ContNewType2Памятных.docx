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632544">
        <w:rPr>
          <w:rFonts w:ascii="Times New Roman" w:hAnsi="Times New Roman"/>
          <w:b/>
        </w:rPr>
        <w:t xml:space="preserve">ДОГОВОР </w:t>
      </w:r>
      <w:r w:rsidR="00636CCD" w:rsidRPr="00632544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7326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Новосибирск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27.05.2023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Памятных Татьяна Валерьяновна, паспорт: серия</w:t>
      </w:r>
      <w:r w:rsidR="001C5957">
        <w:rPr>
          <w:rFonts w:ascii="Times New Roman" w:hAnsi="Times New Roman"/>
        </w:rPr>
        <w:t xml:space="preserve"> 5013  номер</w:t>
      </w:r>
      <w:r w:rsidR="001C5957">
        <w:rPr>
          <w:rFonts w:ascii="Times New Roman" w:hAnsi="Times New Roman"/>
        </w:rPr>
        <w:t xml:space="preserve"> 001442, выданный</w:t>
      </w:r>
      <w:r w:rsidR="001C5957">
        <w:rPr>
          <w:rFonts w:ascii="Times New Roman" w:hAnsi="Times New Roman"/>
        </w:rPr>
        <w:t xml:space="preserve"> Отделением в Заельцовском районе ОУФМС России по Новосибирской области в Калининском районе г. Новосибирска</w:t>
      </w:r>
      <w:r w:rsidR="001C5957">
        <w:rPr>
          <w:rFonts w:ascii="Times New Roman" w:hAnsi="Times New Roman"/>
        </w:rPr>
        <w:t xml:space="preserve"> 31.08.2012,</w:t>
      </w:r>
      <w:r w:rsidR="001C5957">
        <w:rPr>
          <w:rFonts w:ascii="Times New Roman" w:hAnsi="Times New Roman"/>
        </w:rPr>
        <w:t xml:space="preserve"> 01.08.1966 года рождения, зарегистрированный по адресу:</w:t>
      </w:r>
      <w:r w:rsidR="001C5957">
        <w:rPr>
          <w:rFonts w:ascii="Times New Roman" w:hAnsi="Times New Roman"/>
        </w:rPr>
        <w:t xml:space="preserve"> 630900, Новосибирская обл., Заельцовский, Новосибирск, ул.4-й Полетный пер.  д.11 кв.-</w:t>
      </w:r>
      <w:r w:rsidR="001C5957">
        <w:rPr>
          <w:rFonts w:ascii="Times New Roman" w:hAnsi="Times New Roman"/>
        </w:rPr>
        <w:t xml:space="preserve"> именуемая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ООО ФПК "АЛЬТЕРНАТИВА"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Цымбаленко Марии Владимировны,</w:t>
      </w:r>
      <w:r w:rsidR="001C5957">
        <w:rPr>
          <w:rFonts w:ascii="Times New Roman" w:hAnsi="Times New Roman"/>
        </w:rPr>
        <w:t xml:space="preserve"> действующей на основании</w:t>
      </w:r>
      <w:r w:rsidR="001C5957">
        <w:rPr>
          <w:rFonts w:ascii="Times New Roman" w:hAnsi="Times New Roman"/>
        </w:rPr>
        <w:t xml:space="preserve"> </w:t>
      </w:r>
      <w:r w:rsidR="009803E4" w:rsidRPr="009803E4">
        <w:rPr>
          <w:rFonts w:ascii="Times New Roman" w:hAnsi="Times New Roman"/>
        </w:rPr>
        <w:t>довереннос</w:t>
      </w:r>
      <w:r w:rsidR="009803E4">
        <w:rPr>
          <w:rFonts w:ascii="Times New Roman" w:hAnsi="Times New Roman"/>
        </w:rPr>
        <w:t>т</w:t>
      </w:r>
      <w:r w:rsidR="009803E4" w:rsidRPr="009803E4">
        <w:rPr>
          <w:rFonts w:ascii="Times New Roman" w:hAnsi="Times New Roman"/>
        </w:rPr>
        <w:t xml:space="preserve">и </w:t>
      </w:r>
      <w:r w:rsidR="001C5957">
        <w:rPr>
          <w:rFonts w:ascii="Times New Roman" w:hAnsi="Times New Roman"/>
        </w:rPr>
        <w:t>185</w:t>
      </w:r>
      <w:r w:rsidR="009803E4">
        <w:rPr>
          <w:rFonts w:ascii="Times New Roman" w:hAnsi="Times New Roman"/>
        </w:rPr>
        <w:t xml:space="preserve"> от 10.01.2023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70000.00</w:t>
      </w:r>
      <w:r w:rsidR="001C5957">
        <w:rPr>
          <w:rFonts w:ascii="Times New Roman" w:hAnsi="Times New Roman"/>
        </w:rPr>
        <w:t xml:space="preserve"> семьдесят тысяч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Pr="00A21C83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11666.67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27.05.2023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11666.67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27.06.2023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11666.67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27.07.2023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4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11666.67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27.08.2023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5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11666.67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27.09.2023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6 платёж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11666.67 рублей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27.10.2023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 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 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Стороны согласовали, что если Заказчик оплачивает всю стоимость услуг Исполнителя в течение 3 месяцев с момента подписания Договора, то Заказчику предоставляется скидка на услуги Исполнителя в размере 10000 руб. от стоимости услуг Исполнителя, указанной в п. 4.1 настоящего Договора, в этом случае стоимость услуг Исполнителя с учётом скидки составит 60000.00 руб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606E9E" w:rsidRPr="00632544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632544"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632544">
        <w:rPr>
          <w:rFonts w:ascii="Times New Roman" w:hAnsi="Times New Roman"/>
          <w:sz w:val="20"/>
          <w:szCs w:val="20"/>
        </w:rPr>
        <w:t>О</w:t>
      </w:r>
      <w:r w:rsidRPr="00632544">
        <w:rPr>
          <w:rFonts w:ascii="Times New Roman" w:hAnsi="Times New Roman"/>
          <w:sz w:val="20"/>
          <w:szCs w:val="20"/>
        </w:rPr>
        <w:t>знакомлен 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Памятных Татьяна Валерьяновна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ОП Центральный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630900, Новосибирская обл., Заельцовский, Новосибирск, ул.4-й Полетный пер.  д.11 кв.-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630900, Новосибирская обл., Заельцовский, Новосибирск, ул.4-й Полетный пер.  д.11 кв.-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630073, г.Новосибирск, проспект Карла Маркса 43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5013 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001442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Отделением в Заельцовском районе ОУФМС России по Новосибирской области в Калининском районе г. Новосибирска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31.08.2012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01.08.1966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89513906167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№7326 от</w:t>
      </w:r>
      <w:r w:rsidR="001C5957">
        <w:rPr>
          <w:rFonts w:ascii="Times New Roman" w:hAnsi="Times New Roman"/>
          <w:sz w:val="20"/>
          <w:szCs w:val="20"/>
        </w:rPr>
        <w:t xml:space="preserve"> 27.05.2023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ООО "ТРАСТ", ООО «НЭЙВА», ПАО Сбербанк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ООО "ТРАСТ", ООО «НЭЙВА», ПАО Сбербанк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Памятных Татьяна Валерьяновна, паспорт: серия</w:t>
      </w:r>
      <w:r w:rsidR="001C5957">
        <w:t xml:space="preserve"> 5013  номер</w:t>
      </w:r>
      <w:r w:rsidR="001C5957">
        <w:t xml:space="preserve"> 001442, выданный</w:t>
      </w:r>
      <w:r w:rsidR="001C5957">
        <w:t xml:space="preserve"> Отделением в Заельцовском районе ОУФМС России по Новосибирской области в Калининском районе г. Новосибирска</w:t>
      </w:r>
      <w:r w:rsidR="001C5957">
        <w:t xml:space="preserve"> 31.08.2012,</w:t>
      </w:r>
      <w:r w:rsidR="001C5957">
        <w:t xml:space="preserve"> 01.08.1966 года рождения, зарегистрированный по адресу:</w:t>
      </w:r>
      <w:r w:rsidR="001C5957">
        <w:t xml:space="preserve"> 630900, Новосибирская обл., Заельцовский, Новосибирск, ул.4-й Полетный пер.  д.11 кв.-</w:t>
      </w:r>
      <w:r w:rsidR="001C5957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№7326 от</w:t>
      </w:r>
      <w:r w:rsidR="001C5957">
        <w:rPr>
          <w:rFonts w:ascii="Times New Roman" w:hAnsi="Times New Roman"/>
          <w:sz w:val="20"/>
          <w:szCs w:val="20"/>
        </w:rPr>
        <w:t xml:space="preserve"> 27.05.2023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Памятных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Татьяна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Валерьяновна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5013 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001442</w:t>
            </w:r>
          </w:p>
          <w:p w:rsidR="001E6CA4" w:rsidRPr="000D7829" w:rsidRDefault="001E6CA4" w:rsidP="00F90A8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Отделением в Заельцовском районе ОУФМС России по Новосибирской области в Калининском районе г. Новосибирска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31.08.2012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540230920788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078-766-503 24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01.08.1966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г. Светлогорск Гомельской обл. Белорусской ССР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630900, Новосибирская обл., Заельцовский, Новосибирск, ул.4-й Полетный пер.  д.11 кв.-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630900, Новосибирская обл., Заельцовский, Новосибирск, ул.4-й Полетный пер.  д.11 кв.-</w:t>
            </w: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в разводе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Памятных Антон Валерьевич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28.12.2009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A21C83" w:rsidRPr="005B29BA" w:rsidTr="00A21C83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A21C83" w:rsidRPr="00A21C83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A21C83" w:rsidRPr="005B29BA" w:rsidRDefault="00A21C83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A21C83" w:rsidRPr="005B29BA" w:rsidTr="002C1188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A21C83" w:rsidRPr="001C545B" w:rsidRDefault="00A21C83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</w:tbl>
    <w:p w:rsidR="00E41A5E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6F48D8" w:rsidRPr="005B29BA" w:rsidTr="006F48D8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6F48D8" w:rsidRPr="001C545B" w:rsidRDefault="006F48D8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A21C83" w:rsidRPr="00A21C83" w:rsidRDefault="00A21C83" w:rsidP="00E41A5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32544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№7326 от</w:t>
      </w:r>
      <w:r w:rsidR="001C5957">
        <w:rPr>
          <w:rFonts w:ascii="Times New Roman" w:hAnsi="Times New Roman"/>
          <w:sz w:val="20"/>
          <w:szCs w:val="20"/>
        </w:rPr>
        <w:t xml:space="preserve"> 27.05.2023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Памятных Татьяна Валерьяновна,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Памятных Татьяна Валерьяновна,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№7326 от</w:t>
      </w:r>
      <w:r w:rsidR="001C5957">
        <w:rPr>
          <w:rFonts w:ascii="Times New Roman" w:hAnsi="Times New Roman"/>
          <w:sz w:val="20"/>
          <w:szCs w:val="20"/>
        </w:rPr>
        <w:t xml:space="preserve"> 27.05.2023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№7326 от</w:t>
      </w:r>
      <w:r w:rsidR="001C5957">
        <w:rPr>
          <w:rFonts w:ascii="Times New Roman" w:hAnsi="Times New Roman"/>
          <w:b/>
          <w:sz w:val="20"/>
          <w:szCs w:val="20"/>
        </w:rPr>
        <w:t xml:space="preserve"> 27.05.2023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Памятных Татьяна Валерьяновна,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BA4" w:rsidRDefault="00FA2BA4" w:rsidP="002327A6">
      <w:pPr>
        <w:spacing w:after="0" w:line="240" w:lineRule="auto"/>
      </w:pPr>
      <w:r>
        <w:separator/>
      </w:r>
    </w:p>
  </w:endnote>
  <w:end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Pr="00AA5E2A" w:rsidRDefault="00F90A86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F90A86" w:rsidRPr="00B23A69" w:rsidRDefault="00F90A86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BA4" w:rsidRDefault="00FA2BA4" w:rsidP="002327A6">
      <w:pPr>
        <w:spacing w:after="0" w:line="240" w:lineRule="auto"/>
      </w:pPr>
      <w:r>
        <w:separator/>
      </w:r>
    </w:p>
  </w:footnote>
  <w:footnote w:type="continuationSeparator" w:id="1">
    <w:p w:rsidR="00FA2BA4" w:rsidRDefault="00FA2BA4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A86" w:rsidRDefault="00412910">
    <w:pPr>
      <w:pStyle w:val="a4"/>
      <w:jc w:val="center"/>
    </w:pPr>
    <w:fldSimple w:instr="PAGE   \* MERGEFORMAT">
      <w:r w:rsidR="006D3D5B">
        <w:rPr>
          <w:noProof/>
        </w:rPr>
        <w:t>8</w:t>
      </w:r>
    </w:fldSimple>
  </w:p>
  <w:p w:rsidR="00F90A86" w:rsidRDefault="00F90A8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52578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0749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2AA8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0148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258BD"/>
    <w:rsid w:val="002327A6"/>
    <w:rsid w:val="00241F6F"/>
    <w:rsid w:val="002443CF"/>
    <w:rsid w:val="00245DFE"/>
    <w:rsid w:val="00250463"/>
    <w:rsid w:val="002521F1"/>
    <w:rsid w:val="00255AEA"/>
    <w:rsid w:val="002664BB"/>
    <w:rsid w:val="00267B64"/>
    <w:rsid w:val="002760E0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12910"/>
    <w:rsid w:val="00426715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55AD1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254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D3D5B"/>
    <w:rsid w:val="006E285A"/>
    <w:rsid w:val="006E68D2"/>
    <w:rsid w:val="006F41EF"/>
    <w:rsid w:val="006F48D8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03E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1C83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025F"/>
    <w:rsid w:val="00A6673B"/>
    <w:rsid w:val="00A67391"/>
    <w:rsid w:val="00A74373"/>
    <w:rsid w:val="00A75326"/>
    <w:rsid w:val="00A85CF6"/>
    <w:rsid w:val="00A907B5"/>
    <w:rsid w:val="00AA5E2A"/>
    <w:rsid w:val="00AA6D6D"/>
    <w:rsid w:val="00AB3C42"/>
    <w:rsid w:val="00AC2F39"/>
    <w:rsid w:val="00AC3590"/>
    <w:rsid w:val="00AC7807"/>
    <w:rsid w:val="00AD167E"/>
    <w:rsid w:val="00AD3FAA"/>
    <w:rsid w:val="00AE17BD"/>
    <w:rsid w:val="00AE38A3"/>
    <w:rsid w:val="00AE3FC4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0919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477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47EDB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90A86"/>
    <w:rsid w:val="00FA17B0"/>
    <w:rsid w:val="00FA2BA4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3991</TotalTime>
  <Pages>13</Pages>
  <Words>5735</Words>
  <Characters>32693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28</cp:revision>
  <cp:lastPrinted>2022-05-30T05:16:00Z</cp:lastPrinted>
  <dcterms:created xsi:type="dcterms:W3CDTF">2022-06-29T23:18:00Z</dcterms:created>
  <dcterms:modified xsi:type="dcterms:W3CDTF">2023-03-24T07:49:00Z</dcterms:modified>
</cp:coreProperties>
</file>