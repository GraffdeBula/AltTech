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6631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14.09.2022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Гладышева Ольга Владимировна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5020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188485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10.12.2020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31.07.1983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630088, Новосибирская обл., , Новосибирск, ул.Зорге д.98 кв.254,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№6631-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14.09.2022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Гладышева Ольга Владимировна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