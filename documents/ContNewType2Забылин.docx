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7368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Новосибирск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20.06.2023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Забылин Сергей Анатольевич, паспорт: серия</w:t>
      </w:r>
      <w:r w:rsidR="001C5957">
        <w:rPr>
          <w:rFonts w:ascii="Times New Roman" w:hAnsi="Times New Roman"/>
        </w:rPr>
        <w:t xml:space="preserve"> 5011 номер</w:t>
      </w:r>
      <w:r w:rsidR="001C5957">
        <w:rPr>
          <w:rFonts w:ascii="Times New Roman" w:hAnsi="Times New Roman"/>
        </w:rPr>
        <w:t xml:space="preserve"> 929094, выданный</w:t>
      </w:r>
      <w:r w:rsidR="001C5957">
        <w:rPr>
          <w:rFonts w:ascii="Times New Roman" w:hAnsi="Times New Roman"/>
        </w:rPr>
        <w:t xml:space="preserve"> Отделом УФМС России по Новосибирской области в Калининском районе г. Новосибирска</w:t>
      </w:r>
      <w:r w:rsidR="001C5957">
        <w:rPr>
          <w:rFonts w:ascii="Times New Roman" w:hAnsi="Times New Roman"/>
        </w:rPr>
        <w:t xml:space="preserve"> 27.12.2011,</w:t>
      </w:r>
      <w:r w:rsidR="001C5957">
        <w:rPr>
          <w:rFonts w:ascii="Times New Roman" w:hAnsi="Times New Roman"/>
        </w:rPr>
        <w:t xml:space="preserve"> 30.03.1966 года рождения, зарегистрированный по адресу:</w:t>
      </w:r>
      <w:r w:rsidR="001C5957">
        <w:rPr>
          <w:rFonts w:ascii="Times New Roman" w:hAnsi="Times New Roman"/>
        </w:rPr>
        <w:t xml:space="preserve"> 630510, Новосибирская область, Новосибирский, ДП Кудряшовский, ул.Октябрьская д.2 кв.59</w:t>
      </w:r>
      <w:r w:rsidR="001C5957">
        <w:rPr>
          <w:rFonts w:ascii="Times New Roman" w:hAnsi="Times New Roman"/>
        </w:rPr>
        <w:t xml:space="preserve"> именуемый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ООО ФПК "АЛЬТЕРНАТИВА"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Цымбаленко Марии Владимировны,</w:t>
      </w:r>
      <w:r w:rsidR="001C5957">
        <w:rPr>
          <w:rFonts w:ascii="Times New Roman" w:hAnsi="Times New Roman"/>
        </w:rPr>
        <w:t xml:space="preserve"> действующей на основании</w:t>
      </w:r>
      <w:r w:rsidR="001C5957">
        <w:rPr>
          <w:rFonts w:ascii="Times New Roman" w:hAnsi="Times New Roman"/>
        </w:rPr>
        <w:t xml:space="preserve"> </w:t>
      </w:r>
      <w:r w:rsidR="009803E4" w:rsidRPr="009803E4">
        <w:rPr>
          <w:rFonts w:ascii="Times New Roman" w:hAnsi="Times New Roman"/>
        </w:rPr>
        <w:t>довереннос</w:t>
      </w:r>
      <w:r w:rsidR="009803E4">
        <w:rPr>
          <w:rFonts w:ascii="Times New Roman" w:hAnsi="Times New Roman"/>
        </w:rPr>
        <w:t>т</w:t>
      </w:r>
      <w:r w:rsidR="009803E4" w:rsidRPr="009803E4">
        <w:rPr>
          <w:rFonts w:ascii="Times New Roman" w:hAnsi="Times New Roman"/>
        </w:rPr>
        <w:t xml:space="preserve">и </w:t>
      </w:r>
      <w:r w:rsidR="001C5957">
        <w:rPr>
          <w:rFonts w:ascii="Times New Roman" w:hAnsi="Times New Roman"/>
        </w:rPr>
        <w:t>185</w:t>
      </w:r>
      <w:r w:rsidR="009803E4">
        <w:rPr>
          <w:rFonts w:ascii="Times New Roman" w:hAnsi="Times New Roman"/>
        </w:rPr>
        <w:t xml:space="preserve"> от 10.01.2023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94000.00</w:t>
      </w:r>
      <w:r w:rsidR="001C5957">
        <w:rPr>
          <w:rFonts w:ascii="Times New Roman" w:hAnsi="Times New Roman"/>
        </w:rPr>
        <w:t xml:space="preserve"> девяносто четыре тысячи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0D7829" w:rsidRPr="000D7829" w:rsidTr="000D7829">
        <w:tc>
          <w:tcPr>
            <w:tcW w:w="1418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20.06.2023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20.07.2023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20.08.2023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20.09.2023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20.10.2023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20.11.2023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20.12.2023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20.01.2024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9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20.02.2024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20.03.2024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20.04.2024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20.05.2024</w:t>
            </w:r>
          </w:p>
        </w:tc>
      </w:tr>
    </w:tbl>
    <w:p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 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6 месяцев с момента подписания Договора, то Заказчику предоставляется скидка на услуги Исполнителя в размере 10000 руб. от стоимости услуг Исполнителя, указанной в п. 4.1 настоящего Договора, в этом случае стоимость услуг Исполнителя с учётом скидки составит 84000.00 руб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19000 руб. от стоимости услуг Исполнителя, указанной в п. 4.1 настоящего Договора, в этом случае стоимость услуг Исполнителя с учётом скидки составит 75000.00 руб</w:t>
      </w:r>
      <w:r w:rsidR="00202AEE" w:rsidRPr="00CC495A">
        <w:rPr>
          <w:rFonts w:ascii="Times New Roman" w:hAnsi="Times New Roman"/>
        </w:rPr>
        <w:t xml:space="preserve"> 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632544">
        <w:rPr>
          <w:rFonts w:ascii="Times New Roman" w:hAnsi="Times New Roman"/>
          <w:sz w:val="20"/>
          <w:szCs w:val="20"/>
        </w:rPr>
        <w:t>О</w:t>
      </w:r>
      <w:r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Забылин Сергей Анатольевич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ОП Центральный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630510, Новосибирская область, Новосибирский, ДП Кудряшовский, ул.Октябрьская д.2 кв.59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630510, Новосибирская область, Новосибирский, ДП Кудряшовский, ул.Октябрьская д.2 кв.59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630073, г.Новосибирск, проспект Карла Маркса 43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5011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929094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540401001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Отделом УФМС России по Новосибирской области в Калининском районе г. Новосибирска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27.12.2011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30.03.1966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89930254806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№7368 от</w:t>
      </w:r>
      <w:r w:rsidR="001C5957">
        <w:rPr>
          <w:rFonts w:ascii="Times New Roman" w:hAnsi="Times New Roman"/>
          <w:sz w:val="20"/>
          <w:szCs w:val="20"/>
        </w:rPr>
        <w:t xml:space="preserve"> 20.06.2023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"АО ""Россельхозбанк""", "АО ""Тинькофф Банк""", ПАО Сбербанк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"АО ""Россельхозбанк""", "АО ""Тинькофф Банк""", ПАО Сбербанк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Забылин Сергей Анатольевич, паспорт: серия</w:t>
      </w:r>
      <w:r w:rsidR="001C5957">
        <w:t xml:space="preserve"> 5011 номер</w:t>
      </w:r>
      <w:r w:rsidR="001C5957">
        <w:t xml:space="preserve"> 929094, выданный</w:t>
      </w:r>
      <w:r w:rsidR="001C5957">
        <w:t xml:space="preserve"> Отделом УФМС России по Новосибирской области в Калининском районе г. Новосибирска</w:t>
      </w:r>
      <w:r w:rsidR="001C5957">
        <w:t xml:space="preserve"> 27.12.2011,</w:t>
      </w:r>
      <w:r w:rsidR="001C5957">
        <w:t xml:space="preserve"> 30.03.1966 года рождения, зарегистрированный по адресу:</w:t>
      </w:r>
      <w:r w:rsidR="001C5957">
        <w:t xml:space="preserve"> 630510, Новосибирская область, Новосибирский, ДП Кудряшовский, ул.Октябрьская д.2 кв.59</w:t>
      </w:r>
      <w:r w:rsidR="001C5957">
        <w:t xml:space="preserve"> именуемый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№7368 от</w:t>
      </w:r>
      <w:r w:rsidR="001C5957">
        <w:rPr>
          <w:rFonts w:ascii="Times New Roman" w:hAnsi="Times New Roman"/>
          <w:sz w:val="20"/>
          <w:szCs w:val="20"/>
        </w:rPr>
        <w:t xml:space="preserve"> 20.06.2023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1E6CA4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Забылин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Сергей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Анатольевич</w:t>
            </w:r>
          </w:p>
        </w:tc>
      </w:tr>
      <w:tr w:rsidR="001E6CA4" w:rsidRPr="00CC495A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5011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929094</w:t>
            </w:r>
          </w:p>
          <w:p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Отделом УФМС России по Новосибирской области в Калининском районе г. Новосибирска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27.12.2011 г.</w:t>
            </w:r>
          </w:p>
        </w:tc>
      </w:tr>
      <w:tr w:rsidR="001E6CA4" w:rsidRPr="00CC495A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541021033255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195-177-145 00</w:t>
            </w:r>
          </w:p>
        </w:tc>
      </w:tr>
      <w:tr w:rsidR="001E6CA4" w:rsidRPr="00CC495A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30.03.1966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гор. Новосибирск</w:t>
            </w:r>
          </w:p>
        </w:tc>
      </w:tr>
      <w:tr w:rsidR="000D7829" w:rsidRPr="00CC495A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630510, Новосибирская область, Новосибирский, ДП Кудряшовский, ул.Октябрьская д.2 кв.59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630510, Новосибирская область, Новосибирский, ДП Кудряшовский, ул.Октябрьская д.2 кв.59</w:t>
            </w: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1E6CA4" w:rsidRPr="00CC495A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женат/замужем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Забылина Ирина Андреевна</w:t>
            </w:r>
          </w:p>
        </w:tc>
      </w:tr>
      <w:tr w:rsidR="001E6CA4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пенсионер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официально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МБДОУ детский сад "Медвежонок" 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Повар 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A21C83" w:rsidRPr="005B29BA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A21C83" w:rsidRPr="005B29BA" w:rsidTr="00A21C83">
        <w:trPr>
          <w:trHeight w:val="297"/>
        </w:trPr>
        <w:tc>
          <w:tcPr>
            <w:tcW w:w="1853" w:type="dxa"/>
          </w:tcPr>
          <w:p w:rsidR="00A21C83" w:rsidRPr="00A21C83" w:rsidRDefault="00A21C83" w:rsidP="001F0148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4557" w:type="dxa"/>
          </w:tcPr>
          <w:p w:rsidR="00A21C83" w:rsidRPr="00DE574A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Хонда Одиссей</w:t>
            </w:r>
          </w:p>
        </w:tc>
        <w:tc>
          <w:tcPr>
            <w:tcW w:w="2049" w:type="dxa"/>
          </w:tcPr>
          <w:p w:rsidR="00A21C83" w:rsidRPr="00A907B5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350000.00</w:t>
            </w:r>
            <w:r w:rsidR="00A907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907B5"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A21C83" w:rsidRPr="00A21C83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клиент</w:t>
            </w:r>
          </w:p>
        </w:tc>
      </w:tr>
      <w:tr w:rsidR="00A21C83" w:rsidRPr="005B29BA" w:rsidTr="00A21C83">
        <w:trPr>
          <w:trHeight w:val="297"/>
        </w:trPr>
        <w:tc>
          <w:tcPr>
            <w:tcW w:w="1853" w:type="dxa"/>
          </w:tcPr>
          <w:p w:rsidR="00A21C83" w:rsidRPr="00A21C83" w:rsidRDefault="00A21C83" w:rsidP="001F0148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4557" w:type="dxa"/>
          </w:tcPr>
          <w:p w:rsidR="00A21C83" w:rsidRPr="00DE574A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 в утиле </w:t>
            </w:r>
          </w:p>
        </w:tc>
        <w:tc>
          <w:tcPr>
            <w:tcW w:w="2049" w:type="dxa"/>
          </w:tcPr>
          <w:p w:rsidR="00A21C83" w:rsidRPr="00A907B5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/>
            </w:r>
            <w:r w:rsidR="00A907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907B5"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A21C83" w:rsidRPr="00A21C83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супруг</w:t>
            </w:r>
          </w:p>
        </w:tc>
      </w:tr>
    </w:tbl>
    <w:p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6F48D8" w:rsidRPr="005B29BA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F48D8" w:rsidRPr="005B29BA" w:rsidTr="00070749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:rsidR="006F48D8" w:rsidRPr="00A21C83" w:rsidRDefault="006F48D8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квартира</w:t>
            </w:r>
          </w:p>
        </w:tc>
        <w:tc>
          <w:tcPr>
            <w:tcW w:w="4543" w:type="dxa"/>
            <w:shd w:val="clear" w:color="auto" w:fill="FFFFFF" w:themeFill="background1"/>
          </w:tcPr>
          <w:p w:rsidR="006F48D8" w:rsidRPr="00A21C83" w:rsidRDefault="006F48D8" w:rsidP="00AE3FC4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Макаренко д 6 кв 65</w:t>
            </w:r>
          </w:p>
        </w:tc>
        <w:tc>
          <w:tcPr>
            <w:tcW w:w="2120" w:type="dxa"/>
            <w:shd w:val="clear" w:color="auto" w:fill="FFFFFF" w:themeFill="background1"/>
          </w:tcPr>
          <w:p w:rsidR="006F48D8" w:rsidRPr="00A907B5" w:rsidRDefault="00070749" w:rsidP="000707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463303.00</w:t>
            </w:r>
            <w:r w:rsidR="00A907B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руб.</w:t>
            </w:r>
          </w:p>
        </w:tc>
        <w:tc>
          <w:tcPr>
            <w:tcW w:w="2210" w:type="dxa"/>
            <w:shd w:val="clear" w:color="auto" w:fill="FFFFFF" w:themeFill="background1"/>
          </w:tcPr>
          <w:p w:rsidR="006F48D8" w:rsidRDefault="00070749" w:rsidP="000707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клиент</w:t>
            </w:r>
          </w:p>
        </w:tc>
      </w:tr>
    </w:tbl>
    <w:p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№7368 от</w:t>
      </w:r>
      <w:r w:rsidR="001C5957">
        <w:rPr>
          <w:rFonts w:ascii="Times New Roman" w:hAnsi="Times New Roman"/>
          <w:sz w:val="20"/>
          <w:szCs w:val="20"/>
        </w:rPr>
        <w:t xml:space="preserve"> 20.06.2023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Забылин Сергей Анатольевич,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Забылин Сергей Анатольевич,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№7368 от</w:t>
      </w:r>
      <w:r w:rsidR="001C5957">
        <w:rPr>
          <w:rFonts w:ascii="Times New Roman" w:hAnsi="Times New Roman"/>
          <w:sz w:val="20"/>
          <w:szCs w:val="20"/>
        </w:rPr>
        <w:t xml:space="preserve"> 20.06.2023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№7368 от</w:t>
      </w:r>
      <w:r w:rsidR="001C5957">
        <w:rPr>
          <w:rFonts w:ascii="Times New Roman" w:hAnsi="Times New Roman"/>
          <w:b/>
          <w:sz w:val="20"/>
          <w:szCs w:val="20"/>
        </w:rPr>
        <w:t xml:space="preserve"> 20.06.2023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Забылин Сергей Анатольевич,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A4" w:rsidRDefault="00FA2BA4" w:rsidP="002327A6">
      <w:pPr>
        <w:spacing w:after="0" w:line="240" w:lineRule="auto"/>
      </w:pPr>
      <w:r>
        <w:separator/>
      </w:r>
    </w:p>
  </w:endnote>
  <w:end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A4" w:rsidRDefault="00FA2BA4" w:rsidP="002327A6">
      <w:pPr>
        <w:spacing w:after="0" w:line="240" w:lineRule="auto"/>
      </w:pPr>
      <w:r>
        <w:separator/>
      </w:r>
    </w:p>
  </w:footnote>
  <w:foot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Default="00412910">
    <w:pPr>
      <w:pStyle w:val="a4"/>
      <w:jc w:val="center"/>
    </w:pPr>
    <w:fldSimple w:instr="PAGE   \* MERGEFORMAT">
      <w:r w:rsidR="006D3D5B">
        <w:rPr>
          <w:noProof/>
        </w:rPr>
        <w:t>8</w:t>
      </w:r>
    </w:fldSimple>
  </w:p>
  <w:p w:rsidR="00F90A86" w:rsidRDefault="00F90A8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3991</TotalTime>
  <Pages>13</Pages>
  <Words>5735</Words>
  <Characters>32693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28</cp:revision>
  <cp:lastPrinted>2022-05-30T05:16:00Z</cp:lastPrinted>
  <dcterms:created xsi:type="dcterms:W3CDTF">2022-06-29T23:18:00Z</dcterms:created>
  <dcterms:modified xsi:type="dcterms:W3CDTF">2023-03-24T07:49:00Z</dcterms:modified>
</cp:coreProperties>
</file>