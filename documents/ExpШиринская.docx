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№7324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Новосибирск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18.05.2023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Ширинская Ольга Викторовна, паспорт: серия 5014 номер 273709, выданный Отделом УФМС России по Новосибирской области в Кировском районе г. Новосибирска 10.07.2014, 05.07.1982 года рождения, зарегистрированный по адресу: 630077, Новосибирская обл., Ленинский, Новосибирск, ул.Станиславского д.35 кв.11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Цымбаленко Марии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Ширинская Ольга Викторовна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Центральный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630077, Новосибирская обл., Ленинский, Новосибирск, ул.Станиславского д.35 кв.11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630077, Новосибирская обл., Ленинский, Новосибирск, ул.Станиславского д.35 кв.11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630073, г.Новосибирск, проспект Карла Маркса 43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5014</w:t>
            </w:r>
            <w:r w:rsidRPr="005A6CF1">
              <w:t xml:space="preserve"> номер </w:t>
            </w:r>
            <w:r>
              <w:t>273709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Новосибирской области в Кировском районе г. Новосибирска</w:t>
            </w:r>
            <w:r w:rsidRPr="005A6CF1">
              <w:t xml:space="preserve"> </w:t>
            </w:r>
            <w:r>
              <w:rPr>
                <w:lang w:val="en-US"/>
              </w:rPr>
              <w:t>10.07.2014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05.07.1982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89628336821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Цымбаленко Мария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