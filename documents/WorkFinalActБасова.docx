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6106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25.03.2022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Басова Ирина Алексеевна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5006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118861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29.01.2007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26.12.1961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653003, Новосибирская обл., , Новосибирск, ул.Русская д.9 кв.59,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№6106-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25.03.2022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Басова Ирина Алексеевна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