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№7381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Забылина Ирина Андреевна, паспорт: серия 5020 номер 022022, выданный ГУ МВД России по Новосибирской области 01.11.2019, 13.08.1966 года рождения, зарегистрированный по адресу: 630510, Новосибирская область, Новосибирский, ДП Кудряшовский, ул.Октябрьская д.2 кв.59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Забылина Ирина Андреевна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5020</w:t>
            </w:r>
            <w:r w:rsidRPr="005A6CF1">
              <w:t xml:space="preserve"> номер </w:t>
            </w:r>
            <w:r>
              <w:t>022022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01.11.2019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13.08.1966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79133856467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