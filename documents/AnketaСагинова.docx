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6F39F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2410CD" w:rsidRPr="006F39F6">
        <w:rPr>
          <w:rFonts w:ascii="Times New Roman" w:hAnsi="Times New Roman"/>
          <w:sz w:val="20"/>
          <w:szCs w:val="20"/>
        </w:rPr>
        <w:t>2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6460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30.06.2022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2410CD" w:rsidRDefault="002410CD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АНКЕТА КЛИЕНТА</w:t>
      </w: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№6460 от 30.06.2022</w:t>
      </w:r>
    </w:p>
    <w:p w:rsidR="00B72B66" w:rsidRPr="000E4EEB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ФИО Клиента</w:t>
            </w:r>
          </w:p>
        </w:tc>
        <w:tc>
          <w:tcPr>
            <w:tcW w:w="7790" w:type="dxa"/>
            <w:gridSpan w:val="6"/>
          </w:tcPr>
          <w:p w:rsidR="006F39F6" w:rsidRPr="006F39F6" w:rsidRDefault="006F39F6" w:rsidP="009B458D">
            <w:pPr>
              <w:rPr>
                <w:lang w:val="en-US"/>
              </w:rPr>
            </w:pPr>
            <w:r>
              <w:t>Сагинова</w:t>
            </w:r>
            <w:r>
              <w:rPr>
                <w:lang w:val="en-US"/>
              </w:rPr>
              <w:t xml:space="preserve"> Анастасия Васильевна</w:t>
            </w:r>
          </w:p>
        </w:tc>
      </w:tr>
      <w:tr w:rsidR="006F39F6" w:rsidTr="009B458D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 xml:space="preserve">Паспорт </w:t>
            </w:r>
          </w:p>
        </w:tc>
        <w:tc>
          <w:tcPr>
            <w:tcW w:w="7790" w:type="dxa"/>
            <w:gridSpan w:val="6"/>
          </w:tcPr>
          <w:p w:rsidR="006F39F6" w:rsidRPr="00CD11E6" w:rsidRDefault="006F39F6" w:rsidP="009B458D">
            <w:r w:rsidRPr="00CD11E6">
              <w:t>5013</w:t>
            </w:r>
            <w:r>
              <w:t xml:space="preserve">  </w:t>
            </w:r>
            <w:r w:rsidRPr="00CD11E6">
              <w:t>122762</w:t>
            </w:r>
          </w:p>
          <w:p w:rsidR="006F39F6" w:rsidRDefault="006F39F6" w:rsidP="009B458D">
            <w:r>
              <w:t xml:space="preserve">выдан </w:t>
            </w:r>
            <w:r w:rsidRPr="00CD11E6">
              <w:t>Отделением УФМС России по Новосибирской области в Куйбышевском районе 22.07.2013</w:t>
            </w:r>
            <w:r>
              <w:t xml:space="preserve"> г.</w:t>
            </w:r>
          </w:p>
          <w:p w:rsidR="006F39F6" w:rsidRDefault="006F39F6" w:rsidP="009B458D"/>
          <w:p w:rsidR="006F39F6" w:rsidRDefault="006F39F6" w:rsidP="009B458D"/>
        </w:tc>
      </w:tr>
      <w:tr w:rsidR="006F39F6" w:rsidRPr="006B163B" w:rsidTr="009B458D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ИНН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545207537618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СНИЛС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134-549-832 78</w:t>
            </w:r>
          </w:p>
        </w:tc>
      </w:tr>
      <w:tr w:rsidR="006F39F6" w:rsidTr="009B458D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Наличие загранпаспорта</w:t>
            </w:r>
          </w:p>
        </w:tc>
        <w:tc>
          <w:tcPr>
            <w:tcW w:w="1275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6F39F6" w:rsidRPr="006B163B" w:rsidRDefault="006F39F6" w:rsidP="009B458D">
            <w:r w:rsidRPr="006B163B">
              <w:t>Число зарубежных поездок</w:t>
            </w:r>
          </w:p>
        </w:tc>
        <w:tc>
          <w:tcPr>
            <w:tcW w:w="1412" w:type="dxa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Дата рождения</w:t>
            </w:r>
          </w:p>
        </w:tc>
        <w:tc>
          <w:tcPr>
            <w:tcW w:w="3117" w:type="dxa"/>
            <w:gridSpan w:val="2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23.05.1986</w:t>
            </w:r>
          </w:p>
          <w:p w:rsidR="006F39F6" w:rsidRDefault="006F39F6" w:rsidP="009B458D">
            <w:pPr>
              <w:rPr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рождения</w:t>
            </w:r>
          </w:p>
        </w:tc>
        <w:tc>
          <w:tcPr>
            <w:tcW w:w="3254" w:type="dxa"/>
            <w:gridSpan w:val="3"/>
          </w:tcPr>
          <w:p w:rsidR="006F39F6" w:rsidRPr="000E4EEB" w:rsidRDefault="000E4EEB" w:rsidP="009B458D">
            <w:pPr>
              <w:rPr>
                <w:lang w:val="en-US"/>
              </w:rPr>
            </w:pPr>
            <w:r>
              <w:rPr>
                <w:lang w:val="en-US"/>
              </w:rPr>
              <w:t>гор. Куйбышев Новосибирской обл.</w:t>
            </w:r>
          </w:p>
        </w:tc>
      </w:tr>
      <w:tr w:rsidR="006F39F6" w:rsidRPr="008604C5" w:rsidTr="009B458D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регистрации</w:t>
            </w:r>
          </w:p>
        </w:tc>
        <w:tc>
          <w:tcPr>
            <w:tcW w:w="3117" w:type="dxa"/>
            <w:gridSpan w:val="2"/>
          </w:tcPr>
          <w:p w:rsidR="006F39F6" w:rsidRPr="00756B2F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632385, Новосибирская обл., Куйбышев, Крупской, 26, 2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6F39F6" w:rsidRDefault="006F39F6" w:rsidP="009B458D">
            <w:r>
              <w:t>Телефон дом.</w:t>
            </w:r>
          </w:p>
          <w:p w:rsidR="006F39F6" w:rsidRDefault="006F39F6" w:rsidP="009B458D">
            <w:r>
              <w:t>Телефон моб.1</w:t>
            </w:r>
          </w:p>
          <w:p w:rsidR="006F39F6" w:rsidRDefault="006F39F6" w:rsidP="009B458D">
            <w:r>
              <w:t>Телефон моб.2</w:t>
            </w:r>
          </w:p>
          <w:p w:rsidR="006F39F6" w:rsidRPr="00756B2F" w:rsidRDefault="006F39F6" w:rsidP="009B458D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9137901684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Адрес проживания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632385, Новосибирская обл., Куйбышев, Олега Кошевого, 23, 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F39F6" w:rsidRDefault="006F39F6" w:rsidP="009B458D"/>
        </w:tc>
        <w:tc>
          <w:tcPr>
            <w:tcW w:w="2829" w:type="dxa"/>
            <w:gridSpan w:val="2"/>
            <w:vMerge/>
          </w:tcPr>
          <w:p w:rsidR="006F39F6" w:rsidRDefault="006F39F6" w:rsidP="009B458D"/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Место работы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Адрес места работы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6F39F6" w:rsidTr="009B458D">
        <w:tc>
          <w:tcPr>
            <w:tcW w:w="1555" w:type="dxa"/>
            <w:shd w:val="clear" w:color="auto" w:fill="D9D9D9" w:themeFill="background1" w:themeFillShade="D9"/>
          </w:tcPr>
          <w:p w:rsidR="006F39F6" w:rsidRDefault="006F39F6" w:rsidP="009B458D">
            <w:r>
              <w:t>Должность</w:t>
            </w:r>
          </w:p>
        </w:tc>
        <w:tc>
          <w:tcPr>
            <w:tcW w:w="3117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6F39F6" w:rsidRDefault="006F39F6" w:rsidP="009B458D">
            <w:r>
              <w:t>Стаж</w:t>
            </w:r>
          </w:p>
        </w:tc>
        <w:tc>
          <w:tcPr>
            <w:tcW w:w="2829" w:type="dxa"/>
            <w:gridSpan w:val="2"/>
          </w:tcPr>
          <w:p w:rsidR="006F39F6" w:rsidRPr="008604C5" w:rsidRDefault="008604C5" w:rsidP="009B458D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2: </w:t>
      </w:r>
      <w:r w:rsidRPr="006F39F6">
        <w:rPr>
          <w:rFonts w:ascii="Times New Roman" w:hAnsi="Times New Roman"/>
          <w:b/>
          <w:sz w:val="20"/>
          <w:szCs w:val="20"/>
        </w:rPr>
        <w:t>Сведения о составе семьи</w:t>
      </w:r>
    </w:p>
    <w:tbl>
      <w:tblPr>
        <w:tblStyle w:val="a3"/>
        <w:tblW w:w="0" w:type="auto"/>
        <w:tblLook w:val="04A0"/>
      </w:tblPr>
      <w:tblGrid>
        <w:gridCol w:w="1449"/>
        <w:gridCol w:w="2235"/>
        <w:gridCol w:w="1722"/>
        <w:gridCol w:w="242"/>
        <w:gridCol w:w="1872"/>
        <w:gridCol w:w="1869"/>
      </w:tblGrid>
      <w:tr w:rsidR="00DF2736" w:rsidRPr="009E5D5D" w:rsidTr="00342F6C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 w:rsidRPr="009E5D5D"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разведен/разведена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Pr="009E5D5D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Сагинов Фаиль Фаимович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666B7A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14.04.2017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  <w: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DF2736" w:rsidRP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lang w:val="en-US"/>
              </w:rPr>
            </w:pPr>
            <w:r>
              <w:rPr>
                <w:lang w:val="en-US"/>
              </w:rPr>
              <w:t>01.01.2000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Default="00DF2736" w:rsidP="00342F6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</w:pP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DF2736" w:rsidRPr="009E5D5D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5-й ребёнок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Дочь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Сагинова Лина Фаильевна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F2736" w:rsidRPr="009E5D5D" w:rsidTr="00342F6C">
        <w:trPr>
          <w:trHeight w:val="275"/>
        </w:trPr>
        <w:tc>
          <w:tcPr>
            <w:tcW w:w="144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08.08.2014</w:t>
            </w:r>
          </w:p>
        </w:tc>
        <w:tc>
          <w:tcPr>
            <w:tcW w:w="2235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964" w:type="dxa"/>
            <w:gridSpan w:val="2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  <w:tc>
          <w:tcPr>
            <w:tcW w:w="1869" w:type="dxa"/>
          </w:tcPr>
          <w:p w:rsidR="00DF2736" w:rsidRPr="00DF2736" w:rsidRDefault="00DF2736" w:rsidP="00DF273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F39F6" w:rsidRDefault="006F39F6" w:rsidP="006F39F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DF2736" w:rsidRDefault="00DF2736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DF2736">
        <w:rPr>
          <w:rFonts w:ascii="Times New Roman" w:hAnsi="Times New Roman"/>
          <w:b/>
          <w:sz w:val="20"/>
          <w:szCs w:val="20"/>
        </w:rPr>
        <w:t>3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="006031F9" w:rsidRPr="006031F9">
        <w:rPr>
          <w:rFonts w:ascii="Times New Roman" w:hAnsi="Times New Roman"/>
          <w:b/>
          <w:sz w:val="20"/>
          <w:szCs w:val="20"/>
        </w:rPr>
        <w:t>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Текущее место работы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lastRenderedPageBreak/>
              <w:t>Вид занятости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t>не работает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Адрес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Рабочий телефон</w:t>
            </w:r>
          </w:p>
        </w:tc>
        <w:tc>
          <w:tcPr>
            <w:tcW w:w="6798" w:type="dxa"/>
          </w:tcPr>
          <w:p w:rsidR="00583CD9" w:rsidRPr="007C21C6" w:rsidRDefault="007C21C6" w:rsidP="00583CD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583CD9" w:rsidTr="00342F6C">
        <w:tc>
          <w:tcPr>
            <w:tcW w:w="9345" w:type="dxa"/>
            <w:gridSpan w:val="2"/>
            <w:shd w:val="clear" w:color="auto" w:fill="D9D9D9" w:themeFill="background1" w:themeFillShade="D9"/>
          </w:tcPr>
          <w:p w:rsidR="00583CD9" w:rsidRPr="00B62C6B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Занятость супруга (супруги)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Вид занятости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Организация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Должность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83CD9" w:rsidTr="00342F6C">
        <w:tc>
          <w:tcPr>
            <w:tcW w:w="2547" w:type="dxa"/>
            <w:shd w:val="clear" w:color="auto" w:fill="D9D9D9" w:themeFill="background1" w:themeFillShade="D9"/>
          </w:tcPr>
          <w:p w:rsidR="00583CD9" w:rsidRDefault="00583CD9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Стаж на этом месте</w:t>
            </w:r>
          </w:p>
        </w:tc>
        <w:tc>
          <w:tcPr>
            <w:tcW w:w="6798" w:type="dxa"/>
          </w:tcPr>
          <w:p w:rsidR="00583CD9" w:rsidRPr="000B013F" w:rsidRDefault="000B013F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583CD9" w:rsidRPr="00583CD9" w:rsidRDefault="00583CD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Раздел </w:t>
      </w:r>
      <w:r w:rsidRPr="006031F9">
        <w:rPr>
          <w:rFonts w:ascii="Times New Roman" w:hAnsi="Times New Roman"/>
          <w:b/>
          <w:sz w:val="20"/>
          <w:szCs w:val="20"/>
        </w:rPr>
        <w:t>4</w:t>
      </w:r>
      <w:r>
        <w:rPr>
          <w:rFonts w:ascii="Times New Roman" w:hAnsi="Times New Roman"/>
          <w:b/>
          <w:sz w:val="20"/>
          <w:szCs w:val="20"/>
        </w:rPr>
        <w:t xml:space="preserve">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 w:rsidRPr="00C53236">
              <w:rPr>
                <w:b/>
              </w:rPr>
              <w:t>Пенсия</w:t>
            </w:r>
          </w:p>
        </w:tc>
      </w:tr>
      <w:tr w:rsidR="00E07184" w:rsidTr="00342F6C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Официально/неофициально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На карту банка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Совместительство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Подработка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Сдача в аренду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Сумма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День выплаты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RPr="00C53236" w:rsidTr="00342F6C">
        <w:tc>
          <w:tcPr>
            <w:tcW w:w="9345" w:type="dxa"/>
            <w:gridSpan w:val="4"/>
            <w:shd w:val="clear" w:color="auto" w:fill="BFBFBF" w:themeFill="background1" w:themeFillShade="BF"/>
          </w:tcPr>
          <w:p w:rsidR="00E07184" w:rsidRPr="00C53236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b/>
              </w:rPr>
            </w:pPr>
            <w:r>
              <w:rPr>
                <w:b/>
              </w:rPr>
              <w:t>Доходы семьи</w:t>
            </w:r>
          </w:p>
        </w:tc>
      </w:tr>
      <w:tr w:rsidR="00E07184" w:rsidTr="00342F6C">
        <w:tc>
          <w:tcPr>
            <w:tcW w:w="288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Доход супруга</w:t>
            </w:r>
          </w:p>
        </w:tc>
        <w:tc>
          <w:tcPr>
            <w:tcW w:w="2111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E07184" w:rsidRDefault="00E07184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</w:pPr>
            <w:r>
              <w:t>Итого доход семьи</w:t>
            </w:r>
          </w:p>
        </w:tc>
        <w:tc>
          <w:tcPr>
            <w:tcW w:w="2118" w:type="dxa"/>
          </w:tcPr>
          <w:p w:rsidR="00E07184" w:rsidRPr="003A1E06" w:rsidRDefault="003A1E06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</w:tbl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Банк - кредитор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Остаток долга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Вид залога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E07184" w:rsidTr="00342F6C">
        <w:tc>
          <w:tcPr>
            <w:tcW w:w="4785" w:type="dxa"/>
            <w:shd w:val="pct15" w:color="auto" w:fill="auto"/>
          </w:tcPr>
          <w:p w:rsidR="00E07184" w:rsidRDefault="00E07184" w:rsidP="00E07184">
            <w:pPr>
              <w:spacing w:after="0"/>
            </w:pPr>
            <w:r>
              <w:t>Адрес</w:t>
            </w:r>
          </w:p>
        </w:tc>
        <w:tc>
          <w:tcPr>
            <w:tcW w:w="4786" w:type="dxa"/>
          </w:tcPr>
          <w:p w:rsidR="00E07184" w:rsidRPr="00F047EB" w:rsidRDefault="00F047EB" w:rsidP="00E0718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E07184" w:rsidRDefault="00E07184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1B08E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Закрыта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13.03.2000</w:t>
            </w:r>
          </w:p>
        </w:tc>
      </w:tr>
      <w:tr w:rsidR="00E07184" w:rsidRPr="00F573A4" w:rsidTr="00342F6C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23.06.2022</w:t>
            </w:r>
          </w:p>
        </w:tc>
      </w:tr>
      <w:tr w:rsidR="00E07184" w:rsidRPr="00F573A4" w:rsidTr="00342F6C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Текущий статус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регистрации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  <w:tr w:rsidR="00E07184" w:rsidRPr="00F573A4" w:rsidTr="00342F6C">
        <w:tc>
          <w:tcPr>
            <w:tcW w:w="5665" w:type="dxa"/>
            <w:shd w:val="clear" w:color="auto" w:fill="D9D9D9" w:themeFill="background1" w:themeFillShade="D9"/>
          </w:tcPr>
          <w:p w:rsidR="00E07184" w:rsidRPr="008146A2" w:rsidRDefault="00E07184" w:rsidP="00E07184">
            <w:pPr>
              <w:spacing w:after="0"/>
            </w:pPr>
            <w:r w:rsidRPr="008146A2">
              <w:t>Дата ликвидации</w:t>
            </w:r>
          </w:p>
        </w:tc>
        <w:tc>
          <w:tcPr>
            <w:tcW w:w="3680" w:type="dxa"/>
          </w:tcPr>
          <w:p w:rsidR="00E07184" w:rsidRPr="001B08E1" w:rsidRDefault="001B08E1" w:rsidP="00E0718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30.12.1899</w:t>
            </w:r>
          </w:p>
        </w:tc>
      </w:tr>
    </w:tbl>
    <w:p w:rsidR="006031F9" w:rsidRPr="006031F9" w:rsidRDefault="006031F9" w:rsidP="006031F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31F9" w:rsidRPr="006031F9" w:rsidRDefault="006031F9" w:rsidP="00DF273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A563D" w:rsidRPr="006F39F6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F39F6" w:rsidRPr="006F39F6" w:rsidRDefault="006F39F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58273F" w:rsidRPr="00226455">
        <w:rPr>
          <w:rFonts w:ascii="Times New Roman" w:hAnsi="Times New Roman"/>
          <w:sz w:val="20"/>
          <w:szCs w:val="20"/>
          <w:u w:val="single"/>
        </w:rPr>
        <w:t xml:space="preserve"> </w:t>
      </w:r>
      <w:r w:rsidR="0055426B" w:rsidRPr="002D4BCA">
        <w:rPr>
          <w:rFonts w:ascii="Times New Roman" w:hAnsi="Times New Roman"/>
          <w:sz w:val="20"/>
          <w:szCs w:val="20"/>
        </w:rPr>
        <w:t>Громова Е.Н.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6B" w:rsidRDefault="00972F6B" w:rsidP="002327A6">
      <w:pPr>
        <w:spacing w:after="0" w:line="240" w:lineRule="auto"/>
      </w:pPr>
      <w:r>
        <w:separator/>
      </w:r>
    </w:p>
  </w:endnote>
  <w:end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6B" w:rsidRDefault="00972F6B" w:rsidP="002327A6">
      <w:pPr>
        <w:spacing w:after="0" w:line="240" w:lineRule="auto"/>
      </w:pPr>
      <w:r>
        <w:separator/>
      </w:r>
    </w:p>
  </w:footnote>
  <w:footnote w:type="continuationSeparator" w:id="1">
    <w:p w:rsidR="00972F6B" w:rsidRDefault="00972F6B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013F"/>
    <w:rsid w:val="000B2917"/>
    <w:rsid w:val="000B672E"/>
    <w:rsid w:val="000B777E"/>
    <w:rsid w:val="000C1257"/>
    <w:rsid w:val="000C4453"/>
    <w:rsid w:val="000D13C7"/>
    <w:rsid w:val="000D666B"/>
    <w:rsid w:val="000E4EEB"/>
    <w:rsid w:val="000F0D59"/>
    <w:rsid w:val="000F37CD"/>
    <w:rsid w:val="00100F58"/>
    <w:rsid w:val="00141BE1"/>
    <w:rsid w:val="0015229B"/>
    <w:rsid w:val="00163013"/>
    <w:rsid w:val="001644D7"/>
    <w:rsid w:val="00190911"/>
    <w:rsid w:val="00191833"/>
    <w:rsid w:val="00196107"/>
    <w:rsid w:val="001A0386"/>
    <w:rsid w:val="001A0FDA"/>
    <w:rsid w:val="001A3FA7"/>
    <w:rsid w:val="001A68D9"/>
    <w:rsid w:val="001A7EA4"/>
    <w:rsid w:val="001B08E1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0CD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907E6"/>
    <w:rsid w:val="002C0B7A"/>
    <w:rsid w:val="002C4A9A"/>
    <w:rsid w:val="002D2CBE"/>
    <w:rsid w:val="002E1113"/>
    <w:rsid w:val="002E4CE5"/>
    <w:rsid w:val="002F5CDF"/>
    <w:rsid w:val="002F718D"/>
    <w:rsid w:val="00301FD1"/>
    <w:rsid w:val="00302606"/>
    <w:rsid w:val="003134FF"/>
    <w:rsid w:val="00314C39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374F"/>
    <w:rsid w:val="00395769"/>
    <w:rsid w:val="00397F34"/>
    <w:rsid w:val="003A1E06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15E3E"/>
    <w:rsid w:val="0052099E"/>
    <w:rsid w:val="00522942"/>
    <w:rsid w:val="00544697"/>
    <w:rsid w:val="0055426B"/>
    <w:rsid w:val="00564EE9"/>
    <w:rsid w:val="00566238"/>
    <w:rsid w:val="00570001"/>
    <w:rsid w:val="00580068"/>
    <w:rsid w:val="0058007A"/>
    <w:rsid w:val="0058273F"/>
    <w:rsid w:val="005830E2"/>
    <w:rsid w:val="00583CD9"/>
    <w:rsid w:val="00590C0D"/>
    <w:rsid w:val="005A1BBB"/>
    <w:rsid w:val="005A2019"/>
    <w:rsid w:val="005A4E8F"/>
    <w:rsid w:val="005A563D"/>
    <w:rsid w:val="005A6E4C"/>
    <w:rsid w:val="005C11ED"/>
    <w:rsid w:val="005C1D4A"/>
    <w:rsid w:val="005E14CB"/>
    <w:rsid w:val="005E1D15"/>
    <w:rsid w:val="005E2200"/>
    <w:rsid w:val="006003AC"/>
    <w:rsid w:val="006031F9"/>
    <w:rsid w:val="00604EB6"/>
    <w:rsid w:val="00605E89"/>
    <w:rsid w:val="0060799A"/>
    <w:rsid w:val="00621DFC"/>
    <w:rsid w:val="0063123D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39F6"/>
    <w:rsid w:val="006F41EF"/>
    <w:rsid w:val="0070769F"/>
    <w:rsid w:val="00710ECB"/>
    <w:rsid w:val="00711797"/>
    <w:rsid w:val="007157C2"/>
    <w:rsid w:val="00720D04"/>
    <w:rsid w:val="007405AE"/>
    <w:rsid w:val="00757780"/>
    <w:rsid w:val="00767D4B"/>
    <w:rsid w:val="00790DB4"/>
    <w:rsid w:val="007A0494"/>
    <w:rsid w:val="007A3860"/>
    <w:rsid w:val="007B0590"/>
    <w:rsid w:val="007C003D"/>
    <w:rsid w:val="007C21C6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04C5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16365"/>
    <w:rsid w:val="00917801"/>
    <w:rsid w:val="00921DCA"/>
    <w:rsid w:val="009238B2"/>
    <w:rsid w:val="00937E0A"/>
    <w:rsid w:val="009519D3"/>
    <w:rsid w:val="009534DD"/>
    <w:rsid w:val="00954678"/>
    <w:rsid w:val="009605F7"/>
    <w:rsid w:val="00960652"/>
    <w:rsid w:val="00972F6B"/>
    <w:rsid w:val="00986365"/>
    <w:rsid w:val="00992068"/>
    <w:rsid w:val="009A7F6C"/>
    <w:rsid w:val="009B0803"/>
    <w:rsid w:val="009B6D1A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49F"/>
    <w:rsid w:val="00A56B00"/>
    <w:rsid w:val="00A57D3C"/>
    <w:rsid w:val="00A67391"/>
    <w:rsid w:val="00A74373"/>
    <w:rsid w:val="00A75326"/>
    <w:rsid w:val="00A85CF6"/>
    <w:rsid w:val="00A9431E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11E6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63B91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646B"/>
    <w:rsid w:val="00DC6576"/>
    <w:rsid w:val="00DD0AFE"/>
    <w:rsid w:val="00DD15D8"/>
    <w:rsid w:val="00DD173D"/>
    <w:rsid w:val="00DD317B"/>
    <w:rsid w:val="00DE5CD2"/>
    <w:rsid w:val="00DF2736"/>
    <w:rsid w:val="00DF7EC9"/>
    <w:rsid w:val="00E05C73"/>
    <w:rsid w:val="00E07184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D293F"/>
    <w:rsid w:val="00EE20E3"/>
    <w:rsid w:val="00EE2B7F"/>
    <w:rsid w:val="00EE4D08"/>
    <w:rsid w:val="00F047EB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242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17</cp:revision>
  <cp:lastPrinted>2019-04-23T07:57:00Z</cp:lastPrinted>
  <dcterms:created xsi:type="dcterms:W3CDTF">2022-04-26T09:14:00Z</dcterms:created>
  <dcterms:modified xsi:type="dcterms:W3CDTF">2022-05-05T08:35:00Z</dcterms:modified>
</cp:coreProperties>
</file>