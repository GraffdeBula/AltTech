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EFD" w:rsidRPr="00397666" w:rsidRDefault="00593E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 w:rsidR="00EF2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рамках договора на оказание  услуг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${ID}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${EXPCONTDATE}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:rsidR="00593E84" w:rsidRDefault="00593E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7794A" w:rsidRPr="00362825" w:rsidRDefault="00D7794A" w:rsidP="00D779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${CITY}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${REPDATE}</w:t>
      </w:r>
    </w:p>
    <w:p w:rsidR="00D7794A" w:rsidRDefault="00D779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44EB2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${FNAME}</w:t>
      </w:r>
      <w:r w:rsidRPr="0048150C">
        <w:rPr>
          <w:rFonts w:ascii="Times New Roman" w:hAnsi="Times New Roman"/>
          <w:sz w:val="20"/>
          <w:szCs w:val="20"/>
        </w:rPr>
        <w:t xml:space="preserve"> ${1NAME} ${2NAME}</w:t>
      </w:r>
      <w:r w:rsidR="00F07D37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D63064"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="00362825" w:rsidRPr="00362825">
        <w:rPr>
          <w:rFonts w:ascii="Times New Roman" w:hAnsi="Times New Roman" w:cs="Times New Roman"/>
        </w:rPr>
        <w:t>${COMPNAME}</w:t>
      </w:r>
      <w:r w:rsidR="00D63064"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 </w:t>
      </w:r>
    </w:p>
    <w:p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ayout w:type="fixed"/>
        <w:tblLook w:val="04A0"/>
      </w:tblPr>
      <w:tblGrid>
        <w:gridCol w:w="709"/>
        <w:gridCol w:w="3515"/>
        <w:gridCol w:w="2580"/>
        <w:gridCol w:w="1985"/>
        <w:gridCol w:w="1276"/>
      </w:tblGrid>
      <w:tr w:rsidR="003D6DBF" w:rsidRPr="005B29BA" w:rsidTr="00C615D6">
        <w:tc>
          <w:tcPr>
            <w:tcW w:w="709" w:type="dxa"/>
            <w:vAlign w:val="center"/>
          </w:tcPr>
          <w:p w:rsidR="003D6DBF" w:rsidRPr="005B29BA" w:rsidRDefault="003D6DBF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3515" w:type="dxa"/>
            <w:vAlign w:val="center"/>
          </w:tcPr>
          <w:p w:rsidR="003D6DBF" w:rsidRPr="005B29BA" w:rsidRDefault="001460C3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К</w:t>
            </w:r>
            <w:r w:rsidR="003D6DBF"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редитор</w:t>
            </w:r>
          </w:p>
        </w:tc>
        <w:tc>
          <w:tcPr>
            <w:tcW w:w="2580" w:type="dxa"/>
            <w:vAlign w:val="center"/>
          </w:tcPr>
          <w:p w:rsidR="003D6DBF" w:rsidRPr="005B29BA" w:rsidRDefault="003D6DBF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985" w:type="dxa"/>
            <w:vAlign w:val="center"/>
          </w:tcPr>
          <w:p w:rsidR="003D6DBF" w:rsidRPr="005B29BA" w:rsidRDefault="003D6DBF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vAlign w:val="center"/>
          </w:tcPr>
          <w:p w:rsidR="003D6DBF" w:rsidRPr="005B29BA" w:rsidRDefault="003D6DBF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</w:tr>
      <w:tr w:rsidR="00A844F9" w:rsidRPr="005B29BA" w:rsidTr="00C615D6">
        <w:tc>
          <w:tcPr>
            <w:tcW w:w="709" w:type="dxa"/>
          </w:tcPr>
          <w:p w:rsidR="00A844F9" w:rsidRPr="00BD4B36" w:rsidRDefault="00A844F9" w:rsidP="004C39C1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4B3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515" w:type="dxa"/>
          </w:tcPr>
          <w:p w:rsidR="00A844F9" w:rsidRPr="005B29BA" w:rsidRDefault="00A844F9" w:rsidP="004C39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СберБанк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580" w:type="dxa"/>
          </w:tcPr>
          <w:p w:rsidR="00A844F9" w:rsidRPr="005B29BA" w:rsidRDefault="00A844F9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368.22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A844F9" w:rsidRPr="005B29BA" w:rsidRDefault="00A844F9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A844F9" w:rsidRPr="005B29BA" w:rsidRDefault="00A844F9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22.43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A844F9" w:rsidRPr="00DE4187" w:rsidRDefault="00A844F9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есть</w:t>
            </w:r>
          </w:p>
        </w:tc>
      </w:tr>
      <w:tr w:rsidR="00A844F9" w:rsidRPr="005B29BA" w:rsidTr="00C615D6">
        <w:tc>
          <w:tcPr>
            <w:tcW w:w="709" w:type="dxa"/>
          </w:tcPr>
          <w:p w:rsidR="00A844F9" w:rsidRPr="00BD4B36" w:rsidRDefault="00A844F9" w:rsidP="004C39C1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4B3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3515" w:type="dxa"/>
          </w:tcPr>
          <w:p w:rsidR="00A844F9" w:rsidRPr="005B29BA" w:rsidRDefault="00A844F9" w:rsidP="004C39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Совком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580" w:type="dxa"/>
          </w:tcPr>
          <w:p w:rsidR="00A844F9" w:rsidRPr="005B29BA" w:rsidRDefault="00A844F9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14526.78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A844F9" w:rsidRPr="005B29BA" w:rsidRDefault="00A844F9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A844F9" w:rsidRPr="005B29BA" w:rsidRDefault="00A844F9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123.74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A844F9" w:rsidRPr="00DE4187" w:rsidRDefault="00A844F9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C615D6" w:rsidRPr="005B29BA" w:rsidTr="00C615D6">
        <w:trPr>
          <w:trHeight w:val="388"/>
        </w:trPr>
        <w:tc>
          <w:tcPr>
            <w:tcW w:w="709" w:type="dxa"/>
          </w:tcPr>
          <w:p w:rsidR="00C615D6" w:rsidRPr="005B29BA" w:rsidRDefault="00C615D6" w:rsidP="004C39C1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5" w:type="dxa"/>
          </w:tcPr>
          <w:p w:rsidR="00C615D6" w:rsidRPr="005B29BA" w:rsidRDefault="00C615D6" w:rsidP="004C39C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2580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${TOTALDEBTSUM}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985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${TOTALPAYSUM}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CF0F94" w:rsidRDefault="00CF0F94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524F34" w:rsidRDefault="00524F34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556FFC" w:rsidRDefault="00556FFC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${CREDLIST}</w:t>
      </w:r>
    </w:p>
    <w:p w:rsidR="00556FFC" w:rsidRPr="00556FFC" w:rsidRDefault="00556FFC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Look w:val="04A0"/>
      </w:tblPr>
      <w:tblGrid>
        <w:gridCol w:w="3227"/>
        <w:gridCol w:w="6118"/>
      </w:tblGrid>
      <w:tr w:rsidR="0048150C" w:rsidRPr="005B29BA" w:rsidTr="00BF6E79">
        <w:tc>
          <w:tcPr>
            <w:tcW w:w="9345" w:type="dxa"/>
            <w:gridSpan w:val="2"/>
            <w:shd w:val="clear" w:color="auto" w:fill="auto"/>
          </w:tcPr>
          <w:p w:rsidR="0048150C" w:rsidRPr="005B29BA" w:rsidRDefault="00287366" w:rsidP="00174F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48150C" w:rsidRPr="005B29BA" w:rsidTr="000A22F2">
        <w:tc>
          <w:tcPr>
            <w:tcW w:w="3227" w:type="dxa"/>
            <w:shd w:val="clear" w:color="auto" w:fill="auto"/>
          </w:tcPr>
          <w:p w:rsidR="0048150C" w:rsidRPr="005B29BA" w:rsidRDefault="0048150C" w:rsidP="00174F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118" w:type="dxa"/>
            <w:shd w:val="clear" w:color="auto" w:fill="auto"/>
          </w:tcPr>
          <w:p w:rsidR="0048150C" w:rsidRPr="005B29BA" w:rsidRDefault="0048150C" w:rsidP="00174F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48150C" w:rsidRPr="005B29BA" w:rsidTr="000A22F2">
        <w:tc>
          <w:tcPr>
            <w:tcW w:w="3227" w:type="dxa"/>
            <w:shd w:val="clear" w:color="auto" w:fill="auto"/>
          </w:tcPr>
          <w:p w:rsidR="0048150C" w:rsidRPr="005B29BA" w:rsidRDefault="0048150C" w:rsidP="00174F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Официальная з/п</w:t>
            </w:r>
          </w:p>
        </w:tc>
        <w:tc>
          <w:tcPr>
            <w:tcW w:w="6118" w:type="dxa"/>
            <w:shd w:val="clear" w:color="auto" w:fill="auto"/>
          </w:tcPr>
          <w:p w:rsidR="0048150C" w:rsidRPr="005B29BA" w:rsidRDefault="0048150C" w:rsidP="00174F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48150C" w:rsidRPr="005B29BA" w:rsidTr="000A22F2">
        <w:tc>
          <w:tcPr>
            <w:tcW w:w="3227" w:type="dxa"/>
            <w:shd w:val="clear" w:color="auto" w:fill="auto"/>
          </w:tcPr>
          <w:p w:rsidR="0048150C" w:rsidRPr="005B29BA" w:rsidRDefault="0048150C" w:rsidP="00174F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 xml:space="preserve">Неофициальная </w:t>
            </w:r>
            <w:r w:rsidR="00EE6DE1" w:rsidRPr="005B29BA">
              <w:rPr>
                <w:rFonts w:ascii="Times New Roman" w:hAnsi="Times New Roman"/>
                <w:sz w:val="20"/>
                <w:szCs w:val="20"/>
              </w:rPr>
              <w:t>з/п</w:t>
            </w:r>
          </w:p>
        </w:tc>
        <w:tc>
          <w:tcPr>
            <w:tcW w:w="6118" w:type="dxa"/>
            <w:shd w:val="clear" w:color="auto" w:fill="auto"/>
          </w:tcPr>
          <w:p w:rsidR="0048150C" w:rsidRPr="005B29BA" w:rsidRDefault="0048150C" w:rsidP="00174F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48150C" w:rsidRPr="005B29BA" w:rsidTr="000A22F2">
        <w:tc>
          <w:tcPr>
            <w:tcW w:w="3227" w:type="dxa"/>
            <w:shd w:val="clear" w:color="auto" w:fill="auto"/>
          </w:tcPr>
          <w:p w:rsidR="0048150C" w:rsidRPr="005B29BA" w:rsidRDefault="0048150C" w:rsidP="00174F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Пенсия</w:t>
            </w:r>
          </w:p>
        </w:tc>
        <w:tc>
          <w:tcPr>
            <w:tcW w:w="6118" w:type="dxa"/>
            <w:shd w:val="clear" w:color="auto" w:fill="auto"/>
          </w:tcPr>
          <w:p w:rsidR="0048150C" w:rsidRPr="005B29BA" w:rsidRDefault="0048150C" w:rsidP="00174F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48150C" w:rsidRPr="005B29BA" w:rsidTr="000A22F2">
        <w:tc>
          <w:tcPr>
            <w:tcW w:w="3227" w:type="dxa"/>
            <w:shd w:val="clear" w:color="auto" w:fill="auto"/>
          </w:tcPr>
          <w:p w:rsidR="0048150C" w:rsidRPr="005B29BA" w:rsidRDefault="0048150C" w:rsidP="00174F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Другие доходы</w:t>
            </w:r>
          </w:p>
        </w:tc>
        <w:tc>
          <w:tcPr>
            <w:tcW w:w="6118" w:type="dxa"/>
            <w:shd w:val="clear" w:color="auto" w:fill="auto"/>
          </w:tcPr>
          <w:p w:rsidR="0048150C" w:rsidRPr="005B29BA" w:rsidRDefault="0048150C" w:rsidP="00174F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3D6DBF" w:rsidRDefault="003D6DBF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556FFC" w:rsidRDefault="00556FFC" w:rsidP="00556FFC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${INCLIST}</w:t>
      </w:r>
    </w:p>
    <w:p w:rsidR="00556FFC" w:rsidRDefault="00556FFC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tbl>
      <w:tblPr>
        <w:tblStyle w:val="af"/>
        <w:tblW w:w="0" w:type="auto"/>
        <w:tblLook w:val="04A0"/>
      </w:tblPr>
      <w:tblGrid>
        <w:gridCol w:w="3227"/>
        <w:gridCol w:w="6118"/>
      </w:tblGrid>
      <w:tr w:rsidR="00A157E9" w:rsidRPr="005B29BA" w:rsidTr="009A65CF">
        <w:tc>
          <w:tcPr>
            <w:tcW w:w="9345" w:type="dxa"/>
            <w:gridSpan w:val="2"/>
            <w:shd w:val="clear" w:color="auto" w:fill="auto"/>
          </w:tcPr>
          <w:p w:rsidR="00A157E9" w:rsidRPr="005B29BA" w:rsidRDefault="00A157E9" w:rsidP="009A65C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A157E9" w:rsidRPr="005B29BA" w:rsidTr="009A65CF">
        <w:tc>
          <w:tcPr>
            <w:tcW w:w="3227" w:type="dxa"/>
            <w:shd w:val="clear" w:color="auto" w:fill="auto"/>
          </w:tcPr>
          <w:p w:rsidR="00A157E9" w:rsidRPr="005B29BA" w:rsidRDefault="00A157E9" w:rsidP="009A65C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6118" w:type="dxa"/>
            <w:shd w:val="clear" w:color="auto" w:fill="auto"/>
          </w:tcPr>
          <w:p w:rsidR="00A157E9" w:rsidRPr="005B29BA" w:rsidRDefault="00A157E9" w:rsidP="009A65C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  <w:lang w:val="en-US"/>
              </w:rPr>
              <w:t>${ALIMENTSUM}</w:t>
            </w:r>
          </w:p>
        </w:tc>
      </w:tr>
      <w:tr w:rsidR="00A157E9" w:rsidRPr="00A157E9" w:rsidTr="009A65CF">
        <w:tc>
          <w:tcPr>
            <w:tcW w:w="3227" w:type="dxa"/>
            <w:shd w:val="clear" w:color="auto" w:fill="auto"/>
          </w:tcPr>
          <w:p w:rsidR="00A157E9" w:rsidRPr="005B29BA" w:rsidRDefault="00A157E9" w:rsidP="009A65C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6118" w:type="dxa"/>
            <w:shd w:val="clear" w:color="auto" w:fill="auto"/>
          </w:tcPr>
          <w:p w:rsidR="00A157E9" w:rsidRPr="00A157E9" w:rsidRDefault="00A157E9" w:rsidP="009A65C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A157E9" w:rsidRPr="00A157E9" w:rsidRDefault="00A157E9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840"/>
        <w:gridCol w:w="1697"/>
        <w:gridCol w:w="2694"/>
      </w:tblGrid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D1350C" w:rsidP="00A526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D1350C" w:rsidRPr="005B29BA" w:rsidRDefault="00D1350C" w:rsidP="00A526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D1350C" w:rsidRPr="005B29BA" w:rsidRDefault="00D1350C" w:rsidP="00D13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D1350C" w:rsidRPr="005B29BA" w:rsidRDefault="00D1350C" w:rsidP="00A526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D1350C" w:rsidP="00A526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D1350C" w:rsidRPr="005B29BA" w:rsidRDefault="00D1350C" w:rsidP="00A526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D1350C" w:rsidRPr="005B29BA" w:rsidRDefault="00D1350C" w:rsidP="00A526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4" w:type="dxa"/>
          </w:tcPr>
          <w:p w:rsidR="00D1350C" w:rsidRPr="00AF1287" w:rsidRDefault="002B3100" w:rsidP="00A526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1287">
              <w:rPr>
                <w:rFonts w:ascii="Times New Roman" w:hAnsi="Times New Roman" w:cs="Times New Roman"/>
                <w:sz w:val="20"/>
                <w:szCs w:val="20"/>
              </w:rPr>
              <w:t>Заказчик</w:t>
            </w:r>
          </w:p>
        </w:tc>
      </w:tr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D1350C" w:rsidP="00A526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Автомобиль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D1350C" w:rsidRPr="005B29BA" w:rsidRDefault="00D1350C" w:rsidP="00A526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D1350C" w:rsidRPr="005B29BA" w:rsidRDefault="00D1350C" w:rsidP="00A526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4" w:type="dxa"/>
          </w:tcPr>
          <w:p w:rsidR="00D1350C" w:rsidRPr="00AF1287" w:rsidRDefault="00D1350C" w:rsidP="002B31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1287">
              <w:rPr>
                <w:rFonts w:ascii="Times New Roman" w:hAnsi="Times New Roman" w:cs="Times New Roman"/>
                <w:sz w:val="20"/>
                <w:szCs w:val="20"/>
              </w:rPr>
              <w:t xml:space="preserve">супруг </w:t>
            </w:r>
            <w:r w:rsidR="002B3100" w:rsidRPr="00AF1287">
              <w:rPr>
                <w:rFonts w:ascii="Times New Roman" w:hAnsi="Times New Roman" w:cs="Times New Roman"/>
                <w:sz w:val="20"/>
                <w:szCs w:val="20"/>
              </w:rPr>
              <w:t>Заказчика</w:t>
            </w:r>
          </w:p>
        </w:tc>
      </w:tr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D1350C" w:rsidP="00A526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Иное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D1350C" w:rsidRPr="005B29BA" w:rsidRDefault="00D1350C" w:rsidP="00A526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D1350C" w:rsidRPr="005B29BA" w:rsidRDefault="00D1350C" w:rsidP="00A526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4" w:type="dxa"/>
          </w:tcPr>
          <w:p w:rsidR="00D1350C" w:rsidRPr="00AF1287" w:rsidRDefault="00D1350C" w:rsidP="00A526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1287">
              <w:rPr>
                <w:rFonts w:ascii="Times New Roman" w:hAnsi="Times New Roman" w:cs="Times New Roman"/>
                <w:sz w:val="20"/>
                <w:szCs w:val="20"/>
              </w:rPr>
              <w:t>совместно нажитое</w:t>
            </w:r>
          </w:p>
        </w:tc>
      </w:tr>
    </w:tbl>
    <w:p w:rsidR="00BF6E79" w:rsidRDefault="00BF6E79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  <w:lang w:val="en-US"/>
        </w:rPr>
      </w:pPr>
    </w:p>
    <w:p w:rsidR="00556FFC" w:rsidRDefault="00556FFC" w:rsidP="00556FFC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${PROPLIST}</w:t>
      </w:r>
    </w:p>
    <w:p w:rsidR="00556FFC" w:rsidRPr="00556FFC" w:rsidRDefault="00556FFC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  <w:lang w:val="en-US"/>
        </w:rPr>
      </w:pP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единственным пригодным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для постоянного проживания помещением, за исключением указанного в настоящем абзаце имущества, если </w:t>
      </w:r>
      <w:r w:rsidRPr="00FE4281">
        <w:rPr>
          <w:rFonts w:ascii="Times New Roman" w:eastAsia="Times New Roman" w:hAnsi="Times New Roman" w:cs="Times New Roman"/>
          <w:bCs/>
          <w:iCs/>
        </w:rPr>
        <w:lastRenderedPageBreak/>
        <w:t xml:space="preserve">оно является предметом ипотеки и на него в соответствии с </w:t>
      </w:r>
      <w:hyperlink w:anchor="dst100353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законодательством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роскоши;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FE4281">
        <w:rPr>
          <w:rFonts w:ascii="Times New Roman" w:eastAsia="Times New Roman" w:hAnsi="Times New Roman" w:cs="Times New Roman"/>
          <w:iCs/>
        </w:rPr>
        <w:t>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:rsidR="007C5328" w:rsidRPr="00AF1287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средства транспорта и другое необходимое гражданину-должнику в связи с его </w:t>
      </w:r>
      <w:r w:rsidRPr="00AF1287">
        <w:rPr>
          <w:rFonts w:ascii="Times New Roman" w:eastAsia="Times New Roman" w:hAnsi="Times New Roman" w:cs="Times New Roman"/>
          <w:iCs/>
        </w:rPr>
        <w:t>инвалидностью имущество.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BF6E79" w:rsidRPr="00AF1287" w:rsidTr="00174F48">
        <w:trPr>
          <w:trHeight w:val="297"/>
        </w:trPr>
        <w:tc>
          <w:tcPr>
            <w:tcW w:w="1947" w:type="dxa"/>
          </w:tcPr>
          <w:p w:rsidR="00BF6E79" w:rsidRPr="00AF1287" w:rsidRDefault="00BF6E79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</w:tcPr>
          <w:p w:rsidR="00BF6E79" w:rsidRPr="00AF1287" w:rsidRDefault="001173DD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:rsidR="00BF6E79" w:rsidRPr="00AF1287" w:rsidRDefault="00BF6E79" w:rsidP="00174F4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Имущество может быть включено в конкурсную массу и реализовано</w:t>
            </w:r>
          </w:p>
          <w:p w:rsidR="00BF6E79" w:rsidRPr="00AF1287" w:rsidRDefault="00BF6E79" w:rsidP="00174F4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Имущество СУПРУГА может быть включено в конкурсную массу и реализовано</w:t>
            </w:r>
          </w:p>
          <w:p w:rsidR="00BF6E79" w:rsidRPr="00AF1287" w:rsidRDefault="00BF6E79" w:rsidP="00174F4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Имущество БЫВШЕГО СУПРУГА может быть включено в конкурсную массу и реализовано</w:t>
            </w:r>
          </w:p>
        </w:tc>
      </w:tr>
      <w:tr w:rsidR="001173DD" w:rsidRPr="005B29BA" w:rsidTr="00174F48">
        <w:trPr>
          <w:trHeight w:val="297"/>
        </w:trPr>
        <w:tc>
          <w:tcPr>
            <w:tcW w:w="1947" w:type="dxa"/>
          </w:tcPr>
          <w:p w:rsidR="001173DD" w:rsidRPr="00AF1287" w:rsidRDefault="005B29BA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</w:tcPr>
          <w:p w:rsidR="001173DD" w:rsidRPr="00AF1287" w:rsidRDefault="001173DD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Рисков при анализе предоставленных данных не обнаружено</w:t>
            </w:r>
          </w:p>
        </w:tc>
      </w:tr>
    </w:tbl>
    <w:p w:rsidR="007C5328" w:rsidRPr="00DE4187" w:rsidRDefault="00556FFC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Cs/>
        </w:rPr>
      </w:pPr>
      <w:r w:rsidRPr="00DE4187">
        <w:rPr>
          <w:rFonts w:ascii="Times New Roman" w:hAnsi="Times New Roman" w:cs="Times New Roman"/>
          <w:bCs/>
        </w:rPr>
        <w:t>${RISKLIST1}</w:t>
      </w:r>
    </w:p>
    <w:p w:rsidR="00556FFC" w:rsidRPr="00DE4187" w:rsidRDefault="00556FFC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</w:p>
    <w:p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780"/>
        <w:gridCol w:w="1757"/>
        <w:gridCol w:w="2694"/>
      </w:tblGrid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B29BA" w:rsidRDefault="0083482F" w:rsidP="00D13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AF1287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4" w:type="dxa"/>
          </w:tcPr>
          <w:p w:rsidR="00D1350C" w:rsidRPr="00AF1287" w:rsidRDefault="002B3100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1287">
              <w:rPr>
                <w:rFonts w:ascii="Times New Roman" w:hAnsi="Times New Roman" w:cs="Times New Roman"/>
                <w:sz w:val="20"/>
                <w:szCs w:val="20"/>
              </w:rPr>
              <w:t>Заказчик</w:t>
            </w:r>
          </w:p>
        </w:tc>
      </w:tr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Автомобиль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AF1287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4" w:type="dxa"/>
          </w:tcPr>
          <w:p w:rsidR="00D1350C" w:rsidRPr="00AF1287" w:rsidRDefault="00D1350C" w:rsidP="002B31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1287">
              <w:rPr>
                <w:rFonts w:ascii="Times New Roman" w:hAnsi="Times New Roman" w:cs="Times New Roman"/>
                <w:sz w:val="20"/>
                <w:szCs w:val="20"/>
              </w:rPr>
              <w:t xml:space="preserve">супруг </w:t>
            </w:r>
            <w:r w:rsidR="002B3100" w:rsidRPr="00AF1287">
              <w:rPr>
                <w:rFonts w:ascii="Times New Roman" w:hAnsi="Times New Roman" w:cs="Times New Roman"/>
                <w:sz w:val="20"/>
                <w:szCs w:val="20"/>
              </w:rPr>
              <w:t>Заказчика</w:t>
            </w:r>
          </w:p>
        </w:tc>
      </w:tr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D1350C" w:rsidP="002363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Иное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AF1287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4" w:type="dxa"/>
          </w:tcPr>
          <w:p w:rsidR="00D1350C" w:rsidRPr="00AF1287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1287">
              <w:rPr>
                <w:rFonts w:ascii="Times New Roman" w:hAnsi="Times New Roman" w:cs="Times New Roman"/>
                <w:sz w:val="20"/>
                <w:szCs w:val="20"/>
              </w:rPr>
              <w:t>совместно нажитое</w:t>
            </w:r>
          </w:p>
        </w:tc>
      </w:tr>
    </w:tbl>
    <w:p w:rsidR="00556FFC" w:rsidRDefault="00556FF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val="en-US"/>
        </w:rPr>
      </w:pPr>
    </w:p>
    <w:p w:rsidR="00556FFC" w:rsidRDefault="00556FFC" w:rsidP="00556FFC">
      <w:pPr>
        <w:pBdr>
          <w:bottom w:val="none" w:sz="4" w:space="5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${DEALLIST}</w:t>
      </w:r>
    </w:p>
    <w:p w:rsidR="00556FFC" w:rsidRDefault="00556FF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val="en-US"/>
        </w:rPr>
      </w:pP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</w:t>
      </w:r>
      <w:bookmarkStart w:id="1" w:name="_GoBack"/>
      <w:bookmarkEnd w:id="1"/>
      <w:r w:rsidRPr="00FE4281">
        <w:rPr>
          <w:rFonts w:ascii="Times New Roman" w:hAnsi="Times New Roman" w:cs="Times New Roman"/>
          <w:shd w:val="clear" w:color="auto" w:fill="FFFFFF"/>
        </w:rPr>
        <w:t>х лет до принятия заявления о признании должника банкротом или после принятия указанного заявления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:rsidR="00F721EC" w:rsidRPr="00FE4281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2363C1" w:rsidRPr="005B29BA" w:rsidTr="00174F48">
        <w:trPr>
          <w:trHeight w:val="297"/>
        </w:trPr>
        <w:tc>
          <w:tcPr>
            <w:tcW w:w="1947" w:type="dxa"/>
          </w:tcPr>
          <w:p w:rsidR="002363C1" w:rsidRPr="00AF1287" w:rsidRDefault="002363C1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</w:tcPr>
          <w:p w:rsidR="002363C1" w:rsidRPr="00AF1287" w:rsidRDefault="001173DD" w:rsidP="005B29BA">
            <w:pPr>
              <w:pStyle w:val="af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2363C1"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:</w:t>
            </w:r>
          </w:p>
          <w:p w:rsidR="002363C1" w:rsidRPr="00AF1287" w:rsidRDefault="002363C1" w:rsidP="00174F48">
            <w:pPr>
              <w:pStyle w:val="af4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Сделка БЫВШЕГО СУПРУГА по отчуждению имущества может быть признана недействительной и имущество может быть включено в конкурсную массу и реализовано</w:t>
            </w:r>
          </w:p>
          <w:p w:rsidR="002363C1" w:rsidRPr="00AF1287" w:rsidRDefault="002363C1" w:rsidP="00174F48">
            <w:pPr>
              <w:pStyle w:val="af4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lastRenderedPageBreak/>
              <w:t>Сделка СУПРУГА по отчуждению имущества может быть признана недействительной и имущество может быть включено в конкурсную массу и реализовано</w:t>
            </w:r>
          </w:p>
          <w:p w:rsidR="002363C1" w:rsidRPr="00AF1287" w:rsidRDefault="002363C1" w:rsidP="00174F48">
            <w:pPr>
              <w:pStyle w:val="af4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Сделка по отчуждению имущества может быть признана недействительной и имущество может быть включено в конкурсную массу и реализован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1173DD" w:rsidRPr="005B29BA" w:rsidTr="00174F48">
        <w:trPr>
          <w:trHeight w:val="297"/>
        </w:trPr>
        <w:tc>
          <w:tcPr>
            <w:tcW w:w="1947" w:type="dxa"/>
          </w:tcPr>
          <w:p w:rsidR="001173DD" w:rsidRPr="00AF1287" w:rsidRDefault="005B29BA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lastRenderedPageBreak/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</w:tcPr>
          <w:p w:rsidR="001173DD" w:rsidRPr="00AF1287" w:rsidRDefault="001173DD" w:rsidP="005B29BA">
            <w:pPr>
              <w:pStyle w:val="af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Рисков при анализе предоставленных данных не обнаружено</w:t>
            </w:r>
          </w:p>
        </w:tc>
      </w:tr>
    </w:tbl>
    <w:p w:rsidR="00556FFC" w:rsidRDefault="00556FFC" w:rsidP="00556FFC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556FFC">
        <w:rPr>
          <w:rFonts w:ascii="Times New Roman" w:hAnsi="Times New Roman" w:cs="Times New Roman"/>
          <w:bCs/>
          <w:lang w:val="en-US"/>
        </w:rPr>
        <w:t>${RISKLIST2}</w:t>
      </w:r>
    </w:p>
    <w:p w:rsidR="00556FFC" w:rsidRPr="00556FFC" w:rsidRDefault="00556FFC" w:rsidP="00556FFC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Cs/>
          <w:lang w:val="en-US"/>
        </w:rPr>
      </w:pPr>
    </w:p>
    <w:p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ook w:val="04A0"/>
      </w:tblPr>
      <w:tblGrid>
        <w:gridCol w:w="5343"/>
        <w:gridCol w:w="4722"/>
      </w:tblGrid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</w:tcPr>
          <w:p w:rsidR="009529D0" w:rsidRPr="00332B49" w:rsidRDefault="00332B49" w:rsidP="002363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${FAMSTATUS}</w:t>
            </w:r>
          </w:p>
        </w:tc>
      </w:tr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</w:tcPr>
          <w:p w:rsidR="009529D0" w:rsidRPr="00332B49" w:rsidRDefault="00332B4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${CHILDNUM}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0A22F2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</w:tcPr>
          <w:p w:rsidR="000A22F2" w:rsidRPr="005B29BA" w:rsidRDefault="00A157E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${CRIMINALRESP}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332B49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</w:tcPr>
          <w:p w:rsidR="000A22F2" w:rsidRPr="00A157E9" w:rsidRDefault="00A157E9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${ADMRESP}</w:t>
            </w:r>
          </w:p>
        </w:tc>
      </w:tr>
    </w:tbl>
    <w:p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2" w:name="_Hlk10206135"/>
    </w:p>
    <w:p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7C1578" w:rsidRPr="00FE4281" w:rsidRDefault="00F05907" w:rsidP="002363C1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 Р</w:t>
      </w:r>
      <w:r w:rsidR="007C1578" w:rsidRPr="00FE4281">
        <w:rPr>
          <w:rFonts w:ascii="Times New Roman" w:eastAsia="Times New Roman" w:hAnsi="Times New Roman" w:cs="Times New Roman"/>
          <w:b/>
          <w:bCs/>
        </w:rPr>
        <w:t>еализация долгов</w:t>
      </w:r>
    </w:p>
    <w:p w:rsidR="002363C1" w:rsidRPr="00FE4281" w:rsidRDefault="002363C1" w:rsidP="002363C1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Style w:val="af"/>
        <w:tblW w:w="10173" w:type="dxa"/>
        <w:tblLook w:val="04A0"/>
      </w:tblPr>
      <w:tblGrid>
        <w:gridCol w:w="4998"/>
        <w:gridCol w:w="5175"/>
      </w:tblGrid>
      <w:tr w:rsidR="00733F17" w:rsidRPr="005B29BA" w:rsidTr="00507F26">
        <w:tc>
          <w:tcPr>
            <w:tcW w:w="4998" w:type="dxa"/>
            <w:vAlign w:val="center"/>
          </w:tcPr>
          <w:p w:rsidR="00733F17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:rsidR="00296A5A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:rsidR="00F05907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vAlign w:val="center"/>
          </w:tcPr>
          <w:p w:rsidR="00296A5A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–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является вторым этапом в процессе банкротства. </w:t>
            </w:r>
          </w:p>
          <w:p w:rsidR="00733F17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:rsidR="00296A5A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:rsidTr="00507F26">
        <w:tc>
          <w:tcPr>
            <w:tcW w:w="4998" w:type="dxa"/>
          </w:tcPr>
          <w:p w:rsidR="003E1690" w:rsidRPr="005B29BA" w:rsidRDefault="003E1690" w:rsidP="00F05907">
            <w:pPr>
              <w:pBdr>
                <w:bottom w:val="none" w:sz="4" w:space="5" w:color="000000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:rsidR="00733F17" w:rsidRPr="005B29BA" w:rsidRDefault="00733F17" w:rsidP="003E169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</w:tcPr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:rsidR="00733F17" w:rsidRPr="005B29BA" w:rsidRDefault="00C02795" w:rsidP="00507F26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</w:tbl>
    <w:p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D962E9" w:rsidRPr="00FE4281" w:rsidRDefault="00876F44" w:rsidP="00F05907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Вероятность введения реструктуризации</w:t>
      </w:r>
    </w:p>
    <w:p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> на 202</w:t>
      </w:r>
      <w:r w:rsidR="001173DD" w:rsidRPr="00FE4281">
        <w:rPr>
          <w:sz w:val="22"/>
          <w:szCs w:val="22"/>
        </w:rPr>
        <w:t>3</w:t>
      </w:r>
      <w:r w:rsidRPr="00FE4281">
        <w:rPr>
          <w:sz w:val="22"/>
          <w:szCs w:val="22"/>
        </w:rPr>
        <w:t> год:</w:t>
      </w:r>
    </w:p>
    <w:tbl>
      <w:tblPr>
        <w:tblStyle w:val="af"/>
        <w:tblW w:w="9770" w:type="dxa"/>
        <w:tblLook w:val="04A0"/>
      </w:tblPr>
      <w:tblGrid>
        <w:gridCol w:w="1951"/>
        <w:gridCol w:w="2934"/>
        <w:gridCol w:w="4885"/>
      </w:tblGrid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i/>
                <w:sz w:val="20"/>
                <w:szCs w:val="20"/>
                <w:highlight w:val="yellow"/>
              </w:rPr>
            </w:pPr>
            <w:r w:rsidRPr="005B29BA">
              <w:rPr>
                <w:i/>
                <w:color w:val="000000"/>
                <w:sz w:val="20"/>
                <w:szCs w:val="20"/>
                <w:highlight w:val="yellow"/>
              </w:rPr>
              <w:t>1</w:t>
            </w:r>
            <w:r w:rsidR="001669A1" w:rsidRPr="005B29BA">
              <w:rPr>
                <w:i/>
                <w:color w:val="000000"/>
                <w:sz w:val="20"/>
                <w:szCs w:val="20"/>
                <w:highlight w:val="yellow"/>
              </w:rPr>
              <w:t>2781</w:t>
            </w:r>
            <w:r w:rsidRPr="005B29BA">
              <w:rPr>
                <w:i/>
                <w:color w:val="000000"/>
                <w:sz w:val="20"/>
                <w:szCs w:val="20"/>
                <w:highlight w:val="yellow"/>
              </w:rPr>
              <w:t xml:space="preserve"> руб. </w:t>
            </w:r>
            <w:r w:rsidR="001669A1" w:rsidRPr="005B29BA">
              <w:rPr>
                <w:i/>
                <w:color w:val="000000"/>
                <w:sz w:val="20"/>
                <w:szCs w:val="20"/>
                <w:highlight w:val="yellow"/>
              </w:rPr>
              <w:t>0</w:t>
            </w:r>
            <w:r w:rsidRPr="005B29BA">
              <w:rPr>
                <w:i/>
                <w:color w:val="000000"/>
                <w:sz w:val="20"/>
                <w:szCs w:val="20"/>
                <w:highlight w:val="yellow"/>
              </w:rPr>
              <w:t>0 коп.;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i/>
                <w:sz w:val="20"/>
                <w:szCs w:val="20"/>
                <w:highlight w:val="yellow"/>
              </w:rPr>
            </w:pPr>
            <w:r w:rsidRPr="005B29BA">
              <w:rPr>
                <w:b/>
                <w:bCs/>
                <w:i/>
                <w:color w:val="000000"/>
                <w:sz w:val="20"/>
                <w:szCs w:val="20"/>
                <w:highlight w:val="yellow"/>
              </w:rPr>
              <w:t>1</w:t>
            </w:r>
            <w:r w:rsidR="001669A1" w:rsidRPr="005B29BA">
              <w:rPr>
                <w:b/>
                <w:bCs/>
                <w:i/>
                <w:color w:val="000000"/>
                <w:sz w:val="20"/>
                <w:szCs w:val="20"/>
                <w:highlight w:val="yellow"/>
              </w:rPr>
              <w:t>3931</w:t>
            </w:r>
            <w:r w:rsidRPr="005B29BA">
              <w:rPr>
                <w:b/>
                <w:bCs/>
                <w:i/>
                <w:color w:val="000000"/>
                <w:sz w:val="20"/>
                <w:szCs w:val="20"/>
                <w:highlight w:val="yellow"/>
              </w:rPr>
              <w:t xml:space="preserve"> руб. </w:t>
            </w:r>
            <w:r w:rsidR="001669A1" w:rsidRPr="005B29BA">
              <w:rPr>
                <w:b/>
                <w:bCs/>
                <w:i/>
                <w:color w:val="000000"/>
                <w:sz w:val="20"/>
                <w:szCs w:val="20"/>
                <w:highlight w:val="yellow"/>
              </w:rPr>
              <w:t>0</w:t>
            </w:r>
            <w:r w:rsidRPr="005B29BA">
              <w:rPr>
                <w:b/>
                <w:bCs/>
                <w:i/>
                <w:color w:val="000000"/>
                <w:sz w:val="20"/>
                <w:szCs w:val="20"/>
                <w:highlight w:val="yellow"/>
              </w:rPr>
              <w:t>0 коп.;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i/>
                <w:sz w:val="20"/>
                <w:szCs w:val="20"/>
                <w:highlight w:val="yellow"/>
              </w:rPr>
            </w:pPr>
            <w:r w:rsidRPr="005B29BA">
              <w:rPr>
                <w:i/>
                <w:color w:val="000000"/>
                <w:sz w:val="20"/>
                <w:szCs w:val="20"/>
                <w:highlight w:val="yellow"/>
              </w:rPr>
              <w:t>1</w:t>
            </w:r>
            <w:r w:rsidR="001669A1" w:rsidRPr="005B29BA">
              <w:rPr>
                <w:i/>
                <w:color w:val="000000"/>
                <w:sz w:val="20"/>
                <w:szCs w:val="20"/>
                <w:highlight w:val="yellow"/>
              </w:rPr>
              <w:t>0992</w:t>
            </w:r>
            <w:r w:rsidRPr="005B29BA">
              <w:rPr>
                <w:i/>
                <w:color w:val="000000"/>
                <w:sz w:val="20"/>
                <w:szCs w:val="20"/>
                <w:highlight w:val="yellow"/>
              </w:rPr>
              <w:t xml:space="preserve"> руб. </w:t>
            </w:r>
            <w:r w:rsidR="001669A1" w:rsidRPr="005B29BA">
              <w:rPr>
                <w:i/>
                <w:color w:val="000000"/>
                <w:sz w:val="20"/>
                <w:szCs w:val="20"/>
                <w:highlight w:val="yellow"/>
              </w:rPr>
              <w:t>0</w:t>
            </w:r>
            <w:r w:rsidRPr="005B29BA">
              <w:rPr>
                <w:i/>
                <w:color w:val="000000"/>
                <w:sz w:val="20"/>
                <w:szCs w:val="20"/>
                <w:highlight w:val="yellow"/>
              </w:rPr>
              <w:t>0 коп.;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i/>
                <w:sz w:val="20"/>
                <w:szCs w:val="20"/>
                <w:highlight w:val="yellow"/>
              </w:rPr>
            </w:pPr>
            <w:r w:rsidRPr="005B29BA">
              <w:rPr>
                <w:b/>
                <w:bCs/>
                <w:i/>
                <w:color w:val="000000"/>
                <w:sz w:val="20"/>
                <w:szCs w:val="20"/>
                <w:highlight w:val="yellow"/>
              </w:rPr>
              <w:t xml:space="preserve">12 </w:t>
            </w:r>
            <w:r w:rsidR="001669A1" w:rsidRPr="005B29BA">
              <w:rPr>
                <w:b/>
                <w:bCs/>
                <w:i/>
                <w:color w:val="000000"/>
                <w:sz w:val="20"/>
                <w:szCs w:val="20"/>
                <w:highlight w:val="yellow"/>
              </w:rPr>
              <w:t>398</w:t>
            </w:r>
            <w:r w:rsidRPr="005B29BA">
              <w:rPr>
                <w:b/>
                <w:bCs/>
                <w:i/>
                <w:color w:val="000000"/>
                <w:sz w:val="20"/>
                <w:szCs w:val="20"/>
                <w:highlight w:val="yellow"/>
              </w:rPr>
              <w:t xml:space="preserve"> руб. </w:t>
            </w:r>
            <w:r w:rsidR="001669A1" w:rsidRPr="005B29BA">
              <w:rPr>
                <w:b/>
                <w:bCs/>
                <w:i/>
                <w:color w:val="000000"/>
                <w:sz w:val="20"/>
                <w:szCs w:val="20"/>
                <w:highlight w:val="yellow"/>
              </w:rPr>
              <w:t>0</w:t>
            </w:r>
            <w:r w:rsidRPr="005B29BA">
              <w:rPr>
                <w:b/>
                <w:bCs/>
                <w:i/>
                <w:color w:val="000000"/>
                <w:sz w:val="20"/>
                <w:szCs w:val="20"/>
                <w:highlight w:val="yellow"/>
              </w:rPr>
              <w:t>0 коп.</w:t>
            </w:r>
          </w:p>
        </w:tc>
      </w:tr>
      <w:tr w:rsidR="007C1578" w:rsidRPr="005B29BA" w:rsidTr="00287366">
        <w:tc>
          <w:tcPr>
            <w:tcW w:w="1951" w:type="dxa"/>
          </w:tcPr>
          <w:p w:rsidR="007C1578" w:rsidRPr="005B29BA" w:rsidRDefault="00287366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highlight w:val="yellow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</w:tcPr>
          <w:p w:rsidR="007C1578" w:rsidRPr="005B29BA" w:rsidRDefault="007C1578" w:rsidP="007C1578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highlight w:val="yellow"/>
                <w:lang w:eastAsia="ru-RU"/>
              </w:rPr>
              <w:t>Таким образом, поскольку официальный доход Заказчика составляет</w:t>
            </w:r>
            <w:r w:rsidR="001173DD" w:rsidRPr="005B29B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highlight w:val="yellow"/>
                <w:lang w:eastAsia="ru-RU"/>
              </w:rPr>
              <w:t xml:space="preserve"> 24 000 </w:t>
            </w:r>
            <w:r w:rsidRPr="005B29B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highlight w:val="yellow"/>
                <w:lang w:eastAsia="ru-RU"/>
              </w:rPr>
              <w:t>руб., размер денежных средств, направленных на погашение требований кредиторов составляет:</w:t>
            </w:r>
          </w:p>
          <w:p w:rsidR="00D962E9" w:rsidRPr="005B29BA" w:rsidRDefault="00D962E9" w:rsidP="007C1578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highlight w:val="yellow"/>
                <w:lang w:eastAsia="ru-RU"/>
              </w:rPr>
            </w:pPr>
          </w:p>
          <w:p w:rsidR="00906B92" w:rsidRPr="005B29BA" w:rsidRDefault="001669A1" w:rsidP="007C1578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highlight w:val="yellow"/>
                <w:lang w:eastAsia="ru-RU"/>
              </w:rPr>
              <w:t xml:space="preserve">24 000 </w:t>
            </w:r>
            <w:r w:rsidR="007C1578" w:rsidRPr="005B29B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highlight w:val="yellow"/>
                <w:lang w:eastAsia="ru-RU"/>
              </w:rPr>
              <w:t>руб.(доход) – 1</w:t>
            </w:r>
            <w:r w:rsidRPr="005B29B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highlight w:val="yellow"/>
                <w:lang w:eastAsia="ru-RU"/>
              </w:rPr>
              <w:t>3</w:t>
            </w:r>
            <w:r w:rsidR="007C1578" w:rsidRPr="005B29B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highlight w:val="yellow"/>
                <w:lang w:eastAsia="ru-RU"/>
              </w:rPr>
              <w:t> </w:t>
            </w:r>
            <w:r w:rsidRPr="005B29B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highlight w:val="yellow"/>
                <w:lang w:eastAsia="ru-RU"/>
              </w:rPr>
              <w:t>931</w:t>
            </w:r>
            <w:r w:rsidR="007C1578" w:rsidRPr="005B29B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highlight w:val="yellow"/>
                <w:lang w:eastAsia="ru-RU"/>
              </w:rPr>
              <w:t xml:space="preserve"> руб. (ПМ)</w:t>
            </w:r>
            <w:r w:rsidRPr="005B29B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highlight w:val="yellow"/>
                <w:lang w:eastAsia="ru-RU"/>
              </w:rPr>
              <w:t xml:space="preserve"> – 12 398 (ПМ на ребёнка)</w:t>
            </w:r>
            <w:r w:rsidR="007C1578" w:rsidRPr="005B29B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highlight w:val="yellow"/>
                <w:lang w:eastAsia="ru-RU"/>
              </w:rPr>
              <w:t xml:space="preserve"> =</w:t>
            </w:r>
            <w:r w:rsidR="00906B92" w:rsidRPr="005B29B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highlight w:val="yellow"/>
                <w:lang w:eastAsia="ru-RU"/>
              </w:rPr>
              <w:t>0</w:t>
            </w:r>
            <w:r w:rsidR="007C1578" w:rsidRPr="005B29B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highlight w:val="yellow"/>
                <w:lang w:eastAsia="ru-RU"/>
              </w:rPr>
              <w:t xml:space="preserve"> * 36 мес. (план реструктуризации долгов) руб. =</w:t>
            </w:r>
            <w:r w:rsidR="00906B92" w:rsidRPr="005B29B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highlight w:val="yellow"/>
                <w:lang w:eastAsia="ru-RU"/>
              </w:rPr>
              <w:t>0</w:t>
            </w:r>
            <w:r w:rsidR="007C1578" w:rsidRPr="005B29B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highlight w:val="yellow"/>
                <w:lang w:eastAsia="ru-RU"/>
              </w:rPr>
              <w:t>руб.</w:t>
            </w:r>
          </w:p>
          <w:p w:rsidR="00876F44" w:rsidRPr="005B29BA" w:rsidRDefault="00876F44" w:rsidP="007C1578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highlight w:val="yellow"/>
                <w:lang w:eastAsia="ru-RU"/>
              </w:rPr>
            </w:pPr>
          </w:p>
          <w:p w:rsidR="007C1578" w:rsidRPr="005B29BA" w:rsidRDefault="007C1578" w:rsidP="001173DD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highlight w:val="yellow"/>
                <w:lang w:eastAsia="ru-RU"/>
              </w:rPr>
              <w:t>Из расчёта следует, что доход свыше прожиточного минимума у Заказчика недостаточный для полного погашения требований кредиторов.</w:t>
            </w:r>
          </w:p>
        </w:tc>
      </w:tr>
    </w:tbl>
    <w:p w:rsidR="00B44EB2" w:rsidRPr="00FE4281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Style w:val="af"/>
        <w:tblW w:w="9752" w:type="dxa"/>
        <w:tblInd w:w="-5" w:type="dxa"/>
        <w:tblLook w:val="04A0"/>
      </w:tblPr>
      <w:tblGrid>
        <w:gridCol w:w="1947"/>
        <w:gridCol w:w="7805"/>
      </w:tblGrid>
      <w:tr w:rsidR="001173DD" w:rsidRPr="005B29BA" w:rsidTr="001173DD">
        <w:trPr>
          <w:trHeight w:val="885"/>
        </w:trPr>
        <w:tc>
          <w:tcPr>
            <w:tcW w:w="1947" w:type="dxa"/>
            <w:tcBorders>
              <w:bottom w:val="single" w:sz="4" w:space="0" w:color="auto"/>
            </w:tcBorders>
          </w:tcPr>
          <w:p w:rsidR="001173DD" w:rsidRPr="00AF1287" w:rsidRDefault="001173DD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7805" w:type="dxa"/>
            <w:tcBorders>
              <w:bottom w:val="single" w:sz="4" w:space="0" w:color="auto"/>
            </w:tcBorders>
          </w:tcPr>
          <w:p w:rsidR="001173DD" w:rsidRPr="00AF1287" w:rsidRDefault="001173DD" w:rsidP="005B29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Риск:</w:t>
            </w:r>
          </w:p>
          <w:p w:rsidR="001173DD" w:rsidRPr="00AF1287" w:rsidRDefault="001173DD" w:rsidP="00593E84">
            <w:pPr>
              <w:pStyle w:val="af4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В связи с наличием высокого официального дохода есть риск введения процедуры реструктуризации(ссылка на п.2.1.)</w:t>
            </w:r>
          </w:p>
          <w:p w:rsidR="00593E84" w:rsidRPr="00AF1287" w:rsidRDefault="00593E84" w:rsidP="00593E84">
            <w:pPr>
              <w:pStyle w:val="af4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В связи с отсутствием официального дохода и трудоспособного возраста есть риск введения процедуры реструктуризации с возникновением обязательства по трудоустройству.</w:t>
            </w:r>
          </w:p>
          <w:p w:rsidR="001173DD" w:rsidRPr="00AF1287" w:rsidRDefault="001173DD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173DD" w:rsidRPr="005B29BA" w:rsidTr="001173DD">
        <w:trPr>
          <w:trHeight w:val="871"/>
        </w:trPr>
        <w:tc>
          <w:tcPr>
            <w:tcW w:w="1947" w:type="dxa"/>
            <w:tcBorders>
              <w:top w:val="single" w:sz="4" w:space="0" w:color="auto"/>
            </w:tcBorders>
          </w:tcPr>
          <w:p w:rsidR="001173DD" w:rsidRPr="00AF1287" w:rsidRDefault="005B29BA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7805" w:type="dxa"/>
            <w:tcBorders>
              <w:top w:val="single" w:sz="4" w:space="0" w:color="auto"/>
            </w:tcBorders>
          </w:tcPr>
          <w:p w:rsidR="001173DD" w:rsidRPr="00AF1287" w:rsidRDefault="001173DD" w:rsidP="005B29B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При таких обстоятельствах введение процедуры реструктуризации маловероятно.</w:t>
            </w:r>
          </w:p>
          <w:p w:rsidR="001173DD" w:rsidRPr="00AF1287" w:rsidRDefault="001173DD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:rsidR="002D18F5" w:rsidRDefault="002D18F5" w:rsidP="002D18F5">
      <w:pPr>
        <w:pStyle w:val="af4"/>
        <w:pBdr>
          <w:top w:val="none" w:sz="4" w:space="16" w:color="000000"/>
        </w:pBdr>
        <w:spacing w:after="0" w:line="240" w:lineRule="auto"/>
        <w:ind w:left="0"/>
        <w:rPr>
          <w:rFonts w:ascii="Times New Roman" w:hAnsi="Times New Roman" w:cs="Times New Roman"/>
          <w:bCs/>
          <w:lang w:val="en-US"/>
        </w:rPr>
      </w:pPr>
      <w:r w:rsidRPr="002D18F5">
        <w:rPr>
          <w:rFonts w:ascii="Times New Roman" w:hAnsi="Times New Roman" w:cs="Times New Roman"/>
          <w:bCs/>
          <w:lang w:val="en-US"/>
        </w:rPr>
        <w:t>${RISKLIST3}</w:t>
      </w:r>
    </w:p>
    <w:p w:rsidR="002D18F5" w:rsidRPr="002D18F5" w:rsidRDefault="002D18F5" w:rsidP="002D18F5">
      <w:pPr>
        <w:pStyle w:val="af4"/>
        <w:pBdr>
          <w:top w:val="none" w:sz="4" w:space="16" w:color="000000"/>
        </w:pBdr>
        <w:spacing w:after="0" w:line="240" w:lineRule="auto"/>
        <w:ind w:left="0"/>
        <w:rPr>
          <w:rFonts w:ascii="Times New Roman" w:hAnsi="Times New Roman" w:cs="Times New Roman"/>
          <w:bCs/>
          <w:lang w:val="en-US"/>
        </w:rPr>
      </w:pPr>
    </w:p>
    <w:p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</w:t>
      </w:r>
      <w:r w:rsidR="001173DD" w:rsidRPr="00FE4281">
        <w:rPr>
          <w:rFonts w:ascii="Times New Roman" w:eastAsia="Times New Roman" w:hAnsi="Times New Roman" w:cs="Times New Roman"/>
        </w:rPr>
        <w:t xml:space="preserve"> </w:t>
      </w:r>
      <w:r w:rsidR="00C54705" w:rsidRPr="00FE4281">
        <w:rPr>
          <w:rFonts w:ascii="Times New Roman" w:eastAsia="Times New Roman" w:hAnsi="Times New Roman" w:cs="Times New Roman"/>
        </w:rPr>
        <w:t>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освобождения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0" w:type="auto"/>
        <w:tblLook w:val="04A0"/>
      </w:tblPr>
      <w:tblGrid>
        <w:gridCol w:w="833"/>
        <w:gridCol w:w="9066"/>
      </w:tblGrid>
      <w:tr w:rsidR="003E1690" w:rsidRPr="005B29BA" w:rsidTr="005D4B6F">
        <w:tc>
          <w:tcPr>
            <w:tcW w:w="704" w:type="dxa"/>
          </w:tcPr>
          <w:p w:rsidR="003E1690" w:rsidRPr="00AF1287" w:rsidRDefault="003E1690" w:rsidP="005D4B6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9066" w:type="dxa"/>
          </w:tcPr>
          <w:p w:rsidR="003E1690" w:rsidRPr="00AF1287" w:rsidRDefault="001173DD" w:rsidP="005B29BA">
            <w:pPr>
              <w:pStyle w:val="af4"/>
              <w:ind w:left="786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3E1690"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:</w:t>
            </w:r>
          </w:p>
          <w:p w:rsidR="003E1690" w:rsidRPr="00AF1287" w:rsidRDefault="003E1690" w:rsidP="003E1690">
            <w:pPr>
              <w:pStyle w:val="af4"/>
              <w:numPr>
                <w:ilvl w:val="0"/>
                <w:numId w:val="26"/>
              </w:num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В связи с не внесением ежемесячных платежей по обязательствам/одному из обязательств есть риск не списания долга по завершении процедуры банкротства из-за недобросовестных действий должника</w:t>
            </w:r>
          </w:p>
          <w:p w:rsidR="003E1690" w:rsidRPr="00AF1287" w:rsidRDefault="003E1690" w:rsidP="003E1690">
            <w:pPr>
              <w:pStyle w:val="af4"/>
              <w:numPr>
                <w:ilvl w:val="0"/>
                <w:numId w:val="26"/>
              </w:num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По причине предоставления кредитору заведомо ложных сведений при получении кредита правила об освобождении от исполнения обязательств не применяются</w:t>
            </w:r>
          </w:p>
          <w:p w:rsidR="003E1690" w:rsidRPr="00AF1287" w:rsidRDefault="003E1690" w:rsidP="003E1690">
            <w:pPr>
              <w:pStyle w:val="af4"/>
              <w:numPr>
                <w:ilvl w:val="0"/>
                <w:numId w:val="26"/>
              </w:num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В связи с привлечением клиента к ответственности по ряду статей УК/КОАП, есть риск, что правила об освобождении от исполнения обязательств не будут применены</w:t>
            </w:r>
          </w:p>
          <w:p w:rsidR="003E1690" w:rsidRPr="00AF1287" w:rsidRDefault="003E1690" w:rsidP="005D4B6F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1173DD" w:rsidRPr="005B29BA" w:rsidTr="005D4B6F">
        <w:tc>
          <w:tcPr>
            <w:tcW w:w="704" w:type="dxa"/>
          </w:tcPr>
          <w:p w:rsidR="001173DD" w:rsidRPr="00AF1287" w:rsidRDefault="005B29BA" w:rsidP="005D4B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9066" w:type="dxa"/>
          </w:tcPr>
          <w:p w:rsidR="001173DD" w:rsidRPr="00AF1287" w:rsidRDefault="001173DD" w:rsidP="005B29BA">
            <w:pPr>
              <w:pStyle w:val="af4"/>
              <w:ind w:left="786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Рисков при анализе предоставленных данных не обнаружено</w:t>
            </w:r>
          </w:p>
        </w:tc>
      </w:tr>
    </w:tbl>
    <w:p w:rsidR="003E1690" w:rsidRPr="00FE4281" w:rsidRDefault="003E1690" w:rsidP="002D18F5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D18F5" w:rsidRDefault="002D18F5" w:rsidP="002D18F5">
      <w:pPr>
        <w:pStyle w:val="af4"/>
        <w:pBdr>
          <w:top w:val="none" w:sz="4" w:space="16" w:color="000000"/>
        </w:pBdr>
        <w:spacing w:after="0" w:line="240" w:lineRule="auto"/>
        <w:ind w:left="0"/>
        <w:contextualSpacing w:val="0"/>
        <w:rPr>
          <w:rFonts w:ascii="Times New Roman" w:hAnsi="Times New Roman" w:cs="Times New Roman"/>
          <w:bCs/>
          <w:lang w:val="en-US"/>
        </w:rPr>
      </w:pPr>
      <w:r w:rsidRPr="002D18F5">
        <w:rPr>
          <w:rFonts w:ascii="Times New Roman" w:hAnsi="Times New Roman" w:cs="Times New Roman"/>
          <w:bCs/>
          <w:lang w:val="en-US"/>
        </w:rPr>
        <w:t>${RISKLIST3}</w:t>
      </w:r>
    </w:p>
    <w:p w:rsidR="00B44EB2" w:rsidRPr="00FE4281" w:rsidRDefault="00D63064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FE4281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Style w:val="af"/>
        <w:tblW w:w="0" w:type="auto"/>
        <w:tblLook w:val="04A0"/>
      </w:tblPr>
      <w:tblGrid>
        <w:gridCol w:w="7196"/>
        <w:gridCol w:w="1701"/>
      </w:tblGrid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1. Вознаграждение финансового управляющего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D74AB5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  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Государственная пошлина за подачу заявления о признании банкротом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D74AB5">
            <w:pPr>
              <w:pStyle w:val="af4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40300</w:t>
            </w:r>
          </w:p>
        </w:tc>
      </w:tr>
    </w:tbl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F05907" w:rsidRPr="00FE4281" w:rsidRDefault="00F05907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lastRenderedPageBreak/>
        <w:t>Последствия признания гражданина банкротом</w:t>
      </w:r>
    </w:p>
    <w:p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2"/>
    <w:p w:rsidR="00B44EB2" w:rsidRDefault="00C12EFD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 w:rsidR="000F257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284436" w:rsidRDefault="00284436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/>
      </w:tblPr>
      <w:tblGrid>
        <w:gridCol w:w="3280"/>
        <w:gridCol w:w="2977"/>
        <w:gridCol w:w="3367"/>
      </w:tblGrid>
      <w:tr w:rsidR="00593E84" w:rsidRPr="005B29BA" w:rsidTr="005A4199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:rsidR="00593E84" w:rsidRPr="005B29BA" w:rsidRDefault="00593E84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593E84" w:rsidRPr="005B29BA" w:rsidTr="005A4199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AF1287" w:rsidRDefault="00593E84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593E84" w:rsidRPr="00AF1287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3367" w:type="dxa"/>
          </w:tcPr>
          <w:p w:rsidR="00593E84" w:rsidRPr="005B29BA" w:rsidRDefault="00593E84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cyan"/>
                <w:lang w:eastAsia="ru-RU"/>
              </w:rPr>
            </w:pPr>
          </w:p>
        </w:tc>
      </w:tr>
      <w:tr w:rsidR="00593E84" w:rsidRPr="005B29BA" w:rsidTr="005A4199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AF1287" w:rsidRDefault="00593E84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593E84" w:rsidRPr="00AF1287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3367" w:type="dxa"/>
          </w:tcPr>
          <w:p w:rsidR="00593E84" w:rsidRPr="005B29BA" w:rsidRDefault="00593E84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cyan"/>
                <w:lang w:eastAsia="ru-RU"/>
              </w:rPr>
            </w:pPr>
          </w:p>
        </w:tc>
      </w:tr>
    </w:tbl>
    <w:p w:rsidR="000F2571" w:rsidRDefault="000F2571" w:rsidP="0078715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31363" w:rsidRPr="00274835" w:rsidRDefault="00787154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Предложения по дальнейшим действиям</w:t>
      </w:r>
      <w:r w:rsid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  <w:r w:rsidR="00E31363" w:rsidRP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E31363" w:rsidRPr="00E31363" w:rsidRDefault="00E31363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 w:themeColor="text1"/>
          <w:highlight w:val="cyan"/>
          <w:shd w:val="clear" w:color="auto" w:fill="FFFFFF"/>
        </w:rPr>
      </w:pPr>
    </w:p>
    <w:p w:rsidR="00787154" w:rsidRDefault="00787154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B44EB2" w:rsidRPr="001460C3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Pr="00362825" w:rsidRDefault="00593E84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</w:t>
      </w:r>
      <w:r w:rsidR="00274835">
        <w:rPr>
          <w:rFonts w:ascii="Times New Roman" w:eastAsia="Times New Roman" w:hAnsi="Times New Roman" w:cs="Times New Roman"/>
          <w:lang w:eastAsia="ru-RU"/>
        </w:rPr>
        <w:t xml:space="preserve">            </w:t>
      </w:r>
      <w:r w:rsidR="00D7794A">
        <w:rPr>
          <w:rFonts w:ascii="Times New Roman" w:eastAsia="Times New Roman" w:hAnsi="Times New Roman" w:cs="Times New Roman"/>
          <w:lang w:eastAsia="ru-RU"/>
        </w:rPr>
        <w:t xml:space="preserve">    </w:t>
      </w:r>
      <w:r w:rsidR="00362825" w:rsidRPr="00362825">
        <w:rPr>
          <w:rFonts w:ascii="Times New Roman" w:eastAsia="Times New Roman" w:hAnsi="Times New Roman" w:cs="Times New Roman"/>
          <w:lang w:eastAsia="ru-RU"/>
        </w:rPr>
        <w:t>${COMPNAME}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266B06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</w:t>
      </w:r>
      <w:r w:rsidR="00593E84"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   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 xml:space="preserve">С </w:t>
      </w:r>
      <w:r w:rsidR="00593E84">
        <w:rPr>
          <w:rFonts w:ascii="Times New Roman" w:eastAsia="Times New Roman" w:hAnsi="Times New Roman" w:cs="Times New Roman"/>
          <w:i/>
          <w:lang w:eastAsia="ru-RU"/>
        </w:rPr>
        <w:t>отчетом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 xml:space="preserve"> ознакомлен (а): </w:t>
      </w:r>
      <w:r w:rsidRPr="00050302">
        <w:rPr>
          <w:rFonts w:ascii="Times New Roman" w:eastAsia="Times New Roman" w:hAnsi="Times New Roman" w:cs="Times New Roman"/>
          <w:i/>
          <w:lang w:eastAsia="ru-RU"/>
        </w:rPr>
        <w:t>_______________/_________________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Обо всех рисках предупрежден (а), они мне разъяснены и понятны:__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Работу продолжать согласен (на):________________/_________________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B44EB2" w:rsidRDefault="00D63064" w:rsidP="00A70CB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Второй экземпляр мной получен:________________/_________________</w:t>
      </w:r>
    </w:p>
    <w:p w:rsidR="00C12EFD" w:rsidRDefault="00C12EFD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C12EFD">
        <w:rPr>
          <w:rFonts w:ascii="Times New Roman" w:eastAsia="Times New Roman" w:hAnsi="Times New Roman" w:cs="Times New Roman"/>
          <w:color w:val="000000" w:themeColor="text1"/>
          <w:lang w:eastAsia="ru-RU"/>
        </w:rPr>
        <w:t>от 24.07.2002 № 95-ФЗ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027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4506" w:rsidRDefault="00F74506">
      <w:pPr>
        <w:spacing w:after="0" w:line="240" w:lineRule="auto"/>
      </w:pPr>
      <w:r>
        <w:separator/>
      </w:r>
    </w:p>
  </w:endnote>
  <w:endnote w:type="continuationSeparator" w:id="1">
    <w:p w:rsidR="00F74506" w:rsidRDefault="00F74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4506" w:rsidRDefault="00F74506">
      <w:pPr>
        <w:spacing w:after="0" w:line="240" w:lineRule="auto"/>
      </w:pPr>
      <w:r>
        <w:separator/>
      </w:r>
    </w:p>
  </w:footnote>
  <w:footnote w:type="continuationSeparator" w:id="1">
    <w:p w:rsidR="00F74506" w:rsidRDefault="00F74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1838D4"/>
    <w:multiLevelType w:val="hybridMultilevel"/>
    <w:tmpl w:val="AE768E08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28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18"/>
  </w:num>
  <w:num w:numId="4">
    <w:abstractNumId w:val="31"/>
  </w:num>
  <w:num w:numId="5">
    <w:abstractNumId w:val="4"/>
  </w:num>
  <w:num w:numId="6">
    <w:abstractNumId w:val="8"/>
  </w:num>
  <w:num w:numId="7">
    <w:abstractNumId w:val="14"/>
  </w:num>
  <w:num w:numId="8">
    <w:abstractNumId w:val="24"/>
  </w:num>
  <w:num w:numId="9">
    <w:abstractNumId w:val="0"/>
  </w:num>
  <w:num w:numId="10">
    <w:abstractNumId w:val="26"/>
  </w:num>
  <w:num w:numId="11">
    <w:abstractNumId w:val="17"/>
  </w:num>
  <w:num w:numId="12">
    <w:abstractNumId w:val="6"/>
  </w:num>
  <w:num w:numId="13">
    <w:abstractNumId w:val="21"/>
  </w:num>
  <w:num w:numId="14">
    <w:abstractNumId w:val="27"/>
  </w:num>
  <w:num w:numId="15">
    <w:abstractNumId w:val="9"/>
  </w:num>
  <w:num w:numId="16">
    <w:abstractNumId w:val="23"/>
  </w:num>
  <w:num w:numId="17">
    <w:abstractNumId w:val="20"/>
  </w:num>
  <w:num w:numId="18">
    <w:abstractNumId w:val="15"/>
  </w:num>
  <w:num w:numId="19">
    <w:abstractNumId w:val="1"/>
  </w:num>
  <w:num w:numId="20">
    <w:abstractNumId w:val="3"/>
  </w:num>
  <w:num w:numId="21">
    <w:abstractNumId w:val="19"/>
  </w:num>
  <w:num w:numId="22">
    <w:abstractNumId w:val="13"/>
  </w:num>
  <w:num w:numId="23">
    <w:abstractNumId w:val="16"/>
  </w:num>
  <w:num w:numId="24">
    <w:abstractNumId w:val="2"/>
  </w:num>
  <w:num w:numId="25">
    <w:abstractNumId w:val="29"/>
  </w:num>
  <w:num w:numId="26">
    <w:abstractNumId w:val="30"/>
  </w:num>
  <w:num w:numId="27">
    <w:abstractNumId w:val="7"/>
  </w:num>
  <w:num w:numId="28">
    <w:abstractNumId w:val="10"/>
  </w:num>
  <w:num w:numId="29">
    <w:abstractNumId w:val="22"/>
  </w:num>
  <w:num w:numId="30">
    <w:abstractNumId w:val="32"/>
  </w:num>
  <w:num w:numId="31">
    <w:abstractNumId w:val="5"/>
  </w:num>
  <w:num w:numId="32">
    <w:abstractNumId w:val="12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4187"/>
    <w:rsid w:val="00001225"/>
    <w:rsid w:val="00002F35"/>
    <w:rsid w:val="00016B03"/>
    <w:rsid w:val="000226D7"/>
    <w:rsid w:val="00035708"/>
    <w:rsid w:val="0004236B"/>
    <w:rsid w:val="00050302"/>
    <w:rsid w:val="0007114D"/>
    <w:rsid w:val="0009244F"/>
    <w:rsid w:val="000A0347"/>
    <w:rsid w:val="000A22F2"/>
    <w:rsid w:val="000C2B73"/>
    <w:rsid w:val="000D4F7A"/>
    <w:rsid w:val="000E1430"/>
    <w:rsid w:val="000F2571"/>
    <w:rsid w:val="001100BC"/>
    <w:rsid w:val="001155B7"/>
    <w:rsid w:val="001173DD"/>
    <w:rsid w:val="00126152"/>
    <w:rsid w:val="00126B73"/>
    <w:rsid w:val="00145005"/>
    <w:rsid w:val="001460C3"/>
    <w:rsid w:val="00164214"/>
    <w:rsid w:val="001669A1"/>
    <w:rsid w:val="00167351"/>
    <w:rsid w:val="001B38E9"/>
    <w:rsid w:val="001C67C5"/>
    <w:rsid w:val="001E30DF"/>
    <w:rsid w:val="00201153"/>
    <w:rsid w:val="0022123C"/>
    <w:rsid w:val="00223CAB"/>
    <w:rsid w:val="002363C1"/>
    <w:rsid w:val="00241A4D"/>
    <w:rsid w:val="00247C64"/>
    <w:rsid w:val="00261808"/>
    <w:rsid w:val="002645D0"/>
    <w:rsid w:val="00266B06"/>
    <w:rsid w:val="00266F58"/>
    <w:rsid w:val="00273DD0"/>
    <w:rsid w:val="00274835"/>
    <w:rsid w:val="00277FD3"/>
    <w:rsid w:val="00284436"/>
    <w:rsid w:val="00287366"/>
    <w:rsid w:val="002903F9"/>
    <w:rsid w:val="00291F4A"/>
    <w:rsid w:val="00296A5A"/>
    <w:rsid w:val="002A3A61"/>
    <w:rsid w:val="002B232E"/>
    <w:rsid w:val="002B3100"/>
    <w:rsid w:val="002D18F5"/>
    <w:rsid w:val="002E373D"/>
    <w:rsid w:val="002E74FA"/>
    <w:rsid w:val="00301FFC"/>
    <w:rsid w:val="003131F5"/>
    <w:rsid w:val="00332533"/>
    <w:rsid w:val="00332B49"/>
    <w:rsid w:val="0033453E"/>
    <w:rsid w:val="00336901"/>
    <w:rsid w:val="00362825"/>
    <w:rsid w:val="00372D5B"/>
    <w:rsid w:val="003855A2"/>
    <w:rsid w:val="0039412E"/>
    <w:rsid w:val="00397666"/>
    <w:rsid w:val="003A38A5"/>
    <w:rsid w:val="003A5B16"/>
    <w:rsid w:val="003D201F"/>
    <w:rsid w:val="003D6DBF"/>
    <w:rsid w:val="003E1690"/>
    <w:rsid w:val="003E2D2C"/>
    <w:rsid w:val="00411530"/>
    <w:rsid w:val="00415333"/>
    <w:rsid w:val="00425E68"/>
    <w:rsid w:val="00437291"/>
    <w:rsid w:val="004465F8"/>
    <w:rsid w:val="00455BC3"/>
    <w:rsid w:val="00467597"/>
    <w:rsid w:val="00476AAB"/>
    <w:rsid w:val="0048150C"/>
    <w:rsid w:val="00490CF0"/>
    <w:rsid w:val="004B2E02"/>
    <w:rsid w:val="004B3B29"/>
    <w:rsid w:val="004D2D07"/>
    <w:rsid w:val="004E0E2C"/>
    <w:rsid w:val="004E7DF6"/>
    <w:rsid w:val="00507F26"/>
    <w:rsid w:val="00512512"/>
    <w:rsid w:val="00524F34"/>
    <w:rsid w:val="00556B34"/>
    <w:rsid w:val="00556FFC"/>
    <w:rsid w:val="00557B40"/>
    <w:rsid w:val="00593E84"/>
    <w:rsid w:val="00596B8B"/>
    <w:rsid w:val="005A36A3"/>
    <w:rsid w:val="005A4199"/>
    <w:rsid w:val="005B29BA"/>
    <w:rsid w:val="005C6A73"/>
    <w:rsid w:val="005D0E7B"/>
    <w:rsid w:val="005D4ADE"/>
    <w:rsid w:val="005E0BBA"/>
    <w:rsid w:val="006079A8"/>
    <w:rsid w:val="0063342A"/>
    <w:rsid w:val="0063707D"/>
    <w:rsid w:val="00657B4B"/>
    <w:rsid w:val="00687D98"/>
    <w:rsid w:val="00691969"/>
    <w:rsid w:val="00695278"/>
    <w:rsid w:val="006B6E77"/>
    <w:rsid w:val="006C1053"/>
    <w:rsid w:val="006C31A9"/>
    <w:rsid w:val="006D593E"/>
    <w:rsid w:val="007001E3"/>
    <w:rsid w:val="00733F17"/>
    <w:rsid w:val="00735A2B"/>
    <w:rsid w:val="00763D1E"/>
    <w:rsid w:val="00767799"/>
    <w:rsid w:val="00787154"/>
    <w:rsid w:val="007A345D"/>
    <w:rsid w:val="007C1578"/>
    <w:rsid w:val="007C5328"/>
    <w:rsid w:val="007D28D4"/>
    <w:rsid w:val="007E0E3C"/>
    <w:rsid w:val="007E15CD"/>
    <w:rsid w:val="007F4E2A"/>
    <w:rsid w:val="008331F3"/>
    <w:rsid w:val="0083482F"/>
    <w:rsid w:val="00842CB0"/>
    <w:rsid w:val="00854F86"/>
    <w:rsid w:val="0086604C"/>
    <w:rsid w:val="00876F44"/>
    <w:rsid w:val="008805FD"/>
    <w:rsid w:val="008C5F05"/>
    <w:rsid w:val="008D6455"/>
    <w:rsid w:val="008E5078"/>
    <w:rsid w:val="00906B92"/>
    <w:rsid w:val="00916BD5"/>
    <w:rsid w:val="009201C3"/>
    <w:rsid w:val="009529D0"/>
    <w:rsid w:val="00954108"/>
    <w:rsid w:val="009557D7"/>
    <w:rsid w:val="00961A0F"/>
    <w:rsid w:val="00977E15"/>
    <w:rsid w:val="00982555"/>
    <w:rsid w:val="009826BF"/>
    <w:rsid w:val="009C044B"/>
    <w:rsid w:val="009D6E12"/>
    <w:rsid w:val="009F3F51"/>
    <w:rsid w:val="009F79A7"/>
    <w:rsid w:val="00A0663C"/>
    <w:rsid w:val="00A157E9"/>
    <w:rsid w:val="00A20DA2"/>
    <w:rsid w:val="00A3786C"/>
    <w:rsid w:val="00A512D6"/>
    <w:rsid w:val="00A70CB4"/>
    <w:rsid w:val="00A844F9"/>
    <w:rsid w:val="00A86E2F"/>
    <w:rsid w:val="00A879A7"/>
    <w:rsid w:val="00A91222"/>
    <w:rsid w:val="00AC3669"/>
    <w:rsid w:val="00AF1287"/>
    <w:rsid w:val="00B04A06"/>
    <w:rsid w:val="00B07C0C"/>
    <w:rsid w:val="00B44EB2"/>
    <w:rsid w:val="00B60315"/>
    <w:rsid w:val="00B94727"/>
    <w:rsid w:val="00B9512E"/>
    <w:rsid w:val="00BD4B36"/>
    <w:rsid w:val="00BF6E79"/>
    <w:rsid w:val="00C02795"/>
    <w:rsid w:val="00C06916"/>
    <w:rsid w:val="00C12754"/>
    <w:rsid w:val="00C12EFD"/>
    <w:rsid w:val="00C17494"/>
    <w:rsid w:val="00C47CD5"/>
    <w:rsid w:val="00C52363"/>
    <w:rsid w:val="00C54705"/>
    <w:rsid w:val="00C615D6"/>
    <w:rsid w:val="00C62ECF"/>
    <w:rsid w:val="00C64822"/>
    <w:rsid w:val="00C72C20"/>
    <w:rsid w:val="00CF0F94"/>
    <w:rsid w:val="00D02BD7"/>
    <w:rsid w:val="00D1350C"/>
    <w:rsid w:val="00D63064"/>
    <w:rsid w:val="00D74AB5"/>
    <w:rsid w:val="00D7794A"/>
    <w:rsid w:val="00D962E9"/>
    <w:rsid w:val="00DD1C25"/>
    <w:rsid w:val="00DD7283"/>
    <w:rsid w:val="00DE4187"/>
    <w:rsid w:val="00E16E95"/>
    <w:rsid w:val="00E22490"/>
    <w:rsid w:val="00E31363"/>
    <w:rsid w:val="00E32797"/>
    <w:rsid w:val="00E34589"/>
    <w:rsid w:val="00E4279C"/>
    <w:rsid w:val="00E7649D"/>
    <w:rsid w:val="00E77597"/>
    <w:rsid w:val="00EA093C"/>
    <w:rsid w:val="00EB72E3"/>
    <w:rsid w:val="00EC231F"/>
    <w:rsid w:val="00EE6DE1"/>
    <w:rsid w:val="00EE72F3"/>
    <w:rsid w:val="00EF2F5B"/>
    <w:rsid w:val="00F05907"/>
    <w:rsid w:val="00F07D37"/>
    <w:rsid w:val="00F1061A"/>
    <w:rsid w:val="00F10A9D"/>
    <w:rsid w:val="00F22CCA"/>
    <w:rsid w:val="00F54052"/>
    <w:rsid w:val="00F721EC"/>
    <w:rsid w:val="00F74506"/>
    <w:rsid w:val="00F767CB"/>
    <w:rsid w:val="00FC0B63"/>
    <w:rsid w:val="00FC5473"/>
    <w:rsid w:val="00FC6D03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1E"/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41">
    <w:name w:val="Таблица простая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51">
    <w:name w:val="Таблица простая 5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basedOn w:val="a0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basedOn w:val="a0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basedOn w:val="a0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F257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AltTechCode\templates\&#1054;&#1090;&#1095;&#1105;&#1090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797B-9FD5-4D3E-928D-32AAD19A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ЭПЭ</Template>
  <TotalTime>1039</TotalTime>
  <Pages>6</Pages>
  <Words>2020</Words>
  <Characters>11514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14</cp:revision>
  <cp:lastPrinted>2023-01-18T06:11:00Z</cp:lastPrinted>
  <dcterms:created xsi:type="dcterms:W3CDTF">2023-02-10T09:02:00Z</dcterms:created>
  <dcterms:modified xsi:type="dcterms:W3CDTF">2023-02-11T04:04:00Z</dcterms:modified>
</cp:coreProperties>
</file>