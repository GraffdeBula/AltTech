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7386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Бердск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22.06.2023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Бауэр Наталья  Артуровна, паспорт: серия</w:t>
      </w:r>
      <w:r w:rsidR="00B7590E">
        <w:rPr>
          <w:rFonts w:ascii="Times New Roman" w:hAnsi="Times New Roman"/>
        </w:rPr>
        <w:t xml:space="preserve"> 5018 номер</w:t>
      </w:r>
      <w:r w:rsidR="00B7590E">
        <w:rPr>
          <w:rFonts w:ascii="Times New Roman" w:hAnsi="Times New Roman"/>
        </w:rPr>
        <w:t xml:space="preserve"> 918770, выданный</w:t>
      </w:r>
      <w:r w:rsidR="00B7590E">
        <w:rPr>
          <w:rFonts w:ascii="Times New Roman" w:hAnsi="Times New Roman"/>
        </w:rPr>
        <w:t xml:space="preserve"> ГУ МВД России по Новосибирской области</w:t>
      </w:r>
      <w:r w:rsidR="00B7590E">
        <w:rPr>
          <w:rFonts w:ascii="Times New Roman" w:hAnsi="Times New Roman"/>
        </w:rPr>
        <w:t xml:space="preserve"> 18.02.2019,</w:t>
      </w:r>
      <w:r w:rsidR="00B7590E">
        <w:rPr>
          <w:rFonts w:ascii="Times New Roman" w:hAnsi="Times New Roman"/>
        </w:rPr>
        <w:t xml:space="preserve"> 07.01.1974 года рождения, зарегистрированный по адресу:</w:t>
      </w:r>
      <w:r w:rsidR="00B7590E">
        <w:rPr>
          <w:rFonts w:ascii="Times New Roman" w:hAnsi="Times New Roman"/>
        </w:rPr>
        <w:t xml:space="preserve"> 632786, Новосибирская область, Баганский р-н, С.Казанка, ул.Школьная д.23 кв.2</w:t>
      </w:r>
      <w:r w:rsidR="00B7590E">
        <w:rPr>
          <w:rFonts w:ascii="Times New Roman" w:hAnsi="Times New Roman"/>
        </w:rPr>
        <w:t xml:space="preserve"> именуемая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ООО ФПК "АЛЬТЕРНАТИВА"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Трубеневой Галины Сергеевны,</w:t>
      </w:r>
      <w:r w:rsidR="00B7590E">
        <w:rPr>
          <w:rFonts w:ascii="Times New Roman" w:hAnsi="Times New Roman"/>
        </w:rPr>
        <w:t xml:space="preserve"> действующей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</w:t>
      </w:r>
      <w:r w:rsidR="00C84971" w:rsidRPr="009803E4">
        <w:rPr>
          <w:rFonts w:ascii="Times New Roman" w:hAnsi="Times New Roman"/>
        </w:rPr>
        <w:t>довереннос</w:t>
      </w:r>
      <w:r w:rsidR="00C84971">
        <w:rPr>
          <w:rFonts w:ascii="Times New Roman" w:hAnsi="Times New Roman"/>
        </w:rPr>
        <w:t>т</w:t>
      </w:r>
      <w:r w:rsidR="00C84971" w:rsidRPr="009803E4">
        <w:rPr>
          <w:rFonts w:ascii="Times New Roman" w:hAnsi="Times New Roman"/>
        </w:rPr>
        <w:t xml:space="preserve">и </w:t>
      </w:r>
      <w:r w:rsidR="00C84971">
        <w:rPr>
          <w:rFonts w:ascii="Times New Roman" w:hAnsi="Times New Roman"/>
        </w:rPr>
        <w:t>173</w:t>
      </w:r>
      <w:r w:rsidR="00C84971">
        <w:rPr>
          <w:rFonts w:ascii="Times New Roman" w:hAnsi="Times New Roman"/>
        </w:rPr>
        <w:t xml:space="preserve"> от 17.05.2022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70000.00</w:t>
      </w:r>
      <w:r w:rsidR="00B7590E">
        <w:rPr>
          <w:rFonts w:ascii="Times New Roman" w:hAnsi="Times New Roman"/>
        </w:rPr>
        <w:t xml:space="preserve"> семьдесят тысяч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C816EA" w:rsidRPr="000D7829" w:rsidTr="008133F6">
        <w:tc>
          <w:tcPr>
            <w:tcW w:w="1418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22.06.2023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22.07.2023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22.08.2023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22.09.2023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22.10.2023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22.11.2023</w:t>
            </w:r>
          </w:p>
        </w:tc>
      </w:tr>
    </w:tbl>
    <w:p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</w:t>
      </w:r>
      <w:r w:rsidRPr="000C4997">
        <w:rPr>
          <w:rFonts w:ascii="Times New Roman" w:hAnsi="Times New Roman"/>
          <w:sz w:val="20"/>
          <w:szCs w:val="20"/>
        </w:rPr>
        <w:lastRenderedPageBreak/>
        <w:t>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                         </w:t>
      </w:r>
      <w:r w:rsidR="006969C2" w:rsidRPr="005F028C">
        <w:rPr>
          <w:rFonts w:ascii="Times New Roman" w:hAnsi="Times New Roman"/>
          <w:sz w:val="20"/>
          <w:szCs w:val="20"/>
        </w:rPr>
        <w:t>Ознакомлен</w:t>
      </w:r>
      <w:r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</w:t>
      </w:r>
      <w:r w:rsidR="001C07BC" w:rsidRPr="000C4997">
        <w:rPr>
          <w:rFonts w:ascii="Times New Roman" w:hAnsi="Times New Roman"/>
          <w:sz w:val="20"/>
          <w:szCs w:val="20"/>
        </w:rPr>
        <w:lastRenderedPageBreak/>
        <w:t>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Бауэр Наталья  Артуровна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ОП Бердск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632786, Новосибирская область, Баганский р-н, С.Казанка, ул.Школьная д.23 кв.2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633010, Новосибирская область, , Бердск, ул.М.Горького д.1 кв.274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630087, НСО, г.Бердск, ул.Ленина, 94, офис 3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5018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918770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18.02.2019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07.01.1974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89137659508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Трубенева Галина Сергеевна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№7386 от</w:t>
      </w:r>
      <w:r w:rsidR="00B7590E">
        <w:rPr>
          <w:rFonts w:ascii="Times New Roman" w:hAnsi="Times New Roman"/>
          <w:sz w:val="20"/>
          <w:szCs w:val="20"/>
        </w:rPr>
        <w:t xml:space="preserve"> 22.06.2023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Бауэр Наталья  Артуровна, паспорт: серия</w:t>
      </w:r>
      <w:r w:rsidR="00B7590E">
        <w:t xml:space="preserve"> 5018 номер</w:t>
      </w:r>
      <w:r w:rsidR="00B7590E">
        <w:t xml:space="preserve"> 918770, выданный</w:t>
      </w:r>
      <w:r w:rsidR="00B7590E">
        <w:t xml:space="preserve"> ГУ МВД России по Новосибирской области</w:t>
      </w:r>
      <w:r w:rsidR="00B7590E">
        <w:t xml:space="preserve"> 18.02.2019,</w:t>
      </w:r>
      <w:r w:rsidR="00B7590E">
        <w:t xml:space="preserve"> 07.01.1974 года рождения, зарегистрированный по адресу:</w:t>
      </w:r>
      <w:r w:rsidR="00B7590E">
        <w:t xml:space="preserve"> 632786, Новосибирская область, Баганский р-н, С.Казанка, ул.Школьная д.23 кв.2</w:t>
      </w:r>
      <w:r w:rsidR="00B7590E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Трубенева Галина Сергеевна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№7386 от</w:t>
      </w:r>
      <w:r w:rsidR="00B7590E">
        <w:rPr>
          <w:rFonts w:ascii="Times New Roman" w:hAnsi="Times New Roman"/>
          <w:sz w:val="20"/>
          <w:szCs w:val="20"/>
        </w:rPr>
        <w:t xml:space="preserve"> 22.06.2023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Бауэр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Наталья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Артуровна</w:t>
            </w:r>
          </w:p>
        </w:tc>
      </w:tr>
      <w:tr w:rsidR="00E7497B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5018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918770</w:t>
            </w:r>
          </w:p>
          <w:p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18.02.2019 г.</w:t>
            </w:r>
          </w:p>
        </w:tc>
      </w:tr>
      <w:tr w:rsidR="00E7497B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541700043610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165-384-283 90</w:t>
            </w:r>
          </w:p>
        </w:tc>
      </w:tr>
      <w:tr w:rsidR="00E7497B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07.01.1974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С. Алексеевка Баянаульский р-н Павлодарская обл.</w:t>
            </w:r>
          </w:p>
        </w:tc>
      </w:tr>
      <w:tr w:rsidR="00E7497B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632786, Новосибирская область, Баганский р-н, С.Казанка, ул.Школьная д.23 кв.2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633010, Новосибирская область, , Бердск, ул.М.Горького д.1 кв.274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Санвита Реабилитационный центр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Специалист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3года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E7497B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Назарчук Сергей Владимирович</w:t>
            </w: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Санвита Реабилитационный центр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Специалист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3года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 работает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E7497B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E7497B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_____________/Трубенева Галина Сергеевна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№7386 от</w:t>
      </w:r>
      <w:r w:rsidR="00B7590E">
        <w:rPr>
          <w:rFonts w:ascii="Times New Roman" w:hAnsi="Times New Roman"/>
          <w:sz w:val="20"/>
          <w:szCs w:val="20"/>
        </w:rPr>
        <w:t xml:space="preserve"> 22.06.2023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Бауэр Наталья  Артуровна,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Бауэр Наталья  Артуровна,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№7386 от</w:t>
      </w:r>
      <w:r w:rsidR="00B7590E">
        <w:rPr>
          <w:rFonts w:ascii="Times New Roman" w:hAnsi="Times New Roman"/>
          <w:sz w:val="20"/>
          <w:szCs w:val="20"/>
        </w:rPr>
        <w:t xml:space="preserve"> 22.06.2023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№7386 от</w:t>
      </w:r>
      <w:r w:rsidR="00B7590E">
        <w:rPr>
          <w:rFonts w:ascii="Times New Roman" w:hAnsi="Times New Roman"/>
          <w:b/>
          <w:sz w:val="20"/>
          <w:szCs w:val="20"/>
        </w:rPr>
        <w:t xml:space="preserve"> 22.06.2023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Бауэр Наталья  Артуровна,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Трубенева Галина Сергеевна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A88" w:rsidRDefault="00F53A88" w:rsidP="002327A6">
      <w:pPr>
        <w:spacing w:after="0" w:line="240" w:lineRule="auto"/>
      </w:pPr>
      <w:r>
        <w:separator/>
      </w:r>
    </w:p>
  </w:endnote>
  <w:endnote w:type="continuationSeparator" w:id="1">
    <w:p w:rsidR="00F53A88" w:rsidRDefault="00F53A88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A88" w:rsidRDefault="00F53A88" w:rsidP="002327A6">
      <w:pPr>
        <w:spacing w:after="0" w:line="240" w:lineRule="auto"/>
      </w:pPr>
      <w:r>
        <w:separator/>
      </w:r>
    </w:p>
  </w:footnote>
  <w:footnote w:type="continuationSeparator" w:id="1">
    <w:p w:rsidR="00F53A88" w:rsidRDefault="00F53A88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A12B19">
    <w:pPr>
      <w:pStyle w:val="a4"/>
      <w:jc w:val="center"/>
    </w:pPr>
    <w:fldSimple w:instr="PAGE   \* MERGEFORMAT">
      <w:r w:rsidR="00A27146">
        <w:rPr>
          <w:noProof/>
        </w:rPr>
        <w:t>8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336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13</Pages>
  <Words>5844</Words>
  <Characters>33315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2022-05-30T05:16:00Z</cp:lastPrinted>
  <dcterms:created xsi:type="dcterms:W3CDTF">2022-07-07T08:40:00Z</dcterms:created>
  <dcterms:modified xsi:type="dcterms:W3CDTF">2023-03-24T08:00:00Z</dcterms:modified>
</cp:coreProperties>
</file>