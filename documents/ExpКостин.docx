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№7289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Барабинск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27.04.2023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Костин Вячеслав Анатольевич, паспорт: серия 5021 номер 334079, выданный ГУ МВД России по Новосибирской области 23.12.2021, 04.09.1976 года рождения, зарегистрированный по адресу: 632122, Новосибирская область, , Татарск, ул.Пролетарская д.53 кв.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Громовой Елены Нколаевны,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171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Костин Вячеслав Анатольевич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Барабинск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632122, Новосибирская область, , Татарск, ул.Пролетарская д.53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632122, Новосибирская область, , Татарск, ул.Пролетарская д.53 кв.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Новосибирская обл., г.Барабинск, ул.Кирова, д.14 офис 7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5021</w:t>
            </w:r>
            <w:r w:rsidRPr="005A6CF1">
              <w:t xml:space="preserve"> номер </w:t>
            </w:r>
            <w:r>
              <w:t>334079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23.12.2021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04.09.1976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9228114948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Громова Елена Нколаевна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