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№7389</w:t>
      </w:r>
    </w:p>
    <w:p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:rsidR="002F4A2C" w:rsidRPr="0049110D" w:rsidRDefault="002F4A2C" w:rsidP="002F4A2C">
      <w:pPr>
        <w:jc w:val="center"/>
        <w:rPr>
          <w:sz w:val="22"/>
          <w:szCs w:val="22"/>
        </w:rPr>
      </w:pPr>
    </w:p>
    <w:p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Кемерово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16.06.2023 г.</w:t>
      </w:r>
    </w:p>
    <w:p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Олесеюк Анастасия  Анатольевна, паспорт: серия 3212 номер 165395, выданный Отделом УФМС России по Кемеровской области в Заводском районе города Кемерово 16.08.2012, .. года рождения, зарегистрированный по адресу: 650004, Кемеровская область, , Кемерово, ул.Фрунзе д.29 кв. ${CLSEX1}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ООО ФПК "АЛЬТЕРНАТИВА",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Щегловой Ольги Владимировны, действующая на основании</w:t>
      </w:r>
      <w:r w:rsidR="00D80891">
        <w:rPr>
          <w:sz w:val="22"/>
          <w:szCs w:val="22"/>
        </w:rPr>
        <w:t xml:space="preserve"> доверенности №</w:t>
      </w:r>
      <w:r w:rsidRPr="0049110D">
        <w:rPr>
          <w:sz w:val="22"/>
          <w:szCs w:val="22"/>
        </w:rPr>
        <w:t xml:space="preserve"> 172</w:t>
      </w:r>
      <w:r w:rsidR="00D80891">
        <w:rPr>
          <w:sz w:val="22"/>
          <w:szCs w:val="22"/>
        </w:rPr>
        <w:t xml:space="preserve"> от </w:t>
      </w:r>
      <w:r w:rsidR="00D80891" w:rsidRPr="0049110D">
        <w:rPr>
          <w:sz w:val="22"/>
          <w:szCs w:val="22"/>
        </w:rPr>
        <w:t>17.05.2022</w:t>
      </w:r>
      <w:r w:rsidR="00633179" w:rsidRPr="00633179">
        <w:rPr>
          <w:sz w:val="22"/>
          <w:szCs w:val="22"/>
        </w:rPr>
        <w:t>г.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proofErr w:type="spellStart"/>
      <w:r w:rsidR="000268C8" w:rsidRPr="0042619F">
        <w:rPr>
          <w:sz w:val="22"/>
          <w:szCs w:val="22"/>
        </w:rPr>
        <w:t>коллекторским</w:t>
      </w:r>
      <w:proofErr w:type="spellEnd"/>
      <w:r w:rsidR="000268C8" w:rsidRPr="0042619F">
        <w:rPr>
          <w:sz w:val="22"/>
          <w:szCs w:val="22"/>
        </w:rPr>
        <w:t xml:space="preserve"> агентством</w:t>
      </w:r>
      <w:r w:rsidR="00F109C2" w:rsidRPr="0042619F">
        <w:rPr>
          <w:sz w:val="22"/>
          <w:szCs w:val="22"/>
        </w:rPr>
        <w:t>;</w:t>
      </w:r>
    </w:p>
    <w:p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</w:t>
      </w:r>
      <w:proofErr w:type="spellStart"/>
      <w:r w:rsidRPr="00112DEE">
        <w:rPr>
          <w:sz w:val="22"/>
          <w:szCs w:val="22"/>
        </w:rPr>
        <w:t>неподписании</w:t>
      </w:r>
      <w:proofErr w:type="spellEnd"/>
      <w:r w:rsidRPr="00112DEE">
        <w:rPr>
          <w:sz w:val="22"/>
          <w:szCs w:val="22"/>
        </w:rPr>
        <w:t xml:space="preserve">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3500.00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три тысячи пятьсот рублей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DE3FE2" w:rsidRPr="00F34D63" w:rsidTr="003D719B"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Олесеюк Анастасия  Анатольевна</w:t>
            </w:r>
          </w:p>
        </w:tc>
        <w:tc>
          <w:tcPr>
            <w:tcW w:w="4672" w:type="dxa"/>
          </w:tcPr>
          <w:p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ООО ФПК "АЛЬТЕРНАТИВА"</w:t>
            </w:r>
          </w:p>
          <w:p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ОП Кемерово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650004, Кемеровская область, , Кемерово, ул.Фрунзе д.29 кв.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, Кемеровская область, , Кемерово, ул.Космическая  д.16 кв.12</w:t>
            </w: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650000, г.Кемерово, проспект Ленина, 55, офис 706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3212</w:t>
            </w:r>
            <w:r w:rsidRPr="005A6CF1">
              <w:t xml:space="preserve"> номер </w:t>
            </w:r>
            <w:r>
              <w:t>165395</w:t>
            </w:r>
          </w:p>
          <w:p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5404494918 / 420545001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Отделом УФМС России по Кемеровской области в Заводском районе города Кемерово</w:t>
            </w:r>
            <w:r w:rsidRPr="005A6CF1">
              <w:t xml:space="preserve"> </w:t>
            </w:r>
            <w:r>
              <w:rPr>
                <w:lang w:val="en-US"/>
              </w:rPr>
              <w:t>16.08.2012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1135476152503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..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89515713074</w:t>
            </w:r>
          </w:p>
        </w:tc>
        <w:tc>
          <w:tcPr>
            <w:tcW w:w="4672" w:type="dxa"/>
            <w:vMerge/>
          </w:tcPr>
          <w:p w:rsidR="0049110D" w:rsidRPr="00F34D63" w:rsidRDefault="0049110D" w:rsidP="003D719B">
            <w:pPr>
              <w:jc w:val="both"/>
            </w:pPr>
          </w:p>
        </w:tc>
      </w:tr>
      <w:tr w:rsidR="0049110D" w:rsidRPr="00F34D63" w:rsidTr="003D719B">
        <w:tc>
          <w:tcPr>
            <w:tcW w:w="4672" w:type="dxa"/>
          </w:tcPr>
          <w:p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---</w:t>
            </w:r>
          </w:p>
        </w:tc>
        <w:tc>
          <w:tcPr>
            <w:tcW w:w="4672" w:type="dxa"/>
          </w:tcPr>
          <w:p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mail@afpc24.ru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/>
      </w:tblPr>
      <w:tblGrid>
        <w:gridCol w:w="4833"/>
        <w:gridCol w:w="4834"/>
      </w:tblGrid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:rsidR="00846289" w:rsidRPr="0042619F" w:rsidRDefault="00242664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Щеглова Ольга Владимировна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:rsidTr="00846289">
        <w:trPr>
          <w:trHeight w:val="1268"/>
        </w:trPr>
        <w:tc>
          <w:tcPr>
            <w:tcW w:w="4833" w:type="dxa"/>
          </w:tcPr>
          <w:p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/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13</cp:revision>
  <cp:lastPrinted>2011-04-12T08:45:00Z</cp:lastPrinted>
  <dcterms:created xsi:type="dcterms:W3CDTF">2023-01-26T05:56:00Z</dcterms:created>
  <dcterms:modified xsi:type="dcterms:W3CDTF">2023-03-09T10:26:00Z</dcterms:modified>
</cp:coreProperties>
</file>