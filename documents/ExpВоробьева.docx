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№7400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Новокузнецк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21.06.2023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Воробьева Лариса Ивановна, паспорт: серия 3218 номер 944718, выданный ГУ МВД России по Кемеровской области 18.07.2018, 22.02.1967 года рождения, зарегистрированный по адресу: 654086, Кемеровская область , Орджоникидзевский район, Новокузнецк, ул.Магнитогорский д.4 кв.3 именуемая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Рудника Ивана Александровича, действующий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187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14.02.2023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---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Воробьева Лариса Ивановна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Новокузнецк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654086, Кемеровская область , Орджоникидзевский район, Новокузнецк, ул.Магнитогорский д.4 кв.3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, , , , ул. д. кв.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654066, г.Новокузнецк, проспект Дружбы,45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3218</w:t>
            </w:r>
            <w:r w:rsidRPr="005A6CF1">
              <w:t xml:space="preserve"> номер </w:t>
            </w:r>
            <w:r>
              <w:t>944718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421745001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ГУ МВД России по Кемеровской области</w:t>
            </w:r>
            <w:r w:rsidRPr="005A6CF1">
              <w:t xml:space="preserve"> </w:t>
            </w:r>
            <w:r>
              <w:rPr>
                <w:lang w:val="en-US"/>
              </w:rPr>
              <w:t>18.07.2018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22.02.1967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89511881053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Рудник Иван Александрович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