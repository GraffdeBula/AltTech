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6F39F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2410CD" w:rsidRPr="006F39F6">
        <w:rPr>
          <w:rFonts w:ascii="Times New Roman" w:hAnsi="Times New Roman"/>
          <w:sz w:val="20"/>
          <w:szCs w:val="20"/>
        </w:rPr>
        <w:t>2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5501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13.09.2021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2410CD" w:rsidRDefault="002410CD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АНКЕТА КЛИЕНТА</w:t>
      </w: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№5501 от 13.09.2021</w:t>
      </w:r>
    </w:p>
    <w:p w:rsidR="00B72B66" w:rsidRPr="000E4EEB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ФИО Клиента</w:t>
            </w:r>
          </w:p>
        </w:tc>
        <w:tc>
          <w:tcPr>
            <w:tcW w:w="7790" w:type="dxa"/>
            <w:gridSpan w:val="6"/>
          </w:tcPr>
          <w:p w:rsidR="006F39F6" w:rsidRPr="006F39F6" w:rsidRDefault="006F39F6" w:rsidP="009B458D">
            <w:pPr>
              <w:rPr>
                <w:lang w:val="en-US"/>
              </w:rPr>
            </w:pPr>
            <w:r>
              <w:t>Кончуков</w:t>
            </w:r>
            <w:r>
              <w:rPr>
                <w:lang w:val="en-US"/>
              </w:rPr>
              <w:t xml:space="preserve"> Андрей Александрович</w:t>
            </w:r>
          </w:p>
        </w:tc>
      </w:tr>
      <w:tr w:rsidR="006F39F6" w:rsidTr="009B458D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 xml:space="preserve">Паспорт </w:t>
            </w:r>
          </w:p>
        </w:tc>
        <w:tc>
          <w:tcPr>
            <w:tcW w:w="7790" w:type="dxa"/>
            <w:gridSpan w:val="6"/>
          </w:tcPr>
          <w:p w:rsidR="006F39F6" w:rsidRPr="00CD11E6" w:rsidRDefault="006F39F6" w:rsidP="009B458D">
            <w:r w:rsidRPr="00CD11E6">
              <w:t>5017</w:t>
            </w:r>
            <w:r>
              <w:t xml:space="preserve">  </w:t>
            </w:r>
            <w:r w:rsidRPr="00CD11E6">
              <w:t>734797</w:t>
            </w:r>
          </w:p>
          <w:p w:rsidR="006F39F6" w:rsidRDefault="006F39F6" w:rsidP="009B458D">
            <w:r>
              <w:t xml:space="preserve">выдан </w:t>
            </w:r>
            <w:r w:rsidRPr="00CD11E6">
              <w:t>Отделом УФМС России по Новосибирской области в Ленинском районе г. Новосибирска 11.10.2017</w:t>
            </w:r>
            <w:r>
              <w:t xml:space="preserve"> г.</w:t>
            </w:r>
          </w:p>
          <w:p w:rsidR="006F39F6" w:rsidRDefault="006F39F6" w:rsidP="009B458D"/>
          <w:p w:rsidR="006F39F6" w:rsidRDefault="006F39F6" w:rsidP="009B458D"/>
        </w:tc>
      </w:tr>
      <w:tr w:rsidR="006F39F6" w:rsidRPr="006B163B" w:rsidTr="009B458D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ИНН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540447342557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СНИЛС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159-966-200 24</w:t>
            </w:r>
          </w:p>
        </w:tc>
      </w:tr>
      <w:tr w:rsidR="006F39F6" w:rsidTr="009B458D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Наличие загранпаспорта</w:t>
            </w:r>
          </w:p>
        </w:tc>
        <w:tc>
          <w:tcPr>
            <w:tcW w:w="1275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Число зарубежных поездок</w:t>
            </w:r>
          </w:p>
        </w:tc>
        <w:tc>
          <w:tcPr>
            <w:tcW w:w="1412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Дата рождения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30.10.1988</w:t>
            </w:r>
          </w:p>
          <w:p w:rsidR="006F39F6" w:rsidRDefault="006F39F6" w:rsidP="009B458D">
            <w:pPr>
              <w:rPr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рождения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гор. Новосибирск</w:t>
            </w:r>
          </w:p>
        </w:tc>
      </w:tr>
      <w:tr w:rsidR="006F39F6" w:rsidRPr="008604C5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регистрации</w:t>
            </w:r>
          </w:p>
        </w:tc>
        <w:tc>
          <w:tcPr>
            <w:tcW w:w="3117" w:type="dxa"/>
            <w:gridSpan w:val="2"/>
          </w:tcPr>
          <w:p w:rsidR="006F39F6" w:rsidRPr="00756B2F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630022, Новосибирская обл., Новосибирск, Николая Сотникова, 2, 75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6F39F6" w:rsidRDefault="006F39F6" w:rsidP="009B458D">
            <w:r>
              <w:t>Телефон дом.</w:t>
            </w:r>
          </w:p>
          <w:p w:rsidR="006F39F6" w:rsidRDefault="006F39F6" w:rsidP="009B458D">
            <w:r>
              <w:t>Телефон моб.1</w:t>
            </w:r>
          </w:p>
          <w:p w:rsidR="006F39F6" w:rsidRDefault="006F39F6" w:rsidP="009B458D">
            <w:r>
              <w:t>Телефон моб.2</w:t>
            </w:r>
          </w:p>
          <w:p w:rsidR="006F39F6" w:rsidRPr="00756B2F" w:rsidRDefault="006F39F6" w:rsidP="009B458D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89231494913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проживания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630022, Новосибирская обл., Новосибирск, Николая Сотникова, 2, 75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39F6" w:rsidRDefault="006F39F6" w:rsidP="009B458D"/>
        </w:tc>
        <w:tc>
          <w:tcPr>
            <w:tcW w:w="2829" w:type="dxa"/>
            <w:gridSpan w:val="2"/>
            <w:vMerge/>
          </w:tcPr>
          <w:p w:rsidR="006F39F6" w:rsidRDefault="006F39F6" w:rsidP="009B458D"/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работы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ООО "Остин"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Адрес места работы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Петухова, 71</w:t>
            </w:r>
          </w:p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Должность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Супервайзер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Стаж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1,5 года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2: </w:t>
      </w:r>
      <w:r w:rsidRPr="006F39F6">
        <w:rPr>
          <w:rFonts w:ascii="Times New Roman" w:hAnsi="Times New Roman"/>
          <w:b/>
          <w:sz w:val="20"/>
          <w:szCs w:val="20"/>
        </w:rPr>
        <w:t>Сведения о составе семьи</w:t>
      </w:r>
    </w:p>
    <w:tbl>
      <w:tblPr>
        <w:tblStyle w:val="a3"/>
        <w:tblW w:w="0" w:type="auto"/>
        <w:tblLook w:val="04A0"/>
      </w:tblPr>
      <w:tblGrid>
        <w:gridCol w:w="1449"/>
        <w:gridCol w:w="2235"/>
        <w:gridCol w:w="1722"/>
        <w:gridCol w:w="242"/>
        <w:gridCol w:w="1872"/>
        <w:gridCol w:w="1869"/>
      </w:tblGrid>
      <w:tr w:rsidR="00DF2736" w:rsidRPr="009E5D5D" w:rsidTr="00342F6C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 w:rsidRPr="009E5D5D"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разведен/разведена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666B7A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04.09.2019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01.01.2000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5-й ребёнок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Дочь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Кончукова Варвара Андреевна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31.12.2014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F2736" w:rsidRDefault="00DF2736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DF2736">
        <w:rPr>
          <w:rFonts w:ascii="Times New Roman" w:hAnsi="Times New Roman"/>
          <w:b/>
          <w:sz w:val="20"/>
          <w:szCs w:val="20"/>
        </w:rPr>
        <w:t>3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 w:rsidR="006031F9" w:rsidRPr="006031F9">
        <w:rPr>
          <w:rFonts w:ascii="Times New Roman" w:hAnsi="Times New Roman"/>
          <w:b/>
          <w:sz w:val="20"/>
          <w:szCs w:val="20"/>
        </w:rPr>
        <w:t>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Текущее место работы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lastRenderedPageBreak/>
              <w:t>Вид занятости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t>официальное трудоустройство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ООО "Остин"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Супервайзер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1,5 года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Адрес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Петухова, 71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Рабочий телефон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Занятость супруга (супруги)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Вид занятости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583CD9" w:rsidRP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6031F9">
        <w:rPr>
          <w:rFonts w:ascii="Times New Roman" w:hAnsi="Times New Roman"/>
          <w:b/>
          <w:sz w:val="20"/>
          <w:szCs w:val="20"/>
        </w:rPr>
        <w:t>4</w:t>
      </w:r>
      <w:r>
        <w:rPr>
          <w:rFonts w:ascii="Times New Roman" w:hAnsi="Times New Roman"/>
          <w:b/>
          <w:sz w:val="20"/>
          <w:szCs w:val="20"/>
        </w:rPr>
        <w:t xml:space="preserve">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32000.00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32000.00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 w:rsidRPr="00C53236">
              <w:rPr>
                <w:b/>
              </w:rPr>
              <w:t>Пенсия</w:t>
            </w:r>
          </w:p>
        </w:tc>
      </w:tr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Официально/неофициально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На карту банка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Совместительство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Подработка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Сдача в аренду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Доходы семьи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Доход супруга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Итого доход семьи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32000.00</w:t>
            </w:r>
          </w:p>
        </w:tc>
      </w:tr>
    </w:tbl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Банк - кредитор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Остаток долга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Вид залога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Адрес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E07184" w:rsidRDefault="00E07184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1B08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</w:tbl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A563D" w:rsidRPr="006F39F6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F39F6" w:rsidRPr="006F39F6" w:rsidRDefault="006F39F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58273F" w:rsidRPr="00226455">
        <w:rPr>
          <w:rFonts w:ascii="Times New Roman" w:hAnsi="Times New Roman"/>
          <w:sz w:val="20"/>
          <w:szCs w:val="20"/>
          <w:u w:val="single"/>
        </w:rPr>
        <w:t xml:space="preserve"> </w:t>
      </w:r>
      <w:r w:rsidR="0055426B" w:rsidRPr="002D4BCA">
        <w:rPr>
          <w:rFonts w:ascii="Times New Roman" w:hAnsi="Times New Roman"/>
          <w:sz w:val="20"/>
          <w:szCs w:val="20"/>
        </w:rPr>
        <w:t>Цымбаленко М.В.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6B" w:rsidRDefault="00972F6B" w:rsidP="002327A6">
      <w:pPr>
        <w:spacing w:after="0" w:line="240" w:lineRule="auto"/>
      </w:pPr>
      <w:r>
        <w:separator/>
      </w:r>
    </w:p>
  </w:endnote>
  <w:end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6B" w:rsidRDefault="00972F6B" w:rsidP="002327A6">
      <w:pPr>
        <w:spacing w:after="0" w:line="240" w:lineRule="auto"/>
      </w:pPr>
      <w:r>
        <w:separator/>
      </w:r>
    </w:p>
  </w:footnote>
  <w:foot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013F"/>
    <w:rsid w:val="000B2917"/>
    <w:rsid w:val="000B672E"/>
    <w:rsid w:val="000B777E"/>
    <w:rsid w:val="000C1257"/>
    <w:rsid w:val="000C4453"/>
    <w:rsid w:val="000D13C7"/>
    <w:rsid w:val="000D666B"/>
    <w:rsid w:val="000E4EEB"/>
    <w:rsid w:val="000F0D59"/>
    <w:rsid w:val="000F37CD"/>
    <w:rsid w:val="00100F58"/>
    <w:rsid w:val="00141BE1"/>
    <w:rsid w:val="0015229B"/>
    <w:rsid w:val="00163013"/>
    <w:rsid w:val="001644D7"/>
    <w:rsid w:val="00190911"/>
    <w:rsid w:val="00191833"/>
    <w:rsid w:val="00196107"/>
    <w:rsid w:val="001A0386"/>
    <w:rsid w:val="001A0FDA"/>
    <w:rsid w:val="001A3FA7"/>
    <w:rsid w:val="001A68D9"/>
    <w:rsid w:val="001A7EA4"/>
    <w:rsid w:val="001B08E1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0CD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907E6"/>
    <w:rsid w:val="002C0B7A"/>
    <w:rsid w:val="002C4A9A"/>
    <w:rsid w:val="002D2CBE"/>
    <w:rsid w:val="002E1113"/>
    <w:rsid w:val="002E4CE5"/>
    <w:rsid w:val="002F5CDF"/>
    <w:rsid w:val="002F718D"/>
    <w:rsid w:val="00301FD1"/>
    <w:rsid w:val="00302606"/>
    <w:rsid w:val="003134FF"/>
    <w:rsid w:val="00314C39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374F"/>
    <w:rsid w:val="00395769"/>
    <w:rsid w:val="00397F34"/>
    <w:rsid w:val="003A1E06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15E3E"/>
    <w:rsid w:val="0052099E"/>
    <w:rsid w:val="00522942"/>
    <w:rsid w:val="00544697"/>
    <w:rsid w:val="0055426B"/>
    <w:rsid w:val="00564EE9"/>
    <w:rsid w:val="00566238"/>
    <w:rsid w:val="00570001"/>
    <w:rsid w:val="00580068"/>
    <w:rsid w:val="0058007A"/>
    <w:rsid w:val="0058273F"/>
    <w:rsid w:val="005830E2"/>
    <w:rsid w:val="00583CD9"/>
    <w:rsid w:val="00590C0D"/>
    <w:rsid w:val="005A1BBB"/>
    <w:rsid w:val="005A2019"/>
    <w:rsid w:val="005A4E8F"/>
    <w:rsid w:val="005A563D"/>
    <w:rsid w:val="005A6E4C"/>
    <w:rsid w:val="005C11ED"/>
    <w:rsid w:val="005C1D4A"/>
    <w:rsid w:val="005E14CB"/>
    <w:rsid w:val="005E1D15"/>
    <w:rsid w:val="005E2200"/>
    <w:rsid w:val="006003AC"/>
    <w:rsid w:val="006031F9"/>
    <w:rsid w:val="00604EB6"/>
    <w:rsid w:val="00605E89"/>
    <w:rsid w:val="0060799A"/>
    <w:rsid w:val="00621DFC"/>
    <w:rsid w:val="0063123D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39F6"/>
    <w:rsid w:val="006F41EF"/>
    <w:rsid w:val="0070769F"/>
    <w:rsid w:val="00710ECB"/>
    <w:rsid w:val="00711797"/>
    <w:rsid w:val="007157C2"/>
    <w:rsid w:val="00720D04"/>
    <w:rsid w:val="007405AE"/>
    <w:rsid w:val="00757780"/>
    <w:rsid w:val="00767D4B"/>
    <w:rsid w:val="00790DB4"/>
    <w:rsid w:val="007A0494"/>
    <w:rsid w:val="007A3860"/>
    <w:rsid w:val="007B0590"/>
    <w:rsid w:val="007C003D"/>
    <w:rsid w:val="007C21C6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04C5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16365"/>
    <w:rsid w:val="00917801"/>
    <w:rsid w:val="00921DCA"/>
    <w:rsid w:val="009238B2"/>
    <w:rsid w:val="00937E0A"/>
    <w:rsid w:val="009519D3"/>
    <w:rsid w:val="009534DD"/>
    <w:rsid w:val="00954678"/>
    <w:rsid w:val="009605F7"/>
    <w:rsid w:val="00960652"/>
    <w:rsid w:val="00972F6B"/>
    <w:rsid w:val="00986365"/>
    <w:rsid w:val="00992068"/>
    <w:rsid w:val="009A7F6C"/>
    <w:rsid w:val="009B0803"/>
    <w:rsid w:val="009B6D1A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49F"/>
    <w:rsid w:val="00A56B00"/>
    <w:rsid w:val="00A57D3C"/>
    <w:rsid w:val="00A67391"/>
    <w:rsid w:val="00A74373"/>
    <w:rsid w:val="00A75326"/>
    <w:rsid w:val="00A85CF6"/>
    <w:rsid w:val="00A9431E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11E6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63B91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646B"/>
    <w:rsid w:val="00DC6576"/>
    <w:rsid w:val="00DD0AFE"/>
    <w:rsid w:val="00DD15D8"/>
    <w:rsid w:val="00DD173D"/>
    <w:rsid w:val="00DD317B"/>
    <w:rsid w:val="00DE5CD2"/>
    <w:rsid w:val="00DF2736"/>
    <w:rsid w:val="00DF7EC9"/>
    <w:rsid w:val="00E05C73"/>
    <w:rsid w:val="00E07184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D293F"/>
    <w:rsid w:val="00EE20E3"/>
    <w:rsid w:val="00EE2B7F"/>
    <w:rsid w:val="00EE4D08"/>
    <w:rsid w:val="00F047EB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242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</cp:revision>
  <cp:lastPrinted>2019-04-23T07:57:00Z</cp:lastPrinted>
  <dcterms:created xsi:type="dcterms:W3CDTF">2022-04-26T09:14:00Z</dcterms:created>
  <dcterms:modified xsi:type="dcterms:W3CDTF">2022-05-05T08:35:00Z</dcterms:modified>
</cp:coreProperties>
</file>