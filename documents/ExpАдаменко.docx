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№7376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Томск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14.06.2023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Адаменко Екатерина Андреевна, паспорт: серия 6917 номер 782420, выданный Отделом УФМС России по Томской области в Кировском районе г. Томска 13.11.2017, 18.09.1997 года рождения, зарегистрированный по адресу: 420034, Кемеровская область, , г. Юрга, ул.ул. Машиностроителей д.53 кв.229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Прокопьева Никиты Андреевича,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Адаменко Екатерина Андреевна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Томск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420034, Кемеровская область, , г. Юрга, ул.ул. Машиностроителей д.53 кв.229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634050, Томская область, , г. Томск, ул.Беленца д.11/1 кв.43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634050, г. Томск, пр. Ленина 85 "а" офис 203, офис 202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6917</w:t>
            </w:r>
            <w:r w:rsidRPr="005A6CF1">
              <w:t xml:space="preserve"> номер </w:t>
            </w:r>
            <w:r>
              <w:t>782420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701745001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Томской области в Кировском районе г. Томска</w:t>
            </w:r>
            <w:r w:rsidRPr="005A6CF1">
              <w:t xml:space="preserve"> </w:t>
            </w:r>
            <w:r>
              <w:rPr>
                <w:lang w:val="en-US"/>
              </w:rPr>
              <w:t>13.11.2017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18.09.1997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89138889708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Прокопьев Никита Андреевич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