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FA6FB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FA6FBA">
        <w:rPr>
          <w:rFonts w:ascii="Times New Roman" w:hAnsi="Times New Roman"/>
          <w:b/>
        </w:rPr>
        <w:t xml:space="preserve">ДОГОВОР </w:t>
      </w:r>
      <w:r w:rsidR="00636CCD" w:rsidRPr="00FA6FBA">
        <w:rPr>
          <w:rFonts w:ascii="Times New Roman" w:hAnsi="Times New Roman"/>
          <w:b/>
        </w:rPr>
        <w:t>ОКАЗАНИЯ УСЛУГ</w:t>
      </w:r>
    </w:p>
    <w:p w:rsidR="00CD3572" w:rsidRPr="00FA6FBA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FA6FBA">
        <w:rPr>
          <w:rFonts w:ascii="Times New Roman" w:hAnsi="Times New Roman"/>
          <w:b/>
        </w:rPr>
        <w:t>Индивидуальные условия</w:t>
      </w:r>
    </w:p>
    <w:p w:rsidR="00644347" w:rsidRPr="00FA6FB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FA6FBA">
        <w:rPr>
          <w:rFonts w:ascii="Times New Roman" w:hAnsi="Times New Roman"/>
          <w:b/>
        </w:rPr>
        <w:t>№</w:t>
      </w:r>
      <w:r w:rsidR="008F1E9B" w:rsidRPr="00FA6FBA">
        <w:rPr>
          <w:rFonts w:ascii="Times New Roman" w:hAnsi="Times New Roman"/>
          <w:b/>
        </w:rPr>
        <w:t>7331</w:t>
      </w:r>
    </w:p>
    <w:p w:rsidR="00644347" w:rsidRPr="00FA6FBA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FA6FBA">
        <w:rPr>
          <w:rFonts w:ascii="Times New Roman" w:hAnsi="Times New Roman"/>
        </w:rPr>
        <w:t>г.</w:t>
      </w:r>
      <w:r w:rsidR="00FE09AA">
        <w:rPr>
          <w:rFonts w:ascii="Times New Roman" w:hAnsi="Times New Roman"/>
        </w:rPr>
        <w:t xml:space="preserve"> Берёзовский</w:t>
      </w:r>
      <w:r w:rsidRPr="00FA6FBA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FE09AA">
        <w:rPr>
          <w:rFonts w:ascii="Times New Roman" w:hAnsi="Times New Roman"/>
        </w:rPr>
        <w:t xml:space="preserve"> 20.06.2023 г.</w:t>
      </w:r>
    </w:p>
    <w:p w:rsidR="00644347" w:rsidRPr="00FA6FB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FA6FB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FA6FBA">
        <w:rPr>
          <w:rFonts w:ascii="Times New Roman" w:hAnsi="Times New Roman"/>
        </w:rPr>
        <w:t>Гражданин</w:t>
      </w:r>
      <w:r w:rsidR="00FE09AA">
        <w:rPr>
          <w:rFonts w:ascii="Times New Roman" w:hAnsi="Times New Roman"/>
        </w:rPr>
        <w:t xml:space="preserve"> Антонова Дарья Сергеевна, паспорт: серия</w:t>
      </w:r>
      <w:r w:rsidR="00FE09AA">
        <w:rPr>
          <w:rFonts w:ascii="Times New Roman" w:hAnsi="Times New Roman"/>
        </w:rPr>
        <w:t xml:space="preserve"> 3219 номер</w:t>
      </w:r>
      <w:r w:rsidR="00FE09AA">
        <w:rPr>
          <w:rFonts w:ascii="Times New Roman" w:hAnsi="Times New Roman"/>
        </w:rPr>
        <w:t xml:space="preserve"> 048687, выданный</w:t>
      </w:r>
      <w:r w:rsidR="00FE09AA">
        <w:rPr>
          <w:rFonts w:ascii="Times New Roman" w:hAnsi="Times New Roman"/>
        </w:rPr>
        <w:t xml:space="preserve"> ГУ МВД по Кемеровской области</w:t>
      </w:r>
      <w:r w:rsidR="00FE09AA">
        <w:rPr>
          <w:rFonts w:ascii="Times New Roman" w:hAnsi="Times New Roman"/>
        </w:rPr>
        <w:t xml:space="preserve"> 13.06.2019,</w:t>
      </w:r>
      <w:r w:rsidR="00FE09AA">
        <w:rPr>
          <w:rFonts w:ascii="Times New Roman" w:hAnsi="Times New Roman"/>
        </w:rPr>
        <w:t xml:space="preserve"> 07.04.1995 года рождения, зарегистрированный по адресу:</w:t>
      </w:r>
      <w:r w:rsidR="00FE09AA">
        <w:rPr>
          <w:rFonts w:ascii="Times New Roman" w:hAnsi="Times New Roman"/>
        </w:rPr>
        <w:t xml:space="preserve"> 652425, Кемеровская область, , Березовский, ул.пр-кт Ленина д.29 кв.50</w:t>
      </w:r>
      <w:r w:rsidR="00FE09AA">
        <w:rPr>
          <w:rFonts w:ascii="Times New Roman" w:hAnsi="Times New Roman"/>
        </w:rPr>
        <w:t xml:space="preserve"> именуемая в дальнейшем </w:t>
      </w:r>
      <w:r w:rsidR="00636CCD" w:rsidRPr="00FA6FBA">
        <w:rPr>
          <w:rFonts w:ascii="Times New Roman" w:hAnsi="Times New Roman"/>
          <w:b/>
        </w:rPr>
        <w:t>Заказчик</w:t>
      </w:r>
      <w:r w:rsidRPr="00FA6FBA">
        <w:rPr>
          <w:rFonts w:ascii="Times New Roman" w:hAnsi="Times New Roman"/>
        </w:rPr>
        <w:t xml:space="preserve">, с одной стороны, и  </w:t>
      </w:r>
    </w:p>
    <w:p w:rsidR="00960652" w:rsidRPr="00FA6FBA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</w:rPr>
        <w:t>ИП Переверзина Е.П.</w:t>
      </w:r>
      <w:r w:rsidR="00636CCD" w:rsidRPr="00FA6FBA">
        <w:rPr>
          <w:rFonts w:ascii="Times New Roman" w:hAnsi="Times New Roman"/>
        </w:rPr>
        <w:t xml:space="preserve">, именуемое в дальнейшем </w:t>
      </w:r>
      <w:r w:rsidR="00636CCD" w:rsidRPr="00FA6FBA">
        <w:rPr>
          <w:rFonts w:ascii="Times New Roman" w:hAnsi="Times New Roman"/>
          <w:b/>
        </w:rPr>
        <w:t>Исполнитель</w:t>
      </w:r>
      <w:r w:rsidR="00644347" w:rsidRPr="00FA6FBA">
        <w:rPr>
          <w:rFonts w:ascii="Times New Roman" w:hAnsi="Times New Roman"/>
        </w:rPr>
        <w:t>, в лице</w:t>
      </w:r>
      <w:r w:rsidR="00FE09AA">
        <w:rPr>
          <w:rFonts w:ascii="Times New Roman" w:hAnsi="Times New Roman"/>
        </w:rPr>
        <w:t xml:space="preserve"> ---,</w:t>
      </w:r>
      <w:r w:rsidR="00FE09AA">
        <w:rPr>
          <w:rFonts w:ascii="Times New Roman" w:hAnsi="Times New Roman"/>
        </w:rPr>
        <w:t xml:space="preserve"> действующей на </w:t>
      </w:r>
      <w:r w:rsidR="00A34DA5" w:rsidRPr="00CC495A">
        <w:rPr>
          <w:rFonts w:ascii="Times New Roman" w:hAnsi="Times New Roman"/>
        </w:rPr>
        <w:t>основании</w:t>
      </w:r>
      <w:r w:rsidR="00A34DA5">
        <w:rPr>
          <w:rFonts w:ascii="Times New Roman" w:hAnsi="Times New Roman"/>
        </w:rPr>
        <w:t xml:space="preserve"> </w:t>
      </w:r>
      <w:r w:rsidR="00A34DA5" w:rsidRPr="009803E4">
        <w:rPr>
          <w:rFonts w:ascii="Times New Roman" w:hAnsi="Times New Roman"/>
        </w:rPr>
        <w:t>довереннос</w:t>
      </w:r>
      <w:r w:rsidR="00A34DA5">
        <w:rPr>
          <w:rFonts w:ascii="Times New Roman" w:hAnsi="Times New Roman"/>
        </w:rPr>
        <w:t>т</w:t>
      </w:r>
      <w:r w:rsidR="00A34DA5" w:rsidRPr="009803E4">
        <w:rPr>
          <w:rFonts w:ascii="Times New Roman" w:hAnsi="Times New Roman"/>
        </w:rPr>
        <w:t xml:space="preserve">и </w:t>
      </w:r>
      <w:r w:rsidR="00A34DA5">
        <w:rPr>
          <w:rFonts w:ascii="Times New Roman" w:hAnsi="Times New Roman"/>
        </w:rPr>
        <w:t>Свидетельства о регистрации ИП</w:t>
      </w:r>
      <w:r w:rsidR="00A34DA5">
        <w:rPr>
          <w:rFonts w:ascii="Times New Roman" w:hAnsi="Times New Roman"/>
        </w:rPr>
        <w:t xml:space="preserve"> от 22.03.2023</w:t>
      </w:r>
      <w:r w:rsidR="00960652" w:rsidRPr="00FA6FBA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FA6FBA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FA6FBA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FA6FBA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FA6FBA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Pr="00FA6FBA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3A114C"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 xml:space="preserve">1. </w:t>
      </w:r>
      <w:r w:rsidR="003A114C" w:rsidRPr="00FA6FBA">
        <w:rPr>
          <w:rFonts w:ascii="Times New Roman" w:hAnsi="Times New Roman"/>
          <w:sz w:val="20"/>
          <w:szCs w:val="20"/>
        </w:rPr>
        <w:t xml:space="preserve"> </w:t>
      </w:r>
      <w:r w:rsidR="00975695" w:rsidRPr="00FA6FBA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FA6FBA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FA6FBA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FA6FBA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FA6FBA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FA6FBA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FA6FBA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FA6FBA">
        <w:rPr>
          <w:rFonts w:ascii="Times New Roman" w:hAnsi="Times New Roman"/>
          <w:sz w:val="20"/>
          <w:szCs w:val="20"/>
        </w:rPr>
        <w:t xml:space="preserve">1 </w:t>
      </w:r>
      <w:r w:rsidR="00AE7C80" w:rsidRPr="00FA6FBA">
        <w:rPr>
          <w:rFonts w:ascii="Times New Roman" w:hAnsi="Times New Roman"/>
          <w:sz w:val="20"/>
          <w:szCs w:val="20"/>
        </w:rPr>
        <w:t>Общих усло. Во всем, что не предусмотрено Ин</w:t>
      </w:r>
      <w:r w:rsidR="009351A6" w:rsidRPr="00FA6FBA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FA6FBA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FA6FBA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FA6FBA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Pr="00FA6FBA" w:rsidRDefault="00AE7C80" w:rsidP="000B2CD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>2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  <w:r w:rsidR="003E2867" w:rsidRPr="00FA6FBA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="00D701BE" w:rsidRPr="00FA6FBA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FA6FBA">
        <w:rPr>
          <w:rFonts w:ascii="Times New Roman" w:hAnsi="Times New Roman"/>
          <w:sz w:val="20"/>
          <w:szCs w:val="20"/>
        </w:rPr>
        <w:t xml:space="preserve">абонентское </w:t>
      </w:r>
      <w:r w:rsidR="00D701BE" w:rsidRPr="00FA6FBA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C378BD" w:rsidRPr="00FA6FBA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>2</w:t>
      </w:r>
      <w:r w:rsidRPr="00FA6FBA">
        <w:rPr>
          <w:rFonts w:ascii="Times New Roman" w:hAnsi="Times New Roman"/>
          <w:sz w:val="20"/>
          <w:szCs w:val="20"/>
        </w:rPr>
        <w:t xml:space="preserve">.1. </w:t>
      </w:r>
      <w:r w:rsidR="00C378BD" w:rsidRPr="00FA6FBA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FA6FBA">
        <w:rPr>
          <w:rFonts w:ascii="Times New Roman" w:hAnsi="Times New Roman"/>
          <w:sz w:val="20"/>
          <w:szCs w:val="20"/>
        </w:rPr>
        <w:t>/направить</w:t>
      </w:r>
      <w:r w:rsidR="00C378BD" w:rsidRPr="00FA6FBA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FA6FB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FA6FBA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FA6FBA">
        <w:rPr>
          <w:rFonts w:ascii="Times New Roman" w:hAnsi="Times New Roman"/>
          <w:sz w:val="20"/>
          <w:szCs w:val="20"/>
        </w:rPr>
        <w:t>;</w:t>
      </w:r>
    </w:p>
    <w:p w:rsidR="006A3A46" w:rsidRPr="00FA6FBA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FA6FBA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FA6FBA">
        <w:rPr>
          <w:rFonts w:ascii="Times New Roman" w:hAnsi="Times New Roman"/>
          <w:sz w:val="20"/>
          <w:szCs w:val="20"/>
        </w:rPr>
        <w:t>я о</w:t>
      </w:r>
      <w:r w:rsidRPr="00FA6FBA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FA6FBA">
        <w:rPr>
          <w:rFonts w:ascii="Times New Roman" w:hAnsi="Times New Roman"/>
          <w:sz w:val="20"/>
          <w:szCs w:val="20"/>
        </w:rPr>
        <w:t>.</w:t>
      </w:r>
    </w:p>
    <w:p w:rsidR="00C378BD" w:rsidRPr="00FA6FB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>2</w:t>
      </w:r>
      <w:r w:rsidRPr="00FA6FBA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FA6FBA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="00F5309C" w:rsidRPr="00FA6FBA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FA6FBA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D61ED4" w:rsidRPr="00FA6FBA">
        <w:rPr>
          <w:rFonts w:ascii="Times New Roman" w:hAnsi="Times New Roman"/>
          <w:sz w:val="20"/>
          <w:szCs w:val="20"/>
        </w:rPr>
        <w:t>3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Pr="00FA6FBA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B42224" w:rsidRPr="00FA6FBA">
        <w:rPr>
          <w:rFonts w:ascii="Times New Roman" w:hAnsi="Times New Roman"/>
          <w:sz w:val="20"/>
          <w:szCs w:val="20"/>
        </w:rPr>
        <w:t>.</w:t>
      </w:r>
    </w:p>
    <w:p w:rsidR="00B42224" w:rsidRPr="00FA6FBA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D61ED4" w:rsidRPr="00FA6FBA">
        <w:rPr>
          <w:rFonts w:ascii="Times New Roman" w:hAnsi="Times New Roman"/>
          <w:sz w:val="20"/>
          <w:szCs w:val="20"/>
        </w:rPr>
        <w:t>4</w:t>
      </w:r>
      <w:r w:rsidRPr="00FA6FBA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FA6FBA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1E5656" w:rsidRPr="00FA6FBA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FA6FBA">
        <w:rPr>
          <w:rFonts w:ascii="Times New Roman" w:hAnsi="Times New Roman"/>
          <w:sz w:val="20"/>
          <w:szCs w:val="20"/>
        </w:rPr>
        <w:t>,</w:t>
      </w:r>
      <w:r w:rsidR="001E5656" w:rsidRPr="00FA6FBA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FA6FBA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2</w:t>
      </w:r>
      <w:r w:rsidR="000D13C7" w:rsidRPr="00FA6FBA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FA6FBA">
        <w:rPr>
          <w:rFonts w:ascii="Times New Roman" w:hAnsi="Times New Roman"/>
          <w:b/>
          <w:sz w:val="20"/>
          <w:szCs w:val="20"/>
        </w:rPr>
        <w:t>Исполнитель</w:t>
      </w:r>
      <w:r w:rsidRPr="00FA6FBA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2.1.1. </w:t>
      </w:r>
      <w:r w:rsidR="00B66A7B" w:rsidRPr="00FA6FBA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2.1.2</w:t>
      </w:r>
      <w:r w:rsidR="009605F7" w:rsidRPr="00FA6FBA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FA6FBA">
        <w:rPr>
          <w:rFonts w:ascii="Times New Roman" w:hAnsi="Times New Roman"/>
          <w:sz w:val="20"/>
          <w:szCs w:val="20"/>
        </w:rPr>
        <w:t>Заказчику</w:t>
      </w:r>
      <w:r w:rsidR="009605F7" w:rsidRPr="00FA6FBA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FA6FBA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FA6FBA">
        <w:rPr>
          <w:rFonts w:ascii="Times New Roman" w:hAnsi="Times New Roman"/>
          <w:sz w:val="20"/>
          <w:szCs w:val="20"/>
        </w:rPr>
        <w:t>;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2.1.3</w:t>
      </w:r>
      <w:r w:rsidR="009605F7" w:rsidRPr="00FA6FBA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FA6FBA">
        <w:rPr>
          <w:rFonts w:ascii="Times New Roman" w:hAnsi="Times New Roman"/>
          <w:sz w:val="20"/>
          <w:szCs w:val="20"/>
        </w:rPr>
        <w:t xml:space="preserve"> </w:t>
      </w:r>
      <w:r w:rsidRPr="00FA6FBA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2.1.4</w:t>
      </w:r>
      <w:r w:rsidR="009605F7" w:rsidRPr="00FA6FBA">
        <w:rPr>
          <w:rFonts w:ascii="Times New Roman" w:hAnsi="Times New Roman"/>
          <w:sz w:val="20"/>
          <w:szCs w:val="20"/>
        </w:rPr>
        <w:t xml:space="preserve">. </w:t>
      </w:r>
      <w:r w:rsidR="000229C8" w:rsidRPr="00FA6FBA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2.1.5</w:t>
      </w:r>
      <w:r w:rsidR="009605F7" w:rsidRPr="00FA6FBA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9605F7" w:rsidRPr="00FA6FBA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9605F7" w:rsidRPr="00FA6FBA">
        <w:rPr>
          <w:rFonts w:ascii="Times New Roman" w:hAnsi="Times New Roman"/>
          <w:sz w:val="20"/>
          <w:szCs w:val="20"/>
        </w:rPr>
        <w:t>.</w:t>
      </w:r>
    </w:p>
    <w:p w:rsidR="00F8065A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</w:t>
      </w:r>
      <w:r w:rsidR="001E5656" w:rsidRPr="00FA6FBA">
        <w:rPr>
          <w:rFonts w:ascii="Times New Roman" w:hAnsi="Times New Roman"/>
          <w:sz w:val="20"/>
          <w:szCs w:val="20"/>
        </w:rPr>
        <w:t>6</w:t>
      </w:r>
      <w:r w:rsidRPr="00FA6FBA">
        <w:rPr>
          <w:rFonts w:ascii="Times New Roman" w:hAnsi="Times New Roman"/>
          <w:sz w:val="20"/>
          <w:szCs w:val="20"/>
        </w:rPr>
        <w:t>.</w:t>
      </w:r>
      <w:r w:rsidR="0030410C" w:rsidRPr="00FA6FBA">
        <w:rPr>
          <w:rFonts w:ascii="Times New Roman" w:hAnsi="Times New Roman"/>
          <w:sz w:val="20"/>
          <w:szCs w:val="20"/>
        </w:rPr>
        <w:t xml:space="preserve"> </w:t>
      </w:r>
      <w:r w:rsidR="007A3860" w:rsidRPr="00FA6FBA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7A3860" w:rsidRPr="00FA6FBA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FA6FBA">
        <w:rPr>
          <w:rFonts w:ascii="Times New Roman" w:hAnsi="Times New Roman"/>
          <w:sz w:val="20"/>
          <w:szCs w:val="20"/>
        </w:rPr>
        <w:t>реп</w:t>
      </w:r>
      <w:r w:rsidR="007A3860" w:rsidRPr="00FA6FBA">
        <w:rPr>
          <w:rFonts w:ascii="Times New Roman" w:hAnsi="Times New Roman"/>
          <w:sz w:val="20"/>
          <w:szCs w:val="20"/>
        </w:rPr>
        <w:t>ятствующих</w:t>
      </w:r>
      <w:r w:rsidR="00F8065A" w:rsidRPr="00FA6FBA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FA6FBA">
        <w:rPr>
          <w:rFonts w:ascii="Times New Roman" w:hAnsi="Times New Roman"/>
          <w:sz w:val="20"/>
          <w:szCs w:val="20"/>
        </w:rPr>
        <w:t>невозможност</w:t>
      </w:r>
      <w:r w:rsidR="00F8065A" w:rsidRPr="00FA6FBA">
        <w:rPr>
          <w:rFonts w:ascii="Times New Roman" w:hAnsi="Times New Roman"/>
          <w:sz w:val="20"/>
          <w:szCs w:val="20"/>
        </w:rPr>
        <w:t xml:space="preserve">и </w:t>
      </w:r>
      <w:r w:rsidR="007A3860" w:rsidRPr="00FA6FBA">
        <w:rPr>
          <w:rFonts w:ascii="Times New Roman" w:hAnsi="Times New Roman"/>
          <w:sz w:val="20"/>
          <w:szCs w:val="20"/>
        </w:rPr>
        <w:t>их исполнения</w:t>
      </w:r>
      <w:r w:rsidR="00F8065A" w:rsidRPr="00FA6FBA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FA6FBA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FA6FBA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</w:t>
      </w:r>
      <w:r w:rsidR="002C381F" w:rsidRPr="00FA6FBA">
        <w:rPr>
          <w:rFonts w:ascii="Times New Roman" w:hAnsi="Times New Roman"/>
          <w:sz w:val="20"/>
          <w:szCs w:val="20"/>
        </w:rPr>
        <w:t>7</w:t>
      </w:r>
      <w:r w:rsidRPr="00FA6FBA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FA6FBA">
        <w:rPr>
          <w:rFonts w:ascii="Times New Roman" w:hAnsi="Times New Roman"/>
          <w:sz w:val="20"/>
          <w:szCs w:val="20"/>
        </w:rPr>
        <w:t>Заказчику</w:t>
      </w:r>
      <w:r w:rsidRPr="00FA6FBA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FA6FBA">
        <w:rPr>
          <w:rFonts w:ascii="Times New Roman" w:hAnsi="Times New Roman"/>
          <w:sz w:val="20"/>
          <w:szCs w:val="20"/>
        </w:rPr>
        <w:t>.</w:t>
      </w:r>
    </w:p>
    <w:p w:rsidR="009605F7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2.2. </w:t>
      </w:r>
      <w:r w:rsidR="00636CCD" w:rsidRPr="00FA6FBA">
        <w:rPr>
          <w:rFonts w:ascii="Times New Roman" w:hAnsi="Times New Roman"/>
          <w:b/>
          <w:sz w:val="20"/>
          <w:szCs w:val="20"/>
        </w:rPr>
        <w:t>Заказчик</w:t>
      </w:r>
      <w:r w:rsidRPr="00FA6FBA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FA6FBA">
        <w:rPr>
          <w:rFonts w:ascii="Times New Roman" w:hAnsi="Times New Roman"/>
          <w:b/>
          <w:sz w:val="20"/>
          <w:szCs w:val="20"/>
        </w:rPr>
        <w:t>:</w:t>
      </w:r>
    </w:p>
    <w:p w:rsidR="00547F50" w:rsidRPr="00FA6FBA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2.2.1. </w:t>
      </w:r>
      <w:r w:rsidR="00091E16" w:rsidRPr="00FA6FBA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FA6FBA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FA6FBA">
        <w:rPr>
          <w:rFonts w:ascii="Times New Roman" w:hAnsi="Times New Roman"/>
          <w:sz w:val="20"/>
          <w:szCs w:val="20"/>
        </w:rPr>
        <w:t>а</w:t>
      </w:r>
      <w:r w:rsidR="00DB7CCA" w:rsidRPr="00FA6FBA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FA6FBA">
        <w:rPr>
          <w:rFonts w:ascii="Times New Roman" w:hAnsi="Times New Roman"/>
          <w:sz w:val="20"/>
          <w:szCs w:val="20"/>
        </w:rPr>
        <w:t>,</w:t>
      </w:r>
      <w:r w:rsidR="00091E16" w:rsidRPr="00FA6FBA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FA6FBA">
        <w:rPr>
          <w:rFonts w:ascii="Times New Roman" w:hAnsi="Times New Roman"/>
          <w:sz w:val="20"/>
          <w:szCs w:val="20"/>
        </w:rPr>
        <w:t>(</w:t>
      </w:r>
      <w:r w:rsidR="00DB7CCA" w:rsidRPr="00FA6FBA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BB19BA" w:rsidRPr="00FA6FBA">
        <w:rPr>
          <w:rFonts w:ascii="Times New Roman" w:hAnsi="Times New Roman"/>
          <w:sz w:val="20"/>
          <w:szCs w:val="20"/>
        </w:rPr>
        <w:t>1</w:t>
      </w:r>
      <w:r w:rsidR="00DB7CCA" w:rsidRPr="00FA6FBA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FA6FBA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FA6FBA">
        <w:rPr>
          <w:rFonts w:ascii="Times New Roman" w:hAnsi="Times New Roman"/>
          <w:sz w:val="20"/>
          <w:szCs w:val="20"/>
        </w:rPr>
        <w:t>,</w:t>
      </w:r>
      <w:r w:rsidR="00547F50" w:rsidRPr="00FA6FBA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FA6FBA">
        <w:rPr>
          <w:rFonts w:ascii="Times New Roman" w:hAnsi="Times New Roman"/>
          <w:sz w:val="20"/>
          <w:szCs w:val="20"/>
        </w:rPr>
        <w:t>ках, СМС-сообщениях для исполнения настоящего Договора.</w:t>
      </w:r>
      <w:r w:rsidR="00547F50" w:rsidRPr="00FA6FBA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</w:t>
      </w:r>
      <w:r w:rsidR="00547F50" w:rsidRPr="00FA6FBA">
        <w:rPr>
          <w:rFonts w:ascii="Times New Roman" w:hAnsi="Times New Roman"/>
          <w:sz w:val="20"/>
          <w:szCs w:val="20"/>
        </w:rPr>
        <w:lastRenderedPageBreak/>
        <w:t xml:space="preserve">возможность своевременного исполнения обязательств </w:t>
      </w:r>
      <w:r w:rsidR="00A47FBF" w:rsidRPr="00FA6FBA">
        <w:rPr>
          <w:rFonts w:ascii="Times New Roman" w:hAnsi="Times New Roman"/>
          <w:sz w:val="20"/>
          <w:szCs w:val="20"/>
        </w:rPr>
        <w:t xml:space="preserve"> </w:t>
      </w:r>
      <w:r w:rsidR="00547F50" w:rsidRPr="00FA6FBA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FA6FBA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FA6FBA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2.2.3.</w:t>
      </w:r>
      <w:r w:rsidR="00A47FBF" w:rsidRPr="00FA6FBA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FA6FBA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1B2D23" w:rsidRPr="00FA6FBA" w:rsidRDefault="001B2D23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AE17BD" w:rsidRPr="00FA6FBA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</w:t>
      </w:r>
      <w:r w:rsidR="00671B90" w:rsidRPr="00FA6FBA">
        <w:rPr>
          <w:rFonts w:ascii="Times New Roman" w:hAnsi="Times New Roman"/>
          <w:sz w:val="20"/>
          <w:szCs w:val="20"/>
        </w:rPr>
        <w:t>5</w:t>
      </w:r>
      <w:r w:rsidRPr="00FA6FBA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FA6FBA">
        <w:rPr>
          <w:rFonts w:ascii="Times New Roman" w:hAnsi="Times New Roman"/>
          <w:sz w:val="20"/>
          <w:szCs w:val="20"/>
        </w:rPr>
        <w:t>Исполнителю</w:t>
      </w:r>
      <w:r w:rsidRPr="00FA6FBA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FA6FBA">
        <w:rPr>
          <w:rFonts w:ascii="Times New Roman" w:hAnsi="Times New Roman"/>
          <w:sz w:val="20"/>
          <w:szCs w:val="20"/>
        </w:rPr>
        <w:t>связи: номера телефонов, e-mail</w:t>
      </w:r>
      <w:r w:rsidRPr="00FA6FBA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FA6FBA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FA6FBA">
        <w:rPr>
          <w:rFonts w:ascii="Times New Roman" w:hAnsi="Times New Roman"/>
          <w:b/>
          <w:sz w:val="20"/>
          <w:szCs w:val="20"/>
        </w:rPr>
        <w:t>Исполнитель</w:t>
      </w:r>
      <w:r w:rsidRPr="00FA6FBA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FA6FBA">
        <w:rPr>
          <w:rFonts w:ascii="Times New Roman" w:hAnsi="Times New Roman"/>
          <w:b/>
          <w:sz w:val="20"/>
          <w:szCs w:val="20"/>
        </w:rPr>
        <w:t>вправе</w:t>
      </w:r>
      <w:r w:rsidRPr="00FA6FBA">
        <w:rPr>
          <w:rFonts w:ascii="Times New Roman" w:hAnsi="Times New Roman"/>
          <w:b/>
          <w:sz w:val="20"/>
          <w:szCs w:val="20"/>
        </w:rPr>
        <w:t>:</w:t>
      </w:r>
    </w:p>
    <w:p w:rsidR="001B6EDC" w:rsidRPr="00FA6FB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2.3.1. </w:t>
      </w:r>
      <w:r w:rsidR="00A4119A" w:rsidRPr="00FA6FBA">
        <w:rPr>
          <w:rFonts w:ascii="Times New Roman" w:hAnsi="Times New Roman"/>
          <w:sz w:val="20"/>
          <w:szCs w:val="20"/>
        </w:rPr>
        <w:t>С</w:t>
      </w:r>
      <w:r w:rsidRPr="00FA6FBA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FA6FBA">
        <w:rPr>
          <w:rFonts w:ascii="Times New Roman" w:hAnsi="Times New Roman"/>
          <w:sz w:val="20"/>
          <w:szCs w:val="20"/>
        </w:rPr>
        <w:t>ить</w:t>
      </w:r>
      <w:r w:rsidRPr="00FA6FBA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FA6FBA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2.3.2. </w:t>
      </w:r>
      <w:r w:rsidRPr="00FA6FBA">
        <w:rPr>
          <w:rFonts w:ascii="Times New Roman" w:hAnsi="Times New Roman"/>
          <w:bCs/>
          <w:sz w:val="20"/>
          <w:szCs w:val="20"/>
        </w:rPr>
        <w:t>Требовать</w:t>
      </w:r>
      <w:r w:rsidRPr="00FA6FBA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1B6EDC" w:rsidRPr="00FA6FB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2.3.</w:t>
      </w:r>
      <w:r w:rsidR="00DF7500" w:rsidRPr="00FA6FBA">
        <w:rPr>
          <w:rFonts w:ascii="Times New Roman" w:hAnsi="Times New Roman"/>
          <w:sz w:val="20"/>
          <w:szCs w:val="20"/>
        </w:rPr>
        <w:t>3</w:t>
      </w:r>
      <w:r w:rsidRPr="00FA6FBA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FA6FBA">
        <w:rPr>
          <w:rFonts w:ascii="Times New Roman" w:hAnsi="Times New Roman"/>
          <w:sz w:val="20"/>
          <w:szCs w:val="20"/>
        </w:rPr>
        <w:t xml:space="preserve">е </w:t>
      </w:r>
      <w:r w:rsidRPr="00FA6FBA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FA6FB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FA6FBA">
        <w:rPr>
          <w:rFonts w:ascii="Times New Roman" w:hAnsi="Times New Roman"/>
          <w:b/>
          <w:sz w:val="20"/>
          <w:szCs w:val="20"/>
        </w:rPr>
        <w:t>Заказчик</w:t>
      </w:r>
      <w:r w:rsidRPr="00FA6FBA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FA6FBA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1B6EDC" w:rsidRPr="00FA6FBA">
        <w:rPr>
          <w:rFonts w:ascii="Times New Roman" w:hAnsi="Times New Roman"/>
          <w:sz w:val="20"/>
          <w:szCs w:val="20"/>
        </w:rPr>
        <w:t>4</w:t>
      </w:r>
      <w:r w:rsidR="000D13C7" w:rsidRPr="00FA6FBA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0D13C7" w:rsidRPr="00FA6FBA">
        <w:rPr>
          <w:rFonts w:ascii="Times New Roman" w:hAnsi="Times New Roman"/>
          <w:sz w:val="20"/>
          <w:szCs w:val="20"/>
        </w:rPr>
        <w:t>.</w:t>
      </w:r>
    </w:p>
    <w:p w:rsidR="00671B90" w:rsidRPr="00FA6FB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1B6EDC" w:rsidRPr="00FA6FBA">
        <w:rPr>
          <w:rFonts w:ascii="Times New Roman" w:hAnsi="Times New Roman"/>
          <w:sz w:val="20"/>
          <w:szCs w:val="20"/>
        </w:rPr>
        <w:t>4</w:t>
      </w:r>
      <w:r w:rsidR="000D13C7" w:rsidRPr="00FA6FBA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C45EA5" w:rsidRPr="00FA6FBA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FA6FBA">
        <w:rPr>
          <w:rFonts w:ascii="Times New Roman" w:hAnsi="Times New Roman"/>
          <w:sz w:val="20"/>
          <w:szCs w:val="20"/>
        </w:rPr>
        <w:t xml:space="preserve"> </w:t>
      </w:r>
      <w:r w:rsidR="00C45EA5" w:rsidRPr="00FA6FBA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FA6FB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1B6EDC" w:rsidRPr="00FA6FBA">
        <w:rPr>
          <w:rFonts w:ascii="Times New Roman" w:hAnsi="Times New Roman"/>
          <w:sz w:val="20"/>
          <w:szCs w:val="20"/>
        </w:rPr>
        <w:t>4</w:t>
      </w:r>
      <w:r w:rsidR="000D13C7" w:rsidRPr="00FA6FBA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FA6FBA">
        <w:rPr>
          <w:rFonts w:ascii="Times New Roman" w:hAnsi="Times New Roman"/>
          <w:sz w:val="20"/>
          <w:szCs w:val="20"/>
        </w:rPr>
        <w:t>Исполнителю</w:t>
      </w:r>
      <w:r w:rsidR="00874003" w:rsidRPr="00FA6FBA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FA6FBA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3</w:t>
      </w:r>
      <w:r w:rsidR="00D30CF6" w:rsidRPr="00FA6FBA">
        <w:rPr>
          <w:rFonts w:ascii="Times New Roman" w:hAnsi="Times New Roman"/>
          <w:b/>
          <w:sz w:val="20"/>
          <w:szCs w:val="20"/>
        </w:rPr>
        <w:t>.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FA6FB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3.</w:t>
      </w:r>
      <w:r w:rsidR="00671B90" w:rsidRPr="00FA6FBA">
        <w:rPr>
          <w:rFonts w:ascii="Times New Roman" w:hAnsi="Times New Roman"/>
          <w:sz w:val="20"/>
          <w:szCs w:val="20"/>
        </w:rPr>
        <w:t>1</w:t>
      </w:r>
      <w:r w:rsidRPr="00FA6FBA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Pr="00FA6FBA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>.</w:t>
      </w:r>
    </w:p>
    <w:p w:rsidR="00671B90" w:rsidRPr="00FA6FBA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FA6FBA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4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FA6FBA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4.1.</w:t>
      </w:r>
      <w:r w:rsidR="00C45EA5" w:rsidRPr="00FA6FBA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C45EA5" w:rsidRPr="00FA6FBA">
        <w:rPr>
          <w:rFonts w:ascii="Times New Roman" w:hAnsi="Times New Roman"/>
          <w:sz w:val="20"/>
          <w:szCs w:val="20"/>
        </w:rPr>
        <w:t>настоящему Договору</w:t>
      </w:r>
      <w:r w:rsidRPr="00FA6FBA">
        <w:rPr>
          <w:rFonts w:ascii="Times New Roman" w:hAnsi="Times New Roman"/>
          <w:sz w:val="20"/>
          <w:szCs w:val="20"/>
        </w:rPr>
        <w:t>, составляет</w:t>
      </w:r>
      <w:r w:rsidR="00FE09AA">
        <w:rPr>
          <w:rFonts w:ascii="Times New Roman" w:hAnsi="Times New Roman"/>
          <w:sz w:val="20"/>
          <w:szCs w:val="20"/>
        </w:rPr>
        <w:t xml:space="preserve"> 108000.00</w:t>
      </w:r>
      <w:r w:rsidR="00FE09AA">
        <w:rPr>
          <w:rFonts w:ascii="Times New Roman" w:hAnsi="Times New Roman"/>
        </w:rPr>
        <w:t xml:space="preserve"> сто восемь тысяч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4.1.1. </w:t>
      </w:r>
      <w:r w:rsidR="00C45EA5" w:rsidRPr="00FA6FBA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B45CCA" w:rsidRPr="00FA6FBA">
        <w:rPr>
          <w:rFonts w:ascii="Times New Roman" w:hAnsi="Times New Roman"/>
          <w:sz w:val="20"/>
          <w:szCs w:val="20"/>
        </w:rPr>
        <w:t xml:space="preserve">единовременным абонентским платежом  или несколькими абонентскими платежами </w:t>
      </w:r>
      <w:r w:rsidRPr="00FA6FBA">
        <w:rPr>
          <w:rFonts w:ascii="Times New Roman" w:hAnsi="Times New Roman"/>
          <w:sz w:val="20"/>
          <w:szCs w:val="20"/>
        </w:rPr>
        <w:t>в соответствии с приведенным графиком:</w:t>
      </w:r>
    </w:p>
    <w:tbl>
      <w:tblPr>
        <w:tblStyle w:val="a3"/>
        <w:tblW w:w="0" w:type="auto"/>
        <w:tblInd w:w="817" w:type="dxa"/>
        <w:tblLook w:val="04A0"/>
      </w:tblPr>
      <w:tblGrid>
        <w:gridCol w:w="1418"/>
        <w:gridCol w:w="2976"/>
        <w:gridCol w:w="2977"/>
      </w:tblGrid>
      <w:tr w:rsidR="004749AC" w:rsidRPr="000D7829" w:rsidTr="008133F6">
        <w:tc>
          <w:tcPr>
            <w:tcW w:w="1418" w:type="dxa"/>
          </w:tcPr>
          <w:p w:rsidR="004749AC" w:rsidRPr="000D7829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:rsidR="004749AC" w:rsidRPr="000D7829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:rsidR="004749AC" w:rsidRPr="000D7829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4749AC" w:rsidTr="008133F6">
        <w:tc>
          <w:tcPr>
            <w:tcW w:w="1418" w:type="dxa"/>
          </w:tcPr>
          <w:p w:rsidR="004749AC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 платёж</w:t>
            </w:r>
          </w:p>
        </w:tc>
        <w:tc>
          <w:tcPr>
            <w:tcW w:w="2976" w:type="dxa"/>
          </w:tcPr>
          <w:p w:rsidR="004749AC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108000.00 рублей</w:t>
            </w:r>
          </w:p>
        </w:tc>
        <w:tc>
          <w:tcPr>
            <w:tcW w:w="2977" w:type="dxa"/>
          </w:tcPr>
          <w:p w:rsidR="004749AC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20.06.2023</w:t>
            </w:r>
          </w:p>
        </w:tc>
      </w:tr>
    </w:tbl>
    <w:p w:rsidR="00644347" w:rsidRPr="00FA6FBA" w:rsidRDefault="00644347" w:rsidP="007405AE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7405AE" w:rsidRPr="00FA6FBA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Pr="00FA6FBA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Pr="00FA6FBA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7D3A42" w:rsidRPr="00FA6FB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4.2. </w:t>
      </w:r>
      <w:r w:rsidR="00636CCD" w:rsidRPr="00FA6FBA">
        <w:rPr>
          <w:rFonts w:ascii="Times New Roman" w:hAnsi="Times New Roman"/>
          <w:bCs/>
          <w:sz w:val="20"/>
          <w:szCs w:val="20"/>
        </w:rPr>
        <w:t>Заказчик</w:t>
      </w:r>
      <w:r w:rsidRPr="00FA6FBA">
        <w:rPr>
          <w:rFonts w:ascii="Times New Roman" w:hAnsi="Times New Roman"/>
          <w:bCs/>
          <w:sz w:val="20"/>
          <w:szCs w:val="20"/>
        </w:rPr>
        <w:t xml:space="preserve"> проинформирован, что все расходы</w:t>
      </w:r>
      <w:r w:rsidR="00301FD1" w:rsidRPr="00FA6FBA">
        <w:rPr>
          <w:rFonts w:ascii="Times New Roman" w:hAnsi="Times New Roman"/>
          <w:bCs/>
          <w:sz w:val="20"/>
          <w:szCs w:val="20"/>
        </w:rPr>
        <w:t>,</w:t>
      </w:r>
      <w:r w:rsidRPr="00FA6FBA">
        <w:rPr>
          <w:rFonts w:ascii="Times New Roman" w:hAnsi="Times New Roman"/>
          <w:bCs/>
          <w:sz w:val="20"/>
          <w:szCs w:val="20"/>
        </w:rPr>
        <w:t xml:space="preserve">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</w:t>
      </w:r>
      <w:r w:rsidR="00B57A52" w:rsidRPr="00FA6FBA">
        <w:rPr>
          <w:rFonts w:ascii="Times New Roman" w:hAnsi="Times New Roman"/>
          <w:bCs/>
          <w:sz w:val="20"/>
          <w:szCs w:val="20"/>
        </w:rPr>
        <w:t xml:space="preserve">расходов на </w:t>
      </w:r>
      <w:r w:rsidRPr="00FA6FBA">
        <w:rPr>
          <w:rFonts w:ascii="Times New Roman" w:hAnsi="Times New Roman"/>
          <w:bCs/>
          <w:sz w:val="20"/>
          <w:szCs w:val="20"/>
        </w:rPr>
        <w:t>публикаци</w:t>
      </w:r>
      <w:r w:rsidR="00B57A52" w:rsidRPr="00FA6FBA">
        <w:rPr>
          <w:rFonts w:ascii="Times New Roman" w:hAnsi="Times New Roman"/>
          <w:bCs/>
          <w:sz w:val="20"/>
          <w:szCs w:val="20"/>
        </w:rPr>
        <w:t>и</w:t>
      </w:r>
      <w:r w:rsidR="00301FD1" w:rsidRPr="00FA6FBA">
        <w:rPr>
          <w:rFonts w:ascii="Times New Roman" w:hAnsi="Times New Roman"/>
          <w:bCs/>
          <w:sz w:val="20"/>
          <w:szCs w:val="20"/>
        </w:rPr>
        <w:t>,</w:t>
      </w:r>
      <w:r w:rsidRPr="00FA6FBA">
        <w:rPr>
          <w:rFonts w:ascii="Times New Roman" w:hAnsi="Times New Roman"/>
          <w:bCs/>
          <w:sz w:val="20"/>
          <w:szCs w:val="20"/>
        </w:rPr>
        <w:t xml:space="preserve"> про</w:t>
      </w:r>
      <w:r w:rsidR="00B57A52" w:rsidRPr="00FA6FBA">
        <w:rPr>
          <w:rFonts w:ascii="Times New Roman" w:hAnsi="Times New Roman"/>
          <w:bCs/>
          <w:sz w:val="20"/>
          <w:szCs w:val="20"/>
        </w:rPr>
        <w:t>из</w:t>
      </w:r>
      <w:r w:rsidR="00301FD1" w:rsidRPr="00FA6FBA">
        <w:rPr>
          <w:rFonts w:ascii="Times New Roman" w:hAnsi="Times New Roman"/>
          <w:bCs/>
          <w:sz w:val="20"/>
          <w:szCs w:val="20"/>
        </w:rPr>
        <w:t>водимые</w:t>
      </w:r>
      <w:r w:rsidRPr="00FA6FBA">
        <w:rPr>
          <w:rFonts w:ascii="Times New Roman" w:hAnsi="Times New Roman"/>
          <w:bCs/>
          <w:sz w:val="20"/>
          <w:szCs w:val="20"/>
        </w:rPr>
        <w:t xml:space="preserve"> арбитражным управляющим в размере</w:t>
      </w:r>
      <w:r w:rsidR="00790DB4" w:rsidRPr="00FA6FBA">
        <w:rPr>
          <w:rFonts w:ascii="Times New Roman" w:hAnsi="Times New Roman"/>
          <w:bCs/>
          <w:sz w:val="20"/>
          <w:szCs w:val="20"/>
        </w:rPr>
        <w:t xml:space="preserve"> от</w:t>
      </w:r>
      <w:r w:rsidRPr="00FA6FBA">
        <w:rPr>
          <w:rFonts w:ascii="Times New Roman" w:hAnsi="Times New Roman"/>
          <w:bCs/>
          <w:sz w:val="20"/>
          <w:szCs w:val="20"/>
        </w:rPr>
        <w:t xml:space="preserve"> 15 000 (</w:t>
      </w:r>
      <w:r w:rsidR="00790DB4" w:rsidRPr="00FA6FBA">
        <w:rPr>
          <w:rFonts w:ascii="Times New Roman" w:hAnsi="Times New Roman"/>
          <w:bCs/>
          <w:sz w:val="20"/>
          <w:szCs w:val="20"/>
        </w:rPr>
        <w:t xml:space="preserve">от </w:t>
      </w:r>
      <w:r w:rsidRPr="00FA6FBA">
        <w:rPr>
          <w:rFonts w:ascii="Times New Roman" w:hAnsi="Times New Roman"/>
          <w:bCs/>
          <w:sz w:val="20"/>
          <w:szCs w:val="20"/>
        </w:rPr>
        <w:t>пятнадцат</w:t>
      </w:r>
      <w:r w:rsidR="00790DB4" w:rsidRPr="00FA6FBA">
        <w:rPr>
          <w:rFonts w:ascii="Times New Roman" w:hAnsi="Times New Roman"/>
          <w:bCs/>
          <w:sz w:val="20"/>
          <w:szCs w:val="20"/>
        </w:rPr>
        <w:t>и</w:t>
      </w:r>
      <w:r w:rsidRPr="00FA6FBA">
        <w:rPr>
          <w:rFonts w:ascii="Times New Roman" w:hAnsi="Times New Roman"/>
          <w:bCs/>
          <w:sz w:val="20"/>
          <w:szCs w:val="20"/>
        </w:rPr>
        <w:t xml:space="preserve"> тысяч) рублей</w:t>
      </w:r>
      <w:r w:rsidR="00301FD1" w:rsidRPr="00FA6FBA">
        <w:rPr>
          <w:rFonts w:ascii="Times New Roman" w:hAnsi="Times New Roman"/>
          <w:bCs/>
          <w:sz w:val="20"/>
          <w:szCs w:val="20"/>
        </w:rPr>
        <w:t>,</w:t>
      </w:r>
      <w:r w:rsidRPr="00FA6FBA">
        <w:rPr>
          <w:rFonts w:ascii="Times New Roman" w:hAnsi="Times New Roman"/>
          <w:bCs/>
          <w:sz w:val="20"/>
          <w:szCs w:val="20"/>
        </w:rPr>
        <w:t xml:space="preserve"> оплачиваются отдельно по</w:t>
      </w:r>
      <w:r w:rsidR="00301FD1" w:rsidRPr="00FA6FBA">
        <w:rPr>
          <w:rFonts w:ascii="Times New Roman" w:hAnsi="Times New Roman"/>
          <w:bCs/>
          <w:sz w:val="20"/>
          <w:szCs w:val="20"/>
        </w:rPr>
        <w:t xml:space="preserve"> срокам и тарифам, установленным</w:t>
      </w:r>
      <w:r w:rsidRPr="00FA6FBA">
        <w:rPr>
          <w:rFonts w:ascii="Times New Roman" w:hAnsi="Times New Roman"/>
          <w:bCs/>
          <w:sz w:val="20"/>
          <w:szCs w:val="20"/>
        </w:rPr>
        <w:t xml:space="preserve"> Ф</w:t>
      </w:r>
      <w:r w:rsidR="00E92B3F" w:rsidRPr="00FA6FBA">
        <w:rPr>
          <w:rFonts w:ascii="Times New Roman" w:hAnsi="Times New Roman"/>
          <w:bCs/>
          <w:sz w:val="20"/>
          <w:szCs w:val="20"/>
        </w:rPr>
        <w:t xml:space="preserve">едеральным </w:t>
      </w:r>
      <w:r w:rsidRPr="00FA6FBA">
        <w:rPr>
          <w:rFonts w:ascii="Times New Roman" w:hAnsi="Times New Roman"/>
          <w:bCs/>
          <w:sz w:val="20"/>
          <w:szCs w:val="20"/>
        </w:rPr>
        <w:t>З</w:t>
      </w:r>
      <w:r w:rsidR="00E92B3F" w:rsidRPr="00FA6FBA">
        <w:rPr>
          <w:rFonts w:ascii="Times New Roman" w:hAnsi="Times New Roman"/>
          <w:bCs/>
          <w:sz w:val="20"/>
          <w:szCs w:val="20"/>
        </w:rPr>
        <w:t>аконом</w:t>
      </w:r>
      <w:r w:rsidRPr="00FA6FBA">
        <w:rPr>
          <w:rFonts w:ascii="Times New Roman" w:hAnsi="Times New Roman"/>
          <w:bCs/>
          <w:sz w:val="20"/>
          <w:szCs w:val="20"/>
        </w:rPr>
        <w:t xml:space="preserve"> «О несостоятельности (банкротстве)» на момент подачи заявления в </w:t>
      </w:r>
      <w:r w:rsidR="00E92B3F" w:rsidRPr="00FA6FBA">
        <w:rPr>
          <w:rFonts w:ascii="Times New Roman" w:hAnsi="Times New Roman"/>
          <w:bCs/>
          <w:sz w:val="20"/>
          <w:szCs w:val="20"/>
        </w:rPr>
        <w:t xml:space="preserve">соответствующий </w:t>
      </w:r>
      <w:r w:rsidRPr="00FA6FBA">
        <w:rPr>
          <w:rFonts w:ascii="Times New Roman" w:hAnsi="Times New Roman"/>
          <w:bCs/>
          <w:sz w:val="20"/>
          <w:szCs w:val="20"/>
        </w:rPr>
        <w:t>Арбитражный суд.</w:t>
      </w:r>
    </w:p>
    <w:p w:rsidR="00C45EA5" w:rsidRPr="00FA6FBA" w:rsidRDefault="00C45EA5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</w:t>
      </w:r>
      <w:r w:rsidR="0061787C" w:rsidRPr="00FA6FBA">
        <w:rPr>
          <w:rFonts w:ascii="Times New Roman" w:hAnsi="Times New Roman"/>
          <w:bCs/>
          <w:sz w:val="20"/>
          <w:szCs w:val="20"/>
        </w:rPr>
        <w:t>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</w:t>
      </w:r>
    </w:p>
    <w:p w:rsidR="00AE17BD" w:rsidRPr="00FA6FBA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30410C" w:rsidRPr="00FA6FBA">
        <w:rPr>
          <w:rFonts w:ascii="Times New Roman" w:hAnsi="Times New Roman"/>
          <w:sz w:val="20"/>
          <w:szCs w:val="20"/>
        </w:rPr>
        <w:t>4</w:t>
      </w:r>
      <w:r w:rsidRPr="00FA6FBA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Pr="00FA6FBA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FA6FBA">
        <w:rPr>
          <w:rFonts w:ascii="Times New Roman" w:hAnsi="Times New Roman"/>
          <w:sz w:val="20"/>
          <w:szCs w:val="20"/>
        </w:rPr>
        <w:t>Исполнителю</w:t>
      </w:r>
      <w:r w:rsidRPr="00FA6FBA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FA6FBA">
        <w:rPr>
          <w:rFonts w:ascii="Times New Roman" w:hAnsi="Times New Roman"/>
          <w:sz w:val="20"/>
          <w:szCs w:val="20"/>
        </w:rPr>
        <w:t>0</w:t>
      </w:r>
      <w:r w:rsidRPr="00FA6FBA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30410C" w:rsidRPr="00FA6FBA">
        <w:rPr>
          <w:rFonts w:ascii="Times New Roman" w:hAnsi="Times New Roman"/>
          <w:sz w:val="20"/>
          <w:szCs w:val="20"/>
        </w:rPr>
        <w:t>5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  <w:r w:rsidR="00636CCD" w:rsidRPr="00FA6FBA">
        <w:rPr>
          <w:rFonts w:ascii="Times New Roman" w:hAnsi="Times New Roman"/>
          <w:sz w:val="20"/>
          <w:szCs w:val="20"/>
        </w:rPr>
        <w:t>Заказчик</w:t>
      </w:r>
      <w:r w:rsidRPr="00FA6FBA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AE17BD" w:rsidRPr="00FA6FB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6</w:t>
      </w:r>
      <w:r w:rsidR="00AE17BD" w:rsidRPr="00FA6FBA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FA6FBA">
        <w:rPr>
          <w:rFonts w:ascii="Times New Roman" w:hAnsi="Times New Roman"/>
          <w:sz w:val="20"/>
          <w:szCs w:val="20"/>
        </w:rPr>
        <w:t>Заказчик</w:t>
      </w:r>
      <w:r w:rsidR="00AE17BD" w:rsidRPr="00FA6FBA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FA6FB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7</w:t>
      </w:r>
      <w:r w:rsidRPr="00FA6FBA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FA6FBA">
        <w:rPr>
          <w:rFonts w:ascii="Times New Roman" w:hAnsi="Times New Roman"/>
          <w:sz w:val="20"/>
          <w:szCs w:val="20"/>
        </w:rPr>
        <w:t>,</w:t>
      </w:r>
      <w:r w:rsidRPr="00FA6FBA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FA6FBA">
        <w:rPr>
          <w:rFonts w:ascii="Times New Roman" w:hAnsi="Times New Roman"/>
          <w:sz w:val="20"/>
          <w:szCs w:val="20"/>
        </w:rPr>
        <w:t>,</w:t>
      </w:r>
      <w:r w:rsidRPr="00FA6FBA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FA6FBA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8</w:t>
      </w:r>
      <w:r w:rsidRPr="00FA6FBA">
        <w:rPr>
          <w:rFonts w:ascii="Times New Roman" w:hAnsi="Times New Roman"/>
          <w:sz w:val="20"/>
          <w:szCs w:val="20"/>
        </w:rPr>
        <w:t xml:space="preserve">.  </w:t>
      </w:r>
      <w:r w:rsidR="00732C42" w:rsidRPr="00FA6FBA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FA6FBA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FA6FBA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9</w:t>
      </w:r>
      <w:r w:rsidR="00671B90" w:rsidRPr="00FA6FBA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FA6FBA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</w:t>
      </w:r>
      <w:r w:rsidR="00732C42" w:rsidRPr="00FA6FBA">
        <w:rPr>
          <w:rFonts w:ascii="Times New Roman" w:hAnsi="Times New Roman"/>
          <w:sz w:val="20"/>
          <w:szCs w:val="20"/>
        </w:rPr>
        <w:lastRenderedPageBreak/>
        <w:t xml:space="preserve">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56165B" w:rsidRPr="00154FA3" w:rsidRDefault="0056165B" w:rsidP="0056165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154FA3"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56165B" w:rsidRPr="00154FA3" w:rsidRDefault="0056165B" w:rsidP="0056165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6165B" w:rsidRDefault="0056165B" w:rsidP="0056165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154FA3">
        <w:rPr>
          <w:rFonts w:ascii="Times New Roman" w:hAnsi="Times New Roman"/>
          <w:sz w:val="20"/>
          <w:szCs w:val="20"/>
        </w:rPr>
        <w:t xml:space="preserve">                         </w:t>
      </w:r>
      <w:r w:rsidR="006958D8" w:rsidRPr="00154FA3">
        <w:rPr>
          <w:rFonts w:ascii="Times New Roman" w:hAnsi="Times New Roman"/>
          <w:sz w:val="20"/>
          <w:szCs w:val="20"/>
        </w:rPr>
        <w:t>Ознакомлен</w:t>
      </w:r>
      <w:r w:rsidRPr="00154FA3">
        <w:rPr>
          <w:rFonts w:ascii="Times New Roman" w:hAnsi="Times New Roman"/>
          <w:sz w:val="20"/>
          <w:szCs w:val="20"/>
        </w:rPr>
        <w:t xml:space="preserve"> и согласен______________</w:t>
      </w:r>
    </w:p>
    <w:p w:rsidR="00084E98" w:rsidRPr="00FA6FBA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5.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FA6FBA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</w:t>
      </w:r>
      <w:r w:rsidR="000D13C7" w:rsidRPr="00FA6FBA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FA6FBA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FA6FBA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</w:t>
      </w:r>
      <w:r w:rsidR="000D13C7" w:rsidRPr="00FA6FBA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FA6FBA">
        <w:rPr>
          <w:rFonts w:ascii="Times New Roman" w:hAnsi="Times New Roman"/>
          <w:sz w:val="20"/>
          <w:szCs w:val="20"/>
        </w:rPr>
        <w:t xml:space="preserve">нения)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Pr="00FA6FBA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FA6FBA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FA6FBA">
        <w:rPr>
          <w:rFonts w:ascii="Times New Roman" w:hAnsi="Times New Roman"/>
          <w:sz w:val="20"/>
          <w:szCs w:val="20"/>
        </w:rPr>
        <w:t>2.2</w:t>
      </w:r>
      <w:r w:rsidR="00912C76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="00A54C1B" w:rsidRPr="00FA6FBA">
        <w:rPr>
          <w:rFonts w:ascii="Times New Roman" w:hAnsi="Times New Roman"/>
          <w:sz w:val="20"/>
          <w:szCs w:val="20"/>
        </w:rPr>
        <w:t xml:space="preserve"> </w:t>
      </w:r>
      <w:r w:rsidR="00F1725F" w:rsidRPr="00FA6FBA">
        <w:rPr>
          <w:rFonts w:ascii="Times New Roman" w:hAnsi="Times New Roman"/>
          <w:sz w:val="20"/>
          <w:szCs w:val="20"/>
        </w:rPr>
        <w:t>в</w:t>
      </w:r>
      <w:r w:rsidR="009534DD" w:rsidRPr="00FA6FBA">
        <w:rPr>
          <w:rFonts w:ascii="Times New Roman" w:hAnsi="Times New Roman"/>
          <w:sz w:val="20"/>
          <w:szCs w:val="20"/>
        </w:rPr>
        <w:t xml:space="preserve"> </w:t>
      </w:r>
      <w:r w:rsidR="00F1725F" w:rsidRPr="00FA6FBA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FA6FBA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FA6FBA">
        <w:rPr>
          <w:rFonts w:ascii="Times New Roman" w:hAnsi="Times New Roman"/>
          <w:sz w:val="20"/>
          <w:szCs w:val="20"/>
        </w:rPr>
        <w:t>. При этом услуги</w:t>
      </w:r>
      <w:r w:rsidR="00056288" w:rsidRPr="00FA6FBA">
        <w:rPr>
          <w:rFonts w:ascii="Times New Roman" w:hAnsi="Times New Roman"/>
          <w:sz w:val="20"/>
          <w:szCs w:val="20"/>
        </w:rPr>
        <w:t>,</w:t>
      </w:r>
      <w:r w:rsidR="00F1725F" w:rsidRPr="00FA6FBA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="00F1725F" w:rsidRPr="00FA6FBA">
        <w:rPr>
          <w:rFonts w:ascii="Times New Roman" w:hAnsi="Times New Roman"/>
          <w:sz w:val="20"/>
          <w:szCs w:val="20"/>
        </w:rPr>
        <w:t xml:space="preserve"> до </w:t>
      </w:r>
      <w:r w:rsidR="00DD317B" w:rsidRPr="00FA6FBA">
        <w:rPr>
          <w:rFonts w:ascii="Times New Roman" w:hAnsi="Times New Roman"/>
          <w:sz w:val="20"/>
          <w:szCs w:val="20"/>
        </w:rPr>
        <w:t>расторжения,</w:t>
      </w:r>
      <w:r w:rsidR="00F1725F" w:rsidRPr="00FA6FBA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F1725F" w:rsidRPr="00FA6FBA">
        <w:rPr>
          <w:rFonts w:ascii="Times New Roman" w:hAnsi="Times New Roman"/>
          <w:sz w:val="20"/>
          <w:szCs w:val="20"/>
        </w:rPr>
        <w:t xml:space="preserve">, а </w:t>
      </w:r>
      <w:r w:rsidR="00DD317B" w:rsidRPr="00FA6FBA">
        <w:rPr>
          <w:rFonts w:ascii="Times New Roman" w:hAnsi="Times New Roman"/>
          <w:sz w:val="20"/>
          <w:szCs w:val="20"/>
        </w:rPr>
        <w:t>оплаченные</w:t>
      </w:r>
      <w:r w:rsidR="00F1725F" w:rsidRPr="00FA6FBA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FA6FBA">
        <w:rPr>
          <w:rFonts w:ascii="Times New Roman" w:hAnsi="Times New Roman"/>
          <w:sz w:val="20"/>
          <w:szCs w:val="20"/>
        </w:rPr>
        <w:t xml:space="preserve"> </w:t>
      </w:r>
      <w:r w:rsidR="00636CCD" w:rsidRPr="00FA6FBA">
        <w:rPr>
          <w:rFonts w:ascii="Times New Roman" w:hAnsi="Times New Roman"/>
          <w:sz w:val="20"/>
          <w:szCs w:val="20"/>
        </w:rPr>
        <w:t>Заказчику</w:t>
      </w:r>
      <w:r w:rsidR="00DD317B" w:rsidRPr="00FA6FBA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FA6FBA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5.</w:t>
      </w:r>
      <w:r w:rsidR="001C5FE6" w:rsidRPr="00FA6FBA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213334" w:rsidRPr="00FA6FBA">
        <w:rPr>
          <w:rFonts w:ascii="Times New Roman" w:hAnsi="Times New Roman"/>
          <w:sz w:val="20"/>
          <w:szCs w:val="20"/>
        </w:rPr>
        <w:t>оказания услуг</w:t>
      </w:r>
      <w:r w:rsidR="001C5FE6" w:rsidRPr="00FA6FBA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FA6FBA">
        <w:rPr>
          <w:rFonts w:ascii="Times New Roman" w:hAnsi="Times New Roman"/>
          <w:sz w:val="20"/>
          <w:szCs w:val="20"/>
        </w:rPr>
        <w:t>1</w:t>
      </w:r>
      <w:r w:rsidR="007B17CC" w:rsidRPr="00FA6FBA">
        <w:rPr>
          <w:rFonts w:ascii="Times New Roman" w:hAnsi="Times New Roman"/>
          <w:sz w:val="20"/>
          <w:szCs w:val="20"/>
        </w:rPr>
        <w:t xml:space="preserve">, </w:t>
      </w:r>
      <w:r w:rsidR="001C5FE6" w:rsidRPr="00FA6FBA">
        <w:rPr>
          <w:rFonts w:ascii="Times New Roman" w:hAnsi="Times New Roman"/>
          <w:sz w:val="20"/>
          <w:szCs w:val="20"/>
        </w:rPr>
        <w:t xml:space="preserve"> 4.2.</w:t>
      </w:r>
      <w:r w:rsidR="007B17CC" w:rsidRPr="00FA6FBA">
        <w:rPr>
          <w:rFonts w:ascii="Times New Roman" w:hAnsi="Times New Roman"/>
          <w:sz w:val="20"/>
          <w:szCs w:val="20"/>
        </w:rPr>
        <w:t xml:space="preserve"> и 4.3</w:t>
      </w:r>
      <w:r w:rsidR="001C5FE6" w:rsidRPr="00FA6FB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FA6FBA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FA6FBA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FA6FB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5.5</w:t>
      </w:r>
      <w:r w:rsidR="001C5FE6" w:rsidRPr="00FA6FBA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FA6FB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>5.6</w:t>
      </w:r>
      <w:r w:rsidR="001C5FE6" w:rsidRPr="00FA6FBA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FA6FB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FA6FBA">
        <w:rPr>
          <w:rFonts w:ascii="Times New Roman" w:eastAsia="Times New Roman" w:hAnsi="Times New Roman"/>
          <w:sz w:val="20"/>
          <w:szCs w:val="20"/>
        </w:rPr>
        <w:t>5</w:t>
      </w:r>
      <w:r w:rsidR="0030410C" w:rsidRPr="00FA6FBA">
        <w:rPr>
          <w:rFonts w:ascii="Times New Roman" w:eastAsia="Times New Roman" w:hAnsi="Times New Roman"/>
          <w:sz w:val="20"/>
          <w:szCs w:val="20"/>
        </w:rPr>
        <w:t>.7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FA6FBA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  <w:r w:rsidR="00AE17BD" w:rsidRPr="00FA6FBA">
        <w:rPr>
          <w:rFonts w:ascii="Times New Roman" w:eastAsia="Times New Roman" w:hAnsi="Times New Roman"/>
          <w:sz w:val="20"/>
          <w:szCs w:val="20"/>
        </w:rPr>
        <w:t>1.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FA6FBA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FA6FBA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FA6FBA">
        <w:rPr>
          <w:rFonts w:ascii="Times New Roman" w:eastAsia="Times New Roman" w:hAnsi="Times New Roman"/>
          <w:sz w:val="20"/>
          <w:szCs w:val="20"/>
        </w:rPr>
        <w:t>0,5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FA6FB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FA6FBA">
        <w:rPr>
          <w:rFonts w:ascii="Times New Roman" w:eastAsia="Times New Roman" w:hAnsi="Times New Roman"/>
          <w:sz w:val="20"/>
          <w:szCs w:val="20"/>
        </w:rPr>
        <w:t>5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  <w:r w:rsidR="0030410C" w:rsidRPr="00FA6FBA">
        <w:rPr>
          <w:rFonts w:ascii="Times New Roman" w:eastAsia="Times New Roman" w:hAnsi="Times New Roman"/>
          <w:sz w:val="20"/>
          <w:szCs w:val="20"/>
        </w:rPr>
        <w:t>8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FA6FBA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FA6FBA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FA6FBA">
        <w:rPr>
          <w:rFonts w:ascii="Times New Roman" w:eastAsia="Times New Roman" w:hAnsi="Times New Roman"/>
          <w:sz w:val="20"/>
          <w:szCs w:val="20"/>
        </w:rPr>
        <w:t>5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  <w:r w:rsidR="0030410C" w:rsidRPr="00FA6FBA">
        <w:rPr>
          <w:rFonts w:ascii="Times New Roman" w:eastAsia="Times New Roman" w:hAnsi="Times New Roman"/>
          <w:sz w:val="20"/>
          <w:szCs w:val="20"/>
        </w:rPr>
        <w:t>9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FA6FBA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FA6FBA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6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FA6FBA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FA6FBA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6</w:t>
      </w:r>
      <w:r w:rsidR="00580068" w:rsidRPr="00FA6FBA">
        <w:rPr>
          <w:rFonts w:ascii="Times New Roman" w:hAnsi="Times New Roman"/>
          <w:sz w:val="20"/>
          <w:szCs w:val="20"/>
        </w:rPr>
        <w:t>.1.</w:t>
      </w:r>
      <w:r w:rsidR="001C07BC" w:rsidRPr="00FA6FBA">
        <w:rPr>
          <w:rFonts w:ascii="Times New Roman" w:hAnsi="Times New Roman"/>
          <w:sz w:val="20"/>
          <w:szCs w:val="20"/>
        </w:rPr>
        <w:t xml:space="preserve"> Д</w:t>
      </w:r>
      <w:r w:rsidR="00580068" w:rsidRPr="00FA6FBA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FA6FBA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AE17BD" w:rsidRPr="00FA6FBA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FA6FBA">
        <w:rPr>
          <w:rFonts w:ascii="Times New Roman" w:hAnsi="Times New Roman"/>
          <w:sz w:val="20"/>
          <w:szCs w:val="20"/>
        </w:rPr>
        <w:t>,</w:t>
      </w:r>
      <w:r w:rsidR="00AE17BD" w:rsidRPr="00FA6FBA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AE17BD" w:rsidRPr="00FA6FBA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FA6FB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6</w:t>
      </w:r>
      <w:r w:rsidR="00CD7FE1" w:rsidRPr="00FA6FBA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FA6FBA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FA6FBA">
        <w:rPr>
          <w:rFonts w:ascii="Times New Roman" w:hAnsi="Times New Roman"/>
          <w:sz w:val="20"/>
          <w:szCs w:val="20"/>
        </w:rPr>
        <w:t>Общи</w:t>
      </w:r>
      <w:r w:rsidR="007B17CC" w:rsidRPr="00FA6FBA">
        <w:rPr>
          <w:rFonts w:ascii="Times New Roman" w:hAnsi="Times New Roman"/>
          <w:sz w:val="20"/>
          <w:szCs w:val="20"/>
        </w:rPr>
        <w:t>м</w:t>
      </w:r>
      <w:r w:rsidR="00CD7FE1" w:rsidRPr="00FA6FBA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FA6FBA">
        <w:rPr>
          <w:rFonts w:ascii="Times New Roman" w:hAnsi="Times New Roman"/>
          <w:sz w:val="20"/>
          <w:szCs w:val="20"/>
        </w:rPr>
        <w:t>м</w:t>
      </w:r>
      <w:r w:rsidR="00CD7FE1" w:rsidRPr="00FA6FBA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FA6FBA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FA6FB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FA6FBA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С </w:t>
      </w:r>
      <w:r w:rsidR="007B17CC" w:rsidRPr="00FA6FBA">
        <w:rPr>
          <w:rFonts w:ascii="Times New Roman" w:hAnsi="Times New Roman"/>
          <w:sz w:val="20"/>
          <w:szCs w:val="20"/>
        </w:rPr>
        <w:t>Общи</w:t>
      </w:r>
      <w:r w:rsidRPr="00FA6FBA">
        <w:rPr>
          <w:rFonts w:ascii="Times New Roman" w:hAnsi="Times New Roman"/>
          <w:sz w:val="20"/>
          <w:szCs w:val="20"/>
        </w:rPr>
        <w:t xml:space="preserve">ми </w:t>
      </w:r>
      <w:r w:rsidR="007B17CC" w:rsidRPr="00FA6FBA">
        <w:rPr>
          <w:rFonts w:ascii="Times New Roman" w:hAnsi="Times New Roman"/>
          <w:sz w:val="20"/>
          <w:szCs w:val="20"/>
        </w:rPr>
        <w:t>услови</w:t>
      </w:r>
      <w:r w:rsidRPr="00FA6FBA">
        <w:rPr>
          <w:rFonts w:ascii="Times New Roman" w:hAnsi="Times New Roman"/>
          <w:sz w:val="20"/>
          <w:szCs w:val="20"/>
        </w:rPr>
        <w:t>ями</w:t>
      </w:r>
      <w:r w:rsidR="007B17CC" w:rsidRPr="00FA6FBA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FA6FBA">
        <w:rPr>
          <w:rFonts w:ascii="Times New Roman" w:hAnsi="Times New Roman"/>
          <w:sz w:val="20"/>
          <w:szCs w:val="20"/>
        </w:rPr>
        <w:t>ознакомлен</w:t>
      </w:r>
      <w:r w:rsidR="007B17CC" w:rsidRPr="00FA6FBA">
        <w:rPr>
          <w:rFonts w:ascii="Times New Roman" w:hAnsi="Times New Roman"/>
          <w:sz w:val="20"/>
          <w:szCs w:val="20"/>
        </w:rPr>
        <w:t>______________</w:t>
      </w:r>
    </w:p>
    <w:p w:rsidR="00CD7FE1" w:rsidRPr="00FA6FBA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6.3. </w:t>
      </w:r>
      <w:r w:rsidR="00580068" w:rsidRPr="00FA6FBA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783507" w:rsidRPr="00FA6FBA">
        <w:rPr>
          <w:rFonts w:ascii="Times New Roman" w:hAnsi="Times New Roman"/>
          <w:sz w:val="20"/>
          <w:szCs w:val="20"/>
        </w:rPr>
        <w:t xml:space="preserve"> 4.2., 4.3.</w:t>
      </w:r>
      <w:r w:rsidR="00580068" w:rsidRPr="00FA6FBA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FA6FBA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1C07BC" w:rsidRPr="00FA6FBA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FA6FBA">
        <w:rPr>
          <w:rFonts w:ascii="Times New Roman" w:hAnsi="Times New Roman"/>
          <w:sz w:val="20"/>
          <w:szCs w:val="20"/>
        </w:rPr>
        <w:t xml:space="preserve">.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="00580068" w:rsidRPr="00FA6FBA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FA6FBA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4540D5" w:rsidRPr="00FA6FBA">
        <w:rPr>
          <w:rFonts w:ascii="Times New Roman" w:hAnsi="Times New Roman"/>
          <w:sz w:val="20"/>
          <w:szCs w:val="20"/>
        </w:rPr>
        <w:t xml:space="preserve"> обяза</w:t>
      </w:r>
      <w:r w:rsidR="00DD317B" w:rsidRPr="00FA6FBA">
        <w:rPr>
          <w:rFonts w:ascii="Times New Roman" w:hAnsi="Times New Roman"/>
          <w:sz w:val="20"/>
          <w:szCs w:val="20"/>
        </w:rPr>
        <w:t>тельств</w:t>
      </w:r>
      <w:r w:rsidR="009534DD" w:rsidRPr="00FA6FBA">
        <w:rPr>
          <w:rFonts w:ascii="Times New Roman" w:hAnsi="Times New Roman"/>
          <w:sz w:val="20"/>
          <w:szCs w:val="20"/>
        </w:rPr>
        <w:t>,</w:t>
      </w:r>
      <w:r w:rsidR="00DD317B" w:rsidRPr="00FA6FBA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783507" w:rsidRPr="00FA6FBA">
        <w:rPr>
          <w:rFonts w:ascii="Times New Roman" w:hAnsi="Times New Roman"/>
          <w:sz w:val="20"/>
          <w:szCs w:val="20"/>
        </w:rPr>
        <w:t>4.2., 4.3</w:t>
      </w:r>
      <w:r w:rsidR="00163013" w:rsidRPr="00FA6FBA">
        <w:rPr>
          <w:rFonts w:ascii="Times New Roman" w:hAnsi="Times New Roman"/>
          <w:sz w:val="20"/>
          <w:szCs w:val="20"/>
        </w:rPr>
        <w:t>.</w:t>
      </w:r>
      <w:r w:rsidR="004540D5" w:rsidRPr="00FA6FB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12D7D" w:rsidRPr="00FA6FB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7</w:t>
      </w:r>
      <w:r w:rsidR="00C12D7D" w:rsidRPr="00FA6FBA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FA6FB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7</w:t>
      </w:r>
      <w:r w:rsidR="00C15EC8" w:rsidRPr="00FA6FBA">
        <w:rPr>
          <w:rFonts w:ascii="Times New Roman" w:hAnsi="Times New Roman"/>
          <w:sz w:val="20"/>
          <w:szCs w:val="20"/>
        </w:rPr>
        <w:t xml:space="preserve">.1. </w:t>
      </w:r>
      <w:r w:rsidR="00783507" w:rsidRPr="00FA6FBA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FA6FBA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FA6FBA">
        <w:rPr>
          <w:rFonts w:ascii="Times New Roman" w:hAnsi="Times New Roman"/>
          <w:sz w:val="20"/>
          <w:szCs w:val="20"/>
        </w:rPr>
        <w:t>.</w:t>
      </w:r>
    </w:p>
    <w:p w:rsidR="002C381F" w:rsidRPr="00FA6FB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8</w:t>
      </w:r>
      <w:r w:rsidR="000D13C7" w:rsidRPr="00FA6FBA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8</w:t>
      </w:r>
      <w:r w:rsidR="000D13C7" w:rsidRPr="00FA6FBA">
        <w:rPr>
          <w:rFonts w:ascii="Times New Roman" w:hAnsi="Times New Roman"/>
          <w:sz w:val="20"/>
          <w:szCs w:val="20"/>
        </w:rPr>
        <w:t>.1.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</w:t>
      </w:r>
      <w:r w:rsidR="000D13C7" w:rsidRPr="00FA6FBA">
        <w:rPr>
          <w:rFonts w:ascii="Times New Roman" w:hAnsi="Times New Roman"/>
          <w:sz w:val="20"/>
          <w:szCs w:val="20"/>
        </w:rPr>
        <w:t>.2.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FA6FBA">
        <w:rPr>
          <w:rFonts w:ascii="Times New Roman" w:hAnsi="Times New Roman"/>
          <w:sz w:val="20"/>
          <w:szCs w:val="20"/>
        </w:rPr>
        <w:t>разделе</w:t>
      </w:r>
      <w:r w:rsidR="000D13C7" w:rsidRPr="00FA6FBA">
        <w:rPr>
          <w:rFonts w:ascii="Times New Roman" w:hAnsi="Times New Roman"/>
          <w:sz w:val="20"/>
          <w:szCs w:val="20"/>
        </w:rPr>
        <w:t xml:space="preserve"> 1</w:t>
      </w:r>
      <w:r w:rsidR="0030410C" w:rsidRPr="00FA6FBA">
        <w:rPr>
          <w:rFonts w:ascii="Times New Roman" w:hAnsi="Times New Roman"/>
          <w:sz w:val="20"/>
          <w:szCs w:val="20"/>
        </w:rPr>
        <w:t>0 настоящего</w:t>
      </w:r>
      <w:r w:rsidR="000D13C7" w:rsidRPr="00FA6FBA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245DFE" w:rsidRPr="00FA6FBA">
        <w:rPr>
          <w:rFonts w:ascii="Times New Roman" w:hAnsi="Times New Roman"/>
          <w:sz w:val="20"/>
          <w:szCs w:val="20"/>
        </w:rPr>
        <w:t>3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FA6FBA">
        <w:rPr>
          <w:rFonts w:ascii="Times New Roman" w:hAnsi="Times New Roman"/>
          <w:sz w:val="20"/>
          <w:szCs w:val="20"/>
        </w:rPr>
        <w:t>5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245DFE" w:rsidRPr="00FA6FBA">
        <w:rPr>
          <w:rFonts w:ascii="Times New Roman" w:hAnsi="Times New Roman"/>
          <w:sz w:val="20"/>
          <w:szCs w:val="20"/>
        </w:rPr>
        <w:t>(</w:t>
      </w:r>
      <w:r w:rsidR="0067768A" w:rsidRPr="00FA6FBA">
        <w:rPr>
          <w:rFonts w:ascii="Times New Roman" w:hAnsi="Times New Roman"/>
          <w:sz w:val="20"/>
          <w:szCs w:val="20"/>
        </w:rPr>
        <w:t>пять</w:t>
      </w:r>
      <w:r w:rsidR="00245DFE" w:rsidRPr="00FA6FBA">
        <w:rPr>
          <w:rFonts w:ascii="Times New Roman" w:hAnsi="Times New Roman"/>
          <w:sz w:val="20"/>
          <w:szCs w:val="20"/>
        </w:rPr>
        <w:t xml:space="preserve">) </w:t>
      </w:r>
      <w:r w:rsidR="000D13C7" w:rsidRPr="00FA6FBA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</w:t>
      </w:r>
      <w:r w:rsidR="00241F6F" w:rsidRPr="00FA6FBA">
        <w:rPr>
          <w:rFonts w:ascii="Times New Roman" w:hAnsi="Times New Roman"/>
          <w:sz w:val="20"/>
          <w:szCs w:val="20"/>
        </w:rPr>
        <w:t xml:space="preserve">.4. </w:t>
      </w:r>
      <w:r w:rsidR="000D13C7" w:rsidRPr="00FA6FBA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FA6FBA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FA6FBA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FA6FBA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FA6FBA">
        <w:rPr>
          <w:rFonts w:ascii="Times New Roman" w:hAnsi="Times New Roman"/>
          <w:sz w:val="20"/>
          <w:szCs w:val="20"/>
        </w:rPr>
        <w:t>.</w:t>
      </w:r>
    </w:p>
    <w:p w:rsidR="002C381F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9</w:t>
      </w:r>
      <w:r w:rsidR="000D13C7" w:rsidRPr="00FA6FBA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FA6FBA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9</w:t>
      </w:r>
      <w:r w:rsidR="000D13C7" w:rsidRPr="00FA6FBA">
        <w:rPr>
          <w:rFonts w:ascii="Times New Roman" w:hAnsi="Times New Roman"/>
          <w:sz w:val="20"/>
          <w:szCs w:val="20"/>
        </w:rPr>
        <w:t>.1.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FA6FB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9.2. 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636CCD" w:rsidRPr="00FA6FBA">
        <w:rPr>
          <w:rFonts w:ascii="Times New Roman" w:hAnsi="Times New Roman"/>
          <w:sz w:val="20"/>
          <w:szCs w:val="20"/>
        </w:rPr>
        <w:t>Заказчик</w:t>
      </w:r>
      <w:r w:rsidR="00C15EC8" w:rsidRPr="00FA6FBA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2C381F" w:rsidRPr="00FA6FB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FA6FBA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10</w:t>
      </w:r>
      <w:r w:rsidR="00C15EC8" w:rsidRPr="00FA6FBA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FA6FBA" w:rsidTr="00E20307">
        <w:tc>
          <w:tcPr>
            <w:tcW w:w="4672" w:type="dxa"/>
          </w:tcPr>
          <w:p w:rsidR="00644347" w:rsidRPr="00FA6FB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FA6FBA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Антонова Дарья Сергеевна</w:t>
            </w:r>
            <w:r w:rsidR="00644347" w:rsidRPr="00FA6FB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FA6FB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FA6FBA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ИП Переверзина Е.П.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ФР Берёзовский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652425, Кемеровская область, , Березовский, ул.пр-кт Ленина д.29 кв.50</w:t>
            </w:r>
          </w:p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652420, Кемеровская область, г.Берёзовский, пр.Ленина д.26, 46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650002, Кемеровская область, , Кемерово, ул.пр.Шахтеров д.91 кв.117</w:t>
            </w: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652420, Кемеровская область, г.Берёзовский, пр.Ленина д.24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3219 номер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048687</w:t>
            </w:r>
          </w:p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420301023051 /</w:t>
            </w:r>
            <w:r w:rsidR="00FE09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-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ГУ МВД по Кемеровской области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13.06.2019</w:t>
            </w: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323420500024246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07.04.1995 </w:t>
            </w:r>
            <w:r w:rsidR="00644347" w:rsidRPr="00FA6FBA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р/с 40802810523040000353 в Филиал «НОВОСИБИРСКИЙ» АО «АЛЬФА-БАНК» БИК 045004774 к/с 30101810600000000774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FA6FB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  <w:tc>
          <w:tcPr>
            <w:tcW w:w="4672" w:type="dxa"/>
            <w:vMerge/>
          </w:tcPr>
          <w:p w:rsidR="00644347" w:rsidRPr="00FA6FB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  <w:tc>
          <w:tcPr>
            <w:tcW w:w="4672" w:type="dxa"/>
          </w:tcPr>
          <w:p w:rsidR="00644347" w:rsidRPr="00FA6FB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</w:tr>
    </w:tbl>
    <w:p w:rsidR="002F718D" w:rsidRPr="00FA6FBA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FA6FBA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Заказчик</w:t>
      </w:r>
      <w:r w:rsidR="005A6E4C" w:rsidRPr="00FA6FBA">
        <w:rPr>
          <w:rFonts w:ascii="Times New Roman" w:hAnsi="Times New Roman"/>
          <w:b/>
          <w:sz w:val="20"/>
          <w:szCs w:val="20"/>
        </w:rPr>
        <w:t>:</w:t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FA6FBA">
        <w:rPr>
          <w:rFonts w:ascii="Times New Roman" w:hAnsi="Times New Roman"/>
          <w:b/>
          <w:sz w:val="20"/>
          <w:szCs w:val="20"/>
        </w:rPr>
        <w:t>:</w:t>
      </w:r>
    </w:p>
    <w:p w:rsidR="005A6E4C" w:rsidRPr="00FA6FB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FA6FB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FA6FBA">
        <w:rPr>
          <w:rFonts w:ascii="Times New Roman" w:hAnsi="Times New Roman"/>
          <w:sz w:val="20"/>
          <w:szCs w:val="20"/>
        </w:rPr>
        <w:tab/>
      </w:r>
      <w:r w:rsidR="0058273F" w:rsidRPr="00FA6FBA">
        <w:rPr>
          <w:rFonts w:ascii="Times New Roman" w:hAnsi="Times New Roman"/>
          <w:sz w:val="20"/>
          <w:szCs w:val="20"/>
        </w:rPr>
        <w:tab/>
        <w:t>_____________/</w:t>
      </w:r>
      <w:r w:rsidR="0058273F" w:rsidRPr="00FA6FB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---</w:t>
      </w:r>
    </w:p>
    <w:p w:rsidR="007436F2" w:rsidRPr="00FA6FBA" w:rsidRDefault="005A6E4C" w:rsidP="007436F2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подпись</w:t>
      </w:r>
      <w:r w:rsidRPr="00FA6FBA">
        <w:rPr>
          <w:rFonts w:ascii="Times New Roman" w:hAnsi="Times New Roman"/>
          <w:sz w:val="20"/>
          <w:szCs w:val="20"/>
        </w:rPr>
        <w:tab/>
      </w:r>
    </w:p>
    <w:p w:rsidR="007436F2" w:rsidRPr="00FA6FBA" w:rsidRDefault="007436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FA6FBA">
        <w:rPr>
          <w:rFonts w:ascii="Times New Roman" w:hAnsi="Times New Roman"/>
          <w:sz w:val="20"/>
          <w:szCs w:val="20"/>
        </w:rPr>
        <w:t>№7331 от</w:t>
      </w:r>
      <w:r w:rsidR="00FE09AA">
        <w:rPr>
          <w:rFonts w:ascii="Times New Roman" w:hAnsi="Times New Roman"/>
          <w:sz w:val="20"/>
          <w:szCs w:val="20"/>
        </w:rPr>
        <w:t xml:space="preserve"> 20.06.2023</w:t>
      </w:r>
    </w:p>
    <w:p w:rsidR="00DD6EB3" w:rsidRPr="00FA6FBA" w:rsidRDefault="00DD6EB3" w:rsidP="00DD6EB3">
      <w:pPr>
        <w:pStyle w:val="ab"/>
        <w:ind w:firstLine="360"/>
        <w:jc w:val="center"/>
        <w:rPr>
          <w:b/>
        </w:rPr>
      </w:pPr>
      <w:r w:rsidRPr="00FA6FBA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DD6EB3" w:rsidRPr="00FA6FBA" w:rsidTr="00D327C9">
        <w:tc>
          <w:tcPr>
            <w:tcW w:w="675" w:type="dxa"/>
            <w:vAlign w:val="center"/>
          </w:tcPr>
          <w:p w:rsidR="00DD6EB3" w:rsidRPr="00FA6FBA" w:rsidRDefault="00DD6EB3" w:rsidP="00D327C9">
            <w:pPr>
              <w:rPr>
                <w:rFonts w:ascii="Times New Roman" w:hAnsi="Times New Roman"/>
                <w:b/>
              </w:rPr>
            </w:pPr>
            <w:r w:rsidRPr="00FA6FBA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DD6EB3" w:rsidRPr="00FA6FBA" w:rsidRDefault="00DD6EB3" w:rsidP="00D327C9">
            <w:pPr>
              <w:rPr>
                <w:rFonts w:ascii="Times New Roman" w:hAnsi="Times New Roman"/>
                <w:b/>
              </w:rPr>
            </w:pPr>
            <w:r w:rsidRPr="00FA6FBA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DD6EB3" w:rsidRPr="00FA6FBA" w:rsidTr="00D327C9">
        <w:tc>
          <w:tcPr>
            <w:tcW w:w="10456" w:type="dxa"/>
            <w:gridSpan w:val="2"/>
          </w:tcPr>
          <w:p w:rsidR="00DD6EB3" w:rsidRPr="00FA6FBA" w:rsidRDefault="00DD6EB3" w:rsidP="00D327C9">
            <w:pPr>
              <w:jc w:val="center"/>
              <w:rPr>
                <w:rFonts w:ascii="Times New Roman" w:hAnsi="Times New Roman"/>
                <w:b/>
              </w:rPr>
            </w:pPr>
            <w:r w:rsidRPr="00FA6FBA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по нижеследующим кредиторам</w:t>
            </w:r>
            <w:r w:rsidR="00FE09AA">
              <w:rPr>
                <w:rFonts w:ascii="Times New Roman" w:hAnsi="Times New Roman"/>
              </w:rPr>
              <w:t xml:space="preserve"> "АО ""АЛЬФА-БАНК""", "АО ""Тинькофф Банк""", МКК «Купи не копи» (ООО), ПАО Сбербанк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по нижеследующим кредиторам</w:t>
            </w:r>
            <w:r w:rsidR="00FE09AA">
              <w:rPr>
                <w:rFonts w:ascii="Times New Roman" w:hAnsi="Times New Roman"/>
              </w:rPr>
              <w:t xml:space="preserve"> "АО ""АЛЬФА-БАНК""", "АО ""Тинькофф Банк""", МКК «Купи не копи» (ООО), ПАО Сбербанк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СНИЛС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ИНН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свидетельств о рождении всехнесовершеннолетних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lastRenderedPageBreak/>
              <w:t>18.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DD6EB3" w:rsidRPr="00FA6FBA" w:rsidTr="00D327C9">
        <w:tc>
          <w:tcPr>
            <w:tcW w:w="10456" w:type="dxa"/>
            <w:gridSpan w:val="2"/>
          </w:tcPr>
          <w:p w:rsidR="00DD6EB3" w:rsidRPr="00FA6FBA" w:rsidRDefault="00DD6EB3" w:rsidP="00D327C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A6FBA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СНИЛС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ИНН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lastRenderedPageBreak/>
              <w:t>38.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DD6EB3" w:rsidRPr="00FA6FBA" w:rsidRDefault="00DD6EB3" w:rsidP="00DD6EB3">
      <w:pPr>
        <w:pStyle w:val="ab"/>
        <w:ind w:firstLine="360"/>
        <w:jc w:val="both"/>
      </w:pPr>
      <w:r w:rsidRPr="00FA6FBA">
        <w:rPr>
          <w:bCs/>
        </w:rPr>
        <w:t>Я,</w:t>
      </w:r>
      <w:r w:rsidR="00FE09AA">
        <w:rPr>
          <w:bCs/>
        </w:rPr>
        <w:t xml:space="preserve"> Антонова Дарья Сергеевна, паспорт: серия</w:t>
      </w:r>
      <w:r w:rsidR="00FE09AA">
        <w:t xml:space="preserve"> 3219 номер</w:t>
      </w:r>
      <w:r w:rsidR="00FE09AA">
        <w:t xml:space="preserve"> 048687, выданный</w:t>
      </w:r>
      <w:r w:rsidR="00FE09AA">
        <w:t xml:space="preserve"> ГУ МВД по Кемеровской области</w:t>
      </w:r>
      <w:r w:rsidR="00FE09AA">
        <w:t xml:space="preserve"> 13.06.2019,</w:t>
      </w:r>
      <w:r w:rsidR="00FE09AA">
        <w:t xml:space="preserve"> 07.04.1995 года рождения, зарегистрированный по адресу:</w:t>
      </w:r>
      <w:r w:rsidR="00FE09AA">
        <w:t xml:space="preserve"> 652425, Кемеровская область, , Березовский, ул.пр-кт Ленина д.29 кв.50</w:t>
      </w:r>
      <w:r w:rsidR="00FE09AA">
        <w:t xml:space="preserve"> именуемая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DD6EB3" w:rsidRPr="00FA6FBA" w:rsidRDefault="00DD6EB3" w:rsidP="00DD6EB3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Заказчик:</w:t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_____________/</w:t>
      </w:r>
      <w:r w:rsidRPr="00FA6FB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---</w:t>
      </w:r>
    </w:p>
    <w:p w:rsidR="000F6DA8" w:rsidRPr="00FA6FBA" w:rsidRDefault="00DD6EB3" w:rsidP="007436F2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подпись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7436F2" w:rsidRPr="00FA6FBA" w:rsidRDefault="007436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CA36F9" w:rsidP="00CA36F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</w:t>
      </w:r>
      <w:r w:rsidR="00DD6EB3" w:rsidRPr="00FA6FBA">
        <w:rPr>
          <w:rFonts w:ascii="Times New Roman" w:hAnsi="Times New Roman"/>
          <w:sz w:val="20"/>
          <w:szCs w:val="20"/>
        </w:rPr>
        <w:t>риложение №2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FA6FBA">
        <w:rPr>
          <w:rFonts w:ascii="Times New Roman" w:hAnsi="Times New Roman"/>
          <w:sz w:val="20"/>
          <w:szCs w:val="20"/>
        </w:rPr>
        <w:t>№7331 от</w:t>
      </w:r>
      <w:r w:rsidR="00FE09AA">
        <w:rPr>
          <w:rFonts w:ascii="Times New Roman" w:hAnsi="Times New Roman"/>
          <w:sz w:val="20"/>
          <w:szCs w:val="20"/>
        </w:rPr>
        <w:t xml:space="preserve"> 20.06.2023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C0D4C" w:rsidRPr="00CC495A" w:rsidRDefault="00FC0D4C" w:rsidP="00FC0D4C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:rsidR="00FC0D4C" w:rsidRPr="00CC495A" w:rsidRDefault="00FC0D4C" w:rsidP="00FC0D4C">
      <w:pPr>
        <w:pStyle w:val="ab"/>
        <w:ind w:firstLine="360"/>
        <w:jc w:val="center"/>
        <w:rPr>
          <w:b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3656"/>
        <w:gridCol w:w="1418"/>
        <w:gridCol w:w="3969"/>
      </w:tblGrid>
      <w:tr w:rsidR="00FC0D4C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Антонова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Дарья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Сергеевна</w:t>
            </w:r>
          </w:p>
        </w:tc>
      </w:tr>
      <w:tr w:rsidR="00FC0D4C" w:rsidRPr="00CC495A" w:rsidTr="008133F6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3219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048687</w:t>
            </w:r>
          </w:p>
          <w:p w:rsidR="00FC0D4C" w:rsidRPr="000D7829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ГУ МВД по Кемеровской области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13.06.2019 г.</w:t>
            </w:r>
          </w:p>
        </w:tc>
      </w:tr>
      <w:tr w:rsidR="00FC0D4C" w:rsidRPr="00CC495A" w:rsidTr="008133F6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425088023171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173-678-440 07</w:t>
            </w:r>
          </w:p>
        </w:tc>
      </w:tr>
      <w:tr w:rsidR="00FC0D4C" w:rsidRPr="00CC495A" w:rsidTr="008133F6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:rsidR="00FC0D4C" w:rsidRPr="00A44B0F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44B0F">
              <w:rPr>
                <w:rFonts w:ascii="Times New Roman" w:hAnsi="Times New Roman"/>
                <w:sz w:val="20"/>
                <w:szCs w:val="20"/>
                <w:lang w:val="en-US"/>
              </w:rPr>
              <w:t>07.04.1995</w:t>
            </w:r>
          </w:p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Г Березовский, Кемеровская область Россия</w:t>
            </w:r>
          </w:p>
        </w:tc>
      </w:tr>
      <w:tr w:rsidR="00FC0D4C" w:rsidRPr="00CC495A" w:rsidTr="008133F6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652425, Кемеровская область, , Березовский, ул.пр-кт Ленина д.29 кв.50</w:t>
            </w:r>
          </w:p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650002, Кемеровская область, , Кемерово, ул.пр.Шахтеров д.91 кв.117</w:t>
            </w:r>
          </w:p>
        </w:tc>
      </w:tr>
    </w:tbl>
    <w:p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/>
      </w:tblPr>
      <w:tblGrid>
        <w:gridCol w:w="1555"/>
        <w:gridCol w:w="3656"/>
        <w:gridCol w:w="1985"/>
        <w:gridCol w:w="3402"/>
      </w:tblGrid>
      <w:tr w:rsidR="00FC0D4C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575"/>
        <w:gridCol w:w="1866"/>
        <w:gridCol w:w="2020"/>
        <w:gridCol w:w="1869"/>
      </w:tblGrid>
      <w:tr w:rsidR="00FC0D4C" w:rsidRPr="00CC495A" w:rsidTr="008133F6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в разводе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Антонов Алексей Геннадьевич</w:t>
            </w:r>
          </w:p>
        </w:tc>
      </w:tr>
      <w:tr w:rsidR="00FC0D4C" w:rsidRPr="00CC495A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27.11.2021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C0D4C" w:rsidRPr="00CC495A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FC0D4C" w:rsidRPr="00CC495A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не работает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FC0D4C" w:rsidRPr="00CC495A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5D7F18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154FA3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/>
      </w:tblPr>
      <w:tblGrid>
        <w:gridCol w:w="1853"/>
        <w:gridCol w:w="4557"/>
        <w:gridCol w:w="2049"/>
        <w:gridCol w:w="2228"/>
      </w:tblGrid>
      <w:tr w:rsidR="00FC0D4C" w:rsidRPr="005B29BA" w:rsidTr="008133F6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:rsidR="00FC0D4C" w:rsidRPr="005B29BA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:rsidR="00FC0D4C" w:rsidRPr="005B29BA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FC0D4C" w:rsidRPr="00A21C83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FC0D4C" w:rsidRPr="005B29BA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FC0D4C" w:rsidRPr="005B29BA" w:rsidTr="008133F6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:rsidR="00FC0D4C" w:rsidRPr="001C545B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</w:tbl>
    <w:p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/>
      </w:tblPr>
      <w:tblGrid>
        <w:gridCol w:w="1814"/>
        <w:gridCol w:w="4543"/>
        <w:gridCol w:w="2120"/>
        <w:gridCol w:w="2210"/>
      </w:tblGrid>
      <w:tr w:rsidR="00FC0D4C" w:rsidRPr="005B29BA" w:rsidTr="008133F6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C0D4C" w:rsidRPr="001C545B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C0D4C" w:rsidRPr="001C545B" w:rsidRDefault="00FC0D4C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C0D4C" w:rsidRPr="001C545B" w:rsidRDefault="00FC0D4C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FC0D4C" w:rsidRPr="00A21C83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FC0D4C" w:rsidRPr="00380B42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154FA3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FC0D4C" w:rsidRPr="00CC495A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FC0D4C" w:rsidRPr="00CC495A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да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закрыто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11.02.2022</w:t>
            </w:r>
          </w:p>
        </w:tc>
      </w:tr>
      <w:tr w:rsidR="00FC0D4C" w:rsidRPr="00CC495A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16.05.2023</w:t>
            </w:r>
          </w:p>
        </w:tc>
      </w:tr>
      <w:tr w:rsidR="00FC0D4C" w:rsidRPr="00CC495A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FC0D4C" w:rsidRPr="00CC495A" w:rsidRDefault="00FC0D4C" w:rsidP="00FC0D4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0F6DA8" w:rsidRPr="00FA6FBA" w:rsidRDefault="00FC0D4C" w:rsidP="00FC0D4C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>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0F6DA8" w:rsidRPr="00FA6FBA" w:rsidRDefault="000F6DA8" w:rsidP="000F6DA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6DA8" w:rsidRPr="00FA6FBA" w:rsidRDefault="000F6DA8" w:rsidP="000F6DA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6DA8" w:rsidRPr="00FA6FBA" w:rsidRDefault="000F6DA8" w:rsidP="000F6DA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_____________/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---</w:t>
      </w:r>
    </w:p>
    <w:p w:rsidR="000F6DA8" w:rsidRPr="00FA6FBA" w:rsidRDefault="000F6DA8" w:rsidP="007436F2">
      <w:pPr>
        <w:pStyle w:val="ab"/>
        <w:ind w:firstLine="360"/>
        <w:jc w:val="center"/>
      </w:pPr>
      <w:r w:rsidRPr="00FA6FBA">
        <w:t>подпись</w:t>
      </w:r>
      <w:r w:rsidRPr="00FA6FBA">
        <w:tab/>
      </w:r>
      <w:r w:rsidRPr="00FA6FBA">
        <w:tab/>
        <w:t xml:space="preserve">        ФИО</w:t>
      </w:r>
    </w:p>
    <w:p w:rsidR="007436F2" w:rsidRPr="00FA6FBA" w:rsidRDefault="007436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DD6EB3" w:rsidP="000F6DA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FA6FBA">
        <w:rPr>
          <w:rFonts w:ascii="Times New Roman" w:hAnsi="Times New Roman"/>
          <w:sz w:val="20"/>
          <w:szCs w:val="20"/>
        </w:rPr>
        <w:t>№7331 от</w:t>
      </w:r>
      <w:r w:rsidR="00FE09AA">
        <w:rPr>
          <w:rFonts w:ascii="Times New Roman" w:hAnsi="Times New Roman"/>
          <w:sz w:val="20"/>
          <w:szCs w:val="20"/>
        </w:rPr>
        <w:t xml:space="preserve"> 20.06.2023</w:t>
      </w:r>
    </w:p>
    <w:p w:rsidR="00DD6EB3" w:rsidRPr="00FA6FBA" w:rsidRDefault="00DD6EB3" w:rsidP="00DD6EB3">
      <w:pPr>
        <w:pStyle w:val="ab"/>
        <w:ind w:firstLine="360"/>
        <w:jc w:val="center"/>
        <w:rPr>
          <w:b/>
        </w:rPr>
      </w:pPr>
      <w:r w:rsidRPr="00FA6FBA">
        <w:rPr>
          <w:b/>
        </w:rPr>
        <w:t>Расписка об ознакомлении с процедурой признания несостоятельным (банкротом)</w:t>
      </w:r>
    </w:p>
    <w:p w:rsidR="00DD6EB3" w:rsidRPr="00FA6FBA" w:rsidRDefault="00DD6EB3" w:rsidP="00DD6EB3">
      <w:pPr>
        <w:pStyle w:val="ab"/>
        <w:ind w:firstLine="360"/>
        <w:jc w:val="center"/>
        <w:rPr>
          <w:b/>
        </w:rPr>
      </w:pPr>
      <w:r w:rsidRPr="00FA6FBA">
        <w:rPr>
          <w:b/>
        </w:rPr>
        <w:t>клиента</w:t>
      </w:r>
    </w:p>
    <w:p w:rsidR="00DD6EB3" w:rsidRPr="00FA6FBA" w:rsidRDefault="00DD6EB3" w:rsidP="00DD6EB3">
      <w:pPr>
        <w:pStyle w:val="ab"/>
        <w:ind w:firstLine="360"/>
        <w:jc w:val="both"/>
      </w:pPr>
      <w:r w:rsidRPr="00FA6FBA">
        <w:tab/>
        <w:t>Мне,</w:t>
      </w:r>
      <w:r w:rsidR="00FE09AA">
        <w:t xml:space="preserve"> Антонова Дарья Сергеевна, разъяснено и понятно, что:</w:t>
      </w:r>
    </w:p>
    <w:p w:rsidR="00DD6EB3" w:rsidRPr="00FA6FBA" w:rsidRDefault="00DD6EB3" w:rsidP="00DD6EB3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FA6FBA">
        <w:rPr>
          <w:rFonts w:ascii="Times New Roman" w:hAnsi="Times New Roman"/>
          <w:sz w:val="20"/>
          <w:szCs w:val="20"/>
          <w:u w:val="single"/>
        </w:rPr>
        <w:t>ВСЕ</w:t>
      </w:r>
      <w:r w:rsidRPr="00FA6FBA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 w:rsidRPr="00FA6FBA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FA6FBA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FA6FBA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15 000 (от пятнадцати тысяч) рублей.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FA6FBA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FA6FBA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FA6FBA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FA6FBA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FA6FBA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</w:t>
      </w:r>
      <w:r w:rsidR="000B2CDF" w:rsidRPr="00FA6FBA">
        <w:rPr>
          <w:rFonts w:ascii="Times New Roman" w:hAnsi="Times New Roman"/>
          <w:sz w:val="20"/>
          <w:szCs w:val="20"/>
        </w:rPr>
        <w:t>шенных мною и супругом в течение</w:t>
      </w:r>
      <w:r w:rsidRPr="00FA6FBA">
        <w:rPr>
          <w:rFonts w:ascii="Times New Roman" w:hAnsi="Times New Roman"/>
          <w:sz w:val="20"/>
          <w:szCs w:val="20"/>
        </w:rPr>
        <w:t xml:space="preserve"> 3 лет.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17</w:t>
      </w:r>
      <w:r w:rsidR="00DD6EB3" w:rsidRPr="00FA6FBA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18</w:t>
      </w:r>
      <w:r w:rsidR="00DD6EB3" w:rsidRPr="00FA6FBA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="00DD6EB3" w:rsidRPr="00FA6FBA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="00DD6EB3" w:rsidRPr="00FA6FBA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19</w:t>
      </w:r>
      <w:r w:rsidR="00DD6EB3" w:rsidRPr="00FA6FBA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20</w:t>
      </w:r>
      <w:r w:rsidR="00DD6EB3" w:rsidRPr="00FA6FBA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21</w:t>
      </w:r>
      <w:r w:rsidR="00DD6EB3" w:rsidRPr="00FA6FBA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22</w:t>
      </w:r>
      <w:r w:rsidR="00DD6EB3" w:rsidRPr="00FA6FBA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  <w:t>Я,</w:t>
      </w:r>
      <w:r w:rsidR="00FE09AA">
        <w:rPr>
          <w:rFonts w:ascii="Times New Roman" w:hAnsi="Times New Roman"/>
          <w:sz w:val="20"/>
          <w:szCs w:val="20"/>
        </w:rPr>
        <w:t xml:space="preserve"> Антонова Дарья Сергеевна,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DD6EB3" w:rsidRPr="00FA6FBA" w:rsidRDefault="00DD6EB3" w:rsidP="00DD6EB3">
      <w:pPr>
        <w:pStyle w:val="ab"/>
        <w:ind w:firstLine="360"/>
        <w:jc w:val="both"/>
      </w:pPr>
      <w:r w:rsidRPr="00FA6FBA">
        <w:rPr>
          <w:bCs/>
        </w:rPr>
        <w:t xml:space="preserve">_____________/__________________________________________________________________/____________________               </w:t>
      </w:r>
    </w:p>
    <w:p w:rsidR="00DD6EB3" w:rsidRPr="00FA6FBA" w:rsidRDefault="00DD6EB3" w:rsidP="00DD6EB3">
      <w:pPr>
        <w:pStyle w:val="ab"/>
        <w:ind w:firstLine="360"/>
        <w:jc w:val="both"/>
        <w:rPr>
          <w:bCs/>
          <w:sz w:val="18"/>
          <w:szCs w:val="18"/>
        </w:rPr>
      </w:pPr>
      <w:r w:rsidRPr="00FA6FBA">
        <w:rPr>
          <w:bCs/>
          <w:sz w:val="18"/>
          <w:szCs w:val="18"/>
        </w:rPr>
        <w:t xml:space="preserve">      подпись</w:t>
      </w:r>
      <w:r w:rsidRPr="00FA6FBA">
        <w:rPr>
          <w:bCs/>
          <w:sz w:val="18"/>
          <w:szCs w:val="18"/>
        </w:rPr>
        <w:tab/>
      </w:r>
      <w:r w:rsidRPr="00FA6FBA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FA6FBA">
        <w:rPr>
          <w:bCs/>
          <w:sz w:val="18"/>
          <w:szCs w:val="18"/>
        </w:rPr>
        <w:tab/>
      </w:r>
      <w:r w:rsidRPr="00FA6FBA">
        <w:rPr>
          <w:bCs/>
          <w:sz w:val="18"/>
          <w:szCs w:val="18"/>
        </w:rPr>
        <w:tab/>
      </w:r>
      <w:r w:rsidRPr="00FA6FBA">
        <w:rPr>
          <w:bCs/>
          <w:sz w:val="18"/>
          <w:szCs w:val="18"/>
        </w:rPr>
        <w:tab/>
        <w:t xml:space="preserve">                             дата</w:t>
      </w: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327C9" w:rsidRPr="00FA6FBA" w:rsidRDefault="00D327C9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№7331 от</w:t>
      </w:r>
      <w:r w:rsidR="00FE09AA">
        <w:rPr>
          <w:rFonts w:ascii="Times New Roman" w:hAnsi="Times New Roman"/>
          <w:sz w:val="20"/>
          <w:szCs w:val="20"/>
        </w:rPr>
        <w:t xml:space="preserve"> 20.06.2023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Соглашение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D327C9" w:rsidRPr="00FA6FBA">
        <w:rPr>
          <w:rFonts w:ascii="Times New Roman" w:hAnsi="Times New Roman"/>
          <w:b/>
          <w:sz w:val="20"/>
          <w:szCs w:val="20"/>
        </w:rPr>
        <w:t xml:space="preserve">оказания услуг </w:t>
      </w:r>
      <w:r w:rsidRPr="00FA6FBA">
        <w:rPr>
          <w:rFonts w:ascii="Times New Roman" w:hAnsi="Times New Roman"/>
          <w:b/>
          <w:sz w:val="20"/>
          <w:szCs w:val="20"/>
        </w:rPr>
        <w:t>№7331 от</w:t>
      </w:r>
      <w:r w:rsidR="00FE09AA">
        <w:rPr>
          <w:rFonts w:ascii="Times New Roman" w:hAnsi="Times New Roman"/>
          <w:b/>
          <w:sz w:val="20"/>
          <w:szCs w:val="20"/>
        </w:rPr>
        <w:t xml:space="preserve"> 20.06.2023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Гражданин</w:t>
      </w:r>
      <w:r w:rsidR="00FE09AA">
        <w:rPr>
          <w:rFonts w:ascii="Times New Roman" w:hAnsi="Times New Roman"/>
          <w:sz w:val="20"/>
          <w:szCs w:val="20"/>
        </w:rPr>
        <w:t xml:space="preserve"> Антонова Дарья Сергеевна, с одной стороны, и </w:t>
      </w:r>
      <w:r w:rsidR="00FE09AA">
        <w:rPr>
          <w:rFonts w:ascii="Times New Roman" w:hAnsi="Times New Roman"/>
          <w:sz w:val="20"/>
          <w:szCs w:val="20"/>
        </w:rPr>
        <w:t xml:space="preserve"> ИП Переверзина Е.П., заключили настоящее соглашение, согласно которому:</w:t>
      </w:r>
    </w:p>
    <w:p w:rsidR="00DD6EB3" w:rsidRPr="00FA6FBA" w:rsidRDefault="00DD6EB3" w:rsidP="00DD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DD6EB3" w:rsidRPr="00FA6FBA" w:rsidRDefault="00DD6EB3" w:rsidP="00DD6EB3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DD6EB3" w:rsidRPr="00FA6FBA" w:rsidRDefault="00DD6EB3" w:rsidP="00DD6EB3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DD6EB3" w:rsidRPr="00FA6FBA" w:rsidRDefault="00DD6EB3" w:rsidP="00DD6EB3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DD6EB3" w:rsidRPr="00FA6FBA" w:rsidRDefault="00DD6EB3" w:rsidP="00DD6EB3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Заказчик:</w:t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_____________/</w:t>
      </w:r>
      <w:r w:rsidRPr="00FA6FB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---</w:t>
      </w:r>
    </w:p>
    <w:p w:rsidR="00DD6EB3" w:rsidRPr="00795FC1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подпись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pStyle w:val="ab"/>
        <w:ind w:firstLine="360"/>
        <w:jc w:val="both"/>
      </w:pPr>
    </w:p>
    <w:p w:rsidR="00DD6EB3" w:rsidRPr="00795FC1" w:rsidRDefault="00DD6EB3" w:rsidP="00DD6EB3">
      <w:pPr>
        <w:pStyle w:val="ab"/>
        <w:ind w:firstLine="360"/>
        <w:jc w:val="both"/>
      </w:pPr>
    </w:p>
    <w:p w:rsidR="00DD6EB3" w:rsidRPr="00795FC1" w:rsidRDefault="00DD6EB3" w:rsidP="00DD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rPr>
          <w:sz w:val="20"/>
          <w:szCs w:val="20"/>
        </w:rPr>
      </w:pPr>
    </w:p>
    <w:p w:rsidR="00DD6EB3" w:rsidRDefault="00DD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DD6EB3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A31" w:rsidRDefault="00F30A31" w:rsidP="002327A6">
      <w:pPr>
        <w:spacing w:after="0" w:line="240" w:lineRule="auto"/>
      </w:pPr>
      <w:r>
        <w:separator/>
      </w:r>
    </w:p>
  </w:endnote>
  <w:endnote w:type="continuationSeparator" w:id="1">
    <w:p w:rsidR="00F30A31" w:rsidRDefault="00F30A31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7C9" w:rsidRPr="00AA5E2A" w:rsidRDefault="00D327C9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D327C9" w:rsidRPr="00B23A69" w:rsidRDefault="00D327C9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A31" w:rsidRDefault="00F30A31" w:rsidP="002327A6">
      <w:pPr>
        <w:spacing w:after="0" w:line="240" w:lineRule="auto"/>
      </w:pPr>
      <w:r>
        <w:separator/>
      </w:r>
    </w:p>
  </w:footnote>
  <w:footnote w:type="continuationSeparator" w:id="1">
    <w:p w:rsidR="00F30A31" w:rsidRDefault="00F30A31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7C9" w:rsidRDefault="008E6A66">
    <w:pPr>
      <w:pStyle w:val="a4"/>
      <w:jc w:val="center"/>
    </w:pPr>
    <w:fldSimple w:instr="PAGE   \* MERGEFORMAT">
      <w:r w:rsidR="00B974C5">
        <w:rPr>
          <w:noProof/>
        </w:rPr>
        <w:t>8</w:t>
      </w:r>
    </w:fldSimple>
  </w:p>
  <w:p w:rsidR="00D327C9" w:rsidRDefault="00D327C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46434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17B14"/>
    <w:rsid w:val="000229C8"/>
    <w:rsid w:val="00023AE0"/>
    <w:rsid w:val="000245E8"/>
    <w:rsid w:val="00036346"/>
    <w:rsid w:val="00042DD2"/>
    <w:rsid w:val="000432EC"/>
    <w:rsid w:val="00052313"/>
    <w:rsid w:val="00052AC7"/>
    <w:rsid w:val="00056288"/>
    <w:rsid w:val="000615F5"/>
    <w:rsid w:val="00074897"/>
    <w:rsid w:val="00084E98"/>
    <w:rsid w:val="000857DB"/>
    <w:rsid w:val="00091E16"/>
    <w:rsid w:val="00091F4E"/>
    <w:rsid w:val="000A020C"/>
    <w:rsid w:val="000A1A7B"/>
    <w:rsid w:val="000A1CC3"/>
    <w:rsid w:val="000B2CDF"/>
    <w:rsid w:val="000B5693"/>
    <w:rsid w:val="000B672E"/>
    <w:rsid w:val="000C1257"/>
    <w:rsid w:val="000C4453"/>
    <w:rsid w:val="000D13C7"/>
    <w:rsid w:val="000D666B"/>
    <w:rsid w:val="000E0AC6"/>
    <w:rsid w:val="000F05F9"/>
    <w:rsid w:val="000F0D59"/>
    <w:rsid w:val="000F37CD"/>
    <w:rsid w:val="000F6DA8"/>
    <w:rsid w:val="00100F58"/>
    <w:rsid w:val="001322B3"/>
    <w:rsid w:val="00141BE1"/>
    <w:rsid w:val="0015229B"/>
    <w:rsid w:val="001523DC"/>
    <w:rsid w:val="00154FA3"/>
    <w:rsid w:val="00163013"/>
    <w:rsid w:val="001644D7"/>
    <w:rsid w:val="00185924"/>
    <w:rsid w:val="00190911"/>
    <w:rsid w:val="00190D3F"/>
    <w:rsid w:val="00191833"/>
    <w:rsid w:val="00196107"/>
    <w:rsid w:val="001A0386"/>
    <w:rsid w:val="001A0FDA"/>
    <w:rsid w:val="001A3FA7"/>
    <w:rsid w:val="001A68D9"/>
    <w:rsid w:val="001A7EA4"/>
    <w:rsid w:val="001B26A0"/>
    <w:rsid w:val="001B2D23"/>
    <w:rsid w:val="001B4A4A"/>
    <w:rsid w:val="001B6EDC"/>
    <w:rsid w:val="001C07BC"/>
    <w:rsid w:val="001C4D55"/>
    <w:rsid w:val="001C5FE6"/>
    <w:rsid w:val="001C7231"/>
    <w:rsid w:val="001D512C"/>
    <w:rsid w:val="001D6127"/>
    <w:rsid w:val="001E5656"/>
    <w:rsid w:val="001F63F9"/>
    <w:rsid w:val="00200424"/>
    <w:rsid w:val="00200758"/>
    <w:rsid w:val="00200B85"/>
    <w:rsid w:val="00213334"/>
    <w:rsid w:val="00213DC3"/>
    <w:rsid w:val="00214F3A"/>
    <w:rsid w:val="002178B6"/>
    <w:rsid w:val="00221D2A"/>
    <w:rsid w:val="002230C6"/>
    <w:rsid w:val="002256DF"/>
    <w:rsid w:val="00231A94"/>
    <w:rsid w:val="002327A6"/>
    <w:rsid w:val="00233579"/>
    <w:rsid w:val="00241F6F"/>
    <w:rsid w:val="002443CF"/>
    <w:rsid w:val="00245DFE"/>
    <w:rsid w:val="00250463"/>
    <w:rsid w:val="002521F1"/>
    <w:rsid w:val="00255AEA"/>
    <w:rsid w:val="00267B64"/>
    <w:rsid w:val="002763B6"/>
    <w:rsid w:val="002B5F16"/>
    <w:rsid w:val="002C075A"/>
    <w:rsid w:val="002C0B7A"/>
    <w:rsid w:val="002C381F"/>
    <w:rsid w:val="002C4A9A"/>
    <w:rsid w:val="002D2CBE"/>
    <w:rsid w:val="002D5265"/>
    <w:rsid w:val="002E0FBD"/>
    <w:rsid w:val="002E1113"/>
    <w:rsid w:val="002F5CDF"/>
    <w:rsid w:val="002F718D"/>
    <w:rsid w:val="00301FD1"/>
    <w:rsid w:val="00302E50"/>
    <w:rsid w:val="0030410C"/>
    <w:rsid w:val="003134FF"/>
    <w:rsid w:val="00314C39"/>
    <w:rsid w:val="00320476"/>
    <w:rsid w:val="00326C02"/>
    <w:rsid w:val="003344FE"/>
    <w:rsid w:val="0033586C"/>
    <w:rsid w:val="003430B9"/>
    <w:rsid w:val="003572B0"/>
    <w:rsid w:val="00362CB6"/>
    <w:rsid w:val="003676A0"/>
    <w:rsid w:val="00377D0A"/>
    <w:rsid w:val="00382E7E"/>
    <w:rsid w:val="00395769"/>
    <w:rsid w:val="00397F34"/>
    <w:rsid w:val="003A114C"/>
    <w:rsid w:val="003A2357"/>
    <w:rsid w:val="003B3ED7"/>
    <w:rsid w:val="003B599A"/>
    <w:rsid w:val="003B7E02"/>
    <w:rsid w:val="003E2867"/>
    <w:rsid w:val="003E441C"/>
    <w:rsid w:val="003F1EE0"/>
    <w:rsid w:val="00401646"/>
    <w:rsid w:val="00401C6A"/>
    <w:rsid w:val="00406F2E"/>
    <w:rsid w:val="00406F9B"/>
    <w:rsid w:val="00407057"/>
    <w:rsid w:val="004218F1"/>
    <w:rsid w:val="00426715"/>
    <w:rsid w:val="00437544"/>
    <w:rsid w:val="00443ABF"/>
    <w:rsid w:val="00450C57"/>
    <w:rsid w:val="004540D5"/>
    <w:rsid w:val="00455DF2"/>
    <w:rsid w:val="00466721"/>
    <w:rsid w:val="004667DD"/>
    <w:rsid w:val="00472FEF"/>
    <w:rsid w:val="004749AC"/>
    <w:rsid w:val="00480D80"/>
    <w:rsid w:val="00481F8A"/>
    <w:rsid w:val="004831FD"/>
    <w:rsid w:val="004A0977"/>
    <w:rsid w:val="004A0C22"/>
    <w:rsid w:val="004C2CB7"/>
    <w:rsid w:val="004D5E5C"/>
    <w:rsid w:val="004D7789"/>
    <w:rsid w:val="004E19B8"/>
    <w:rsid w:val="004E1F15"/>
    <w:rsid w:val="004F2A83"/>
    <w:rsid w:val="004F7FD1"/>
    <w:rsid w:val="00500787"/>
    <w:rsid w:val="005031A8"/>
    <w:rsid w:val="00511306"/>
    <w:rsid w:val="00511A82"/>
    <w:rsid w:val="0052099E"/>
    <w:rsid w:val="00522942"/>
    <w:rsid w:val="005448FC"/>
    <w:rsid w:val="00547F50"/>
    <w:rsid w:val="0056165B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C11ED"/>
    <w:rsid w:val="005C1D4A"/>
    <w:rsid w:val="005E14CB"/>
    <w:rsid w:val="005E1D15"/>
    <w:rsid w:val="005E2200"/>
    <w:rsid w:val="005F2ACC"/>
    <w:rsid w:val="005F6631"/>
    <w:rsid w:val="006003AC"/>
    <w:rsid w:val="00604EB6"/>
    <w:rsid w:val="006056FD"/>
    <w:rsid w:val="00605E89"/>
    <w:rsid w:val="00607216"/>
    <w:rsid w:val="0060799A"/>
    <w:rsid w:val="0061787C"/>
    <w:rsid w:val="00621DFC"/>
    <w:rsid w:val="00636CCD"/>
    <w:rsid w:val="00644347"/>
    <w:rsid w:val="00664EB8"/>
    <w:rsid w:val="00670CB8"/>
    <w:rsid w:val="00671B90"/>
    <w:rsid w:val="0067768A"/>
    <w:rsid w:val="0069489F"/>
    <w:rsid w:val="006958D8"/>
    <w:rsid w:val="006A0BC3"/>
    <w:rsid w:val="006A174E"/>
    <w:rsid w:val="006A3182"/>
    <w:rsid w:val="006A3A46"/>
    <w:rsid w:val="006A7AB3"/>
    <w:rsid w:val="006B02A1"/>
    <w:rsid w:val="006C569B"/>
    <w:rsid w:val="006C6607"/>
    <w:rsid w:val="006D1F8C"/>
    <w:rsid w:val="006E285A"/>
    <w:rsid w:val="006E68D2"/>
    <w:rsid w:val="006F1DDC"/>
    <w:rsid w:val="006F41EF"/>
    <w:rsid w:val="006F7271"/>
    <w:rsid w:val="00701436"/>
    <w:rsid w:val="0070769F"/>
    <w:rsid w:val="00710ECB"/>
    <w:rsid w:val="007115E8"/>
    <w:rsid w:val="00711797"/>
    <w:rsid w:val="007157C2"/>
    <w:rsid w:val="00720D04"/>
    <w:rsid w:val="00732C42"/>
    <w:rsid w:val="007405AE"/>
    <w:rsid w:val="007436F2"/>
    <w:rsid w:val="00757780"/>
    <w:rsid w:val="00767D4B"/>
    <w:rsid w:val="00783507"/>
    <w:rsid w:val="00790DB4"/>
    <w:rsid w:val="007949F9"/>
    <w:rsid w:val="007A0494"/>
    <w:rsid w:val="007A3860"/>
    <w:rsid w:val="007B0590"/>
    <w:rsid w:val="007B17CC"/>
    <w:rsid w:val="007C003D"/>
    <w:rsid w:val="007C3002"/>
    <w:rsid w:val="007D3A42"/>
    <w:rsid w:val="007D6191"/>
    <w:rsid w:val="007E3DC2"/>
    <w:rsid w:val="007E612E"/>
    <w:rsid w:val="007F5DCC"/>
    <w:rsid w:val="00800E38"/>
    <w:rsid w:val="00816C55"/>
    <w:rsid w:val="008236BB"/>
    <w:rsid w:val="008454BD"/>
    <w:rsid w:val="00845608"/>
    <w:rsid w:val="0085220F"/>
    <w:rsid w:val="0086160C"/>
    <w:rsid w:val="008629FD"/>
    <w:rsid w:val="00874003"/>
    <w:rsid w:val="00875CB9"/>
    <w:rsid w:val="00877DFD"/>
    <w:rsid w:val="0088102E"/>
    <w:rsid w:val="00885DB5"/>
    <w:rsid w:val="00893CBD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E3521"/>
    <w:rsid w:val="008E6A66"/>
    <w:rsid w:val="008F1E9B"/>
    <w:rsid w:val="008F38B6"/>
    <w:rsid w:val="0090619B"/>
    <w:rsid w:val="00912C76"/>
    <w:rsid w:val="00916365"/>
    <w:rsid w:val="00917801"/>
    <w:rsid w:val="009238B2"/>
    <w:rsid w:val="009351A6"/>
    <w:rsid w:val="00937E0A"/>
    <w:rsid w:val="009519D3"/>
    <w:rsid w:val="009534DD"/>
    <w:rsid w:val="00954678"/>
    <w:rsid w:val="009605AB"/>
    <w:rsid w:val="009605F7"/>
    <w:rsid w:val="00960652"/>
    <w:rsid w:val="00973003"/>
    <w:rsid w:val="00975695"/>
    <w:rsid w:val="0098468C"/>
    <w:rsid w:val="00986365"/>
    <w:rsid w:val="00992068"/>
    <w:rsid w:val="0099736A"/>
    <w:rsid w:val="009A7F6C"/>
    <w:rsid w:val="009D3212"/>
    <w:rsid w:val="009E0C7E"/>
    <w:rsid w:val="009E1EA3"/>
    <w:rsid w:val="009F36D0"/>
    <w:rsid w:val="009F54BA"/>
    <w:rsid w:val="00A10B21"/>
    <w:rsid w:val="00A12AF5"/>
    <w:rsid w:val="00A216CE"/>
    <w:rsid w:val="00A24F71"/>
    <w:rsid w:val="00A25D38"/>
    <w:rsid w:val="00A34DA5"/>
    <w:rsid w:val="00A36D3C"/>
    <w:rsid w:val="00A405E6"/>
    <w:rsid w:val="00A4119A"/>
    <w:rsid w:val="00A42056"/>
    <w:rsid w:val="00A43714"/>
    <w:rsid w:val="00A44B0F"/>
    <w:rsid w:val="00A47FBF"/>
    <w:rsid w:val="00A52C15"/>
    <w:rsid w:val="00A53BB0"/>
    <w:rsid w:val="00A54C1B"/>
    <w:rsid w:val="00A56255"/>
    <w:rsid w:val="00A56B00"/>
    <w:rsid w:val="00A57D3C"/>
    <w:rsid w:val="00A67391"/>
    <w:rsid w:val="00A74373"/>
    <w:rsid w:val="00A75326"/>
    <w:rsid w:val="00A85CF6"/>
    <w:rsid w:val="00AA5E2A"/>
    <w:rsid w:val="00AA6D6D"/>
    <w:rsid w:val="00AB39BA"/>
    <w:rsid w:val="00AB3C42"/>
    <w:rsid w:val="00AC2F39"/>
    <w:rsid w:val="00AC3590"/>
    <w:rsid w:val="00AD167E"/>
    <w:rsid w:val="00AD2BE9"/>
    <w:rsid w:val="00AD3FAA"/>
    <w:rsid w:val="00AE17BD"/>
    <w:rsid w:val="00AE38A3"/>
    <w:rsid w:val="00AE6120"/>
    <w:rsid w:val="00AE7C80"/>
    <w:rsid w:val="00AF2FBF"/>
    <w:rsid w:val="00AF53FD"/>
    <w:rsid w:val="00B21F07"/>
    <w:rsid w:val="00B22BC8"/>
    <w:rsid w:val="00B23A69"/>
    <w:rsid w:val="00B42224"/>
    <w:rsid w:val="00B45CCA"/>
    <w:rsid w:val="00B46019"/>
    <w:rsid w:val="00B50314"/>
    <w:rsid w:val="00B524E9"/>
    <w:rsid w:val="00B57A52"/>
    <w:rsid w:val="00B62510"/>
    <w:rsid w:val="00B664D9"/>
    <w:rsid w:val="00B66A7B"/>
    <w:rsid w:val="00B818A4"/>
    <w:rsid w:val="00B974C5"/>
    <w:rsid w:val="00BB0D75"/>
    <w:rsid w:val="00BB19BA"/>
    <w:rsid w:val="00BB27D5"/>
    <w:rsid w:val="00BB30DF"/>
    <w:rsid w:val="00BB3473"/>
    <w:rsid w:val="00BB7069"/>
    <w:rsid w:val="00BB7B18"/>
    <w:rsid w:val="00BC1632"/>
    <w:rsid w:val="00BC790A"/>
    <w:rsid w:val="00BE6283"/>
    <w:rsid w:val="00BF438D"/>
    <w:rsid w:val="00BF4509"/>
    <w:rsid w:val="00BF68F0"/>
    <w:rsid w:val="00C12D7D"/>
    <w:rsid w:val="00C15EC8"/>
    <w:rsid w:val="00C22B34"/>
    <w:rsid w:val="00C378BD"/>
    <w:rsid w:val="00C447E1"/>
    <w:rsid w:val="00C45EA5"/>
    <w:rsid w:val="00C478CE"/>
    <w:rsid w:val="00C54CFC"/>
    <w:rsid w:val="00C55618"/>
    <w:rsid w:val="00C62C8D"/>
    <w:rsid w:val="00C63916"/>
    <w:rsid w:val="00C64E9C"/>
    <w:rsid w:val="00C65C14"/>
    <w:rsid w:val="00C74B1D"/>
    <w:rsid w:val="00C7739C"/>
    <w:rsid w:val="00CA36F9"/>
    <w:rsid w:val="00CA7817"/>
    <w:rsid w:val="00CB4FBD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25601"/>
    <w:rsid w:val="00D30CF6"/>
    <w:rsid w:val="00D3197F"/>
    <w:rsid w:val="00D327C9"/>
    <w:rsid w:val="00D360AF"/>
    <w:rsid w:val="00D451BE"/>
    <w:rsid w:val="00D50F65"/>
    <w:rsid w:val="00D549F0"/>
    <w:rsid w:val="00D61ED4"/>
    <w:rsid w:val="00D701BE"/>
    <w:rsid w:val="00D70818"/>
    <w:rsid w:val="00D709DA"/>
    <w:rsid w:val="00D7161E"/>
    <w:rsid w:val="00D72A8B"/>
    <w:rsid w:val="00DA0F66"/>
    <w:rsid w:val="00DA5A62"/>
    <w:rsid w:val="00DA71DA"/>
    <w:rsid w:val="00DB601D"/>
    <w:rsid w:val="00DB7CCA"/>
    <w:rsid w:val="00DC0DE2"/>
    <w:rsid w:val="00DC4ABF"/>
    <w:rsid w:val="00DC577A"/>
    <w:rsid w:val="00DC646B"/>
    <w:rsid w:val="00DC6576"/>
    <w:rsid w:val="00DD0AFE"/>
    <w:rsid w:val="00DD15D8"/>
    <w:rsid w:val="00DD173D"/>
    <w:rsid w:val="00DD317B"/>
    <w:rsid w:val="00DD521E"/>
    <w:rsid w:val="00DD6EB3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24946"/>
    <w:rsid w:val="00E34562"/>
    <w:rsid w:val="00E36A71"/>
    <w:rsid w:val="00E419A6"/>
    <w:rsid w:val="00E52B64"/>
    <w:rsid w:val="00E61797"/>
    <w:rsid w:val="00E6213F"/>
    <w:rsid w:val="00E65703"/>
    <w:rsid w:val="00E65F10"/>
    <w:rsid w:val="00E67E3E"/>
    <w:rsid w:val="00E81D1E"/>
    <w:rsid w:val="00E81DF9"/>
    <w:rsid w:val="00E87B87"/>
    <w:rsid w:val="00E92B3F"/>
    <w:rsid w:val="00E93050"/>
    <w:rsid w:val="00E937B8"/>
    <w:rsid w:val="00EA4037"/>
    <w:rsid w:val="00EB43B5"/>
    <w:rsid w:val="00ED293F"/>
    <w:rsid w:val="00EE0DA9"/>
    <w:rsid w:val="00EE20E3"/>
    <w:rsid w:val="00EE4D08"/>
    <w:rsid w:val="00EF7410"/>
    <w:rsid w:val="00F0794D"/>
    <w:rsid w:val="00F1725F"/>
    <w:rsid w:val="00F30A31"/>
    <w:rsid w:val="00F31774"/>
    <w:rsid w:val="00F3514D"/>
    <w:rsid w:val="00F351A3"/>
    <w:rsid w:val="00F359AB"/>
    <w:rsid w:val="00F36623"/>
    <w:rsid w:val="00F41F40"/>
    <w:rsid w:val="00F4227B"/>
    <w:rsid w:val="00F43E63"/>
    <w:rsid w:val="00F5309C"/>
    <w:rsid w:val="00F56A44"/>
    <w:rsid w:val="00F60B77"/>
    <w:rsid w:val="00F61215"/>
    <w:rsid w:val="00F6499C"/>
    <w:rsid w:val="00F6573E"/>
    <w:rsid w:val="00F8065A"/>
    <w:rsid w:val="00F825EE"/>
    <w:rsid w:val="00FA17B0"/>
    <w:rsid w:val="00FA6DC2"/>
    <w:rsid w:val="00FA6FBA"/>
    <w:rsid w:val="00FA7AC7"/>
    <w:rsid w:val="00FB39C7"/>
    <w:rsid w:val="00FC0D4C"/>
    <w:rsid w:val="00FC0FAB"/>
    <w:rsid w:val="00FD0D4D"/>
    <w:rsid w:val="00FE09AA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54</TotalTime>
  <Pages>13</Pages>
  <Words>5728</Words>
  <Characters>32656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21</cp:revision>
  <cp:lastPrinted>2022-05-30T05:16:00Z</cp:lastPrinted>
  <dcterms:created xsi:type="dcterms:W3CDTF">2022-07-01T03:24:00Z</dcterms:created>
  <dcterms:modified xsi:type="dcterms:W3CDTF">2023-04-18T08:01:00Z</dcterms:modified>
</cp:coreProperties>
</file>