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7324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2023-05-18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2023-05-25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Ширинская Ольга Викторовна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2014-05-22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365349.55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""Райффайзенбанк"""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RTL180312000000AA7NA8 от 2018-03-12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ЮФ "НЕРИС"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708320.00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12040.00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1073669.55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27040.00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земельный участок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НСО, Тогучинский р-н, п. Самарский, ул. Нижняя уч.27а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бывший супруг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дом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НСО, Тогучинский р-н, п. Самарский, ул. Нижняя уч.27а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564259.00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бывший супруг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Хонда Одисей, 1997 г.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бывший супруг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БЫВШЕГО СУПРУГА может быть включено в конкурсную массу и реализовано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-16054 руб. (ПМ)-15261(ПМ на ребенка)-15261(ПМ на ребенка)-15261(ПМ на ребенка)=0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БЫВШЕГО СУПРУГА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НСО, Тогучинский р-н, п. Самарский, ул. Нижняя уч.27а 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г. Новосибирск, ул. Станиславского, д. 35, кв. 11</w:t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БФЛ. В случае выявления имущества, принадлежащего на праве собственности должнице, за исключением единственного жилья, не обремененного ипотекой, оно будет реализовано.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