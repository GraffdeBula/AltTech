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7324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14.06.2023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Ширинская Ольга Викторовна, паспорт: серия</w:t>
      </w:r>
      <w:r w:rsidR="001C5957">
        <w:rPr>
          <w:rFonts w:ascii="Times New Roman" w:hAnsi="Times New Roman"/>
        </w:rPr>
        <w:t xml:space="preserve"> 5014 номер</w:t>
      </w:r>
      <w:r w:rsidR="001C5957">
        <w:rPr>
          <w:rFonts w:ascii="Times New Roman" w:hAnsi="Times New Roman"/>
        </w:rPr>
        <w:t xml:space="preserve"> 273709, выданный</w:t>
      </w:r>
      <w:r w:rsidR="001C5957">
        <w:rPr>
          <w:rFonts w:ascii="Times New Roman" w:hAnsi="Times New Roman"/>
        </w:rPr>
        <w:t xml:space="preserve"> Отделом УФМС России по Новосибирской области в Кировском районе г. Новосибирска</w:t>
      </w:r>
      <w:r w:rsidR="001C5957">
        <w:rPr>
          <w:rFonts w:ascii="Times New Roman" w:hAnsi="Times New Roman"/>
        </w:rPr>
        <w:t xml:space="preserve"> 10.07.2014,</w:t>
      </w:r>
      <w:r w:rsidR="001C5957">
        <w:rPr>
          <w:rFonts w:ascii="Times New Roman" w:hAnsi="Times New Roman"/>
        </w:rPr>
        <w:t xml:space="preserve"> 05.07.1982 года рождения, зарегистрированный по адресу:</w:t>
      </w:r>
      <w:r w:rsidR="001C5957">
        <w:rPr>
          <w:rFonts w:ascii="Times New Roman" w:hAnsi="Times New Roman"/>
        </w:rPr>
        <w:t xml:space="preserve"> 630077, Новосибирская обл., Ленинский, Новосибирск, ул.Станиславского д.35 кв.11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127000.00</w:t>
      </w:r>
      <w:r w:rsidR="001C5957">
        <w:rPr>
          <w:rFonts w:ascii="Times New Roman" w:hAnsi="Times New Roman"/>
        </w:rPr>
        <w:t xml:space="preserve"> сто двадцать семь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10583.33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16000 руб. от стоимости услуг Исполнителя, указанной в п. 4.1 настоящего Договора, в этом случае стоимость услуг Исполнителя с учётом скидки составит 111000.00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27000 руб. от стоимости услуг Исполнителя, указанной в п. 4.1 настоящего Договора, в этом случае стоимость услуг Исполнителя с учётом скидки составит 100000.00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Ширинская Ольга Викторовна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630077, Новосибирская обл., Ленинский, Новосибирск, ул.Станиславского д.35 кв.11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630077, Новосибирская обл., Ленинский, Новосибирск, ул.Станиславского д.35 кв.11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5014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273709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Кировском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10.07.2014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05.07.1982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89628336821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№7324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ООО ЮФ "НЕРИС",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ООО ЮФ "НЕРИС",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Ширинская Ольга Викторовна, паспорт: серия</w:t>
      </w:r>
      <w:r w:rsidR="001C5957">
        <w:t xml:space="preserve"> 5014 номер</w:t>
      </w:r>
      <w:r w:rsidR="001C5957">
        <w:t xml:space="preserve"> 273709, выданный</w:t>
      </w:r>
      <w:r w:rsidR="001C5957">
        <w:t xml:space="preserve"> Отделом УФМС России по Новосибирской области в Кировском районе г. Новосибирска</w:t>
      </w:r>
      <w:r w:rsidR="001C5957">
        <w:t xml:space="preserve"> 10.07.2014,</w:t>
      </w:r>
      <w:r w:rsidR="001C5957">
        <w:t xml:space="preserve"> 05.07.1982 года рождения, зарегистрированный по адресу:</w:t>
      </w:r>
      <w:r w:rsidR="001C5957">
        <w:t xml:space="preserve"> 630077, Новосибирская обл., Ленинский, Новосибирск, ул.Станиславского д.35 кв.11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№7324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Ширинская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Ольга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Викторовна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5014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273709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Кировском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10.07.2014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540362583480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123-083-042 07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05.07.1982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с. Самарское Самарского р-на  Восточно-Казахстанской обл.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630077, Новосибирская обл., Ленинский, Новосибирск, ул.Станиславского д.35 кв.11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630077, Новосибирская обл., Ленинский, Новосибирск, ул.Станиславского д.35 кв.11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Ширинский Денис Сергеевич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31.01.2023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иное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земельный участок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НСО, Тогучинский р-н, п. Самарский, ул. Нижняя уч.27а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2000000.00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бывший супруг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дом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НСО, Тогучинский р-н, п. Самарский, ул. Нижняя уч.27а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564259.00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бывший супруг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Хонда Одисей, 1997 г.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350000.00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бывший супруг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да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закрыто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08.08.2018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21.05.2019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№7324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Ширинская Ольга Викторовна,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Ширинская Ольга Викторовна,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№7324 от</w:t>
      </w:r>
      <w:r w:rsidR="001C5957">
        <w:rPr>
          <w:rFonts w:ascii="Times New Roman" w:hAnsi="Times New Roman"/>
          <w:sz w:val="20"/>
          <w:szCs w:val="20"/>
        </w:rPr>
        <w:t xml:space="preserve"> 14.06.2023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№7324 от</w:t>
      </w:r>
      <w:r w:rsidR="001C5957">
        <w:rPr>
          <w:rFonts w:ascii="Times New Roman" w:hAnsi="Times New Roman"/>
          <w:b/>
          <w:sz w:val="20"/>
          <w:szCs w:val="20"/>
        </w:rPr>
        <w:t xml:space="preserve"> 14.06.2023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Ширинская Ольга Викторовна,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