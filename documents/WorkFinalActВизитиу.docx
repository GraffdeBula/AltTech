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5182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12.05.2021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Кемерово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30.12.1899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Визитиу Татьяна Сергеевна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3212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258777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12.04.2013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21.01.1979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зарегистрированная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650056, Кемеровская обл., , Кемерово, ул.Бульвар сторителей д.27А кв.17,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именуемая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Щегловой Ольги Владимировны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действующей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172</w:t>
      </w:r>
      <w:r>
        <w:rPr>
          <w:rFonts w:ascii="Times New Roman" w:hAnsi="Times New Roman"/>
        </w:rPr>
        <w:t xml:space="preserve"> от 17.05.2022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№5182-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12.05.2021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---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(---)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Визитиу Татьяна Сергеевна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Щеглова Ольга Владимировна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