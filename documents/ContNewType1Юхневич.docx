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7021</w:t>
      </w:r>
    </w:p>
    <w:p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Краснодар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10.02.2023 г.</w:t>
      </w: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Юхневич Ирина Владимировна, паспорт: серия</w:t>
      </w:r>
      <w:r w:rsidR="00B7590E">
        <w:rPr>
          <w:rFonts w:ascii="Times New Roman" w:hAnsi="Times New Roman"/>
        </w:rPr>
        <w:t xml:space="preserve"> 3207 номер</w:t>
      </w:r>
      <w:r w:rsidR="00B7590E">
        <w:rPr>
          <w:rFonts w:ascii="Times New Roman" w:hAnsi="Times New Roman"/>
        </w:rPr>
        <w:t xml:space="preserve"> 432316, выданный</w:t>
      </w:r>
      <w:r w:rsidR="00B7590E">
        <w:rPr>
          <w:rFonts w:ascii="Times New Roman" w:hAnsi="Times New Roman"/>
        </w:rPr>
        <w:t xml:space="preserve"> Отделением УФМС России по Кемеровской области в городе Калтане</w:t>
      </w:r>
      <w:r w:rsidR="00B7590E">
        <w:rPr>
          <w:rFonts w:ascii="Times New Roman" w:hAnsi="Times New Roman"/>
        </w:rPr>
        <w:t xml:space="preserve"> 19.02.2008,</w:t>
      </w:r>
      <w:r w:rsidR="00B7590E">
        <w:rPr>
          <w:rFonts w:ascii="Times New Roman" w:hAnsi="Times New Roman"/>
        </w:rPr>
        <w:t xml:space="preserve"> 15.02.1981 года рождения, зарегистрированный по адресу:</w:t>
      </w:r>
      <w:r w:rsidR="00B7590E">
        <w:rPr>
          <w:rFonts w:ascii="Times New Roman" w:hAnsi="Times New Roman"/>
        </w:rPr>
        <w:t xml:space="preserve"> 630005, Новосибирская обл., Новосибирск, Крылова, 63, 43</w:t>
      </w:r>
      <w:r w:rsidR="00B7590E">
        <w:rPr>
          <w:rFonts w:ascii="Times New Roman" w:hAnsi="Times New Roman"/>
        </w:rPr>
        <w:t xml:space="preserve"> именуемая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ИП Трубенева Галина Сергеевна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директора Трубеневой Галины Сергеевны,</w:t>
      </w:r>
      <w:r w:rsidR="00B7590E">
        <w:rPr>
          <w:rFonts w:ascii="Times New Roman" w:hAnsi="Times New Roman"/>
        </w:rPr>
        <w:t xml:space="preserve"> действующей на основании</w:t>
      </w:r>
      <w:r w:rsidR="00B7590E">
        <w:rPr>
          <w:rFonts w:ascii="Times New Roman" w:hAnsi="Times New Roman"/>
        </w:rPr>
        <w:t xml:space="preserve"> устава от 2022-09-01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110000.00</w:t>
      </w:r>
      <w:r w:rsidR="00B7590E">
        <w:rPr>
          <w:rFonts w:ascii="Times New Roman" w:hAnsi="Times New Roman"/>
        </w:rPr>
        <w:t xml:space="preserve"> сто десять тысяч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Grid>
        <w:gridCol w:w="1500" w:type="dxa"/>
        <w:gridCol w:w="1500" w:type="dxa"/>
      </w:tblGrid>
      <w:tblPr>
        <w:tblW w:w="0" w:type="auto"/>
        <w:tblLayout w:type="autofit"/>
        <w:bidiVisual w:val="0"/>
        <w:tblBorders>
          <w:top w:val="single" w:sz="10" w:color="black"/>
          <w:left w:val="single" w:sz="10" w:color="black"/>
          <w:right w:val="single" w:sz="10" w:color="black"/>
          <w:bottom w:val="single" w:sz="10" w:color="black"/>
          <w:insideH w:val="single" w:sz="10" w:color="black"/>
          <w:insideV w:val="single" w:sz="10" w:color="black"/>
        </w:tblBorders>
      </w:tblPr>
      <w:tr>
        <w:trPr/>
        <w:tc>
          <w:tcPr>
            <w:tcW w:w="1500" w:type="dxa"/>
          </w:tcPr>
          <w:p>
            <w:pPr/>
            <w:r>
              <w:rPr/>
              <w:t xml:space="preserve">Дата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СУММА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10.02.2023</w:t>
            </w:r>
          </w:p>
        </w:tc>
        <w:tc>
          <w:tcPr>
            <w:tcW w:w="1500" w:type="dxa"/>
          </w:tcPr>
          <w:p>
            <w:pPr/>
            <w:r>
              <w:rPr/>
              <w:t xml:space="preserve">110000.00</w:t>
            </w:r>
          </w:p>
        </w:tc>
      </w:tr>
    </w:tbl>
    <w:p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10EA3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3B11">
        <w:rPr>
          <w:rFonts w:ascii="Times New Roman" w:hAnsi="Times New Roman"/>
          <w:sz w:val="20"/>
          <w:szCs w:val="20"/>
          <w:highlight w:val="cyan"/>
        </w:rPr>
        <w:t>4.1</w:t>
      </w:r>
      <w:r>
        <w:rPr>
          <w:rFonts w:ascii="Times New Roman" w:hAnsi="Times New Roman"/>
          <w:sz w:val="20"/>
          <w:szCs w:val="20"/>
          <w:highlight w:val="cyan"/>
        </w:rPr>
        <w:t>1</w:t>
      </w:r>
      <w:r w:rsidRPr="00C13B11">
        <w:rPr>
          <w:rFonts w:ascii="Times New Roman" w:hAnsi="Times New Roman"/>
          <w:sz w:val="20"/>
          <w:szCs w:val="20"/>
          <w:highlight w:val="cyan"/>
        </w:rPr>
        <w:t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 w:rsidRPr="00C13B11">
        <w:rPr>
          <w:rFonts w:ascii="Times New Roman" w:hAnsi="Times New Roman"/>
          <w:sz w:val="20"/>
          <w:szCs w:val="20"/>
        </w:rPr>
        <w:t xml:space="preserve"> </w:t>
      </w:r>
    </w:p>
    <w:p w:rsidR="00510EA3" w:rsidRPr="00C13B11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10EA3" w:rsidRDefault="00510EA3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6969C2">
        <w:rPr>
          <w:rFonts w:ascii="Times New Roman" w:hAnsi="Times New Roman"/>
          <w:sz w:val="20"/>
          <w:szCs w:val="20"/>
          <w:highlight w:val="cyan"/>
        </w:rPr>
        <w:t>Ознакомлен</w:t>
      </w:r>
      <w:r w:rsidRPr="00BB2AA7">
        <w:rPr>
          <w:rFonts w:ascii="Times New Roman" w:hAnsi="Times New Roman"/>
          <w:sz w:val="20"/>
          <w:szCs w:val="20"/>
          <w:highlight w:val="cyan"/>
        </w:rPr>
        <w:t xml:space="preserve"> и согласен______________</w:t>
      </w:r>
    </w:p>
    <w:p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0C4997" w:rsidTr="00E20307"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Юхневич Ирина Владимировна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ИП Трубенева Галина Сергеевна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ИП Трубенева Г.С.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630005, Новосибирская обл., Новосибирск, Крылова, 63, 43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633057, г. Новосибирск, ул.Энгельса, д.23, 100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630005, Новосибирская обл., Новосибирск, Ольги Жилиной, 58, 205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г.Краснодар, ул. Московская  д. 152, этаж 2, офис 86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3207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432316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540860055041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-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Отделением УФМС России по Кемеровской области в городе Калтане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19.02.2008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3225476001000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15.02.1981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Филиал Точка Публичного акционерного общества Банка «Финансовая Корпорация Открытие» БИК 044525999 к/с30101810845250000999 р/с 40802810601500348379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</w:tr>
    </w:tbl>
    <w:p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Трубенева Г.С.</w:t>
      </w:r>
    </w:p>
    <w:p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№7021 от</w:t>
      </w:r>
      <w:r w:rsidR="00B7590E">
        <w:rPr>
          <w:rFonts w:ascii="Times New Roman" w:hAnsi="Times New Roman"/>
          <w:sz w:val="20"/>
          <w:szCs w:val="20"/>
        </w:rPr>
        <w:t xml:space="preserve"> 10.02.2023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344639" w:rsidRPr="000C4997" w:rsidTr="000C6323">
        <w:tc>
          <w:tcPr>
            <w:tcW w:w="675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Юхневич Ирина Владимировна, паспорт: серия</w:t>
      </w:r>
      <w:r w:rsidR="00B7590E">
        <w:t xml:space="preserve"> 3207 номер</w:t>
      </w:r>
      <w:r w:rsidR="00B7590E">
        <w:t xml:space="preserve"> 432316, выданный</w:t>
      </w:r>
      <w:r w:rsidR="00B7590E">
        <w:t xml:space="preserve"> Отделением УФМС России по Кемеровской области в городе Калтане</w:t>
      </w:r>
      <w:r w:rsidR="00B7590E">
        <w:t xml:space="preserve"> 19.02.2008,</w:t>
      </w:r>
      <w:r w:rsidR="00B7590E">
        <w:t xml:space="preserve"> 15.02.1981 года рождения, зарегистрированный по адресу:</w:t>
      </w:r>
      <w:r w:rsidR="00B7590E">
        <w:t xml:space="preserve"> 630005, Новосибирская обл., Новосибирск, Крылова, 63, 43</w:t>
      </w:r>
      <w:r w:rsidR="00B7590E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Трубенева Г.С.</w:t>
      </w:r>
    </w:p>
    <w:p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№7021 от</w:t>
      </w:r>
      <w:r w:rsidR="00B7590E">
        <w:rPr>
          <w:rFonts w:ascii="Times New Roman" w:hAnsi="Times New Roman"/>
          <w:sz w:val="20"/>
          <w:szCs w:val="20"/>
        </w:rPr>
        <w:t xml:space="preserve"> 10.02.2023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pStyle w:val="ab"/>
        <w:ind w:firstLine="360"/>
        <w:jc w:val="center"/>
        <w:rPr>
          <w:b/>
        </w:rPr>
      </w:pPr>
      <w:r w:rsidRPr="000C4997">
        <w:rPr>
          <w:b/>
        </w:rPr>
        <w:t>АНКЕТА КЛИЕНТА и согласие на обработку персональных данных</w:t>
      </w:r>
    </w:p>
    <w:p w:rsidR="00B945B8" w:rsidRPr="000C4997" w:rsidRDefault="00B945B8" w:rsidP="00B945B8">
      <w:pPr>
        <w:pStyle w:val="ab"/>
        <w:ind w:firstLine="360"/>
        <w:jc w:val="center"/>
        <w:rPr>
          <w:b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Юхневич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Ирина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Владимировна</w:t>
            </w:r>
          </w:p>
        </w:tc>
      </w:tr>
      <w:tr w:rsidR="00B945B8" w:rsidRPr="000C4997" w:rsidTr="00DE782A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3207 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432316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Отделением УФМС России по Кемеровской области в городе Калтане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19.02.2008 г.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422205978006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051-083-494 32</w:t>
            </w:r>
          </w:p>
        </w:tc>
      </w:tr>
      <w:tr w:rsidR="00B945B8" w:rsidRPr="000C4997" w:rsidTr="00DE782A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Есть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B945B8" w:rsidRPr="000C4997" w:rsidTr="00DE782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15.02.1981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гор. Калтан Кемеровской обл.</w:t>
            </w:r>
          </w:p>
        </w:tc>
      </w:tr>
      <w:tr w:rsidR="00B945B8" w:rsidRPr="000C4997" w:rsidTr="00DE782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630005, Новосибирская обл., Новосибирск, Крылова, 63, 43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89234633775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630005, Новосибирская обл., Новосибирск, Ольги Жилиной, 58, 205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Квартиры в ЖК Олимп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г. Новосибирск, ул. Крылова д.63</w:t>
            </w:r>
          </w:p>
        </w:tc>
      </w:tr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Администратор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1 год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B945B8" w:rsidRPr="000C4997" w:rsidTr="00DE782A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разведен/разведена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Юхневич Андрей Анатольевич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13.12.2016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01.01.2000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Дочь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Юхневич Полина Андреевна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19.08.2008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B945B8" w:rsidRPr="000C4997" w:rsidTr="00DE782A">
        <w:tc>
          <w:tcPr>
            <w:tcW w:w="9345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неофициальное трудоустройство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Квартиры в ЖК Олимп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Администратор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1 год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г. Новосибирск, ул. Крылова д.63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B945B8" w:rsidRPr="000C4997" w:rsidTr="00DE782A">
        <w:tc>
          <w:tcPr>
            <w:tcW w:w="9345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B945B8" w:rsidRPr="000C4997" w:rsidTr="00DE782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30000.00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B945B8" w:rsidRPr="000C4997" w:rsidTr="00DE782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30000.00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0D21E7" w:rsidRDefault="000D21E7" w:rsidP="000D21E7">
      <w:pPr>
        <w:spacing w:after="0" w:line="240" w:lineRule="auto"/>
        <w:rPr>
          <w:rFonts w:ascii="Times New Roman" w:hAnsi="Times New Roman"/>
          <w:b/>
          <w:sz w:val="20"/>
          <w:szCs w:val="20"/>
          <w:highlight w:val="cyan"/>
          <w:lang w:val="en-US"/>
        </w:rPr>
      </w:pPr>
    </w:p>
    <w:p w:rsidR="008A0328" w:rsidRPr="008A0328" w:rsidRDefault="008A0328" w:rsidP="000D21E7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8A0328" w:rsidRPr="005B29BA" w:rsidTr="00F92BC6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8A0328" w:rsidRPr="005B29BA" w:rsidRDefault="008A0328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A0328" w:rsidRPr="005B29BA" w:rsidTr="00F92BC6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8A0328" w:rsidRPr="00DE574A" w:rsidRDefault="008A0328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A0328" w:rsidRPr="001C545B" w:rsidRDefault="008A0328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A0328" w:rsidRPr="005B29BA" w:rsidTr="00F92BC6">
        <w:trPr>
          <w:trHeight w:val="297"/>
        </w:trPr>
        <w:tc>
          <w:tcPr>
            <w:tcW w:w="1678" w:type="dxa"/>
            <w:gridSpan w:val="2"/>
          </w:tcPr>
          <w:p w:rsidR="008A0328" w:rsidRPr="00DE574A" w:rsidRDefault="008A0328" w:rsidP="00F92BC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2410" w:type="dxa"/>
          </w:tcPr>
          <w:p w:rsidR="008A0328" w:rsidRPr="0026269C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8" w:type="dxa"/>
            <w:gridSpan w:val="2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--- ---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DE574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--- 0.00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--- ---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DE574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0.00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--- 0.00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---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0328" w:rsidRPr="001C545B" w:rsidRDefault="008A0328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0328" w:rsidRPr="001C545B" w:rsidRDefault="008A0328" w:rsidP="00F92BC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A0328" w:rsidRPr="005B29BA" w:rsidTr="00F92BC6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8A0328" w:rsidRPr="00DE574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Pr="009826F4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0D21E7" w:rsidRPr="00380B42" w:rsidRDefault="000D21E7" w:rsidP="000D21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D21E7" w:rsidRPr="00380B42" w:rsidRDefault="000D21E7" w:rsidP="000D21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7:</w:t>
      </w:r>
      <w:r w:rsidRPr="00380B42"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B945B8" w:rsidRPr="000C4997" w:rsidTr="00DE782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B945B8" w:rsidRPr="000C4997" w:rsidTr="00DE782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B945B8" w:rsidRPr="000C4997" w:rsidTr="00DE782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B945B8" w:rsidRPr="000C4997" w:rsidTr="00DE782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30.12.1899</w:t>
            </w:r>
          </w:p>
        </w:tc>
      </w:tr>
    </w:tbl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>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_____________/Трубенева Г.С.</w:t>
      </w:r>
    </w:p>
    <w:p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№7021 от</w:t>
      </w:r>
      <w:r w:rsidR="00B7590E">
        <w:rPr>
          <w:rFonts w:ascii="Times New Roman" w:hAnsi="Times New Roman"/>
          <w:sz w:val="20"/>
          <w:szCs w:val="20"/>
        </w:rPr>
        <w:t xml:space="preserve"> 10.02.2023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Юхневич Ирина Владимировна, разъяснено и понятно, что:</w:t>
      </w:r>
    </w:p>
    <w:p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</w:t>
      </w:r>
      <w:r w:rsidRPr="000C4997">
        <w:rPr>
          <w:rFonts w:ascii="Times New Roman" w:hAnsi="Times New Roman"/>
          <w:sz w:val="20"/>
          <w:szCs w:val="20"/>
        </w:rPr>
        <w:lastRenderedPageBreak/>
        <w:t xml:space="preserve">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Юхневич Ирина Владимировна,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№7021 от</w:t>
      </w:r>
      <w:r w:rsidR="00B7590E">
        <w:rPr>
          <w:rFonts w:ascii="Times New Roman" w:hAnsi="Times New Roman"/>
          <w:sz w:val="20"/>
          <w:szCs w:val="20"/>
        </w:rPr>
        <w:t xml:space="preserve"> 10.02.2023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№7021 от</w:t>
      </w:r>
      <w:r w:rsidR="00B7590E">
        <w:rPr>
          <w:rFonts w:ascii="Times New Roman" w:hAnsi="Times New Roman"/>
          <w:b/>
          <w:sz w:val="20"/>
          <w:szCs w:val="20"/>
        </w:rPr>
        <w:t xml:space="preserve"> 10.02.2023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Юхневич Ирина Владимировна,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ИП Трубенева Галина Сергеевна, заключили настоящее соглашение, согласно которому:</w:t>
      </w: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Трубенева Г.С.</w:t>
      </w:r>
    </w:p>
    <w:p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rPr>
          <w:sz w:val="20"/>
          <w:szCs w:val="20"/>
        </w:rPr>
      </w:pPr>
    </w:p>
    <w:p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977" w:rsidRDefault="00151977" w:rsidP="002327A6">
      <w:pPr>
        <w:spacing w:after="0" w:line="240" w:lineRule="auto"/>
      </w:pPr>
      <w:r>
        <w:separator/>
      </w:r>
    </w:p>
  </w:endnote>
  <w:endnote w:type="continuationSeparator" w:id="1">
    <w:p w:rsidR="00151977" w:rsidRDefault="00151977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977" w:rsidRDefault="00151977" w:rsidP="002327A6">
      <w:pPr>
        <w:spacing w:after="0" w:line="240" w:lineRule="auto"/>
      </w:pPr>
      <w:r>
        <w:separator/>
      </w:r>
    </w:p>
  </w:footnote>
  <w:footnote w:type="continuationSeparator" w:id="1">
    <w:p w:rsidR="00151977" w:rsidRDefault="00151977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Default="00542AB7">
    <w:pPr>
      <w:pStyle w:val="a4"/>
      <w:jc w:val="center"/>
    </w:pPr>
    <w:fldSimple w:instr="PAGE   \* MERGEFORMAT">
      <w:r w:rsidR="008A0328">
        <w:rPr>
          <w:noProof/>
        </w:rPr>
        <w:t>9</w:t>
      </w:r>
    </w:fldSimple>
  </w:p>
  <w:p w:rsidR="00732C42" w:rsidRDefault="00732C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377F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2A83"/>
    <w:rsid w:val="004F7FD1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C5069"/>
    <w:rsid w:val="005E0607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216CE"/>
    <w:rsid w:val="00A25D38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51912"/>
    <w:rsid w:val="00E52B64"/>
    <w:rsid w:val="00E6213F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</TotalTime>
  <Pages>15</Pages>
  <Words>6166</Words>
  <Characters>35152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11</cp:revision>
  <cp:lastPrinted>2022-05-30T05:16:00Z</cp:lastPrinted>
  <dcterms:created xsi:type="dcterms:W3CDTF">2022-07-07T08:40:00Z</dcterms:created>
  <dcterms:modified xsi:type="dcterms:W3CDTF">2023-02-06T06:58:00Z</dcterms:modified>
</cp:coreProperties>
</file>