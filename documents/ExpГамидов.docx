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№7391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Санкт-Петербург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16.06.2023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Гамидов Тагир Гасинович, паспорт: серия 8215 номер 693772, выданный ТП УФМС России по республике Дагестан в Рутульском районе 02.09.2015, 17.08.1995 года рождения, зарегистрированный по адресу: 141401, Московская область, , Химки, ул.Германа Титова д.5 кв.161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Канунникова Антона Юрьевича,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2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21.12.2022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Гамидов Тагир Гасинович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Санкт-Петербург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141401, Московская область, , Химки, ул.Германа Титова д.5 кв.161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195009, г.Санкт-Петербург, ул. Комсомола, д. 41, литера А, офис 505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141401, Московская область, , Химки, ул.Германа Титова д.5 кв.161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195009, г.Санкт-Петербург, ул. Комсомола, д. 41, литера А, офис 619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8215</w:t>
            </w:r>
            <w:r w:rsidRPr="005A6CF1">
              <w:t xml:space="preserve"> номер </w:t>
            </w:r>
            <w:r>
              <w:t>693772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7804691914 / 780401001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ТП УФМС России по республике Дагестан в Рутульском районе</w:t>
            </w:r>
            <w:r w:rsidRPr="005A6CF1">
              <w:t xml:space="preserve"> </w:t>
            </w:r>
            <w:r>
              <w:rPr>
                <w:lang w:val="en-US"/>
              </w:rPr>
              <w:t>02.09.2015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1227800037860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17.08.1995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40702810204500010366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+7989652056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Канунников Антон Юрьевич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