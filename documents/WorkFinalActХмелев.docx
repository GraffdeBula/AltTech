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5825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08.12.2021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15.06.2023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Хмелев Владимир  Алексеевич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6906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172838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16.05.2007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18.08.1986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630901, Новосибирская обл., , Г. Новосибирск, ДНП Восход Пашинский, ул.- д.157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№5825-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08.12.2021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153000.00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(сто пятьдесят три тысячи)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Хмелев Владимир  Алексеевич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