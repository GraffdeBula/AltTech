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6494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14.07.2022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Бердск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Железняк Юлия Андреевна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5009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651605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02.07.2010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05.12.1989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633003, Новосибирская обл., , Бердск, ул.Водосточная д.49 кв.,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Трубеневой Галины Сергеевны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173</w:t>
      </w:r>
      <w:r>
        <w:rPr>
          <w:rFonts w:ascii="Times New Roman" w:hAnsi="Times New Roman"/>
        </w:rPr>
        <w:t xml:space="preserve"> от 17.05.2022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№6494-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14.07.2022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Железняк Юлия Андреевна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Трубенева Галина Сергеевна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