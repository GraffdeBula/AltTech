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6F39F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2410CD" w:rsidRPr="006F39F6">
        <w:rPr>
          <w:rFonts w:ascii="Times New Roman" w:hAnsi="Times New Roman"/>
          <w:sz w:val="20"/>
          <w:szCs w:val="20"/>
        </w:rPr>
        <w:t>2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5447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23.08.2021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2410CD" w:rsidRDefault="002410CD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АНКЕТА КЛИЕНТА</w:t>
      </w: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№5447 от 23.08.2021</w:t>
      </w:r>
    </w:p>
    <w:p w:rsidR="00B72B66" w:rsidRPr="000E4EEB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ФИО Клиента</w:t>
            </w:r>
          </w:p>
        </w:tc>
        <w:tc>
          <w:tcPr>
            <w:tcW w:w="7790" w:type="dxa"/>
            <w:gridSpan w:val="6"/>
          </w:tcPr>
          <w:p w:rsidR="006F39F6" w:rsidRPr="006F39F6" w:rsidRDefault="006F39F6" w:rsidP="009B458D">
            <w:pPr>
              <w:rPr>
                <w:lang w:val="en-US"/>
              </w:rPr>
            </w:pPr>
            <w:r>
              <w:t>Пивкин</w:t>
            </w:r>
            <w:r>
              <w:rPr>
                <w:lang w:val="en-US"/>
              </w:rPr>
              <w:t xml:space="preserve"> Юрий Семенович</w:t>
            </w:r>
          </w:p>
        </w:tc>
      </w:tr>
      <w:tr w:rsidR="006F39F6" w:rsidTr="009B458D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 xml:space="preserve">Паспорт </w:t>
            </w:r>
          </w:p>
        </w:tc>
        <w:tc>
          <w:tcPr>
            <w:tcW w:w="7790" w:type="dxa"/>
            <w:gridSpan w:val="6"/>
          </w:tcPr>
          <w:p w:rsidR="006F39F6" w:rsidRPr="00CD11E6" w:rsidRDefault="006F39F6" w:rsidP="009B458D">
            <w:r w:rsidRPr="00CD11E6">
              <w:t>3200</w:t>
            </w:r>
            <w:r>
              <w:t xml:space="preserve">  </w:t>
            </w:r>
            <w:r w:rsidRPr="00CD11E6">
              <w:t>807242</w:t>
            </w:r>
          </w:p>
          <w:p w:rsidR="006F39F6" w:rsidRDefault="006F39F6" w:rsidP="009B458D">
            <w:r>
              <w:t xml:space="preserve">выдан </w:t>
            </w:r>
            <w:r w:rsidRPr="00CD11E6">
              <w:t>Куйбышевским РОВД Новокузнецкого УВД Кемеровской обл. 15.06.2001</w:t>
            </w:r>
            <w:r>
              <w:t xml:space="preserve"> г.</w:t>
            </w:r>
          </w:p>
          <w:p w:rsidR="006F39F6" w:rsidRDefault="006F39F6" w:rsidP="009B458D"/>
          <w:p w:rsidR="006F39F6" w:rsidRDefault="006F39F6" w:rsidP="009B458D"/>
        </w:tc>
      </w:tr>
      <w:tr w:rsidR="006F39F6" w:rsidRPr="006B163B" w:rsidTr="009B458D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ИНН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422001969204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СНИЛС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039-865-622 07</w:t>
            </w:r>
          </w:p>
        </w:tc>
      </w:tr>
      <w:tr w:rsidR="006F39F6" w:rsidTr="009B458D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Наличие загранпаспорта</w:t>
            </w:r>
          </w:p>
        </w:tc>
        <w:tc>
          <w:tcPr>
            <w:tcW w:w="1275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Число зарубежных поездок</w:t>
            </w:r>
          </w:p>
        </w:tc>
        <w:tc>
          <w:tcPr>
            <w:tcW w:w="1412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Дата рождения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03.11.1955</w:t>
            </w:r>
          </w:p>
          <w:p w:rsidR="006F39F6" w:rsidRDefault="006F39F6" w:rsidP="009B458D">
            <w:pPr>
              <w:rPr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рождения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пос.Миндяк Учалинского р-на респ. Башкортостан</w:t>
            </w:r>
          </w:p>
        </w:tc>
      </w:tr>
      <w:tr w:rsidR="006F39F6" w:rsidRPr="008604C5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регистрации</w:t>
            </w:r>
          </w:p>
        </w:tc>
        <w:tc>
          <w:tcPr>
            <w:tcW w:w="3117" w:type="dxa"/>
            <w:gridSpan w:val="2"/>
          </w:tcPr>
          <w:p w:rsidR="006F39F6" w:rsidRPr="00756B2F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654000, Кемеровская обл., Новокузнецк, Спартака, 24, 11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6F39F6" w:rsidRDefault="006F39F6" w:rsidP="009B458D">
            <w:r>
              <w:t>Телефон дом.</w:t>
            </w:r>
          </w:p>
          <w:p w:rsidR="006F39F6" w:rsidRDefault="006F39F6" w:rsidP="009B458D">
            <w:r>
              <w:t>Телефон моб.1</w:t>
            </w:r>
          </w:p>
          <w:p w:rsidR="006F39F6" w:rsidRDefault="006F39F6" w:rsidP="009B458D">
            <w:r>
              <w:t>Телефон моб.2</w:t>
            </w:r>
          </w:p>
          <w:p w:rsidR="006F39F6" w:rsidRPr="00756B2F" w:rsidRDefault="006F39F6" w:rsidP="009B458D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89049645246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проживания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654000, Кемеровская обл., Новокузнецк, Спартака, 24, 11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39F6" w:rsidRDefault="006F39F6" w:rsidP="009B458D"/>
        </w:tc>
        <w:tc>
          <w:tcPr>
            <w:tcW w:w="2829" w:type="dxa"/>
            <w:gridSpan w:val="2"/>
            <w:vMerge/>
          </w:tcPr>
          <w:p w:rsidR="006F39F6" w:rsidRDefault="006F39F6" w:rsidP="009B458D"/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работы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Адрес места работы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Должность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Стаж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2: </w:t>
      </w:r>
      <w:r w:rsidRPr="006F39F6">
        <w:rPr>
          <w:rFonts w:ascii="Times New Roman" w:hAnsi="Times New Roman"/>
          <w:b/>
          <w:sz w:val="20"/>
          <w:szCs w:val="20"/>
        </w:rPr>
        <w:t>Сведения о составе семьи</w:t>
      </w:r>
    </w:p>
    <w:tbl>
      <w:tblPr>
        <w:tblStyle w:val="a3"/>
        <w:tblW w:w="0" w:type="auto"/>
        <w:tblLook w:val="04A0"/>
      </w:tblPr>
      <w:tblGrid>
        <w:gridCol w:w="1449"/>
        <w:gridCol w:w="2235"/>
        <w:gridCol w:w="1722"/>
        <w:gridCol w:w="242"/>
        <w:gridCol w:w="1872"/>
        <w:gridCol w:w="1869"/>
      </w:tblGrid>
      <w:tr w:rsidR="00DF2736" w:rsidRPr="009E5D5D" w:rsidTr="00342F6C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 w:rsidRPr="009E5D5D"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женат/замужем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Пивкина Галина Михайловна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666B7A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5-й ребёнок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F2736" w:rsidRDefault="00DF2736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DF2736">
        <w:rPr>
          <w:rFonts w:ascii="Times New Roman" w:hAnsi="Times New Roman"/>
          <w:b/>
          <w:sz w:val="20"/>
          <w:szCs w:val="20"/>
        </w:rPr>
        <w:t>3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 w:rsidR="006031F9" w:rsidRPr="006031F9">
        <w:rPr>
          <w:rFonts w:ascii="Times New Roman" w:hAnsi="Times New Roman"/>
          <w:b/>
          <w:sz w:val="20"/>
          <w:szCs w:val="20"/>
        </w:rPr>
        <w:t>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Текущее место работы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lastRenderedPageBreak/>
              <w:t>Вид занятости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t>не работает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Адрес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Рабочий телефон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Занятость супруга (супруги)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Вид занятости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не работает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583CD9" w:rsidRP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6031F9">
        <w:rPr>
          <w:rFonts w:ascii="Times New Roman" w:hAnsi="Times New Roman"/>
          <w:b/>
          <w:sz w:val="20"/>
          <w:szCs w:val="20"/>
        </w:rPr>
        <w:t>4</w:t>
      </w:r>
      <w:r>
        <w:rPr>
          <w:rFonts w:ascii="Times New Roman" w:hAnsi="Times New Roman"/>
          <w:b/>
          <w:sz w:val="20"/>
          <w:szCs w:val="20"/>
        </w:rPr>
        <w:t xml:space="preserve">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 w:rsidRPr="00C53236">
              <w:rPr>
                <w:b/>
              </w:rPr>
              <w:t>Пенсия</w:t>
            </w:r>
          </w:p>
        </w:tc>
      </w:tr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Официально/неофициально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Официально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20000.00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На карту банка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Совместительство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Подработка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Сдача в аренду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Доходы семьи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Доход супруга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13500.00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Итого доход семьи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33500.00</w:t>
            </w:r>
          </w:p>
        </w:tc>
      </w:tr>
    </w:tbl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Банк - кредитор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Остаток долга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Вид залога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Адрес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E07184" w:rsidRDefault="00E07184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1B08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</w:tbl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A563D" w:rsidRPr="006F39F6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F39F6" w:rsidRPr="006F39F6" w:rsidRDefault="006F39F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58273F" w:rsidRPr="00226455">
        <w:rPr>
          <w:rFonts w:ascii="Times New Roman" w:hAnsi="Times New Roman"/>
          <w:sz w:val="20"/>
          <w:szCs w:val="20"/>
          <w:u w:val="single"/>
        </w:rPr>
        <w:t xml:space="preserve"> </w:t>
      </w:r>
      <w:r w:rsidR="0055426B" w:rsidRPr="002D4BCA">
        <w:rPr>
          <w:rFonts w:ascii="Times New Roman" w:hAnsi="Times New Roman"/>
          <w:sz w:val="20"/>
          <w:szCs w:val="20"/>
        </w:rPr>
        <w:t>Рудник И.А.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6B" w:rsidRDefault="00972F6B" w:rsidP="002327A6">
      <w:pPr>
        <w:spacing w:after="0" w:line="240" w:lineRule="auto"/>
      </w:pPr>
      <w:r>
        <w:separator/>
      </w:r>
    </w:p>
  </w:endnote>
  <w:end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6B" w:rsidRDefault="00972F6B" w:rsidP="002327A6">
      <w:pPr>
        <w:spacing w:after="0" w:line="240" w:lineRule="auto"/>
      </w:pPr>
      <w:r>
        <w:separator/>
      </w:r>
    </w:p>
  </w:footnote>
  <w:foot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013F"/>
    <w:rsid w:val="000B2917"/>
    <w:rsid w:val="000B672E"/>
    <w:rsid w:val="000B777E"/>
    <w:rsid w:val="000C1257"/>
    <w:rsid w:val="000C4453"/>
    <w:rsid w:val="000D13C7"/>
    <w:rsid w:val="000D666B"/>
    <w:rsid w:val="000E4EEB"/>
    <w:rsid w:val="000F0D59"/>
    <w:rsid w:val="000F37CD"/>
    <w:rsid w:val="00100F58"/>
    <w:rsid w:val="00141BE1"/>
    <w:rsid w:val="0015229B"/>
    <w:rsid w:val="00163013"/>
    <w:rsid w:val="001644D7"/>
    <w:rsid w:val="00190911"/>
    <w:rsid w:val="00191833"/>
    <w:rsid w:val="00196107"/>
    <w:rsid w:val="001A0386"/>
    <w:rsid w:val="001A0FDA"/>
    <w:rsid w:val="001A3FA7"/>
    <w:rsid w:val="001A68D9"/>
    <w:rsid w:val="001A7EA4"/>
    <w:rsid w:val="001B08E1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0CD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907E6"/>
    <w:rsid w:val="002C0B7A"/>
    <w:rsid w:val="002C4A9A"/>
    <w:rsid w:val="002D2CBE"/>
    <w:rsid w:val="002E1113"/>
    <w:rsid w:val="002E4CE5"/>
    <w:rsid w:val="002F5CDF"/>
    <w:rsid w:val="002F718D"/>
    <w:rsid w:val="00301FD1"/>
    <w:rsid w:val="00302606"/>
    <w:rsid w:val="003134FF"/>
    <w:rsid w:val="00314C39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374F"/>
    <w:rsid w:val="00395769"/>
    <w:rsid w:val="00397F34"/>
    <w:rsid w:val="003A1E06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15E3E"/>
    <w:rsid w:val="0052099E"/>
    <w:rsid w:val="00522942"/>
    <w:rsid w:val="00544697"/>
    <w:rsid w:val="0055426B"/>
    <w:rsid w:val="00564EE9"/>
    <w:rsid w:val="00566238"/>
    <w:rsid w:val="00570001"/>
    <w:rsid w:val="00580068"/>
    <w:rsid w:val="0058007A"/>
    <w:rsid w:val="0058273F"/>
    <w:rsid w:val="005830E2"/>
    <w:rsid w:val="00583CD9"/>
    <w:rsid w:val="00590C0D"/>
    <w:rsid w:val="005A1BBB"/>
    <w:rsid w:val="005A2019"/>
    <w:rsid w:val="005A4E8F"/>
    <w:rsid w:val="005A563D"/>
    <w:rsid w:val="005A6E4C"/>
    <w:rsid w:val="005C11ED"/>
    <w:rsid w:val="005C1D4A"/>
    <w:rsid w:val="005E14CB"/>
    <w:rsid w:val="005E1D15"/>
    <w:rsid w:val="005E2200"/>
    <w:rsid w:val="006003AC"/>
    <w:rsid w:val="006031F9"/>
    <w:rsid w:val="00604EB6"/>
    <w:rsid w:val="00605E89"/>
    <w:rsid w:val="0060799A"/>
    <w:rsid w:val="00621DFC"/>
    <w:rsid w:val="0063123D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39F6"/>
    <w:rsid w:val="006F41EF"/>
    <w:rsid w:val="0070769F"/>
    <w:rsid w:val="00710ECB"/>
    <w:rsid w:val="00711797"/>
    <w:rsid w:val="007157C2"/>
    <w:rsid w:val="00720D04"/>
    <w:rsid w:val="007405AE"/>
    <w:rsid w:val="00757780"/>
    <w:rsid w:val="00767D4B"/>
    <w:rsid w:val="00790DB4"/>
    <w:rsid w:val="007A0494"/>
    <w:rsid w:val="007A3860"/>
    <w:rsid w:val="007B0590"/>
    <w:rsid w:val="007C003D"/>
    <w:rsid w:val="007C21C6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04C5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16365"/>
    <w:rsid w:val="00917801"/>
    <w:rsid w:val="00921DCA"/>
    <w:rsid w:val="009238B2"/>
    <w:rsid w:val="00937E0A"/>
    <w:rsid w:val="009519D3"/>
    <w:rsid w:val="009534DD"/>
    <w:rsid w:val="00954678"/>
    <w:rsid w:val="009605F7"/>
    <w:rsid w:val="00960652"/>
    <w:rsid w:val="00972F6B"/>
    <w:rsid w:val="00986365"/>
    <w:rsid w:val="00992068"/>
    <w:rsid w:val="009A7F6C"/>
    <w:rsid w:val="009B0803"/>
    <w:rsid w:val="009B6D1A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49F"/>
    <w:rsid w:val="00A56B00"/>
    <w:rsid w:val="00A57D3C"/>
    <w:rsid w:val="00A67391"/>
    <w:rsid w:val="00A74373"/>
    <w:rsid w:val="00A75326"/>
    <w:rsid w:val="00A85CF6"/>
    <w:rsid w:val="00A9431E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11E6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63B91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646B"/>
    <w:rsid w:val="00DC6576"/>
    <w:rsid w:val="00DD0AFE"/>
    <w:rsid w:val="00DD15D8"/>
    <w:rsid w:val="00DD173D"/>
    <w:rsid w:val="00DD317B"/>
    <w:rsid w:val="00DE5CD2"/>
    <w:rsid w:val="00DF2736"/>
    <w:rsid w:val="00DF7EC9"/>
    <w:rsid w:val="00E05C73"/>
    <w:rsid w:val="00E07184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D293F"/>
    <w:rsid w:val="00EE20E3"/>
    <w:rsid w:val="00EE2B7F"/>
    <w:rsid w:val="00EE4D08"/>
    <w:rsid w:val="00F047EB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242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</cp:revision>
  <cp:lastPrinted>2019-04-23T07:57:00Z</cp:lastPrinted>
  <dcterms:created xsi:type="dcterms:W3CDTF">2022-04-26T09:14:00Z</dcterms:created>
  <dcterms:modified xsi:type="dcterms:W3CDTF">2022-05-05T08:35:00Z</dcterms:modified>
</cp:coreProperties>
</file>