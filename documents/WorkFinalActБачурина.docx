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6170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22.06.2022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Бердск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28.06.2023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Бачурина Ирина Юрьевна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5008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371213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09.07.2008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08.03.1963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633003, Новосибирская обл., , г. Бердск, ул.Маяковского д.35 кв.,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Трубеневой Галины Сергеевны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173</w:t>
      </w:r>
      <w:r>
        <w:rPr>
          <w:rFonts w:ascii="Times New Roman" w:hAnsi="Times New Roman"/>
        </w:rPr>
        <w:t xml:space="preserve"> от 17.05.2022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№6170-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22.06.2022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120000.00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(сто двадцать тысяч)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Бачурина Ирина Юрьевна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Трубенева Галина Сергеевна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