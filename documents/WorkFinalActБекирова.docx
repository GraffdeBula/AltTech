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6511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15.07.2022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Барнаул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19.06.2023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Бекирова Татьяна Михайловна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0104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456653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12.07.2005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25.03.1960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656052, Алтайский край, , г. Барнаул, ул.ул. Заречная д.д. 29 кв.,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Луневой Тамары Алиевны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176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№6511-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15.07.2022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67500.00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(шестьдесят семь тысяч пятьсот рублей)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Бекирова Татьяна Михайловна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Лунева Тамара Алиевна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