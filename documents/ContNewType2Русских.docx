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7396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Кемерово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29.06.2023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Русских Юрий Федорович, паспорт: серия</w:t>
      </w:r>
      <w:r w:rsidR="0026710A">
        <w:rPr>
          <w:rFonts w:ascii="Times New Roman" w:hAnsi="Times New Roman"/>
        </w:rPr>
        <w:t xml:space="preserve"> 3205 номер</w:t>
      </w:r>
      <w:r w:rsidR="0026710A">
        <w:rPr>
          <w:rFonts w:ascii="Times New Roman" w:hAnsi="Times New Roman"/>
        </w:rPr>
        <w:t xml:space="preserve"> 955187, выданный</w:t>
      </w:r>
      <w:r w:rsidR="0026710A">
        <w:rPr>
          <w:rFonts w:ascii="Times New Roman" w:hAnsi="Times New Roman"/>
        </w:rPr>
        <w:t xml:space="preserve"> УПРАВЛЕНИЕМ ВНУТРЕННИХ ДЕЛ ЦЕНТРАЛЬНОГО РАЙОНА ГОРОДА КЕМЕРОВО</w:t>
      </w:r>
      <w:r w:rsidR="0026710A">
        <w:rPr>
          <w:rFonts w:ascii="Times New Roman" w:hAnsi="Times New Roman"/>
        </w:rPr>
        <w:t xml:space="preserve"> 05.09.2005,</w:t>
      </w:r>
      <w:r w:rsidR="0026710A">
        <w:rPr>
          <w:rFonts w:ascii="Times New Roman" w:hAnsi="Times New Roman"/>
        </w:rPr>
        <w:t xml:space="preserve"> 27.03.1959 года рождения, зарегистрированный по адресу:</w:t>
      </w:r>
      <w:r w:rsidR="0026710A">
        <w:rPr>
          <w:rFonts w:ascii="Times New Roman" w:hAnsi="Times New Roman"/>
        </w:rPr>
        <w:t xml:space="preserve"> 650010, Кемеровская область, , Кемерово, ул.Кооперативная д.87 кв.</w:t>
      </w:r>
      <w:r w:rsidR="0026710A">
        <w:rPr>
          <w:rFonts w:ascii="Times New Roman" w:hAnsi="Times New Roman"/>
        </w:rPr>
        <w:t xml:space="preserve"> именуемый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ООО ФПК "АЛЬТЕРНАТИВА"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Щегловой Ольги Владимировны,</w:t>
      </w:r>
      <w:r w:rsidR="0026710A">
        <w:rPr>
          <w:rFonts w:ascii="Times New Roman" w:hAnsi="Times New Roman"/>
        </w:rPr>
        <w:t xml:space="preserve"> действующей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</w:t>
      </w:r>
      <w:r w:rsidR="00CE602F" w:rsidRPr="009803E4">
        <w:rPr>
          <w:rFonts w:ascii="Times New Roman" w:hAnsi="Times New Roman"/>
        </w:rPr>
        <w:t>довереннос</w:t>
      </w:r>
      <w:r w:rsidR="00CE602F">
        <w:rPr>
          <w:rFonts w:ascii="Times New Roman" w:hAnsi="Times New Roman"/>
        </w:rPr>
        <w:t>т</w:t>
      </w:r>
      <w:r w:rsidR="00CE602F" w:rsidRPr="009803E4">
        <w:rPr>
          <w:rFonts w:ascii="Times New Roman" w:hAnsi="Times New Roman"/>
        </w:rPr>
        <w:t xml:space="preserve">и </w:t>
      </w:r>
      <w:r w:rsidR="00CE602F">
        <w:rPr>
          <w:rFonts w:ascii="Times New Roman" w:hAnsi="Times New Roman"/>
        </w:rPr>
        <w:t>172</w:t>
      </w:r>
      <w:r w:rsidR="00CE602F">
        <w:rPr>
          <w:rFonts w:ascii="Times New Roman" w:hAnsi="Times New Roman"/>
        </w:rPr>
        <w:t xml:space="preserve"> от 17.05.2022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99000.00</w:t>
      </w:r>
      <w:r w:rsidR="0026710A">
        <w:rPr>
          <w:rFonts w:ascii="Times New Roman" w:hAnsi="Times New Roman"/>
        </w:rPr>
        <w:t xml:space="preserve"> девяносто девять тысяч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8E7A01" w:rsidRPr="000D7829" w:rsidTr="008133F6">
        <w:tc>
          <w:tcPr>
            <w:tcW w:w="1418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29.06.2023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29.07.2023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29.08.2023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29.09.2023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29.10.2023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29.11.2023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29.12.2023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29.01.2024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29.02.2024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29.03.2024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29.04.2024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29.05.2024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29.06.2024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29.07.2024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29.08.2024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29.09.2024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17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29.10.2024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29.11.2024</w:t>
            </w:r>
          </w:p>
        </w:tc>
      </w:tr>
    </w:tbl>
    <w:p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12 месяцев с момента подписания Договора, то Заказчику предоставляется скидка на услуги Исполнителя в размере -105000 руб. от стоимости услуг Исполнителя, указанной в п. 4.1 настоящего Договора, в этом случае стоимость услуг Исполнителя с учётом скидки составит 204000.00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-99000 руб. от стоимости услуг Исполнителя, указанной в п. 4.1 настоящего Договора, в этом случае стоимость услуг Исполнителя с учётом скидки составит 198000.00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-91000 руб. от стоимости услуг Исполнителя, указанной в п. 4.1 настоящего Договора, в этом случае стоимость услуг Исполнителя с учётом скидки составит 190000.00 руб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Русских Юрий Федорович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ОП Кемерово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650010, Кемеровская область, , Кемерово, ул.Кооперативная д.87 кв.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650003, Кемеровская обл., , Кемерово, ул.пр.Ленинградский д.45 кв.47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650000, г.Кемерово, проспект Ленина, 55, офис 706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3205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955187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420545001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УПРАВЛЕНИЕМ ВНУТРЕННИХ ДЕЛ ЦЕНТРАЛЬНОГО РАЙОНА ГОРОДА КЕМЕРОВО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05.09.2005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27.03.1959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№7396 от</w:t>
      </w:r>
      <w:r w:rsidR="0026710A">
        <w:rPr>
          <w:rFonts w:ascii="Times New Roman" w:hAnsi="Times New Roman"/>
          <w:sz w:val="20"/>
          <w:szCs w:val="20"/>
        </w:rPr>
        <w:t xml:space="preserve"> 29.06.2023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"АО ""Банк Русский Стандарт""", "ПАО ""Совкомбанк""", НАО "ПКБ", ООО "БЮРО СУДЕБНОГО ВЗЫСКАНИЯ", ООО "НЭЙВА", ООО "Феникс", ООО "ЭОС", ООО ЮГОРСКОЕ КОЛЛЕКТОРСКОЕ АГЕНТСТВО, Свеа Экономи Сайпрус Лимитед, Финтраст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"АО ""Банк Русский Стандарт""", "ПАО ""Совкомбанк""", НАО "ПКБ", ООО "БЮРО СУДЕБНОГО ВЗЫСКАНИЯ", ООО "НЭЙВА", ООО "Феникс", ООО "ЭОС", ООО ЮГОРСКОЕ КОЛЛЕКТОРСКОЕ АГЕНТСТВО, Свеа Экономи Сайпрус Лимитед, Финтраст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Русских Юрий Федорович, паспорт: серия</w:t>
      </w:r>
      <w:r w:rsidR="0026710A">
        <w:t xml:space="preserve"> 3205 номер</w:t>
      </w:r>
      <w:r w:rsidR="0026710A">
        <w:t xml:space="preserve"> 955187, выданный</w:t>
      </w:r>
      <w:r w:rsidR="0026710A">
        <w:t xml:space="preserve"> УПРАВЛЕНИЕМ ВНУТРЕННИХ ДЕЛ ЦЕНТРАЛЬНОГО РАЙОНА ГОРОДА КЕМЕРОВО</w:t>
      </w:r>
      <w:r w:rsidR="0026710A">
        <w:t xml:space="preserve"> 05.09.2005,</w:t>
      </w:r>
      <w:r w:rsidR="0026710A">
        <w:t xml:space="preserve"> 27.03.1959 года рождения, зарегистрированный по адресу:</w:t>
      </w:r>
      <w:r w:rsidR="0026710A">
        <w:t xml:space="preserve"> 650010, Кемеровская область, , Кемерово, ул.Кооперативная д.87 кв.</w:t>
      </w:r>
      <w:r w:rsidR="0026710A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№7396 от</w:t>
      </w:r>
      <w:r w:rsidR="0026710A">
        <w:rPr>
          <w:rFonts w:ascii="Times New Roman" w:hAnsi="Times New Roman"/>
          <w:sz w:val="20"/>
          <w:szCs w:val="20"/>
        </w:rPr>
        <w:t xml:space="preserve"> 29.06.2023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Русских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Юрий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Федорович</w:t>
            </w:r>
          </w:p>
        </w:tc>
      </w:tr>
      <w:tr w:rsidR="008F5C4D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3205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955187</w:t>
            </w:r>
          </w:p>
          <w:p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УПРАВЛЕНИЕМ ВНУТРЕННИХ ДЕЛ ЦЕНТРАЛЬНОГО РАЙОНА ГОРОДА КЕМЕРОВО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05.09.2005 г.</w:t>
            </w:r>
          </w:p>
        </w:tc>
      </w:tr>
      <w:tr w:rsidR="008F5C4D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420514677556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053-262-706-37</w:t>
            </w:r>
          </w:p>
        </w:tc>
      </w:tr>
      <w:tr w:rsidR="008F5C4D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27.03.1959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Кемерово</w:t>
            </w:r>
          </w:p>
        </w:tc>
      </w:tr>
      <w:tr w:rsidR="008F5C4D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650010, Кемеровская область, , Кемерово, ул.Кооперативная д.87 кв.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650003, Кемеровская обл., , Кемерово, ул.пр.Ленинградский д.45 кв.47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8F5C4D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Дегтярева (Русских) Маргарита Владимировна</w:t>
            </w: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8F5C4D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8F5C4D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№7396 от</w:t>
      </w:r>
      <w:r w:rsidR="0026710A">
        <w:rPr>
          <w:rFonts w:ascii="Times New Roman" w:hAnsi="Times New Roman"/>
          <w:sz w:val="20"/>
          <w:szCs w:val="20"/>
        </w:rPr>
        <w:t xml:space="preserve"> 29.06.2023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Русских Юрий Федорович,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Русских Юрий Федорович,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№7396 от</w:t>
      </w:r>
      <w:r w:rsidR="0026710A">
        <w:rPr>
          <w:rFonts w:ascii="Times New Roman" w:hAnsi="Times New Roman"/>
          <w:sz w:val="20"/>
          <w:szCs w:val="20"/>
        </w:rPr>
        <w:t xml:space="preserve"> 29.06.2023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№7396 от</w:t>
      </w:r>
      <w:r w:rsidR="0026710A">
        <w:rPr>
          <w:rFonts w:ascii="Times New Roman" w:hAnsi="Times New Roman"/>
          <w:b/>
          <w:sz w:val="20"/>
          <w:szCs w:val="20"/>
        </w:rPr>
        <w:t xml:space="preserve"> 29.06.2023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Русских Юрий Федорович,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5B4" w:rsidRDefault="00B455B4" w:rsidP="002327A6">
      <w:pPr>
        <w:spacing w:after="0" w:line="240" w:lineRule="auto"/>
      </w:pPr>
      <w:r>
        <w:separator/>
      </w:r>
    </w:p>
  </w:endnote>
  <w:end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5B4" w:rsidRDefault="00B455B4" w:rsidP="002327A6">
      <w:pPr>
        <w:spacing w:after="0" w:line="240" w:lineRule="auto"/>
      </w:pPr>
      <w:r>
        <w:separator/>
      </w:r>
    </w:p>
  </w:footnote>
  <w:foot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A47C29">
    <w:pPr>
      <w:pStyle w:val="a4"/>
      <w:jc w:val="center"/>
    </w:pPr>
    <w:fldSimple w:instr="PAGE   \* MERGEFORMAT">
      <w:r w:rsidR="00D00822">
        <w:rPr>
          <w:noProof/>
        </w:rPr>
        <w:t>9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5863</Words>
  <Characters>33423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2022-07-04T09:49:00Z</dcterms:created>
  <dcterms:modified xsi:type="dcterms:W3CDTF">2023-03-24T07:59:00Z</dcterms:modified>
</cp:coreProperties>
</file>