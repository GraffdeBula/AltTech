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DC" w:rsidRDefault="00231CDC" w:rsidP="00231C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0D13C7" w:rsidRPr="00CF4B4E" w:rsidRDefault="000D13C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ДОГОВОР</w:t>
      </w:r>
    </w:p>
    <w:p w:rsidR="000D13C7" w:rsidRPr="00AA550F" w:rsidRDefault="004C2CB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AA550F">
        <w:rPr>
          <w:rFonts w:ascii="Times New Roman" w:hAnsi="Times New Roman"/>
          <w:b/>
        </w:rPr>
        <w:t>об оказании юридических услуг</w:t>
      </w:r>
      <w:r w:rsidR="00AC701E">
        <w:rPr>
          <w:rFonts w:ascii="Times New Roman" w:hAnsi="Times New Roman"/>
          <w:b/>
        </w:rPr>
        <w:t xml:space="preserve"> </w:t>
      </w:r>
      <w:bookmarkStart w:id="0" w:name="ID1"/>
      <w:r w:rsidR="00D23F5D">
        <w:rPr>
          <w:rFonts w:ascii="Times New Roman" w:hAnsi="Times New Roman"/>
          <w:b/>
        </w:rPr>
        <w:t xml:space="preserve">№ </w:t>
      </w:r>
      <w:r w:rsidR="008C47E8">
        <w:rPr>
          <w:rFonts w:ascii="Times New Roman" w:hAnsi="Times New Roman"/>
          <w:b/>
        </w:rPr>
        <w:t>2885</w:t>
      </w:r>
      <w:bookmarkEnd w:id="0"/>
      <w:r w:rsidR="00AC701E">
        <w:rPr>
          <w:rFonts w:ascii="Times New Roman" w:hAnsi="Times New Roman"/>
          <w:b/>
        </w:rPr>
        <w:t>-Р</w:t>
      </w:r>
    </w:p>
    <w:p w:rsidR="004C2CB7" w:rsidRPr="00AA550F" w:rsidRDefault="004C2CB7" w:rsidP="004C2CB7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6B2E1A" w:rsidRDefault="004C2CB7" w:rsidP="00AE612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 xml:space="preserve">г. </w:t>
      </w:r>
      <w:r w:rsidR="008C47E8" w:rsidRPr="006B2E1A">
        <w:rPr>
          <w:rFonts w:ascii="Times New Roman" w:hAnsi="Times New Roman"/>
        </w:rPr>
        <w:t>{</w:t>
      </w:r>
      <w:r w:rsidR="008C47E8">
        <w:rPr>
          <w:rFonts w:ascii="Times New Roman" w:hAnsi="Times New Roman"/>
          <w:lang w:val="en-US"/>
        </w:rPr>
        <w:t>CITY</w:t>
      </w:r>
      <w:r w:rsidR="008C47E8" w:rsidRPr="006B2E1A">
        <w:rPr>
          <w:rFonts w:ascii="Times New Roman" w:hAnsi="Times New Roman"/>
        </w:rPr>
        <w:t>}</w:t>
      </w:r>
      <w:r w:rsidRPr="00AA550F">
        <w:rPr>
          <w:rFonts w:ascii="Times New Roman" w:hAnsi="Times New Roman"/>
        </w:rPr>
        <w:t xml:space="preserve">                                                                    </w:t>
      </w:r>
      <w:r w:rsidR="00A10B21" w:rsidRPr="00AA550F">
        <w:rPr>
          <w:rFonts w:ascii="Times New Roman" w:hAnsi="Times New Roman"/>
        </w:rPr>
        <w:t xml:space="preserve"> </w:t>
      </w:r>
      <w:r w:rsidR="000C4453" w:rsidRPr="00AA550F">
        <w:rPr>
          <w:rFonts w:ascii="Times New Roman" w:hAnsi="Times New Roman"/>
        </w:rPr>
        <w:t xml:space="preserve">                            </w:t>
      </w:r>
      <w:r w:rsidR="004C2617" w:rsidRPr="00AA550F">
        <w:rPr>
          <w:rFonts w:ascii="Times New Roman" w:hAnsi="Times New Roman"/>
        </w:rPr>
        <w:t xml:space="preserve">               </w:t>
      </w:r>
      <w:r w:rsidR="00AE6120" w:rsidRPr="00AA550F">
        <w:rPr>
          <w:rFonts w:ascii="Times New Roman" w:hAnsi="Times New Roman"/>
        </w:rPr>
        <w:t xml:space="preserve">      </w:t>
      </w:r>
      <w:bookmarkStart w:id="1" w:name="ДогДата1"/>
      <w:r w:rsidR="00D23F5D">
        <w:rPr>
          <w:rFonts w:ascii="Times New Roman" w:hAnsi="Times New Roman"/>
        </w:rPr>
        <w:t xml:space="preserve">               </w:t>
      </w:r>
      <w:bookmarkEnd w:id="1"/>
      <w:r w:rsidR="008C47E8" w:rsidRPr="006B2E1A">
        <w:rPr>
          <w:rFonts w:ascii="Times New Roman" w:hAnsi="Times New Roman"/>
        </w:rPr>
        <w:t>23.06.2023</w:t>
      </w:r>
    </w:p>
    <w:p w:rsidR="004C2CB7" w:rsidRPr="00AA550F" w:rsidRDefault="004C2CB7" w:rsidP="00564EE9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AA550F" w:rsidRDefault="00CF4B4E" w:rsidP="009519D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>Граждан</w:t>
      </w:r>
      <w:r w:rsidR="00164195" w:rsidRPr="00AA550F">
        <w:rPr>
          <w:rFonts w:ascii="Times New Roman" w:hAnsi="Times New Roman"/>
        </w:rPr>
        <w:t>ин</w:t>
      </w:r>
      <w:r w:rsidRPr="00AA550F">
        <w:rPr>
          <w:rFonts w:ascii="Times New Roman" w:hAnsi="Times New Roman"/>
        </w:rPr>
        <w:t xml:space="preserve"> </w:t>
      </w:r>
      <w:r w:rsidR="006B2E1A">
        <w:rPr>
          <w:rFonts w:ascii="Times New Roman" w:hAnsi="Times New Roman"/>
        </w:rPr>
        <w:t>Емельянов Владимир Дмитриевич</w:t>
      </w:r>
      <w:r w:rsidR="006B2E1A" w:rsidRPr="005A6CF1">
        <w:rPr>
          <w:rFonts w:ascii="Times New Roman" w:hAnsi="Times New Roman"/>
        </w:rPr>
        <w:t>, паспорт: серия</w:t>
      </w:r>
      <w:r w:rsidR="006B2E1A">
        <w:rPr>
          <w:rFonts w:ascii="Times New Roman" w:hAnsi="Times New Roman"/>
        </w:rPr>
        <w:t xml:space="preserve"> 9802</w:t>
      </w:r>
      <w:r w:rsidR="006B2E1A" w:rsidRPr="005A6CF1">
        <w:rPr>
          <w:rFonts w:ascii="Times New Roman" w:hAnsi="Times New Roman"/>
        </w:rPr>
        <w:t xml:space="preserve"> номер</w:t>
      </w:r>
      <w:r w:rsidR="006B2E1A">
        <w:rPr>
          <w:rFonts w:ascii="Times New Roman" w:hAnsi="Times New Roman"/>
        </w:rPr>
        <w:t xml:space="preserve"> 630350</w:t>
      </w:r>
      <w:r w:rsidR="006B2E1A" w:rsidRPr="005A6CF1">
        <w:rPr>
          <w:rFonts w:ascii="Times New Roman" w:hAnsi="Times New Roman"/>
        </w:rPr>
        <w:t>, выданный</w:t>
      </w:r>
      <w:r w:rsidR="006B2E1A">
        <w:rPr>
          <w:rFonts w:ascii="Times New Roman" w:hAnsi="Times New Roman"/>
        </w:rPr>
        <w:t xml:space="preserve"> ---</w:t>
      </w:r>
      <w:r w:rsidR="006B2E1A">
        <w:rPr>
          <w:rFonts w:ascii="Times New Roman" w:hAnsi="Times New Roman"/>
        </w:rPr>
        <w:t xml:space="preserve"> 30.12.1899</w:t>
      </w:r>
      <w:r w:rsidR="006B2E1A" w:rsidRPr="005A6CF1">
        <w:rPr>
          <w:rFonts w:ascii="Times New Roman" w:hAnsi="Times New Roman"/>
        </w:rPr>
        <w:t>,</w:t>
      </w:r>
      <w:r w:rsidR="006B2E1A">
        <w:rPr>
          <w:rFonts w:ascii="Times New Roman" w:hAnsi="Times New Roman"/>
        </w:rPr>
        <w:t xml:space="preserve"> ..</w:t>
      </w:r>
      <w:r w:rsidR="006B2E1A" w:rsidRPr="005A6CF1">
        <w:rPr>
          <w:rFonts w:ascii="Times New Roman" w:hAnsi="Times New Roman"/>
        </w:rPr>
        <w:t xml:space="preserve"> года рождения, </w:t>
      </w:r>
      <w:r w:rsidR="006B2E1A">
        <w:rPr>
          <w:rFonts w:ascii="Times New Roman" w:hAnsi="Times New Roman"/>
        </w:rPr>
        <w:t>${CLSEX2}</w:t>
      </w:r>
      <w:r w:rsidR="006B2E1A" w:rsidRPr="006B2E1A">
        <w:rPr>
          <w:rFonts w:ascii="Times New Roman" w:hAnsi="Times New Roman"/>
        </w:rPr>
        <w:t xml:space="preserve"> </w:t>
      </w:r>
      <w:r w:rsidR="006B2E1A" w:rsidRPr="005A6CF1">
        <w:rPr>
          <w:rFonts w:ascii="Times New Roman" w:hAnsi="Times New Roman"/>
        </w:rPr>
        <w:t>по адресу:</w:t>
      </w:r>
      <w:r w:rsidR="006B2E1A">
        <w:rPr>
          <w:rFonts w:ascii="Times New Roman" w:hAnsi="Times New Roman"/>
        </w:rPr>
        <w:t xml:space="preserve"> , , , , ул. д. кв.</w:t>
      </w:r>
      <w:r w:rsidR="006B2E1A">
        <w:rPr>
          <w:rFonts w:ascii="Times New Roman" w:hAnsi="Times New Roman"/>
        </w:rPr>
        <w:t xml:space="preserve"> ${CLSEX1}</w:t>
      </w:r>
      <w:r w:rsidR="00564EE9" w:rsidRPr="00AA550F">
        <w:rPr>
          <w:rFonts w:ascii="Times New Roman" w:hAnsi="Times New Roman"/>
        </w:rPr>
        <w:t xml:space="preserve"> в дальнейшем Заказчик, с одной стороны, и  </w:t>
      </w:r>
    </w:p>
    <w:p w:rsidR="00A216CE" w:rsidRPr="00CF4B4E" w:rsidRDefault="006B2E1A" w:rsidP="00A216C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ФПК "АЛЬТЕРНАТИВА"</w:t>
      </w:r>
      <w:r w:rsidR="00AC701E" w:rsidRPr="00A51276">
        <w:rPr>
          <w:rFonts w:ascii="Times New Roman" w:hAnsi="Times New Roman"/>
        </w:rPr>
        <w:t xml:space="preserve">, </w:t>
      </w:r>
      <w:r w:rsidR="00A216CE" w:rsidRPr="00CF4B4E">
        <w:rPr>
          <w:rFonts w:ascii="Times New Roman" w:hAnsi="Times New Roman"/>
        </w:rPr>
        <w:t>именуемое в дальнейшем Исполнитель,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в лице </w:t>
      </w:r>
      <w:r>
        <w:rPr>
          <w:rFonts w:ascii="Times New Roman" w:hAnsi="Times New Roman"/>
        </w:rPr>
        <w:t>Прокопьев Никита Андреевич</w:t>
      </w:r>
      <w:r w:rsidRPr="005A6CF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действующего</w:t>
      </w:r>
      <w:r w:rsidRPr="005A6CF1">
        <w:rPr>
          <w:rFonts w:ascii="Times New Roman" w:hAnsi="Times New Roman"/>
        </w:rPr>
        <w:t xml:space="preserve"> на</w:t>
      </w:r>
      <w:r w:rsidRPr="00622B99">
        <w:rPr>
          <w:rFonts w:ascii="Times New Roman" w:hAnsi="Times New Roman"/>
        </w:rPr>
        <w:t xml:space="preserve"> </w:t>
      </w:r>
      <w:r w:rsidRPr="00CC495A">
        <w:rPr>
          <w:rFonts w:ascii="Times New Roman" w:hAnsi="Times New Roman"/>
        </w:rPr>
        <w:t>основании</w:t>
      </w:r>
      <w:r>
        <w:rPr>
          <w:rFonts w:ascii="Times New Roman" w:hAnsi="Times New Roman"/>
        </w:rPr>
        <w:t xml:space="preserve"> </w:t>
      </w:r>
      <w:r w:rsidRPr="009803E4">
        <w:rPr>
          <w:rFonts w:ascii="Times New Roman" w:hAnsi="Times New Roman"/>
        </w:rPr>
        <w:t>довереннос</w:t>
      </w:r>
      <w:r>
        <w:rPr>
          <w:rFonts w:ascii="Times New Roman" w:hAnsi="Times New Roman"/>
        </w:rPr>
        <w:t>т</w:t>
      </w:r>
      <w:r w:rsidRPr="009803E4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175</w:t>
      </w:r>
      <w:r>
        <w:rPr>
          <w:rFonts w:ascii="Times New Roman" w:hAnsi="Times New Roman"/>
        </w:rPr>
        <w:t xml:space="preserve"> от 17.05.2022</w:t>
      </w:r>
      <w:r w:rsidR="00A216CE" w:rsidRPr="00CF4B4E">
        <w:rPr>
          <w:rFonts w:ascii="Times New Roman" w:hAnsi="Times New Roman"/>
        </w:rPr>
        <w:t>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с другой стороны, </w:t>
      </w:r>
    </w:p>
    <w:p w:rsidR="00C12D7D" w:rsidRPr="00CF4B4E" w:rsidRDefault="00A216CE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заключили настоящий договор (далее – Договор) о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нижеследующем:</w:t>
      </w:r>
    </w:p>
    <w:p w:rsidR="000D13C7" w:rsidRPr="00CF4B4E" w:rsidRDefault="000D13C7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1. ПРЕДМЕТ ДОГОВОРА</w:t>
      </w:r>
    </w:p>
    <w:p w:rsidR="00C12D7D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1.1. Исполнитель обязуется по заданию Заказчика оказать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юридические услуги (далее по тексту – Услуги), указанные в Перечне услуг (Приложени</w:t>
      </w:r>
      <w:r w:rsidR="00C12D7D" w:rsidRPr="00CF4B4E">
        <w:rPr>
          <w:rFonts w:ascii="Times New Roman" w:hAnsi="Times New Roman"/>
        </w:rPr>
        <w:t>е</w:t>
      </w:r>
      <w:r w:rsidRPr="00CF4B4E">
        <w:rPr>
          <w:rFonts w:ascii="Times New Roman" w:hAnsi="Times New Roman"/>
        </w:rPr>
        <w:t xml:space="preserve"> №1), а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Заказчик обязуется </w:t>
      </w:r>
      <w:r w:rsidR="00C12D7D" w:rsidRPr="00CF4B4E">
        <w:rPr>
          <w:rFonts w:ascii="Times New Roman" w:hAnsi="Times New Roman"/>
        </w:rPr>
        <w:t xml:space="preserve">принять и </w:t>
      </w:r>
      <w:r w:rsidRPr="00CF4B4E">
        <w:rPr>
          <w:rFonts w:ascii="Times New Roman" w:hAnsi="Times New Roman"/>
        </w:rPr>
        <w:t>оплатить Услуги. Приложение №1 является неотъемлемой частью Договора.</w:t>
      </w:r>
    </w:p>
    <w:p w:rsidR="000D13C7" w:rsidRPr="00CF4B4E" w:rsidRDefault="00916365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2</w:t>
      </w:r>
      <w:r w:rsidR="000D13C7" w:rsidRPr="00CF4B4E">
        <w:rPr>
          <w:rFonts w:ascii="Times New Roman" w:hAnsi="Times New Roman"/>
          <w:b/>
        </w:rPr>
        <w:t>. ПРАВА И ОБЯЗАННОСТИ СТОРОН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 Заказчик обязуется:</w:t>
      </w:r>
    </w:p>
    <w:p w:rsidR="00916365" w:rsidRPr="00CF4B4E" w:rsidRDefault="0091636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.1.1. </w:t>
      </w:r>
      <w:r w:rsidRPr="00CF4B4E">
        <w:rPr>
          <w:rFonts w:ascii="Times New Roman" w:hAnsi="Times New Roman"/>
        </w:rPr>
        <w:t>Своевременно передавать Исполнителю всю необходимую для оказания Услуг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достоверную информацию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и документацию.</w:t>
      </w:r>
    </w:p>
    <w:p w:rsidR="00916365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.1.2. </w:t>
      </w:r>
      <w:r w:rsidRPr="00CF4B4E">
        <w:rPr>
          <w:rFonts w:ascii="Times New Roman" w:hAnsi="Times New Roman"/>
        </w:rPr>
        <w:t>Не передавать полученную от Исполнителя информацию, связанную с оказанием Услуг по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Договору, третьим лицам и не использовать ее иным образом, способным привести к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нанесению ущерба интересам Исполнителя.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.1.3. </w:t>
      </w:r>
      <w:r w:rsidRPr="00CF4B4E">
        <w:rPr>
          <w:rFonts w:ascii="Times New Roman" w:hAnsi="Times New Roman"/>
        </w:rPr>
        <w:t xml:space="preserve">Не предпринимать </w:t>
      </w:r>
      <w:r w:rsidR="001B4A4A" w:rsidRPr="00CF4B4E">
        <w:rPr>
          <w:rFonts w:ascii="Times New Roman" w:hAnsi="Times New Roman"/>
        </w:rPr>
        <w:t xml:space="preserve">в течение срока действия Договора </w:t>
      </w:r>
      <w:r w:rsidRPr="00CF4B4E">
        <w:rPr>
          <w:rFonts w:ascii="Times New Roman" w:hAnsi="Times New Roman"/>
        </w:rPr>
        <w:t>каких-либо действий (лично или через посредников), связанных с оказанием Услуг, без согласования с Исполнителем.</w:t>
      </w:r>
    </w:p>
    <w:p w:rsidR="000D13C7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.1.4. </w:t>
      </w:r>
      <w:r w:rsidR="001B4A4A" w:rsidRPr="00CF4B4E">
        <w:rPr>
          <w:rFonts w:ascii="Times New Roman" w:hAnsi="Times New Roman"/>
        </w:rPr>
        <w:t xml:space="preserve">Сообщать Исполнителю об изменении обстоятельств, имеющих отношение к предмету настоящего Договора. 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="000C4453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>Принять оказанные Услуги в соответствии с условиями Договора.</w:t>
      </w:r>
    </w:p>
    <w:p w:rsidR="00916365" w:rsidRPr="00CF4B4E" w:rsidRDefault="001B4A4A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6</w:t>
      </w:r>
      <w:r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 xml:space="preserve">Оплачивать Услуги </w:t>
      </w:r>
      <w:r w:rsidRPr="00CF4B4E">
        <w:rPr>
          <w:rFonts w:ascii="Times New Roman" w:hAnsi="Times New Roman"/>
        </w:rPr>
        <w:t xml:space="preserve">Исполнителя </w:t>
      </w:r>
      <w:r w:rsidR="00916365" w:rsidRPr="00CF4B4E">
        <w:rPr>
          <w:rFonts w:ascii="Times New Roman" w:hAnsi="Times New Roman"/>
        </w:rPr>
        <w:t>в размерах и сроки, предусмотренные Договором.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7</w:t>
      </w:r>
      <w:r w:rsidRPr="00CF4B4E">
        <w:rPr>
          <w:rFonts w:ascii="Times New Roman" w:hAnsi="Times New Roman"/>
        </w:rPr>
        <w:t>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:rsidR="001B4A4A" w:rsidRPr="00CF4B4E" w:rsidRDefault="000C4453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2.1.8</w:t>
      </w:r>
      <w:r w:rsidR="001B4A4A" w:rsidRPr="00CF4B4E">
        <w:rPr>
          <w:rFonts w:ascii="Times New Roman" w:hAnsi="Times New Roman"/>
        </w:rPr>
        <w:t xml:space="preserve">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="00564EE9" w:rsidRPr="00CF4B4E">
        <w:rPr>
          <w:rFonts w:ascii="Times New Roman" w:hAnsi="Times New Roman"/>
        </w:rPr>
        <w:t>5</w:t>
      </w:r>
      <w:r w:rsidR="001B4A4A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1B4A4A" w:rsidRPr="00CF4B4E">
        <w:rPr>
          <w:rFonts w:ascii="Times New Roman" w:hAnsi="Times New Roman"/>
        </w:rPr>
        <w:t xml:space="preserve">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 Исполнитель обязуется: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.2.1. Оказывать Услуги качественно и в срок в соответствии с условиями Договора.</w:t>
      </w:r>
    </w:p>
    <w:p w:rsidR="00564EE9" w:rsidRPr="00CF4B4E" w:rsidRDefault="00BB0D7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.2.2. Передать Услуги Заказчику согласно условиям Договора.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.2.3. Изучить представленные Заказчиком документы и проинформировать его о возможных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вариантах решения задания, </w:t>
      </w:r>
      <w:r w:rsidR="00D23F5D">
        <w:rPr>
          <w:rFonts w:ascii="Times New Roman" w:hAnsi="Times New Roman"/>
        </w:rPr>
        <w:t xml:space="preserve">при необходимости по усмотрению Исполнителя </w:t>
      </w:r>
      <w:r w:rsidR="000D13C7" w:rsidRPr="00CF4B4E">
        <w:rPr>
          <w:rFonts w:ascii="Times New Roman" w:hAnsi="Times New Roman"/>
        </w:rPr>
        <w:t>подготовить необходимые документы.</w:t>
      </w:r>
    </w:p>
    <w:p w:rsidR="000D13C7" w:rsidRPr="00CF4B4E" w:rsidRDefault="00BB0D75" w:rsidP="00BB0D7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.2.4. Не передавать и не показывать третьим </w:t>
      </w:r>
      <w:r w:rsidRPr="00CF4B4E">
        <w:rPr>
          <w:rFonts w:ascii="Times New Roman" w:hAnsi="Times New Roman"/>
        </w:rPr>
        <w:t>лицам</w:t>
      </w:r>
      <w:r w:rsidR="000C4453" w:rsidRPr="00CF4B4E">
        <w:rPr>
          <w:rFonts w:ascii="Times New Roman" w:hAnsi="Times New Roman"/>
        </w:rPr>
        <w:t>,</w:t>
      </w:r>
      <w:r w:rsidRPr="00CF4B4E">
        <w:rPr>
          <w:rFonts w:ascii="Times New Roman" w:hAnsi="Times New Roman"/>
        </w:rPr>
        <w:t xml:space="preserve"> находящуюся у Исполнителя </w:t>
      </w:r>
      <w:r w:rsidR="000D13C7" w:rsidRPr="00CF4B4E">
        <w:rPr>
          <w:rFonts w:ascii="Times New Roman" w:hAnsi="Times New Roman"/>
        </w:rPr>
        <w:t>документацию Заказчика.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.2.5. В случае утраты полученных от Заказчика оригиналов документов восстановить их за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свой счёт.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2.2.6. Применять при оказании услуг законные методы и средства.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 Заказчик вправе: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.3.1. Контролировать оказание Услуг, не вмешиваясь в деятельность Исполнителя.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.3.2. Получать от Исполнителя устные </w:t>
      </w:r>
      <w:r w:rsidR="00564EE9" w:rsidRPr="00CF4B4E">
        <w:rPr>
          <w:rFonts w:ascii="Times New Roman" w:hAnsi="Times New Roman"/>
        </w:rPr>
        <w:t>ил</w:t>
      </w:r>
      <w:r w:rsidR="000D13C7" w:rsidRPr="00CF4B4E">
        <w:rPr>
          <w:rFonts w:ascii="Times New Roman" w:hAnsi="Times New Roman"/>
        </w:rPr>
        <w:t>и письменные объяснения, связанные с оказанием Услуг,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не позднее </w:t>
      </w:r>
      <w:r w:rsidR="00D23F5D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D23F5D">
        <w:rPr>
          <w:rFonts w:ascii="Times New Roman" w:hAnsi="Times New Roman"/>
        </w:rPr>
        <w:t>пяти)</w:t>
      </w:r>
      <w:r w:rsidR="000D13C7" w:rsidRPr="00CF4B4E">
        <w:rPr>
          <w:rFonts w:ascii="Times New Roman" w:hAnsi="Times New Roman"/>
        </w:rPr>
        <w:t xml:space="preserve"> рабочих дней с даты предъявл</w:t>
      </w:r>
      <w:r w:rsidR="00D23F5D">
        <w:rPr>
          <w:rFonts w:ascii="Times New Roman" w:hAnsi="Times New Roman"/>
        </w:rPr>
        <w:t>ения соответствующего требования.</w:t>
      </w:r>
      <w:r w:rsidR="000D13C7" w:rsidRPr="00CF4B4E">
        <w:rPr>
          <w:rFonts w:ascii="Times New Roman" w:hAnsi="Times New Roman"/>
        </w:rPr>
        <w:t>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.3.3. Отказаться от исполнения Договора при условии оплаты Исполнителю фактически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осуществленных последним расходов на оказание Услуг.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 Исполнитель вправе: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.4.1. </w:t>
      </w:r>
      <w:r w:rsidR="00A85CF6" w:rsidRPr="00CF4B4E">
        <w:rPr>
          <w:rFonts w:ascii="Times New Roman" w:hAnsi="Times New Roman"/>
        </w:rPr>
        <w:t xml:space="preserve">Исполнитель самостоятельно назначает юриста для выполнения </w:t>
      </w:r>
      <w:r w:rsidRPr="00CF4B4E">
        <w:rPr>
          <w:rFonts w:ascii="Times New Roman" w:hAnsi="Times New Roman"/>
        </w:rPr>
        <w:t xml:space="preserve">задания Заказчика.   </w:t>
      </w:r>
    </w:p>
    <w:p w:rsidR="00D30CF6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 Отказаться от исполнения Договора при условии полного возмещения убытков Заказчику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порядке, предусмотренн</w:t>
      </w:r>
      <w:r w:rsidR="00564EE9" w:rsidRPr="00CF4B4E">
        <w:rPr>
          <w:rFonts w:ascii="Times New Roman" w:hAnsi="Times New Roman"/>
        </w:rPr>
        <w:t>о</w:t>
      </w:r>
      <w:r w:rsidR="000D13C7" w:rsidRPr="00CF4B4E">
        <w:rPr>
          <w:rFonts w:ascii="Times New Roman" w:hAnsi="Times New Roman"/>
        </w:rPr>
        <w:t xml:space="preserve">м </w:t>
      </w:r>
      <w:r w:rsidRPr="00CF4B4E">
        <w:rPr>
          <w:rFonts w:ascii="Times New Roman" w:hAnsi="Times New Roman"/>
        </w:rPr>
        <w:t>п</w:t>
      </w:r>
      <w:r w:rsidR="000D13C7" w:rsidRPr="00CF4B4E">
        <w:rPr>
          <w:rFonts w:ascii="Times New Roman" w:hAnsi="Times New Roman"/>
        </w:rPr>
        <w:t xml:space="preserve">. </w:t>
      </w:r>
      <w:r w:rsidR="000C1257" w:rsidRPr="00CF4B4E">
        <w:rPr>
          <w:rFonts w:ascii="Times New Roman" w:hAnsi="Times New Roman"/>
        </w:rPr>
        <w:t>7</w:t>
      </w:r>
      <w:r w:rsidR="00D23F5D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настоящего </w:t>
      </w:r>
      <w:r w:rsidR="000D13C7" w:rsidRPr="00CF4B4E">
        <w:rPr>
          <w:rFonts w:ascii="Times New Roman" w:hAnsi="Times New Roman"/>
        </w:rPr>
        <w:t>Договора.</w:t>
      </w:r>
    </w:p>
    <w:p w:rsidR="00F41F40" w:rsidRPr="00CF4B4E" w:rsidRDefault="00D30CF6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lastRenderedPageBreak/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4</w:t>
      </w:r>
      <w:r w:rsidR="000D13C7" w:rsidRPr="00CF4B4E">
        <w:rPr>
          <w:rFonts w:ascii="Times New Roman" w:hAnsi="Times New Roman"/>
        </w:rPr>
        <w:t>. Получать от Заказчика любую информацию, необходимую для выполнения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обязательств по Договору. В случае непредставлен</w:t>
      </w:r>
      <w:r w:rsidRPr="00CF4B4E">
        <w:rPr>
          <w:rFonts w:ascii="Times New Roman" w:hAnsi="Times New Roman"/>
        </w:rPr>
        <w:t xml:space="preserve">ия либо неполного или неверного </w:t>
      </w:r>
      <w:r w:rsidR="000D13C7" w:rsidRPr="00CF4B4E">
        <w:rPr>
          <w:rFonts w:ascii="Times New Roman" w:hAnsi="Times New Roman"/>
        </w:rPr>
        <w:t>представления Исполнителем информации Исполнитель имеет право приостановить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исполнение своих обязательств по Договору до представления необходимой информации.</w:t>
      </w:r>
    </w:p>
    <w:p w:rsidR="000D13C7" w:rsidRPr="00CF4B4E" w:rsidRDefault="00D30CF6" w:rsidP="00D30CF6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3.</w:t>
      </w:r>
      <w:r w:rsidR="000D13C7" w:rsidRPr="00CF4B4E">
        <w:rPr>
          <w:rFonts w:ascii="Times New Roman" w:hAnsi="Times New Roman"/>
          <w:b/>
        </w:rPr>
        <w:t xml:space="preserve"> ПОРЯДОК СДАЧИ-ПРИЕМА УСЛУГ</w:t>
      </w:r>
    </w:p>
    <w:p w:rsidR="00A56B00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.1. </w:t>
      </w:r>
      <w:r w:rsidR="00A56B00" w:rsidRPr="00CF4B4E">
        <w:rPr>
          <w:rFonts w:ascii="Times New Roman" w:hAnsi="Times New Roman"/>
        </w:rPr>
        <w:t>Сдача-приемка оказанных услуг производится путем подписания обеими Сторонами Акта сдачи-приемки услуг (далее – Акт).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3.2. </w:t>
      </w:r>
      <w:r w:rsidR="000D13C7" w:rsidRPr="00CF4B4E">
        <w:rPr>
          <w:rFonts w:ascii="Times New Roman" w:hAnsi="Times New Roman"/>
        </w:rPr>
        <w:t xml:space="preserve">В течение </w:t>
      </w:r>
      <w:r w:rsidR="00564EE9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0D13C7" w:rsidRPr="00CF4B4E">
        <w:rPr>
          <w:rFonts w:ascii="Times New Roman" w:hAnsi="Times New Roman"/>
        </w:rPr>
        <w:t>) рабочих дней со дня окончания оказания Услуг Исполнитель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обязан представить Заказчику нарочным или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по выбору Испол</w:t>
      </w:r>
      <w:r w:rsidR="00FD0D4D" w:rsidRPr="00CF4B4E">
        <w:rPr>
          <w:rFonts w:ascii="Times New Roman" w:hAnsi="Times New Roman"/>
        </w:rPr>
        <w:t>нителя Акт – 2 (два) экземпляра.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 В течение </w:t>
      </w:r>
      <w:r w:rsidR="00564EE9"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 xml:space="preserve">) рабочих дней со дня получения </w:t>
      </w:r>
      <w:r w:rsidRPr="00CF4B4E">
        <w:rPr>
          <w:rFonts w:ascii="Times New Roman" w:hAnsi="Times New Roman"/>
        </w:rPr>
        <w:t>Акта</w:t>
      </w:r>
      <w:r w:rsidR="000D13C7" w:rsidRPr="00CF4B4E">
        <w:rPr>
          <w:rFonts w:ascii="Times New Roman" w:hAnsi="Times New Roman"/>
        </w:rPr>
        <w:t xml:space="preserve"> Заказчик обязан либо принять услуги,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указанные в </w:t>
      </w:r>
      <w:r w:rsidRPr="00CF4B4E">
        <w:rPr>
          <w:rFonts w:ascii="Times New Roman" w:hAnsi="Times New Roman"/>
        </w:rPr>
        <w:t>нем</w:t>
      </w:r>
      <w:r w:rsidR="000D13C7" w:rsidRPr="00CF4B4E">
        <w:rPr>
          <w:rFonts w:ascii="Times New Roman" w:hAnsi="Times New Roman"/>
        </w:rPr>
        <w:t xml:space="preserve">, подписав </w:t>
      </w:r>
      <w:r w:rsidRPr="00CF4B4E">
        <w:rPr>
          <w:rFonts w:ascii="Times New Roman" w:hAnsi="Times New Roman"/>
        </w:rPr>
        <w:t>его</w:t>
      </w:r>
      <w:r w:rsidR="000D13C7" w:rsidRPr="00CF4B4E">
        <w:rPr>
          <w:rFonts w:ascii="Times New Roman" w:hAnsi="Times New Roman"/>
        </w:rPr>
        <w:t>, либо направить Исполнителю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возражения к </w:t>
      </w:r>
      <w:r w:rsidRPr="00CF4B4E">
        <w:rPr>
          <w:rFonts w:ascii="Times New Roman" w:hAnsi="Times New Roman"/>
        </w:rPr>
        <w:t xml:space="preserve">данному </w:t>
      </w:r>
      <w:r w:rsidR="000D13C7" w:rsidRPr="00CF4B4E">
        <w:rPr>
          <w:rFonts w:ascii="Times New Roman" w:hAnsi="Times New Roman"/>
        </w:rPr>
        <w:t>Акту.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3.4</w:t>
      </w:r>
      <w:r w:rsidR="000D13C7" w:rsidRPr="00CF4B4E">
        <w:rPr>
          <w:rFonts w:ascii="Times New Roman" w:hAnsi="Times New Roman"/>
        </w:rPr>
        <w:t xml:space="preserve">. Стороны пришли к соглашению, что если в течение </w:t>
      </w:r>
      <w:r w:rsidR="00564EE9" w:rsidRPr="00CF4B4E">
        <w:rPr>
          <w:rFonts w:ascii="Times New Roman" w:hAnsi="Times New Roman"/>
        </w:rPr>
        <w:t>2</w:t>
      </w:r>
      <w:r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>) рабочих дней со дня получения</w:t>
      </w:r>
      <w:r w:rsidRPr="00CF4B4E">
        <w:rPr>
          <w:rFonts w:ascii="Times New Roman" w:hAnsi="Times New Roman"/>
        </w:rPr>
        <w:t xml:space="preserve"> Акта</w:t>
      </w:r>
      <w:r w:rsidR="000D13C7" w:rsidRPr="00CF4B4E">
        <w:rPr>
          <w:rFonts w:ascii="Times New Roman" w:hAnsi="Times New Roman"/>
        </w:rPr>
        <w:t xml:space="preserve"> Заказчик не представил Исполнителю нарочным или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заказным почтовым отправлением по выбору Заказчика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возражения к Акту, то Акт считается подписанным Заказчиком, а Услуги, указанные в Акте –принятыми Заказчиком.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Срок устранения Исполнителем недостатков составляет </w:t>
      </w:r>
      <w:r w:rsidR="0067768A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пять</w:t>
      </w:r>
      <w:r w:rsidR="000D13C7" w:rsidRPr="00CF4B4E">
        <w:rPr>
          <w:rFonts w:ascii="Times New Roman" w:hAnsi="Times New Roman"/>
        </w:rPr>
        <w:t>) рабочих дн</w:t>
      </w:r>
      <w:r w:rsidR="0067768A" w:rsidRPr="00CF4B4E">
        <w:rPr>
          <w:rFonts w:ascii="Times New Roman" w:hAnsi="Times New Roman"/>
        </w:rPr>
        <w:t>ей</w:t>
      </w:r>
      <w:r w:rsidR="000D13C7" w:rsidRPr="00CF4B4E">
        <w:rPr>
          <w:rFonts w:ascii="Times New Roman" w:hAnsi="Times New Roman"/>
        </w:rPr>
        <w:t xml:space="preserve"> со дня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получения Исполнителем письменного мотивированного возражения Заказчика, указанного в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п. </w:t>
      </w:r>
      <w:r w:rsidRPr="00CF4B4E">
        <w:rPr>
          <w:rFonts w:ascii="Times New Roman" w:hAnsi="Times New Roman"/>
        </w:rPr>
        <w:t xml:space="preserve">3.3. </w:t>
      </w:r>
      <w:r w:rsidR="000D13C7" w:rsidRPr="00CF4B4E">
        <w:rPr>
          <w:rFonts w:ascii="Times New Roman" w:hAnsi="Times New Roman"/>
        </w:rPr>
        <w:t>Договора.</w:t>
      </w:r>
    </w:p>
    <w:p w:rsidR="00011850" w:rsidRPr="00CF4B4E" w:rsidRDefault="00011850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6</w:t>
      </w:r>
      <w:r w:rsidR="000D13C7" w:rsidRPr="00CF4B4E">
        <w:rPr>
          <w:rFonts w:ascii="Times New Roman" w:hAnsi="Times New Roman"/>
        </w:rPr>
        <w:t>. Услуги считаются оказанными Исполнителем надлежащим образом в случае подписания</w:t>
      </w:r>
      <w:r w:rsidRPr="00CF4B4E">
        <w:rPr>
          <w:rFonts w:ascii="Times New Roman" w:hAnsi="Times New Roman"/>
        </w:rPr>
        <w:t xml:space="preserve"> обеими </w:t>
      </w:r>
      <w:r w:rsidR="000D13C7" w:rsidRPr="00CF4B4E">
        <w:rPr>
          <w:rFonts w:ascii="Times New Roman" w:hAnsi="Times New Roman"/>
        </w:rPr>
        <w:t>Сторонами Акта.</w:t>
      </w: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4</w:t>
      </w:r>
      <w:r w:rsidR="000D13C7" w:rsidRPr="00CF4B4E">
        <w:rPr>
          <w:rFonts w:ascii="Times New Roman" w:hAnsi="Times New Roman"/>
          <w:b/>
        </w:rPr>
        <w:t>. СТОИМОСТЬ УСЛУГ</w:t>
      </w:r>
      <w:r w:rsidRPr="00CF4B4E">
        <w:rPr>
          <w:rFonts w:ascii="Times New Roman" w:hAnsi="Times New Roman"/>
          <w:b/>
        </w:rPr>
        <w:t xml:space="preserve"> И ПОРЯДОК РАСЧЕТОВ</w:t>
      </w:r>
    </w:p>
    <w:p w:rsidR="000D13C7" w:rsidRPr="000D1B23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>.1. Стоимос</w:t>
      </w:r>
      <w:r w:rsidR="0067768A" w:rsidRPr="000D1B23">
        <w:rPr>
          <w:rFonts w:ascii="Times New Roman" w:hAnsi="Times New Roman"/>
        </w:rPr>
        <w:t xml:space="preserve">ть Услуг по Договору составляет </w:t>
      </w:r>
      <w:r w:rsidR="00817E43">
        <w:rPr>
          <w:rFonts w:ascii="Times New Roman" w:hAnsi="Times New Roman"/>
          <w:sz w:val="20"/>
          <w:szCs w:val="20"/>
        </w:rPr>
        <w:t>3000.00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три тысячи</w:t>
      </w:r>
      <w:r w:rsidR="00817E43" w:rsidRPr="00817E43">
        <w:rPr>
          <w:rFonts w:ascii="Times New Roman" w:hAnsi="Times New Roman"/>
        </w:rPr>
        <w:t>)</w:t>
      </w:r>
      <w:r w:rsidR="000D13C7" w:rsidRPr="000D1B23">
        <w:rPr>
          <w:rFonts w:ascii="Times New Roman" w:hAnsi="Times New Roman"/>
        </w:rPr>
        <w:t xml:space="preserve"> руб</w:t>
      </w:r>
      <w:r w:rsidR="00D23F5D">
        <w:rPr>
          <w:rFonts w:ascii="Times New Roman" w:hAnsi="Times New Roman"/>
        </w:rPr>
        <w:t>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 xml:space="preserve">.2. </w:t>
      </w:r>
      <w:r w:rsidRPr="000D1B23">
        <w:rPr>
          <w:rFonts w:ascii="Times New Roman" w:hAnsi="Times New Roman"/>
        </w:rPr>
        <w:t xml:space="preserve">Оплата Услуг по Договору осуществляется в момент заключения настоящего Договора путем передачи </w:t>
      </w:r>
      <w:r w:rsidR="000D13C7" w:rsidRPr="000D1B23">
        <w:rPr>
          <w:rFonts w:ascii="Times New Roman" w:hAnsi="Times New Roman"/>
        </w:rPr>
        <w:t>Заказчиком наличных денежных средств</w:t>
      </w:r>
      <w:r w:rsidR="002E1113" w:rsidRPr="000D1B23">
        <w:rPr>
          <w:rFonts w:ascii="Times New Roman" w:hAnsi="Times New Roman"/>
        </w:rPr>
        <w:t xml:space="preserve"> </w:t>
      </w:r>
      <w:r w:rsidR="000D13C7" w:rsidRPr="000D1B23">
        <w:rPr>
          <w:rFonts w:ascii="Times New Roman" w:hAnsi="Times New Roman"/>
        </w:rPr>
        <w:t>Исполнителю.</w:t>
      </w:r>
    </w:p>
    <w:p w:rsidR="00011850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5.</w:t>
      </w:r>
      <w:r w:rsidR="000D13C7" w:rsidRPr="00CF4B4E">
        <w:rPr>
          <w:rFonts w:ascii="Times New Roman" w:hAnsi="Times New Roman"/>
          <w:b/>
        </w:rPr>
        <w:t xml:space="preserve"> ОТВЕТСТВЕННОСТЬ СТОРОН</w:t>
      </w:r>
    </w:p>
    <w:p w:rsidR="00267B64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.1. Стороны несут ответственность за неисполнение или ненадлежащее исполнение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обязательств по Договору в соответствии с </w:t>
      </w:r>
      <w:r w:rsidR="00267B64" w:rsidRPr="00CF4B4E">
        <w:rPr>
          <w:rFonts w:ascii="Times New Roman" w:hAnsi="Times New Roman"/>
        </w:rPr>
        <w:t>законодательством Российской Федерации.</w:t>
      </w:r>
    </w:p>
    <w:p w:rsidR="000D13C7" w:rsidRPr="00CF4B4E" w:rsidRDefault="00267B64" w:rsidP="0067768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.2. В случае неисполнения (ненадлежащего испол</w:t>
      </w:r>
      <w:r w:rsidRPr="00CF4B4E">
        <w:rPr>
          <w:rFonts w:ascii="Times New Roman" w:hAnsi="Times New Roman"/>
        </w:rPr>
        <w:t xml:space="preserve">нения) Заказчиком обязанностей, </w:t>
      </w:r>
      <w:r w:rsidR="000D13C7" w:rsidRPr="00CF4B4E">
        <w:rPr>
          <w:rFonts w:ascii="Times New Roman" w:hAnsi="Times New Roman"/>
        </w:rPr>
        <w:t xml:space="preserve">предусмотренных п. </w:t>
      </w: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Pr="00CF4B4E">
        <w:rPr>
          <w:rFonts w:ascii="Times New Roman" w:hAnsi="Times New Roman"/>
        </w:rPr>
        <w:t>1.</w:t>
      </w:r>
      <w:r w:rsidR="000D13C7" w:rsidRPr="00CF4B4E">
        <w:rPr>
          <w:rFonts w:ascii="Times New Roman" w:hAnsi="Times New Roman"/>
        </w:rPr>
        <w:t xml:space="preserve"> Договора, Заказчик выплачивает Исполнителю штраф в размере</w:t>
      </w:r>
      <w:r w:rsidR="0067768A" w:rsidRPr="00CF4B4E">
        <w:rPr>
          <w:rFonts w:ascii="Times New Roman" w:hAnsi="Times New Roman"/>
        </w:rPr>
        <w:t xml:space="preserve"> 2000</w:t>
      </w:r>
      <w:r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дв</w:t>
      </w:r>
      <w:r w:rsidR="009519D3" w:rsidRPr="00CF4B4E">
        <w:rPr>
          <w:rFonts w:ascii="Times New Roman" w:hAnsi="Times New Roman"/>
        </w:rPr>
        <w:t>е</w:t>
      </w:r>
      <w:r w:rsidR="0067768A" w:rsidRPr="00CF4B4E">
        <w:rPr>
          <w:rFonts w:ascii="Times New Roman" w:hAnsi="Times New Roman"/>
        </w:rPr>
        <w:t xml:space="preserve"> тысяч</w:t>
      </w:r>
      <w:r w:rsidR="009519D3" w:rsidRPr="00CF4B4E">
        <w:rPr>
          <w:rFonts w:ascii="Times New Roman" w:hAnsi="Times New Roman"/>
        </w:rPr>
        <w:t>и</w:t>
      </w:r>
      <w:r w:rsidRPr="00CF4B4E">
        <w:rPr>
          <w:rFonts w:ascii="Times New Roman" w:hAnsi="Times New Roman"/>
        </w:rPr>
        <w:t>)</w:t>
      </w:r>
      <w:r w:rsidR="000D13C7" w:rsidRPr="00CF4B4E">
        <w:rPr>
          <w:rFonts w:ascii="Times New Roman" w:hAnsi="Times New Roman"/>
        </w:rPr>
        <w:t xml:space="preserve"> руб</w:t>
      </w:r>
      <w:r w:rsidRPr="00CF4B4E">
        <w:rPr>
          <w:rFonts w:ascii="Times New Roman" w:hAnsi="Times New Roman"/>
        </w:rPr>
        <w:t>лей 00 копеек</w:t>
      </w:r>
      <w:r w:rsidR="000D13C7" w:rsidRPr="00CF4B4E">
        <w:rPr>
          <w:rFonts w:ascii="Times New Roman" w:hAnsi="Times New Roman"/>
        </w:rPr>
        <w:t xml:space="preserve"> за каждый такой случай.</w:t>
      </w:r>
    </w:p>
    <w:p w:rsidR="001A7EA4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5.</w:t>
      </w:r>
      <w:r w:rsidR="00267B64" w:rsidRPr="00CF4B4E">
        <w:rPr>
          <w:rFonts w:ascii="Times New Roman" w:hAnsi="Times New Roman"/>
        </w:rPr>
        <w:t>3.</w:t>
      </w:r>
      <w:r w:rsidRPr="00CF4B4E">
        <w:rPr>
          <w:rFonts w:ascii="Times New Roman" w:hAnsi="Times New Roman"/>
        </w:rPr>
        <w:t xml:space="preserve"> Исполнитель несет ответственность за сохранность полученных от Заказчика оригиналов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документов и в случае утраты обязуется восстановить их за свой счёт.</w:t>
      </w:r>
    </w:p>
    <w:p w:rsidR="001A7EA4" w:rsidRPr="00CF4B4E" w:rsidRDefault="001A7EA4" w:rsidP="001A7EA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6. КОНФИДЕНЦИАЛЬНОСТЬ</w:t>
      </w:r>
    </w:p>
    <w:p w:rsidR="001A7EA4" w:rsidRPr="00CF4B4E" w:rsidRDefault="001A7EA4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:rsidR="00241F6F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:rsidR="001A7EA4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6.3</w:t>
      </w:r>
      <w:r w:rsidR="001A7EA4" w:rsidRPr="00CF4B4E">
        <w:rPr>
          <w:rFonts w:ascii="Times New Roman" w:hAnsi="Times New Roman"/>
        </w:rPr>
        <w:t xml:space="preserve">. Заказчик возлагает на себя обязанность обеспечивать конфиденциальность информации, </w:t>
      </w:r>
      <w:r w:rsidRPr="00CF4B4E">
        <w:rPr>
          <w:rFonts w:ascii="Times New Roman" w:hAnsi="Times New Roman"/>
        </w:rPr>
        <w:t>в том числе информации юридического характера, предоставляемой ему Исполнителем.</w:t>
      </w:r>
    </w:p>
    <w:p w:rsidR="00267B64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:rsidR="000D13C7" w:rsidRPr="00CF4B4E" w:rsidRDefault="00241F6F" w:rsidP="00267B6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7</w:t>
      </w:r>
      <w:r w:rsidR="000D13C7" w:rsidRPr="00CF4B4E">
        <w:rPr>
          <w:rFonts w:ascii="Times New Roman" w:hAnsi="Times New Roman"/>
          <w:b/>
        </w:rPr>
        <w:t xml:space="preserve">. ПОРЯДОК </w:t>
      </w:r>
      <w:r w:rsidR="00245DFE" w:rsidRPr="00CF4B4E">
        <w:rPr>
          <w:rFonts w:ascii="Times New Roman" w:hAnsi="Times New Roman"/>
          <w:b/>
        </w:rPr>
        <w:t xml:space="preserve">ИЗМЕНЕНИЯ И </w:t>
      </w:r>
      <w:r w:rsidR="000D13C7" w:rsidRPr="00CF4B4E">
        <w:rPr>
          <w:rFonts w:ascii="Times New Roman" w:hAnsi="Times New Roman"/>
          <w:b/>
        </w:rPr>
        <w:t>РАСТОРЖЕНИЯ ДОГОВОРА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0D13C7" w:rsidRPr="00CF4B4E">
        <w:rPr>
          <w:rFonts w:ascii="Times New Roman" w:hAnsi="Times New Roman"/>
        </w:rPr>
        <w:t xml:space="preserve">.1. </w:t>
      </w:r>
      <w:r w:rsidR="00245DFE" w:rsidRPr="00CF4B4E">
        <w:rPr>
          <w:rFonts w:ascii="Times New Roman" w:hAnsi="Times New Roman"/>
        </w:rPr>
        <w:t>Изменение условий настоящего Договора и его досрочное расторжение допускается только по соглашению Сторон.</w:t>
      </w:r>
    </w:p>
    <w:p w:rsidR="00245DFE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 xml:space="preserve">.2. Все изменения и дополнения к настоящему Договору будут действительны лишь при условии, если они совершены в письменной форме и подписаны </w:t>
      </w:r>
      <w:r w:rsidR="0067768A" w:rsidRPr="00CF4B4E">
        <w:rPr>
          <w:rFonts w:ascii="Times New Roman" w:hAnsi="Times New Roman"/>
        </w:rPr>
        <w:t xml:space="preserve">сторонами либо </w:t>
      </w:r>
      <w:r w:rsidR="00245DFE" w:rsidRPr="00CF4B4E">
        <w:rPr>
          <w:rFonts w:ascii="Times New Roman" w:hAnsi="Times New Roman"/>
        </w:rPr>
        <w:t xml:space="preserve">уполномоченными на то представителями обеих Сторон. </w:t>
      </w:r>
    </w:p>
    <w:p w:rsidR="00C12D7D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>.3</w:t>
      </w:r>
      <w:r w:rsidR="00D2049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 xml:space="preserve"> Все приложения и дополнения к настоящему Договору, подписанные обеими Сторонами, являются его неотъемлемой частью.   </w:t>
      </w:r>
    </w:p>
    <w:p w:rsidR="005E0428" w:rsidRPr="00CF4B4E" w:rsidRDefault="005E0428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 w:rsidRPr="005E0428">
        <w:t xml:space="preserve"> </w:t>
      </w:r>
      <w:r w:rsidRPr="005E0428">
        <w:rPr>
          <w:rFonts w:ascii="Times New Roman" w:hAnsi="Times New Roman"/>
        </w:rPr>
        <w:t xml:space="preserve">По исполнении </w:t>
      </w:r>
      <w:r>
        <w:rPr>
          <w:rFonts w:ascii="Times New Roman" w:hAnsi="Times New Roman"/>
        </w:rPr>
        <w:t>договора</w:t>
      </w:r>
      <w:r w:rsidRPr="005E0428">
        <w:rPr>
          <w:rFonts w:ascii="Times New Roman" w:hAnsi="Times New Roman"/>
        </w:rPr>
        <w:t xml:space="preserve"> или при прекращении настоящего Договора до его исполнения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возвращает </w:t>
      </w:r>
      <w:r>
        <w:rPr>
          <w:rFonts w:ascii="Times New Roman" w:hAnsi="Times New Roman"/>
        </w:rPr>
        <w:t>Заказчику</w:t>
      </w:r>
      <w:r w:rsidRPr="005E0428">
        <w:rPr>
          <w:rFonts w:ascii="Times New Roman" w:hAnsi="Times New Roman"/>
        </w:rPr>
        <w:t xml:space="preserve"> по его требованию доверенность, срок действия которой не истек и  подлинники переданных документов. В случае, если </w:t>
      </w:r>
      <w:r>
        <w:rPr>
          <w:rFonts w:ascii="Times New Roman" w:hAnsi="Times New Roman"/>
        </w:rPr>
        <w:t>Заказчик</w:t>
      </w:r>
      <w:r w:rsidRPr="005E0428">
        <w:rPr>
          <w:rFonts w:ascii="Times New Roman" w:hAnsi="Times New Roman"/>
        </w:rPr>
        <w:t xml:space="preserve">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</w:t>
      </w:r>
      <w:r w:rsidRPr="005E0428">
        <w:rPr>
          <w:rFonts w:ascii="Times New Roman" w:hAnsi="Times New Roman"/>
        </w:rPr>
        <w:t xml:space="preserve"> уведомления о необходимости забрать подлинники документов не заберет их,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вправе уничтожить их путем измельчения до размеров, исключающих прочтение текста.</w:t>
      </w:r>
    </w:p>
    <w:p w:rsidR="00C12D7D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8</w:t>
      </w:r>
      <w:r w:rsidR="00C12D7D" w:rsidRPr="00CF4B4E">
        <w:rPr>
          <w:rFonts w:ascii="Times New Roman" w:hAnsi="Times New Roman"/>
          <w:b/>
        </w:rPr>
        <w:t>. СРОК ДЕЙСТВИЯ ДОГОВОРА</w:t>
      </w:r>
    </w:p>
    <w:p w:rsidR="0067768A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8</w:t>
      </w:r>
      <w:r w:rsidR="00C12D7D" w:rsidRPr="00CF4B4E">
        <w:rPr>
          <w:rFonts w:ascii="Times New Roman" w:hAnsi="Times New Roman"/>
        </w:rPr>
        <w:t xml:space="preserve">.1. Договор вступает в силу с </w:t>
      </w:r>
      <w:r w:rsidR="00245DFE" w:rsidRPr="00CF4B4E">
        <w:rPr>
          <w:rFonts w:ascii="Times New Roman" w:hAnsi="Times New Roman"/>
        </w:rPr>
        <w:t xml:space="preserve">момента подписания его Сторонами </w:t>
      </w:r>
      <w:r w:rsidR="00C12D7D" w:rsidRPr="00CF4B4E">
        <w:rPr>
          <w:rFonts w:ascii="Times New Roman" w:hAnsi="Times New Roman"/>
        </w:rPr>
        <w:t>и действует до полного</w:t>
      </w:r>
      <w:r w:rsidR="00245DFE" w:rsidRPr="00CF4B4E">
        <w:rPr>
          <w:rFonts w:ascii="Times New Roman" w:hAnsi="Times New Roman"/>
        </w:rPr>
        <w:t xml:space="preserve"> исполнения Сторонами своих обязательств по нему.</w:t>
      </w:r>
    </w:p>
    <w:p w:rsidR="000D13C7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9</w:t>
      </w:r>
      <w:r w:rsidR="000D13C7" w:rsidRPr="00CF4B4E">
        <w:rPr>
          <w:rFonts w:ascii="Times New Roman" w:hAnsi="Times New Roman"/>
          <w:b/>
        </w:rPr>
        <w:t>. РАЗРЕШЕНИЕ СПОРОВ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.1.Претензионный порядок досудебного урегулирования споров из Договора является для Сторон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обязательным.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.2.Претензионные письма направляются Сторонами нарочным либо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с уведомлением о вручении последнего адресату по местонахождению Сторон,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указанным в п. 1</w:t>
      </w:r>
      <w:r w:rsidRPr="00CF4B4E">
        <w:rPr>
          <w:rFonts w:ascii="Times New Roman" w:hAnsi="Times New Roman"/>
        </w:rPr>
        <w:t>1</w:t>
      </w:r>
      <w:r w:rsidR="000D13C7" w:rsidRPr="00CF4B4E">
        <w:rPr>
          <w:rFonts w:ascii="Times New Roman" w:hAnsi="Times New Roman"/>
        </w:rPr>
        <w:t xml:space="preserve"> Договора.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.Срок рассмотрения претензионного письма составляет </w:t>
      </w:r>
      <w:r w:rsidR="0067768A" w:rsidRPr="00CF4B4E">
        <w:rPr>
          <w:rFonts w:ascii="Times New Roman" w:hAnsi="Times New Roman"/>
        </w:rPr>
        <w:t>5</w:t>
      </w:r>
      <w:r w:rsidR="00245DFE" w:rsidRPr="00CF4B4E">
        <w:rPr>
          <w:rFonts w:ascii="Times New Roman" w:hAnsi="Times New Roman"/>
        </w:rPr>
        <w:t>(</w:t>
      </w:r>
      <w:r w:rsidR="0067768A" w:rsidRPr="00CF4B4E">
        <w:rPr>
          <w:rFonts w:ascii="Times New Roman" w:hAnsi="Times New Roman"/>
        </w:rPr>
        <w:t>пять</w:t>
      </w:r>
      <w:r w:rsidR="00245DFE" w:rsidRPr="00CF4B4E">
        <w:rPr>
          <w:rFonts w:ascii="Times New Roman" w:hAnsi="Times New Roman"/>
        </w:rPr>
        <w:t xml:space="preserve">) </w:t>
      </w:r>
      <w:r w:rsidR="000D13C7" w:rsidRPr="00CF4B4E">
        <w:rPr>
          <w:rFonts w:ascii="Times New Roman" w:hAnsi="Times New Roman"/>
        </w:rPr>
        <w:t>рабочих дней со дня получения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последнего адресатом.</w:t>
      </w:r>
    </w:p>
    <w:p w:rsidR="002F718D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9.4. </w:t>
      </w:r>
      <w:r w:rsidR="000D13C7" w:rsidRPr="00CF4B4E">
        <w:rPr>
          <w:rFonts w:ascii="Times New Roman" w:hAnsi="Times New Roman"/>
        </w:rPr>
        <w:t xml:space="preserve">Споры из Договора разрешаются в судебном порядке в соответствии с </w:t>
      </w:r>
      <w:r w:rsidR="002F718D" w:rsidRPr="00CF4B4E">
        <w:rPr>
          <w:rFonts w:ascii="Times New Roman" w:hAnsi="Times New Roman"/>
        </w:rPr>
        <w:t xml:space="preserve">действующим </w:t>
      </w:r>
      <w:r w:rsidR="000D13C7" w:rsidRPr="00CF4B4E">
        <w:rPr>
          <w:rFonts w:ascii="Times New Roman" w:hAnsi="Times New Roman"/>
        </w:rPr>
        <w:t>законодательством</w:t>
      </w:r>
      <w:r w:rsidR="002F718D" w:rsidRPr="00CF4B4E">
        <w:rPr>
          <w:rFonts w:ascii="Times New Roman" w:hAnsi="Times New Roman"/>
        </w:rPr>
        <w:t xml:space="preserve"> Российской Федерации</w:t>
      </w:r>
      <w:r w:rsidR="00AE6120" w:rsidRPr="00CF4B4E">
        <w:rPr>
          <w:rFonts w:ascii="Times New Roman" w:hAnsi="Times New Roman"/>
        </w:rPr>
        <w:t>.</w:t>
      </w:r>
    </w:p>
    <w:p w:rsidR="000D13C7" w:rsidRPr="00CF4B4E" w:rsidRDefault="00241F6F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10</w:t>
      </w:r>
      <w:r w:rsidR="000D13C7" w:rsidRPr="00CF4B4E">
        <w:rPr>
          <w:rFonts w:ascii="Times New Roman" w:hAnsi="Times New Roman"/>
          <w:b/>
        </w:rPr>
        <w:t>. ПРОЧИЕ УСЛОВИЯ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.1.Стороны не имеют никаких сопутствующих устных договоренностей. Содержание текста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полностью соответствует действительному волеизъявлению Сторон.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.2.Стороны признают, что если какое-либо из положений Договора становится недействительным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течение срока его действия вследствие изменения законодательства, остальные положения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обязательны для Сторон в течение срока действия Договора.</w:t>
      </w:r>
    </w:p>
    <w:p w:rsidR="002F718D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</w:t>
      </w:r>
      <w:r w:rsidR="002F718D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.Договор составлен в 2 (двух) </w:t>
      </w:r>
      <w:r w:rsidR="002F718D" w:rsidRPr="00CF4B4E">
        <w:rPr>
          <w:rFonts w:ascii="Times New Roman" w:hAnsi="Times New Roman"/>
        </w:rPr>
        <w:t>э</w:t>
      </w:r>
      <w:r w:rsidR="000D13C7" w:rsidRPr="00CF4B4E">
        <w:rPr>
          <w:rFonts w:ascii="Times New Roman" w:hAnsi="Times New Roman"/>
        </w:rPr>
        <w:t>кземплярах</w:t>
      </w:r>
      <w:r w:rsidR="002F718D" w:rsidRPr="00CF4B4E">
        <w:rPr>
          <w:rFonts w:ascii="Times New Roman" w:hAnsi="Times New Roman"/>
        </w:rPr>
        <w:t>, имеющих одинаковую юридическую силу,</w:t>
      </w:r>
      <w:r w:rsidR="000D13C7" w:rsidRPr="00CF4B4E">
        <w:rPr>
          <w:rFonts w:ascii="Times New Roman" w:hAnsi="Times New Roman"/>
        </w:rPr>
        <w:t xml:space="preserve"> на русском языке</w:t>
      </w:r>
      <w:r w:rsidR="002F718D" w:rsidRPr="00CF4B4E">
        <w:rPr>
          <w:rFonts w:ascii="Times New Roman" w:hAnsi="Times New Roman"/>
        </w:rPr>
        <w:t>,</w:t>
      </w:r>
      <w:r w:rsidR="000D13C7" w:rsidRPr="00CF4B4E">
        <w:rPr>
          <w:rFonts w:ascii="Times New Roman" w:hAnsi="Times New Roman"/>
        </w:rPr>
        <w:t xml:space="preserve"> по одному для каждой из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Сторон.</w:t>
      </w:r>
    </w:p>
    <w:p w:rsidR="000D13C7" w:rsidRPr="000D1B23" w:rsidRDefault="000D13C7" w:rsidP="000D1B2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1</w:t>
      </w:r>
      <w:r w:rsidR="00241F6F" w:rsidRPr="000D1B23">
        <w:rPr>
          <w:rFonts w:ascii="Times New Roman" w:hAnsi="Times New Roman"/>
        </w:rPr>
        <w:t>1</w:t>
      </w:r>
      <w:r w:rsidRPr="000D1B23">
        <w:rPr>
          <w:rFonts w:ascii="Times New Roman" w:hAnsi="Times New Roman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AC701E" w:rsidRPr="00A51276" w:rsidTr="008C59DD">
        <w:tc>
          <w:tcPr>
            <w:tcW w:w="4672" w:type="dxa"/>
          </w:tcPr>
          <w:p w:rsidR="00AC701E" w:rsidRPr="00817E43" w:rsidRDefault="001B2D81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="00AC701E" w:rsidRPr="00817E43">
              <w:rPr>
                <w:rFonts w:ascii="Times New Roman" w:hAnsi="Times New Roman"/>
                <w:b/>
              </w:rPr>
              <w:t>:</w:t>
            </w:r>
          </w:p>
          <w:p w:rsidR="00AC701E" w:rsidRPr="00817E43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Емельянов Владимир Дмитриевич</w:t>
            </w:r>
          </w:p>
        </w:tc>
        <w:tc>
          <w:tcPr>
            <w:tcW w:w="4672" w:type="dxa"/>
          </w:tcPr>
          <w:p w:rsidR="00AC701E" w:rsidRPr="00817E43" w:rsidRDefault="001B2D81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="00AC701E" w:rsidRPr="00817E43">
              <w:rPr>
                <w:rFonts w:ascii="Times New Roman" w:hAnsi="Times New Roman"/>
                <w:b/>
              </w:rPr>
              <w:t xml:space="preserve">: </w:t>
            </w:r>
          </w:p>
          <w:p w:rsidR="00817E43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ООО ФПК "АЛЬТЕРНАТИВА"</w:t>
            </w:r>
          </w:p>
          <w:p w:rsidR="00AC701E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ОП Томск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регистрации: , , , , ул. д. кв.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 xml:space="preserve">Юридический адрес: 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проживания: , , , , ул. д. кв.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Почтовый адрес: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634050, г. Томск, пр. Ленина 85 "а" офис 203, офис 202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Паспорт: серия 9802 номер 630350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ИНН/КПП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5404494918 / 701745001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Выдан ---</w:t>
            </w:r>
            <w:r w:rsidRPr="00817E43">
              <w:rPr>
                <w:rFonts w:ascii="Times New Roman" w:hAnsi="Times New Roman"/>
              </w:rPr>
              <w:t xml:space="preserve"> 30.12.1899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ОГРН 1135476152503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 xml:space="preserve">.. </w:t>
            </w:r>
            <w:r w:rsidRPr="00817E43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Банк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Контакты для связи: ---</w:t>
            </w: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F718D" w:rsidRDefault="002F718D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AC701E" w:rsidRPr="00A51276" w:rsidRDefault="001B2D81" w:rsidP="00AC701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</w:t>
      </w:r>
      <w:r w:rsidR="00AC701E" w:rsidRPr="00A51276">
        <w:rPr>
          <w:rFonts w:ascii="Times New Roman" w:hAnsi="Times New Roman"/>
          <w:b/>
        </w:rPr>
        <w:t>:</w:t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Исполнитель</w:t>
      </w:r>
      <w:r w:rsidR="00AC701E" w:rsidRPr="00A51276">
        <w:rPr>
          <w:rFonts w:ascii="Times New Roman" w:hAnsi="Times New Roman"/>
          <w:b/>
        </w:rPr>
        <w:t>: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_____________/____________________/                __________</w:t>
      </w:r>
      <w:r w:rsidRPr="00817E43">
        <w:rPr>
          <w:rFonts w:ascii="Times New Roman" w:hAnsi="Times New Roman"/>
        </w:rPr>
        <w:t>/</w:t>
      </w:r>
      <w:r w:rsidR="00817E43" w:rsidRPr="00817E43">
        <w:rPr>
          <w:rFonts w:ascii="Times New Roman" w:hAnsi="Times New Roman"/>
          <w:lang w:val="en-US"/>
        </w:rPr>
        <w:t>Прокопьева Никиты Андреевича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подпись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     ФИО 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подпись</w:t>
      </w:r>
      <w:r w:rsidRPr="00A51276">
        <w:rPr>
          <w:rFonts w:ascii="Times New Roman" w:hAnsi="Times New Roman"/>
        </w:rPr>
        <w:tab/>
        <w:t xml:space="preserve">         ФИО</w:t>
      </w:r>
    </w:p>
    <w:p w:rsidR="000D1B23" w:rsidRPr="00CF4B4E" w:rsidRDefault="000D1B23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 w:rsidRPr="00164195">
        <w:rPr>
          <w:rFonts w:ascii="Times New Roman" w:hAnsi="Times New Roman"/>
        </w:rPr>
        <w:t xml:space="preserve">            </w:t>
      </w: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8286D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23F5D" w:rsidRDefault="00D23F5D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>Приложение №1</w:t>
      </w:r>
    </w:p>
    <w:p w:rsidR="002327A6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к </w:t>
      </w:r>
      <w:r w:rsidR="002327A6" w:rsidRPr="002B3D78">
        <w:rPr>
          <w:rFonts w:ascii="Times New Roman" w:hAnsi="Times New Roman"/>
          <w:sz w:val="20"/>
          <w:szCs w:val="20"/>
        </w:rPr>
        <w:t>Д</w:t>
      </w:r>
      <w:r w:rsidRPr="002B3D78">
        <w:rPr>
          <w:rFonts w:ascii="Times New Roman" w:hAnsi="Times New Roman"/>
          <w:sz w:val="20"/>
          <w:szCs w:val="20"/>
        </w:rPr>
        <w:t>оговору</w:t>
      </w:r>
      <w:r w:rsidR="002327A6" w:rsidRPr="002B3D78">
        <w:rPr>
          <w:rFonts w:ascii="Times New Roman" w:hAnsi="Times New Roman"/>
          <w:sz w:val="20"/>
          <w:szCs w:val="20"/>
        </w:rPr>
        <w:t xml:space="preserve"> об</w:t>
      </w:r>
      <w:r w:rsidRPr="002B3D78">
        <w:rPr>
          <w:rFonts w:ascii="Times New Roman" w:hAnsi="Times New Roman"/>
          <w:sz w:val="20"/>
          <w:szCs w:val="20"/>
        </w:rPr>
        <w:t xml:space="preserve"> оказани</w:t>
      </w:r>
      <w:r w:rsidR="002327A6" w:rsidRPr="002B3D78">
        <w:rPr>
          <w:rFonts w:ascii="Times New Roman" w:hAnsi="Times New Roman"/>
          <w:sz w:val="20"/>
          <w:szCs w:val="20"/>
        </w:rPr>
        <w:t>и</w:t>
      </w:r>
      <w:r w:rsidRPr="002B3D78">
        <w:rPr>
          <w:rFonts w:ascii="Times New Roman" w:hAnsi="Times New Roman"/>
          <w:sz w:val="20"/>
          <w:szCs w:val="20"/>
        </w:rPr>
        <w:t xml:space="preserve"> юридических</w:t>
      </w:r>
      <w:r w:rsidR="002E1113" w:rsidRPr="002B3D78">
        <w:rPr>
          <w:rFonts w:ascii="Times New Roman" w:hAnsi="Times New Roman"/>
          <w:sz w:val="20"/>
          <w:szCs w:val="20"/>
        </w:rPr>
        <w:t xml:space="preserve"> </w:t>
      </w:r>
      <w:r w:rsidRPr="002B3D78">
        <w:rPr>
          <w:rFonts w:ascii="Times New Roman" w:hAnsi="Times New Roman"/>
          <w:sz w:val="20"/>
          <w:szCs w:val="20"/>
        </w:rPr>
        <w:t xml:space="preserve">услуг </w:t>
      </w:r>
      <w:r w:rsidR="00164195" w:rsidRPr="002B3D78">
        <w:rPr>
          <w:rFonts w:ascii="Times New Roman" w:hAnsi="Times New Roman"/>
          <w:sz w:val="20"/>
          <w:szCs w:val="20"/>
        </w:rPr>
        <w:t xml:space="preserve">№ </w:t>
      </w:r>
      <w:r w:rsidR="008C47E8">
        <w:rPr>
          <w:rFonts w:ascii="Times New Roman" w:hAnsi="Times New Roman"/>
          <w:sz w:val="20"/>
          <w:szCs w:val="20"/>
        </w:rPr>
        <w:t>2885</w:t>
      </w:r>
      <w:r w:rsidR="00AC701E">
        <w:rPr>
          <w:rFonts w:ascii="Times New Roman" w:hAnsi="Times New Roman"/>
          <w:sz w:val="20"/>
          <w:szCs w:val="20"/>
        </w:rPr>
        <w:t>-Р</w:t>
      </w: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от </w:t>
      </w:r>
      <w:r w:rsidR="008C47E8">
        <w:rPr>
          <w:rFonts w:ascii="Times New Roman" w:hAnsi="Times New Roman"/>
          <w:sz w:val="20"/>
          <w:szCs w:val="20"/>
          <w:lang w:val="en-US"/>
        </w:rPr>
        <w:t>23.06.2023</w:t>
      </w:r>
      <w:r w:rsidR="000D1B23" w:rsidRPr="002B3D78">
        <w:rPr>
          <w:rFonts w:ascii="Times New Roman" w:hAnsi="Times New Roman"/>
          <w:sz w:val="20"/>
          <w:szCs w:val="20"/>
        </w:rPr>
        <w:t xml:space="preserve"> г.</w:t>
      </w:r>
    </w:p>
    <w:p w:rsidR="002327A6" w:rsidRPr="002B3D78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ED293F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ПЕРЕЧЕНЬ УСЛУГ</w:t>
      </w: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7230"/>
        <w:gridCol w:w="1552"/>
      </w:tblGrid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Стоимость услуги</w:t>
            </w:r>
            <w:r w:rsidR="00D115E6" w:rsidRPr="00CF4B4E">
              <w:rPr>
                <w:rFonts w:ascii="Times New Roman" w:hAnsi="Times New Roman"/>
              </w:rPr>
              <w:t xml:space="preserve"> (руб.)</w:t>
            </w: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D115E6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1641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2159E4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5A170E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2159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vAlign w:val="center"/>
          </w:tcPr>
          <w:p w:rsidR="00CF4B4E" w:rsidRPr="00081841" w:rsidRDefault="00CF4B4E" w:rsidP="005450B7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4C26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D293F" w:rsidRPr="00CF4B4E" w:rsidRDefault="00ED293F" w:rsidP="00ED293F">
      <w:pPr>
        <w:spacing w:after="0" w:line="240" w:lineRule="auto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Общая стоимость услуг, оказываемых по Договору: </w:t>
      </w:r>
      <w:r w:rsidR="00817E43">
        <w:rPr>
          <w:rFonts w:ascii="Times New Roman" w:hAnsi="Times New Roman"/>
          <w:sz w:val="20"/>
          <w:szCs w:val="20"/>
        </w:rPr>
        <w:t>3000.00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три тысячи</w:t>
      </w:r>
      <w:r w:rsidR="00817E43" w:rsidRPr="00817E43">
        <w:rPr>
          <w:rFonts w:ascii="Times New Roman" w:hAnsi="Times New Roman"/>
        </w:rPr>
        <w:t>)</w:t>
      </w:r>
      <w:r w:rsidRPr="00CF4B4E">
        <w:rPr>
          <w:rFonts w:ascii="Times New Roman" w:hAnsi="Times New Roman"/>
        </w:rPr>
        <w:t xml:space="preserve"> руб</w:t>
      </w:r>
      <w:r w:rsidR="00ED293F" w:rsidRPr="00CF4B4E">
        <w:rPr>
          <w:rFonts w:ascii="Times New Roman" w:hAnsi="Times New Roman"/>
        </w:rPr>
        <w:t>лей 00 копеек.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Подписи сторон: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/>
      </w:tblPr>
      <w:tblGrid>
        <w:gridCol w:w="5130"/>
        <w:gridCol w:w="5157"/>
      </w:tblGrid>
      <w:tr w:rsidR="000D1B23" w:rsidRPr="000D1B23" w:rsidTr="000D1B23">
        <w:trPr>
          <w:trHeight w:val="832"/>
        </w:trPr>
        <w:tc>
          <w:tcPr>
            <w:tcW w:w="5130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_____________/____________________/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7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_________________/</w:t>
            </w:r>
            <w:r w:rsidR="00817E43" w:rsidRPr="00817E43">
              <w:rPr>
                <w:rFonts w:ascii="Times New Roman" w:hAnsi="Times New Roman"/>
                <w:lang w:val="en-US"/>
              </w:rPr>
              <w:t>Прокопьева Никиты Андреевича</w:t>
            </w: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ab/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</w:tr>
    </w:tbl>
    <w:p w:rsidR="00AF12E8" w:rsidRPr="00164195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</w:p>
    <w:sectPr w:rsidR="00AF12E8" w:rsidRPr="00164195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79E" w:rsidRDefault="0023479E" w:rsidP="002327A6">
      <w:pPr>
        <w:spacing w:after="0" w:line="240" w:lineRule="auto"/>
      </w:pPr>
      <w:r>
        <w:separator/>
      </w:r>
    </w:p>
  </w:endnote>
  <w:endnote w:type="continuationSeparator" w:id="1">
    <w:p w:rsidR="0023479E" w:rsidRDefault="0023479E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79E" w:rsidRDefault="0023479E" w:rsidP="002327A6">
      <w:pPr>
        <w:spacing w:after="0" w:line="240" w:lineRule="auto"/>
      </w:pPr>
      <w:r>
        <w:separator/>
      </w:r>
    </w:p>
  </w:footnote>
  <w:footnote w:type="continuationSeparator" w:id="1">
    <w:p w:rsidR="0023479E" w:rsidRDefault="0023479E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7" w:rsidRDefault="006B420C">
    <w:pPr>
      <w:pStyle w:val="a4"/>
      <w:jc w:val="center"/>
    </w:pPr>
    <w:r>
      <w:fldChar w:fldCharType="begin"/>
    </w:r>
    <w:r w:rsidR="003A2357">
      <w:instrText>PAGE   \* MERGEFORMAT</w:instrText>
    </w:r>
    <w:r>
      <w:fldChar w:fldCharType="separate"/>
    </w:r>
    <w:r w:rsidR="001B2D81">
      <w:rPr>
        <w:noProof/>
      </w:rPr>
      <w:t>3</w:t>
    </w:r>
    <w:r>
      <w:fldChar w:fldCharType="end"/>
    </w:r>
  </w:p>
  <w:p w:rsidR="003A2357" w:rsidRDefault="003A23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DD"/>
    <w:rsid w:val="00003EE4"/>
    <w:rsid w:val="00011850"/>
    <w:rsid w:val="00081841"/>
    <w:rsid w:val="0008286D"/>
    <w:rsid w:val="000A020C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73BD5"/>
    <w:rsid w:val="00190911"/>
    <w:rsid w:val="001A4046"/>
    <w:rsid w:val="001A7EA4"/>
    <w:rsid w:val="001B2D81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3479E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D32B0"/>
    <w:rsid w:val="003D3E36"/>
    <w:rsid w:val="00426715"/>
    <w:rsid w:val="004267B6"/>
    <w:rsid w:val="004729C4"/>
    <w:rsid w:val="004A4030"/>
    <w:rsid w:val="004C2617"/>
    <w:rsid w:val="004C2CB7"/>
    <w:rsid w:val="005450B7"/>
    <w:rsid w:val="00564EE9"/>
    <w:rsid w:val="00570001"/>
    <w:rsid w:val="005A170E"/>
    <w:rsid w:val="005E0428"/>
    <w:rsid w:val="006003AC"/>
    <w:rsid w:val="006023FB"/>
    <w:rsid w:val="00605E89"/>
    <w:rsid w:val="00622B2A"/>
    <w:rsid w:val="0063319F"/>
    <w:rsid w:val="0067768A"/>
    <w:rsid w:val="006A3182"/>
    <w:rsid w:val="006B2E1A"/>
    <w:rsid w:val="006B420C"/>
    <w:rsid w:val="006E52CB"/>
    <w:rsid w:val="006F324A"/>
    <w:rsid w:val="00711797"/>
    <w:rsid w:val="00792453"/>
    <w:rsid w:val="007D6191"/>
    <w:rsid w:val="007E14D2"/>
    <w:rsid w:val="007E7A78"/>
    <w:rsid w:val="00817E43"/>
    <w:rsid w:val="00893F20"/>
    <w:rsid w:val="008C1AD4"/>
    <w:rsid w:val="008C38B5"/>
    <w:rsid w:val="008C47E8"/>
    <w:rsid w:val="008C59DD"/>
    <w:rsid w:val="008F38B6"/>
    <w:rsid w:val="00916365"/>
    <w:rsid w:val="009242D4"/>
    <w:rsid w:val="009519D3"/>
    <w:rsid w:val="00954678"/>
    <w:rsid w:val="009A7F6C"/>
    <w:rsid w:val="00A00861"/>
    <w:rsid w:val="00A04AFB"/>
    <w:rsid w:val="00A10B21"/>
    <w:rsid w:val="00A216CE"/>
    <w:rsid w:val="00A30E42"/>
    <w:rsid w:val="00A56B00"/>
    <w:rsid w:val="00A85CF6"/>
    <w:rsid w:val="00A961B2"/>
    <w:rsid w:val="00AA550F"/>
    <w:rsid w:val="00AC701E"/>
    <w:rsid w:val="00AD3FAA"/>
    <w:rsid w:val="00AE6120"/>
    <w:rsid w:val="00AF12E8"/>
    <w:rsid w:val="00B53002"/>
    <w:rsid w:val="00BB0D75"/>
    <w:rsid w:val="00BC790A"/>
    <w:rsid w:val="00BE3936"/>
    <w:rsid w:val="00C12D7D"/>
    <w:rsid w:val="00C54CFC"/>
    <w:rsid w:val="00C62C8D"/>
    <w:rsid w:val="00CF4B4E"/>
    <w:rsid w:val="00D115E6"/>
    <w:rsid w:val="00D17713"/>
    <w:rsid w:val="00D20497"/>
    <w:rsid w:val="00D23EFF"/>
    <w:rsid w:val="00D23F5D"/>
    <w:rsid w:val="00D30CF6"/>
    <w:rsid w:val="00D3197F"/>
    <w:rsid w:val="00D611CD"/>
    <w:rsid w:val="00D7161E"/>
    <w:rsid w:val="00D9411D"/>
    <w:rsid w:val="00DB2481"/>
    <w:rsid w:val="00DD7886"/>
    <w:rsid w:val="00E35905"/>
    <w:rsid w:val="00EC04F2"/>
    <w:rsid w:val="00ED293F"/>
    <w:rsid w:val="00F41F40"/>
    <w:rsid w:val="00F61215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Client%20&#1076;&#1083;&#1103;%20&#1086;&#1073;&#1085;&#1086;&#1074;&#1083;&#1077;&#1085;&#1080;&#1103;\&#1053;&#1086;&#1074;&#1099;&#1077;&#1064;&#1072;&#1073;&#1083;&#1086;&#1085;&#1099;20190430\&#1044;&#1054;&#1043;&#1054;&#1042;&#1054;&#1056;&#1067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11</TotalTime>
  <Pages>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5</cp:revision>
  <cp:lastPrinted>2017-03-10T09:44:00Z</cp:lastPrinted>
  <dcterms:created xsi:type="dcterms:W3CDTF">2023-06-05T08:50:00Z</dcterms:created>
  <dcterms:modified xsi:type="dcterms:W3CDTF">2023-06-22T05:59:00Z</dcterms:modified>
</cp:coreProperties>
</file>