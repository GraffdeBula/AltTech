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5301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05.08.2021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Новокузнецк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Ярошук Александр Владимирович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30.12.1899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28.12.1994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654000, Кемеровская обл., , Новокузнецк, ул.Климасенко д.1/5 кв.82,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Рудника Ивана Александровича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действующего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187</w:t>
      </w:r>
      <w:r>
        <w:rPr>
          <w:rFonts w:ascii="Times New Roman" w:hAnsi="Times New Roman"/>
        </w:rPr>
        <w:t xml:space="preserve"> от 14.02.2023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№5301-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05.08.2021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Ярошук Александр Владимирович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Рудник Иван Александрович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