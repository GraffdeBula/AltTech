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7344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2023-05-30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Томск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2023-06-13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Лоза Ольга Евгеньевна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КБ Ренесанс-Кредит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2014-09-18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"Феникс"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34375.10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2021-07-13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162142.37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16597147 от 2022-05-31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2022-06-22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47082.00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2022-07-30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24222.85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«Каппадокия»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3096384 от 2022-08-19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«Каппадокия»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20995.00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«ЮПИТЕР 6»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1-507249908142278 от 2022-08-21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"Юнона"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33064.00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«ВЭББАНКИР»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2022-08-24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ФАБУЛА ООО КОЛЛЕКТОРСКОЕ АГЕНТСТВО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35360.00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3663864 от 2022-09-06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"ЦДУ"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33900.00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«Академическая»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26217858 от 2022-09-14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ПРАВО ОНЛАЙН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НФ»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НФ-988/2288549 от 2022-09-27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НФ»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Займ-Экспресс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106380-902-22 от 2022-09-30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Займ-Экспресс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«СФ»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4194384 от 2022-10-01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СИТИУС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32526.63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2838002 от 2022-10-04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"ЦДУ"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«Лайм-Займ»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1903325130 от 2022-10-05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«Лайм-Займ» (ООО)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36250.00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«Финансовый супермаркет»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005881051 от 2022-10-28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«Финансовый супермаркет»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22591.40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«Финансовый супермаркет»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2022-11-06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«Финансовый супермаркет»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11295.70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«ФИНМОЛЛ»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2022-12-30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«ФИНМОЛЛ»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3098.00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1549.00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«ФИНМОЛЛ»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2023-04-09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«ФИНМОЛЛ»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3812.00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1525.00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654415.05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6774.00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80000.00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ВАЗ 21100 1997 года выпуска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супруг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СУПРУГА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женат/замужем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15768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12441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15306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0 руб.(доход) -15768 руб. (ПМ)-15306(ПМ на ребенка)-15306(ПМ на ребенка)-15000 аренда=0 * 36 мес. (план реструктуризации долгов) руб. =0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СУПРУГА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4500.00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(четыре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