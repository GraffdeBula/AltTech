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№7388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16.06.2023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Шевляков  Владимир Владимирович, паспорт: серия 0914 номер 452601, выданный Отделом УФМС России по Новосибирской области в Ленинском районе г. Новосибирска 17.02.2017, 01.02.1972 года рождения, зарегистрированный по адресу: 630096, Новосибирск, Ленинский, Новосибирск, ул.Широкая д.137/1 кв.61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Шевляков  Владимир Владимирович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630096, Новосибирск, Ленинский, Новосибирск, ул.Широкая д.137/1 кв.61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630096, Новосибирск, Ленинский, Новосибирск, ул.Широкая д.137/1 кв.61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0914</w:t>
            </w:r>
            <w:r w:rsidRPr="005A6CF1">
              <w:t xml:space="preserve"> номер </w:t>
            </w:r>
            <w:r>
              <w:t>452601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Ленинском районе г. Новосибирска</w:t>
            </w:r>
            <w:r w:rsidRPr="005A6CF1">
              <w:t xml:space="preserve"> </w:t>
            </w:r>
            <w:r>
              <w:rPr>
                <w:lang w:val="en-US"/>
              </w:rPr>
              <w:t>17.02.2017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01.02.1972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89513899877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