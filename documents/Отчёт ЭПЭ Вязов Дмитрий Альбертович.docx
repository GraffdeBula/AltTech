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7362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Екатеринбург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2023-06-14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Вязов Дмитрий Альбертович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УФК по Свердловской области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УФК по Свердловской области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ФНС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ФНС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68102.08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Рифей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Рифей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Почта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30458326 от 2018-03-26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Филберт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410700.00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12046.00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Альфа-Банк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PILVAPF4031903211442 от 2019-03-21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Фин Траст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39495.93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ОТП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00Х292591192506 от 2019-09-27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ОТП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13434.78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1380.00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ОТП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00Х370623224259 от 2020-08-11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 ОТП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102842.39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13811.33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ОТП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00ХЗ84537661865 от 2020-10-05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ОТП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66215.14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6699.00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РЕВО ТЕХНОЛОГИИ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966907446 от 2020-11-01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Экспресс-кредит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9236.48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РСВ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7823446 от 2020-11-07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РСВ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12403.00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Юпитер 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1-419493038142078 от 2020-12-25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Юнона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12749.99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Займер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8924006 от 2021-02-02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Экспресс-кредит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33087.50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ОТП Финанс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2021-10-14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ОТП Финанс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171779.54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951246.83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33936.33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Автобус ПАЗ, клиент утверждает, что продал в 2019 г.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14088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15356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12116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14623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-15356 руб. (ПМ)=0 * 36 мес. (план реструктуризации долгов) руб. =0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