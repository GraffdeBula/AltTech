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6853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Кемерово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08.02.2023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Маслакова Валентина Сергеевна, паспорт: серия</w:t>
      </w:r>
      <w:r w:rsidR="0026710A">
        <w:rPr>
          <w:rFonts w:ascii="Times New Roman" w:hAnsi="Times New Roman"/>
        </w:rPr>
        <w:t xml:space="preserve"> 3214 номер</w:t>
      </w:r>
      <w:r w:rsidR="0026710A">
        <w:rPr>
          <w:rFonts w:ascii="Times New Roman" w:hAnsi="Times New Roman"/>
        </w:rPr>
        <w:t xml:space="preserve"> 443141, выданный</w:t>
      </w:r>
      <w:r w:rsidR="0026710A">
        <w:rPr>
          <w:rFonts w:ascii="Times New Roman" w:hAnsi="Times New Roman"/>
        </w:rPr>
        <w:t xml:space="preserve"> Отделом УФМС России по Кемеровской обл. в гор. Белово</w:t>
      </w:r>
      <w:r w:rsidR="0026710A">
        <w:rPr>
          <w:rFonts w:ascii="Times New Roman" w:hAnsi="Times New Roman"/>
        </w:rPr>
        <w:t xml:space="preserve"> 01.08.2014,</w:t>
      </w:r>
      <w:r w:rsidR="0026710A">
        <w:rPr>
          <w:rFonts w:ascii="Times New Roman" w:hAnsi="Times New Roman"/>
        </w:rPr>
        <w:t xml:space="preserve"> 29.05.1956 года рождения, зарегистрированный по адресу:</w:t>
      </w:r>
      <w:r w:rsidR="0026710A">
        <w:rPr>
          <w:rFonts w:ascii="Times New Roman" w:hAnsi="Times New Roman"/>
        </w:rPr>
        <w:t xml:space="preserve"> 652600, Кемеровская обл., гор.Белово, Октябрьская, 14, 21</w:t>
      </w:r>
      <w:r w:rsidR="0026710A">
        <w:rPr>
          <w:rFonts w:ascii="Times New Roman" w:hAnsi="Times New Roman"/>
        </w:rPr>
        <w:t xml:space="preserve"> именуемая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ООО ФПК "АЛЬТЕРНАТИВА"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Руководителя обособленного подразделения в г.Кемерове Щегловой Ольги Владимировны,</w:t>
      </w:r>
      <w:r w:rsidR="0026710A">
        <w:rPr>
          <w:rFonts w:ascii="Times New Roman" w:hAnsi="Times New Roman"/>
        </w:rPr>
        <w:t xml:space="preserve"> действующей на основании</w:t>
      </w:r>
      <w:r w:rsidR="0026710A">
        <w:rPr>
          <w:rFonts w:ascii="Times New Roman" w:hAnsi="Times New Roman"/>
        </w:rPr>
        <w:t xml:space="preserve"> доверенности №172 от 2022-05-17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99000.00</w:t>
      </w:r>
      <w:r w:rsidR="0026710A">
        <w:rPr>
          <w:rFonts w:ascii="Times New Roman" w:hAnsi="Times New Roman"/>
        </w:rPr>
        <w:t xml:space="preserve"> девяносто девять тысяч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Grid>
        <w:gridCol w:w="1500" w:type="dxa"/>
        <w:gridCol w:w="1500" w:type="dxa"/>
      </w:tblGrid>
      <w:tblPr>
        <w:tblW w:w="0" w:type="auto"/>
        <w:tblLayout w:type="autofit"/>
        <w:bidiVisual w:val="0"/>
        <w:tblBorders>
          <w:top w:val="single" w:sz="10" w:color="black"/>
          <w:left w:val="single" w:sz="10" w:color="black"/>
          <w:right w:val="single" w:sz="10" w:color="black"/>
          <w:bottom w:val="single" w:sz="10" w:color="black"/>
          <w:insideH w:val="single" w:sz="10" w:color="black"/>
          <w:insideV w:val="single" w:sz="10" w:color="black"/>
        </w:tblBorders>
      </w:tblPr>
      <w:tr>
        <w:trPr/>
        <w:tc>
          <w:tcPr>
            <w:tcW w:w="1500" w:type="dxa"/>
          </w:tcPr>
          <w:p>
            <w:pPr/>
            <w:r>
              <w:rPr/>
              <w:t xml:space="preserve">Дата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СУММА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08.02.2023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08.03.2023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08.04.2023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08.05.2023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08.06.2023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08.07.2023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08.08.2023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08.09.2023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08.10.2023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08.11.2023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08.12.2023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08.01.2024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08.02.2024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08.03.2024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08.04.2024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08.05.2024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08.06.2024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08.07.2024</w:t>
            </w:r>
          </w:p>
        </w:tc>
        <w:tc>
          <w:tcPr>
            <w:tcW w:w="1500" w:type="dxa"/>
          </w:tcPr>
          <w:p>
            <w:pPr/>
            <w:r>
              <w:rPr/>
              <w:t xml:space="preserve">5500.00</w:t>
            </w:r>
          </w:p>
        </w:tc>
      </w:tr>
    </w:tbl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12 месяцев с момента подписания Договора, то Заказчику предоставляется скидка на услуги Исполнителя в размере -21000 руб. от стоимости услуг Исполнителя, указанной в п. 4.1 настоящего Договора, в этом случае стоимость услуг Исполнителя с учётом скидки составит 120000.00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-15000 руб. от стоимости услуг Исполнителя, указанной в п. 4.1 настоящего Договора, в этом случае стоимость услуг Исполнителя с учётом скидки составит 114000.00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-6000 руб. от стоимости услуг Исполнителя, указанной в п. 4.1 настоящего Договора, в этом случае стоимость услуг Исполнителя с учётом скидки составит 105000.00 руб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BB2AA7" w:rsidRPr="00C13B11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EF65E8">
        <w:rPr>
          <w:rFonts w:ascii="Times New Roman" w:hAnsi="Times New Roman"/>
          <w:sz w:val="20"/>
          <w:szCs w:val="20"/>
          <w:highlight w:val="cyan"/>
        </w:rPr>
        <w:t>О</w:t>
      </w:r>
      <w:r w:rsidRPr="00EF65E8">
        <w:rPr>
          <w:rFonts w:ascii="Times New Roman" w:hAnsi="Times New Roman"/>
          <w:sz w:val="20"/>
          <w:szCs w:val="20"/>
          <w:highlight w:val="cyan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Маслакова Валентина Сергеевна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Обособленное подразделение в г.Кемерово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652600, Кемеровская обл., гор.Белово, Октябрьская, 14, 21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д. 30, офис 805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652600, Кемеровская обл., гор.Белово, Октябрьская, 14, 21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650000, г.Кемерово, проспект Ленина, 55, офис 706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3214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443141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420545001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Кемеровской обл. в гор. Белово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01.08.2014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29.05.1956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Филиал Точка Публичного акционерного общества Банка «Финансовая Корпорация Открытие» БИК 044525999 к/с30101810845250000999 р/с 40702810504500000445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mail@fpk-alternativa.ru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О.В.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lastRenderedPageBreak/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№6853 от</w:t>
      </w:r>
      <w:r w:rsidR="0026710A">
        <w:rPr>
          <w:rFonts w:ascii="Times New Roman" w:hAnsi="Times New Roman"/>
          <w:sz w:val="20"/>
          <w:szCs w:val="20"/>
        </w:rPr>
        <w:t xml:space="preserve"> 08.02.2023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КПК "СПК "ЗАБОТА", ПАО «Почта Банк», ПАО «Сбербанк России», ПАО «Совкомбанк»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КПК "СПК "ЗАБОТА", ПАО «Почта Банк», ПАО «Сбербанк России», ПАО «Совкомбанк»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Маслакова Валентина Сергеевна, паспорт: серия</w:t>
      </w:r>
      <w:r w:rsidR="0026710A">
        <w:t xml:space="preserve"> 3214 номер</w:t>
      </w:r>
      <w:r w:rsidR="0026710A">
        <w:t xml:space="preserve"> 443141, выданный</w:t>
      </w:r>
      <w:r w:rsidR="0026710A">
        <w:t xml:space="preserve"> Отделом УФМС России по Кемеровской обл. в гор. Белово</w:t>
      </w:r>
      <w:r w:rsidR="0026710A">
        <w:t xml:space="preserve"> 01.08.2014,</w:t>
      </w:r>
      <w:r w:rsidR="0026710A">
        <w:t xml:space="preserve"> 29.05.1956 года рождения, зарегистрированный по адресу:</w:t>
      </w:r>
      <w:r w:rsidR="0026710A">
        <w:t xml:space="preserve"> 652600, Кемеровская обл., гор.Белово, Октябрьская, 14, 21</w:t>
      </w:r>
      <w:r w:rsidR="0026710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О.В.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№6853 от</w:t>
      </w:r>
      <w:r w:rsidR="0026710A">
        <w:rPr>
          <w:rFonts w:ascii="Times New Roman" w:hAnsi="Times New Roman"/>
          <w:sz w:val="20"/>
          <w:szCs w:val="20"/>
        </w:rPr>
        <w:t xml:space="preserve"> 08.02.2023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АНКЕТА КЛИЕНТА и согласие на обработку персональных данных</w:t>
      </w:r>
    </w:p>
    <w:p w:rsidR="00A67E64" w:rsidRPr="00380B42" w:rsidRDefault="00A67E64" w:rsidP="00A67E64">
      <w:pPr>
        <w:pStyle w:val="ab"/>
        <w:ind w:firstLine="360"/>
        <w:jc w:val="center"/>
        <w:rPr>
          <w:b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Маслакова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Валентина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Сергеевна</w:t>
            </w:r>
          </w:p>
        </w:tc>
      </w:tr>
      <w:tr w:rsidR="00A67E64" w:rsidRPr="00380B42" w:rsidTr="000E7CE2">
        <w:trPr>
          <w:trHeight w:val="983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3214 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443141</w:t>
            </w:r>
          </w:p>
          <w:p w:rsidR="00A67E64" w:rsidRPr="00380B42" w:rsidRDefault="00A67E64" w:rsidP="000E7CE2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Кемеровской обл. в гор. Белово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01.08.2014 г.</w:t>
            </w:r>
          </w:p>
        </w:tc>
      </w:tr>
      <w:tr w:rsidR="00A67E64" w:rsidRPr="00380B42" w:rsidTr="001B1AB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420205496231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107-696-677 00</w:t>
            </w:r>
          </w:p>
        </w:tc>
      </w:tr>
      <w:tr w:rsidR="00A67E64" w:rsidRPr="00380B42" w:rsidTr="001B1AB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Есть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29.05.1956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гор. Белово Кемеровской обл.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652600, Кемеровская обл., гор.Белово, Октябрьская, 14, 21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89511728114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652600, Кемеровская обл., гор.Белово, Октябрьская, 14, 21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ИП Гребенникова Л.И.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Директор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10 лет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A67E64" w:rsidRPr="00380B42" w:rsidTr="001B1AB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вдовец/вдова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Попков Анатолий Максимович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01.01.2000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неофициальное трудоустройство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ИП Гребенникова Л.И.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Директор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10 лет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Занятость супруга (супруги)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25000.00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Официально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14800.00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39800.00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537"/>
      </w:tblGrid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857C4" w:rsidRDefault="00E857C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26269C" w:rsidRPr="005B29BA" w:rsidTr="0026269C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26269C" w:rsidRPr="005B29BA" w:rsidTr="0026269C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26269C" w:rsidRPr="00DE574A" w:rsidRDefault="0026269C" w:rsidP="001C545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26269C" w:rsidRPr="001C545B" w:rsidRDefault="0026269C" w:rsidP="001C545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6269C" w:rsidRPr="005B29BA" w:rsidTr="0026269C">
        <w:trPr>
          <w:trHeight w:val="297"/>
        </w:trPr>
        <w:tc>
          <w:tcPr>
            <w:tcW w:w="1678" w:type="dxa"/>
            <w:gridSpan w:val="2"/>
          </w:tcPr>
          <w:p w:rsidR="0026269C" w:rsidRPr="00DE574A" w:rsidRDefault="0026269C" w:rsidP="001C54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26269C" w:rsidRPr="00DE574A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410" w:type="dxa"/>
          </w:tcPr>
          <w:p w:rsidR="0026269C" w:rsidRP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8" w:type="dxa"/>
            <w:gridSpan w:val="2"/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DE574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Кемеровская область, р-н Беловский, д.Ивановка, ул.Береговая, 13.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100000.00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C55E4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C55E4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DE574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0.00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269C" w:rsidRPr="001C545B" w:rsidRDefault="0026269C" w:rsidP="002633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269C" w:rsidRPr="001C545B" w:rsidRDefault="0026269C" w:rsidP="001C545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6269C" w:rsidRPr="005B29BA" w:rsidTr="0026269C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26269C" w:rsidRPr="00DE574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DE574A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9826F4" w:rsidRDefault="0026269C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DE574A" w:rsidRDefault="0026269C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Pr="005B29BA" w:rsidRDefault="00855FF2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E857C4" w:rsidRPr="00380B42" w:rsidRDefault="00E857C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 xml:space="preserve">Раздел </w:t>
      </w:r>
      <w:r w:rsidR="00E857C4" w:rsidRPr="00E857C4">
        <w:rPr>
          <w:rFonts w:ascii="Times New Roman" w:hAnsi="Times New Roman"/>
          <w:b/>
          <w:sz w:val="20"/>
          <w:szCs w:val="20"/>
          <w:highlight w:val="cyan"/>
        </w:rPr>
        <w:t>7</w:t>
      </w:r>
      <w:r w:rsidRPr="00E857C4">
        <w:rPr>
          <w:rFonts w:ascii="Times New Roman" w:hAnsi="Times New Roman"/>
          <w:b/>
          <w:sz w:val="20"/>
          <w:szCs w:val="20"/>
          <w:highlight w:val="cyan"/>
        </w:rPr>
        <w:t>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>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О.В.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№6853 от</w:t>
      </w:r>
      <w:r w:rsidR="0026710A">
        <w:rPr>
          <w:rFonts w:ascii="Times New Roman" w:hAnsi="Times New Roman"/>
          <w:sz w:val="20"/>
          <w:szCs w:val="20"/>
        </w:rPr>
        <w:t xml:space="preserve"> 08.02.2023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Маслакова Валентина Сергеевна,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Маслакова Валентина Сергеевна,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№6853 от</w:t>
      </w:r>
      <w:r w:rsidR="0026710A">
        <w:rPr>
          <w:rFonts w:ascii="Times New Roman" w:hAnsi="Times New Roman"/>
          <w:sz w:val="20"/>
          <w:szCs w:val="20"/>
        </w:rPr>
        <w:t xml:space="preserve"> 08.02.2023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№6853 от</w:t>
      </w:r>
      <w:r w:rsidR="0026710A">
        <w:rPr>
          <w:rFonts w:ascii="Times New Roman" w:hAnsi="Times New Roman"/>
          <w:b/>
          <w:sz w:val="20"/>
          <w:szCs w:val="20"/>
        </w:rPr>
        <w:t xml:space="preserve"> 08.02.2023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Маслакова Валентина Сергеевна,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О.В.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4A" w:rsidRDefault="0073654A" w:rsidP="002327A6">
      <w:pPr>
        <w:spacing w:after="0" w:line="240" w:lineRule="auto"/>
      </w:pPr>
      <w:r>
        <w:separator/>
      </w:r>
    </w:p>
  </w:endnote>
  <w:endnote w:type="continuationSeparator" w:id="1">
    <w:p w:rsidR="0073654A" w:rsidRDefault="0073654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4A" w:rsidRDefault="0073654A" w:rsidP="002327A6">
      <w:pPr>
        <w:spacing w:after="0" w:line="240" w:lineRule="auto"/>
      </w:pPr>
      <w:r>
        <w:separator/>
      </w:r>
    </w:p>
  </w:footnote>
  <w:footnote w:type="continuationSeparator" w:id="1">
    <w:p w:rsidR="0073654A" w:rsidRDefault="0073654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85382B">
    <w:pPr>
      <w:pStyle w:val="a4"/>
      <w:jc w:val="center"/>
    </w:pPr>
    <w:fldSimple w:instr="PAGE   \* MERGEFORMAT">
      <w:r w:rsidR="00855FF2">
        <w:rPr>
          <w:noProof/>
        </w:rPr>
        <w:t>11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565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304</TotalTime>
  <Pages>16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9</cp:revision>
  <cp:lastPrinted>2022-05-30T05:16:00Z</cp:lastPrinted>
  <dcterms:created xsi:type="dcterms:W3CDTF">2022-07-04T09:49:00Z</dcterms:created>
  <dcterms:modified xsi:type="dcterms:W3CDTF">2023-02-06T06:46:00Z</dcterms:modified>
</cp:coreProperties>
</file>