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7352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Томск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23.06.2023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Савельев Валентин Анатольевич, паспорт: серия</w:t>
      </w:r>
      <w:r w:rsidR="001C5957">
        <w:rPr>
          <w:rFonts w:ascii="Times New Roman" w:hAnsi="Times New Roman"/>
        </w:rPr>
        <w:t xml:space="preserve"> 6910 номер</w:t>
      </w:r>
      <w:r w:rsidR="001C5957">
        <w:rPr>
          <w:rFonts w:ascii="Times New Roman" w:hAnsi="Times New Roman"/>
        </w:rPr>
        <w:t xml:space="preserve"> 438441, выданный</w:t>
      </w:r>
      <w:r w:rsidR="001C5957">
        <w:rPr>
          <w:rFonts w:ascii="Times New Roman" w:hAnsi="Times New Roman"/>
        </w:rPr>
        <w:t xml:space="preserve"> ТП УФМС России по Томской области в Кожевниковском районе</w:t>
      </w:r>
      <w:r w:rsidR="001C5957">
        <w:rPr>
          <w:rFonts w:ascii="Times New Roman" w:hAnsi="Times New Roman"/>
        </w:rPr>
        <w:t xml:space="preserve"> 24.06.2011,</w:t>
      </w:r>
      <w:r w:rsidR="001C5957">
        <w:rPr>
          <w:rFonts w:ascii="Times New Roman" w:hAnsi="Times New Roman"/>
        </w:rPr>
        <w:t xml:space="preserve"> 14.06.1991 года рождения, зарегистрированный по адресу:</w:t>
      </w:r>
      <w:r w:rsidR="001C5957">
        <w:rPr>
          <w:rFonts w:ascii="Times New Roman" w:hAnsi="Times New Roman"/>
        </w:rPr>
        <w:t xml:space="preserve"> 636160, Томская область, Кожевниковский район, с. Кожевниково, ул.Мичурина д.103 кв.1</w:t>
      </w:r>
      <w:r w:rsidR="001C5957">
        <w:rPr>
          <w:rFonts w:ascii="Times New Roman" w:hAnsi="Times New Roman"/>
        </w:rPr>
        <w:t xml:space="preserve"> именуемый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Прокопьева Никиты Андреевича,</w:t>
      </w:r>
      <w:r w:rsidR="001C5957">
        <w:rPr>
          <w:rFonts w:ascii="Times New Roman" w:hAnsi="Times New Roman"/>
        </w:rPr>
        <w:t xml:space="preserve"> действующего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175</w:t>
      </w:r>
      <w:r w:rsidR="009803E4">
        <w:rPr>
          <w:rFonts w:ascii="Times New Roman" w:hAnsi="Times New Roman"/>
        </w:rPr>
        <w:t xml:space="preserve"> от 17.05.2022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99000.00</w:t>
      </w:r>
      <w:r w:rsidR="001C5957">
        <w:rPr>
          <w:rFonts w:ascii="Times New Roman" w:hAnsi="Times New Roman"/>
        </w:rPr>
        <w:t xml:space="preserve"> девяносто девять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23.05.2024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33000 руб. от стоимости услуг Исполнителя, указанной в п. 4.1 настоящего Договора, в этом случае стоимость услуг Исполнителя с учётом скидки составит 66000.00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39000 руб. от стоимости услуг Исполнителя, указанной в п. 4.1 настоящего Договора, в этом случае стоимость услуг Исполнителя с учётом скидки составит 60000.00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Савельев Валентин Анатольевич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Томск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636160, Томская область, Кожевниковский район, с. Кожевниково, ул.Мичурина д.103 кв.1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636160, Томская область, Кожевниковский район, с. Кожевниково, ул.Мичурина д.103 кв.1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634050, г. Томск, пр. Ленина 85 "а" офис 203, офис 202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6910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438441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701745001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ТП УФМС России по Томской области в Кожевниковском районе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24.06.2011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14.06.1991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89528969037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№7352 от</w:t>
      </w:r>
      <w:r w:rsidR="001C5957">
        <w:rPr>
          <w:rFonts w:ascii="Times New Roman" w:hAnsi="Times New Roman"/>
          <w:sz w:val="20"/>
          <w:szCs w:val="20"/>
        </w:rPr>
        <w:t xml:space="preserve"> 23.06.2023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АО «ОТП Банк», ООО "АБК", ООО МКК «Русинтерфинанс», СИБЭС АО 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АО «ОТП Банк», ООО "АБК", ООО МКК «Русинтерфинанс», СИБЭС АО 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Савельев Валентин Анатольевич, паспорт: серия</w:t>
      </w:r>
      <w:r w:rsidR="001C5957">
        <w:t xml:space="preserve"> 6910 номер</w:t>
      </w:r>
      <w:r w:rsidR="001C5957">
        <w:t xml:space="preserve"> 438441, выданный</w:t>
      </w:r>
      <w:r w:rsidR="001C5957">
        <w:t xml:space="preserve"> ТП УФМС России по Томской области в Кожевниковском районе</w:t>
      </w:r>
      <w:r w:rsidR="001C5957">
        <w:t xml:space="preserve"> 24.06.2011,</w:t>
      </w:r>
      <w:r w:rsidR="001C5957">
        <w:t xml:space="preserve"> 14.06.1991 года рождения, зарегистрированный по адресу:</w:t>
      </w:r>
      <w:r w:rsidR="001C5957">
        <w:t xml:space="preserve"> 636160, Томская область, Кожевниковский район, с. Кожевниково, ул.Мичурина д.103 кв.1</w:t>
      </w:r>
      <w:r w:rsidR="001C5957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№7352 от</w:t>
      </w:r>
      <w:r w:rsidR="001C5957">
        <w:rPr>
          <w:rFonts w:ascii="Times New Roman" w:hAnsi="Times New Roman"/>
          <w:sz w:val="20"/>
          <w:szCs w:val="20"/>
        </w:rPr>
        <w:t xml:space="preserve"> 23.06.2023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Савельев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Валентин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Анатольевич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6910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438441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ТП УФМС России по Томской области в Кожевниковском районе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24.06.2011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700801239488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150-691-248 55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14.06.1991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с. Кожевниково Кожевниковского р-на Томской обл.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636160, Томская область, Кожевниковский район, с. Кожевниково, ул.Мичурина д.103 кв.1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636160, Томская область, Кожевниковский район, с. Кожевниково, ул.Мичурина д.103 кв.1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разведение крупного рогатого скота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Савельева Ольга Алексеевна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02.04.2021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самозанятый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разведение крупного рогатого скота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F48D8" w:rsidRPr="005B29BA" w:rsidTr="00070749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6F48D8" w:rsidRPr="00A21C83" w:rsidRDefault="006F48D8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43" w:type="dxa"/>
            <w:shd w:val="clear" w:color="auto" w:fill="FFFFFF" w:themeFill="background1"/>
          </w:tcPr>
          <w:p w:rsidR="006F48D8" w:rsidRPr="00A21C83" w:rsidRDefault="006F48D8" w:rsidP="00AE3FC4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ВАЗ 21101</w:t>
            </w:r>
          </w:p>
        </w:tc>
        <w:tc>
          <w:tcPr>
            <w:tcW w:w="2120" w:type="dxa"/>
            <w:shd w:val="clear" w:color="auto" w:fill="FFFFFF" w:themeFill="background1"/>
          </w:tcPr>
          <w:p w:rsidR="006F48D8" w:rsidRPr="00A907B5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75000.00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6F48D8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№7352 от</w:t>
      </w:r>
      <w:r w:rsidR="001C5957">
        <w:rPr>
          <w:rFonts w:ascii="Times New Roman" w:hAnsi="Times New Roman"/>
          <w:sz w:val="20"/>
          <w:szCs w:val="20"/>
        </w:rPr>
        <w:t xml:space="preserve"> 23.06.2023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Савельев Валентин Анатольевич,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Савельев Валентин Анатольевич,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№7352 от</w:t>
      </w:r>
      <w:r w:rsidR="001C5957">
        <w:rPr>
          <w:rFonts w:ascii="Times New Roman" w:hAnsi="Times New Roman"/>
          <w:sz w:val="20"/>
          <w:szCs w:val="20"/>
        </w:rPr>
        <w:t xml:space="preserve"> 23.06.2023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№7352 от</w:t>
      </w:r>
      <w:r w:rsidR="001C5957">
        <w:rPr>
          <w:rFonts w:ascii="Times New Roman" w:hAnsi="Times New Roman"/>
          <w:b/>
          <w:sz w:val="20"/>
          <w:szCs w:val="20"/>
        </w:rPr>
        <w:t xml:space="preserve"> 23.06.2023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Савельев Валентин Анатольевич,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