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6711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10.10.2022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23.06.2023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Пьянков Александр Владимирович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5004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587667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30.09.2004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19.04.1984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630132, Новосибирская обл., , Новосибирск, ул.Железнодорожная д.8/1 кв.463,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№6711-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10.10.2022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0.00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Пьянков Александр Владимирович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