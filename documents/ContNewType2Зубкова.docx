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7145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Екатеринбург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24.03.2023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Зубкова Татьяна Ревовна, паспорт: серия</w:t>
      </w:r>
      <w:r w:rsidR="00FE09AA">
        <w:rPr>
          <w:rFonts w:ascii="Times New Roman" w:hAnsi="Times New Roman"/>
        </w:rPr>
        <w:t xml:space="preserve"> 6510 номер</w:t>
      </w:r>
      <w:r w:rsidR="00FE09AA">
        <w:rPr>
          <w:rFonts w:ascii="Times New Roman" w:hAnsi="Times New Roman"/>
        </w:rPr>
        <w:t xml:space="preserve"> 936805, выданный</w:t>
      </w:r>
      <w:r w:rsidR="00FE09AA">
        <w:rPr>
          <w:rFonts w:ascii="Times New Roman" w:hAnsi="Times New Roman"/>
        </w:rPr>
        <w:t xml:space="preserve"> Отделом УФМС России по Свердловской области в Октябрьском р-не гор. Екатеринбурга</w:t>
      </w:r>
      <w:r w:rsidR="00FE09AA">
        <w:rPr>
          <w:rFonts w:ascii="Times New Roman" w:hAnsi="Times New Roman"/>
        </w:rPr>
        <w:t xml:space="preserve"> 14.09.2010,</w:t>
      </w:r>
      <w:r w:rsidR="00FE09AA">
        <w:rPr>
          <w:rFonts w:ascii="Times New Roman" w:hAnsi="Times New Roman"/>
        </w:rPr>
        <w:t xml:space="preserve"> 28.07.1965 года рождения, зарегистрированный по адресу:</w:t>
      </w:r>
      <w:r w:rsidR="00FE09AA">
        <w:rPr>
          <w:rFonts w:ascii="Times New Roman" w:hAnsi="Times New Roman"/>
        </w:rPr>
        <w:t xml:space="preserve"> 620061, Свердловская обл., , Екатеринбург, ул.Механизаторов д.100 кв.13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Малиновского Максима Александровича,</w:t>
      </w:r>
      <w:r w:rsidR="00FE09AA">
        <w:rPr>
          <w:rFonts w:ascii="Times New Roman" w:hAnsi="Times New Roman"/>
        </w:rPr>
        <w:t xml:space="preserve"> действующего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185</w:t>
      </w:r>
      <w:r w:rsidR="00A34DA5">
        <w:rPr>
          <w:rFonts w:ascii="Times New Roman" w:hAnsi="Times New Roman"/>
        </w:rPr>
        <w:t xml:space="preserve"> от 10.01.2023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70000.00</w:t>
      </w:r>
      <w:r w:rsidR="00FE09AA">
        <w:rPr>
          <w:rFonts w:ascii="Times New Roman" w:hAnsi="Times New Roman"/>
        </w:rPr>
        <w:t xml:space="preserve"> семьдесят тысяч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70000.00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24.03.2023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Зубкова Татьяна Ревовна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Екатеринбург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620061, Свердловская обл., , Екатеринбург, ул.Механизаторов д.100 кв.13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620061, Свердловская обл., , Екатеринбург, ул.Механизаторов д.100 кв.13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620075, г. Екатеринбург, БЦ Высоцкий, ул. Малышева, д. 51, 11 этаж, офис 11/15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6510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936805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667145001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Свердловской области в Октябрьском р-не гор. Екатеринбурга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14.09.2010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28.07.1965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89995676695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№7145 от</w:t>
      </w:r>
      <w:r w:rsidR="00FE09AA">
        <w:rPr>
          <w:rFonts w:ascii="Times New Roman" w:hAnsi="Times New Roman"/>
          <w:sz w:val="20"/>
          <w:szCs w:val="20"/>
        </w:rPr>
        <w:t xml:space="preserve"> 24.03.2023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Банк Русский Стандарт, Русский Стандарт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Банк Русский Стандарт, Русский Стандарт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Зубкова Татьяна Ревовна, паспорт: серия</w:t>
      </w:r>
      <w:r w:rsidR="00FE09AA">
        <w:t xml:space="preserve"> 6510 номер</w:t>
      </w:r>
      <w:r w:rsidR="00FE09AA">
        <w:t xml:space="preserve"> 936805, выданный</w:t>
      </w:r>
      <w:r w:rsidR="00FE09AA">
        <w:t xml:space="preserve"> Отделом УФМС России по Свердловской области в Октябрьском р-не гор. Екатеринбурга</w:t>
      </w:r>
      <w:r w:rsidR="00FE09AA">
        <w:t xml:space="preserve"> 14.09.2010,</w:t>
      </w:r>
      <w:r w:rsidR="00FE09AA">
        <w:t xml:space="preserve"> 28.07.1965 года рождения, зарегистрированный по адресу:</w:t>
      </w:r>
      <w:r w:rsidR="00FE09AA">
        <w:t xml:space="preserve"> 620061, Свердловская обл., , Екатеринбург, ул.Механизаторов д.100 кв.13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№7145 от</w:t>
      </w:r>
      <w:r w:rsidR="00FE09AA">
        <w:rPr>
          <w:rFonts w:ascii="Times New Roman" w:hAnsi="Times New Roman"/>
          <w:sz w:val="20"/>
          <w:szCs w:val="20"/>
        </w:rPr>
        <w:t xml:space="preserve"> 24.03.2023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Зубкова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Татьяна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Ревовна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6510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936805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Отделом УФМС России по Свердловской области в Октябрьском р-не гор. Екатеринбурга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14.09.2010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28.07.1965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Гор. Ивдель Свердловской обл.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620061, Свердловская обл., , Екатеринбург, ул.Механизаторов д.100 кв.13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620061, Свердловская обл., , Екатеринбург, ул.Механизаторов д.100 кв.13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Зубков Сергей Владимирович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пенсионер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№7145 от</w:t>
      </w:r>
      <w:r w:rsidR="00FE09AA">
        <w:rPr>
          <w:rFonts w:ascii="Times New Roman" w:hAnsi="Times New Roman"/>
          <w:sz w:val="20"/>
          <w:szCs w:val="20"/>
        </w:rPr>
        <w:t xml:space="preserve"> 24.03.2023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Зубкова Татьяна Ревовна,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Зубкова Татьяна Ревовна,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№7145 от</w:t>
      </w:r>
      <w:r w:rsidR="00FE09AA">
        <w:rPr>
          <w:rFonts w:ascii="Times New Roman" w:hAnsi="Times New Roman"/>
          <w:sz w:val="20"/>
          <w:szCs w:val="20"/>
        </w:rPr>
        <w:t xml:space="preserve"> 24.03.2023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№7145 от</w:t>
      </w:r>
      <w:r w:rsidR="00FE09AA">
        <w:rPr>
          <w:rFonts w:ascii="Times New Roman" w:hAnsi="Times New Roman"/>
          <w:b/>
          <w:sz w:val="20"/>
          <w:szCs w:val="20"/>
        </w:rPr>
        <w:t xml:space="preserve"> 24.03.2023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Зубкова Татьяна Ревовна,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Малиновский Максим Александрович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