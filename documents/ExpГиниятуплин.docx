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№7392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Барнаул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17.06.2023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Гиниятуплин Денис Олегович, паспорт: серия 0120 номер 679777, выданный ГУ МВД России по Алтайскому краю 06.07.2020, 24.06.2000 года рождения, зарегистрированный по адресу: 656905, Алтайский край, , г. Барнаул, ул.Весенняя д.8 кв.80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Луневой Тамары Алиевны,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176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6500.00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шесть тысяч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Гиниятуплин Денис Олегович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Барнаул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656905, Алтайский край, , г. Барнаул, ул.Весенняя д.8 кв.80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656905, Алтайский край, , г. Барнаул, ул.Весенняя д.8 кв.80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656056, г.Барнаул, ул. Гоголя, 47, офис 308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0120</w:t>
            </w:r>
            <w:r w:rsidRPr="005A6CF1">
              <w:t xml:space="preserve"> номер </w:t>
            </w:r>
            <w:r>
              <w:t>679777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222545001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Алтайскому краю</w:t>
            </w:r>
            <w:r w:rsidRPr="005A6CF1">
              <w:t xml:space="preserve"> </w:t>
            </w:r>
            <w:r>
              <w:rPr>
                <w:lang w:val="en-US"/>
              </w:rPr>
              <w:t>06.07.2020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24.06.2000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79231667335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Лунева Тамара Алиевна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