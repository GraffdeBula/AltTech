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4761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26.10.2020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Кемерово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Иванова Любовь Петровна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3216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729428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19.12.2016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10.10.1954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652612, Кемеровская обл., , Белово, ул.Юбилейная д.13 кв.4,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Щегловой Ольги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172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№4761-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26.10.2020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Иванова Любовь Петровна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Щеглова Ольга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