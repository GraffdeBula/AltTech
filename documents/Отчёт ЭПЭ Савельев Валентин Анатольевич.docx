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7352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2023-06-01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Томск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2023-06-20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Савельев Валентин Анатольевич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СИБЭС АО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2015-09-18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СИБЭС АО 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13503.00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""БМ-Банк"""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923/1163-0002236 от 2018-05-14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"АБК"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342899.44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«ОТП Банк»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2023-03-09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АО «ОТП Банк»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102767.04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5310.00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нд от 2023-05-26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«Русинтерфинанс»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40692.00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499861.48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5310.00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зарплата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8000.00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ВАЗ 21101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15768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12441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15306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8000 руб., размер денежных средств, направленных на погашение требований кредиторов составляет:
8000 руб.(доход) -15768 руб. (ПМ)-15306(ПМ на ребенка)-15306(ПМ на ребенка)-15306(ПМ на ребенка)=0 * 36 мес. (план реструктуризации долгов) руб. =0 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да</w:t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Клиент предоставит договор купли-продажи авто, переход права зарегистрирован в ГИБДД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