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7365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Томск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26.06.2023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Павлийчук Дмитрий Александрович, паспорт: серия</w:t>
      </w:r>
      <w:r w:rsidR="001C5957">
        <w:rPr>
          <w:rFonts w:ascii="Times New Roman" w:hAnsi="Times New Roman"/>
        </w:rPr>
        <w:t xml:space="preserve"> 6910 номер</w:t>
      </w:r>
      <w:r w:rsidR="001C5957">
        <w:rPr>
          <w:rFonts w:ascii="Times New Roman" w:hAnsi="Times New Roman"/>
        </w:rPr>
        <w:t xml:space="preserve"> 442323, выданный</w:t>
      </w:r>
      <w:r w:rsidR="001C5957">
        <w:rPr>
          <w:rFonts w:ascii="Times New Roman" w:hAnsi="Times New Roman"/>
        </w:rPr>
        <w:t xml:space="preserve"> ТП УФМС России по Томской области в Первомайском районе</w:t>
      </w:r>
      <w:r w:rsidR="001C5957">
        <w:rPr>
          <w:rFonts w:ascii="Times New Roman" w:hAnsi="Times New Roman"/>
        </w:rPr>
        <w:t xml:space="preserve"> 02.08.2011,</w:t>
      </w:r>
      <w:r w:rsidR="001C5957">
        <w:rPr>
          <w:rFonts w:ascii="Times New Roman" w:hAnsi="Times New Roman"/>
        </w:rPr>
        <w:t xml:space="preserve"> 30.06.1986 года рождения, зарегистрированный по адресу:</w:t>
      </w:r>
      <w:r w:rsidR="001C5957">
        <w:rPr>
          <w:rFonts w:ascii="Times New Roman" w:hAnsi="Times New Roman"/>
        </w:rPr>
        <w:t xml:space="preserve"> 636951, Томская область, Первомайский район, пос. Беляй, ул.Плеханова д.3 кв.1</w:t>
      </w:r>
      <w:r w:rsidR="001C5957">
        <w:rPr>
          <w:rFonts w:ascii="Times New Roman" w:hAnsi="Times New Roman"/>
        </w:rPr>
        <w:t xml:space="preserve"> именуемый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Прокопьева Никиты Андреевича,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175</w:t>
      </w:r>
      <w:r w:rsidR="009803E4">
        <w:rPr>
          <w:rFonts w:ascii="Times New Roman" w:hAnsi="Times New Roman"/>
        </w:rPr>
        <w:t xml:space="preserve"> от 17.05.2022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85000.00</w:t>
      </w:r>
      <w:r w:rsidR="001C5957">
        <w:rPr>
          <w:rFonts w:ascii="Times New Roman" w:hAnsi="Times New Roman"/>
        </w:rPr>
        <w:t xml:space="preserve"> восемьдесят пять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26.05.2024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26.06.2024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26.07.2024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26.08.2024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26.09.2024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26.10.2024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4722.22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26.11.2024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12 месяцев с момента подписания Договора, то Заказчику предоставляется скидка на услуги Исполнителя в размере 13000 руб. от стоимости услуг Исполнителя, указанной в п. 4.1 настоящего Договора, в этом случае стоимость услуг Исполнителя с учётом скидки составит 72000.00 руб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19000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25000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Павлийчук Дмитрий Александрович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Томск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636951, Томская область, Первомайский район, пос. Беляй, ул.Плеханова д.3 кв.1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636951, Томская область, Первомайский район, пос. Беляй, ул.Плеханова д.3 кв.1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634050, г. Томск, пр. Ленина 85 "а" офис 203, офис 202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6910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442323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701745001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Томской области в Первомайском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02.08.2011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30.06.1986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89521576793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№7365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"АО ""АЛЬФА-БАНК""", "АО ""Тинькофф Банк""", "ПАО ""МТС-Банк""", МФК Быстроденьги (ООО), ООО «МКК КАНГАРИЯ», ООО МКК «А ДЕНЬГИ», ООО МКК «Джет Мани Микрофинанс», ООО МКК «КапиталЪ-НТ», ООО МКК «Кватро», ООО МКК «ЛДС», ООО МКК «Русинтерфинанс», ООО МКК «Страна Экспресс», ООО МКК «ТВОИ ПЛЮС», ООО МКК Турбозайм, ООО МФК «Займер», ООО МФК «Экофинанс»,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Павлийчук Дмитрий Александрович, паспорт: серия</w:t>
      </w:r>
      <w:r w:rsidR="001C5957">
        <w:t xml:space="preserve"> 6910 номер</w:t>
      </w:r>
      <w:r w:rsidR="001C5957">
        <w:t xml:space="preserve"> 442323, выданный</w:t>
      </w:r>
      <w:r w:rsidR="001C5957">
        <w:t xml:space="preserve"> ТП УФМС России по Томской области в Первомайском районе</w:t>
      </w:r>
      <w:r w:rsidR="001C5957">
        <w:t xml:space="preserve"> 02.08.2011,</w:t>
      </w:r>
      <w:r w:rsidR="001C5957">
        <w:t xml:space="preserve"> 30.06.1986 года рождения, зарегистрированный по адресу:</w:t>
      </w:r>
      <w:r w:rsidR="001C5957">
        <w:t xml:space="preserve"> 636951, Томская область, Первомайский район, пос. Беляй, ул.Плеханова д.3 кв.1</w:t>
      </w:r>
      <w:r w:rsidR="001C595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№7365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Павлийчук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Дмитрий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Александрович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6910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442323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ТП УФМС России по Томской области в Первомайском районе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02.08.2011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701203179107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085-773-393-16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30.06.1986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пос. Беляй Первомайского района Томской области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636951, Томская область, Первомайский район, пос. Беляй, ул.Плеханова д.3 кв.1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636951, Томская область, Первомайский район, пос. Беляй, ул.Плеханова д.3 кв.1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 частному найму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водитель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 частному найму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водитель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ИП Жукова Т.Н.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ВАЗ 2107 1997 года выпуска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7000.00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№7365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Павлийчук Дмитрий Александрович,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Павлийчук Дмитрий Александрович,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№7365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№7365 от</w:t>
      </w:r>
      <w:r w:rsidR="001C5957">
        <w:rPr>
          <w:rFonts w:ascii="Times New Roman" w:hAnsi="Times New Roman"/>
          <w:b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Павлийчук Дмитрий Александрович,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