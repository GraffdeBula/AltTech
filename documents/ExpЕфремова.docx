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№7402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20.06.2023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Ефремова Татьяна Николаевна, паспорт: серия 3207 номер 403595, выданный ОТДЕЛЕНИЕМ УФМС РОССИИ ПО КЕМЕРОВСКОЙ ОБЛ. В ГОР.ТОПКИ 16.10.2007, 15.10.1962 года рождения, зарегистрированный по адресу: 652305, Кемеровская обл., , Топки, ул.мкр. Солнечный д.3 кв.16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Ефремова Татьяна Николаевна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652305, Кемеровская обл., , Топки, ул.мкр. Солнечный д.3 кв.16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652305, Кемеровская обл., , Топки, ул.мкр. Солнечный д.3 кв.16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3207</w:t>
            </w:r>
            <w:r w:rsidRPr="005A6CF1">
              <w:t xml:space="preserve"> номер </w:t>
            </w:r>
            <w:r>
              <w:t>403595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ОТДЕЛЕНИЕМ УФМС РОССИИ ПО КЕМЕРОВСКОЙ ОБЛ. В ГОР.ТОПКИ</w:t>
            </w:r>
            <w:r w:rsidRPr="005A6CF1">
              <w:t xml:space="preserve"> </w:t>
            </w:r>
            <w:r>
              <w:rPr>
                <w:lang w:val="en-US"/>
              </w:rPr>
              <w:t>16.10.2007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15.10.1962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+7904579441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