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№7357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05.06.2023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Строганова Татьяна Анатольевна, паспорт: серия 5007 номер 321262, выданный Отделом УФМС России по Новосибирской области в Кировском районе 22.05.2008, 15.03.1959 года рождения, зарегистрированный по адресу: 630066, Новосибирская обл., Кировский район, Новосибирск, ул.Комсомольская д.9 кв.24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2500.00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два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Строганова Татьяна Анатольевна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630066, Новосибирская обл., Кировский район, Новосибирск, ул.Комсомольская д.9 кв.24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630066, Новосибирская обл., Кировский район, Новосибирск, ул.Комсомольская д.9 кв.24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5007</w:t>
            </w:r>
            <w:r w:rsidRPr="005A6CF1">
              <w:t xml:space="preserve"> номер </w:t>
            </w:r>
            <w:r>
              <w:t>321262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Новосибирской области в Кировском районе</w:t>
            </w:r>
            <w:r w:rsidRPr="005A6CF1">
              <w:t xml:space="preserve"> </w:t>
            </w:r>
            <w:r>
              <w:rPr>
                <w:lang w:val="en-US"/>
              </w:rPr>
              <w:t>22.05.2008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15.03.1959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89537768262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