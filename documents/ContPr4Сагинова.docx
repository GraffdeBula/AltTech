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A5127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5A563D">
        <w:rPr>
          <w:rFonts w:ascii="Times New Roman" w:hAnsi="Times New Roman"/>
          <w:sz w:val="20"/>
          <w:szCs w:val="20"/>
        </w:rPr>
        <w:t>4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6460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30.06.2022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>Соглашение</w:t>
      </w: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 xml:space="preserve"> о гарантии возврата денежных средств</w:t>
      </w:r>
    </w:p>
    <w:p w:rsidR="005B37BF" w:rsidRPr="005B37BF" w:rsidRDefault="005B37BF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№6460 от 30.06.2022</w:t>
      </w:r>
    </w:p>
    <w:p w:rsidR="00B72B66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B72B66" w:rsidRPr="009B2982" w:rsidRDefault="00B72B66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 xml:space="preserve">Гражданин </w:t>
      </w:r>
      <w:r>
        <w:rPr>
          <w:rFonts w:ascii="Times New Roman" w:hAnsi="Times New Roman"/>
        </w:rPr>
        <w:t>Сагинова</w:t>
      </w:r>
      <w:r w:rsidR="0031780A">
        <w:rPr>
          <w:rFonts w:ascii="Times New Roman" w:hAnsi="Times New Roman"/>
        </w:rPr>
        <w:t xml:space="preserve"> Анастасия</w:t>
      </w:r>
      <w:r w:rsidR="0031780A">
        <w:rPr>
          <w:rFonts w:ascii="Times New Roman" w:hAnsi="Times New Roman"/>
        </w:rPr>
        <w:t xml:space="preserve"> Васильевна</w:t>
      </w:r>
      <w:r w:rsidRPr="005A6CF1">
        <w:rPr>
          <w:rFonts w:ascii="Times New Roman" w:hAnsi="Times New Roman"/>
        </w:rPr>
        <w:t xml:space="preserve">, с одной стороны, и  </w:t>
      </w:r>
      <w:r>
        <w:rPr>
          <w:rFonts w:ascii="Times New Roman" w:hAnsi="Times New Roman"/>
        </w:rPr>
        <w:t>ООО ФПК "АЛЬТЕРНАТИВА"</w:t>
      </w:r>
      <w:r w:rsidRPr="005A6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заключили настоящее соглашени</w:t>
      </w:r>
      <w:r w:rsidR="00571F6B" w:rsidRPr="00571F6B">
        <w:rPr>
          <w:rFonts w:ascii="Times New Roman" w:hAnsi="Times New Roman"/>
        </w:rPr>
        <w:t>е</w:t>
      </w:r>
      <w:r>
        <w:rPr>
          <w:rFonts w:ascii="Times New Roman" w:hAnsi="Times New Roman"/>
        </w:rPr>
        <w:t>, согласно которому:</w:t>
      </w:r>
    </w:p>
    <w:p w:rsidR="009B2982" w:rsidRPr="009B2982" w:rsidRDefault="009B2982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Поверенный </w:t>
      </w:r>
      <w:r w:rsidR="003E1794">
        <w:rPr>
          <w:rFonts w:ascii="Times New Roman" w:hAnsi="Times New Roman"/>
        </w:rPr>
        <w:t xml:space="preserve">принимает на себя обязательство </w:t>
      </w:r>
      <w:r>
        <w:rPr>
          <w:rFonts w:ascii="Times New Roman" w:hAnsi="Times New Roman"/>
        </w:rPr>
        <w:t>оказать Доверителю комплекс юридических</w:t>
      </w:r>
      <w:r w:rsidR="003E1794">
        <w:rPr>
          <w:rFonts w:ascii="Times New Roman" w:hAnsi="Times New Roman"/>
        </w:rPr>
        <w:t xml:space="preserve"> услуг</w:t>
      </w:r>
      <w:r>
        <w:rPr>
          <w:rFonts w:ascii="Times New Roman" w:hAnsi="Times New Roman"/>
        </w:rPr>
        <w:t xml:space="preserve">, результатом </w:t>
      </w:r>
      <w:r w:rsidR="003E1794">
        <w:rPr>
          <w:rFonts w:ascii="Times New Roman" w:hAnsi="Times New Roman"/>
        </w:rPr>
        <w:t xml:space="preserve">которых </w:t>
      </w:r>
      <w:r>
        <w:rPr>
          <w:rFonts w:ascii="Times New Roman" w:hAnsi="Times New Roman"/>
        </w:rPr>
        <w:t xml:space="preserve">станет: 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признание Доверителя несостоятельным (банкротом)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освобождение Доверителя от дальнейшего исполнения требования кредиторов в соответствии с ФЗ №127 «О несостоятельности (банкротстве)» от 26.10.2002 года.</w:t>
      </w:r>
    </w:p>
    <w:p w:rsidR="00FC1A26" w:rsidRDefault="00FC1A26" w:rsidP="00FC1A26">
      <w:pPr>
        <w:pStyle w:val="a8"/>
        <w:spacing w:after="0" w:line="240" w:lineRule="auto"/>
        <w:ind w:left="178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Доверитель подтверждает</w:t>
      </w:r>
      <w:r w:rsidRPr="00B72B66">
        <w:rPr>
          <w:rFonts w:ascii="Times New Roman" w:hAnsi="Times New Roman"/>
        </w:rPr>
        <w:t xml:space="preserve"> и </w:t>
      </w:r>
      <w:r w:rsidR="003E1794">
        <w:rPr>
          <w:rFonts w:ascii="Times New Roman" w:hAnsi="Times New Roman"/>
        </w:rPr>
        <w:t>гарантирует</w:t>
      </w:r>
      <w:r w:rsidRPr="00B72B66">
        <w:rPr>
          <w:rFonts w:ascii="Times New Roman" w:hAnsi="Times New Roman"/>
        </w:rPr>
        <w:t xml:space="preserve">, что </w:t>
      </w:r>
      <w:r w:rsidR="003E1794">
        <w:rPr>
          <w:rFonts w:ascii="Times New Roman" w:hAnsi="Times New Roman"/>
        </w:rPr>
        <w:t xml:space="preserve">своевременно </w:t>
      </w:r>
      <w:r w:rsidRPr="00B72B66">
        <w:rPr>
          <w:rFonts w:ascii="Times New Roman" w:hAnsi="Times New Roman"/>
        </w:rPr>
        <w:t xml:space="preserve">предоставил </w:t>
      </w:r>
      <w:r w:rsidR="003E1794">
        <w:rPr>
          <w:rFonts w:ascii="Times New Roman" w:hAnsi="Times New Roman"/>
        </w:rPr>
        <w:t xml:space="preserve">Поверенному полную и достоверную информацию </w:t>
      </w:r>
      <w:r w:rsidRPr="00B72B66">
        <w:rPr>
          <w:rFonts w:ascii="Times New Roman" w:hAnsi="Times New Roman"/>
        </w:rPr>
        <w:t>о себе</w:t>
      </w:r>
      <w:r w:rsidR="003E1794">
        <w:rPr>
          <w:rFonts w:ascii="Times New Roman" w:hAnsi="Times New Roman"/>
        </w:rPr>
        <w:t xml:space="preserve">, </w:t>
      </w:r>
      <w:r w:rsidRPr="00B72B66">
        <w:rPr>
          <w:rFonts w:ascii="Times New Roman" w:hAnsi="Times New Roman"/>
        </w:rPr>
        <w:t xml:space="preserve">в отношении имеющихся </w:t>
      </w:r>
      <w:r w:rsidR="003E1794">
        <w:rPr>
          <w:rFonts w:ascii="Times New Roman" w:hAnsi="Times New Roman"/>
        </w:rPr>
        <w:t xml:space="preserve">у </w:t>
      </w:r>
      <w:r w:rsidR="00253F14">
        <w:rPr>
          <w:rFonts w:ascii="Times New Roman" w:hAnsi="Times New Roman"/>
        </w:rPr>
        <w:t>Доверителя</w:t>
      </w:r>
      <w:r w:rsidRPr="00B72B66">
        <w:rPr>
          <w:rFonts w:ascii="Times New Roman" w:hAnsi="Times New Roman"/>
        </w:rPr>
        <w:t xml:space="preserve">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</w:t>
      </w:r>
      <w:r w:rsidR="00253F14">
        <w:rPr>
          <w:rFonts w:ascii="Times New Roman" w:hAnsi="Times New Roman"/>
        </w:rPr>
        <w:t>имя Доверителя</w:t>
      </w:r>
      <w:r w:rsidRPr="00B72B66">
        <w:rPr>
          <w:rFonts w:ascii="Times New Roman" w:hAnsi="Times New Roman"/>
        </w:rPr>
        <w:t>, а также на имя супруга</w:t>
      </w:r>
      <w:r w:rsidR="00253F14">
        <w:rPr>
          <w:rFonts w:ascii="Times New Roman" w:hAnsi="Times New Roman"/>
        </w:rPr>
        <w:t xml:space="preserve"> Доверителя</w:t>
      </w:r>
      <w:r w:rsidRPr="00B72B66">
        <w:rPr>
          <w:rFonts w:ascii="Times New Roman" w:hAnsi="Times New Roman"/>
        </w:rPr>
        <w:t xml:space="preserve">, обо всех сделках совершенных </w:t>
      </w:r>
      <w:r w:rsidR="00253F14">
        <w:rPr>
          <w:rFonts w:ascii="Times New Roman" w:hAnsi="Times New Roman"/>
        </w:rPr>
        <w:t>Доверителем</w:t>
      </w:r>
      <w:r w:rsidRPr="00B72B66">
        <w:rPr>
          <w:rFonts w:ascii="Times New Roman" w:hAnsi="Times New Roman"/>
        </w:rPr>
        <w:t xml:space="preserve"> и супругом в течение 3 лет.</w:t>
      </w:r>
    </w:p>
    <w:p w:rsidR="00FC1A26" w:rsidRPr="00B72B66" w:rsidRDefault="00FC1A26" w:rsidP="00FC1A26">
      <w:pPr>
        <w:pStyle w:val="a8"/>
        <w:spacing w:after="0" w:line="240" w:lineRule="auto"/>
        <w:ind w:left="1069"/>
        <w:jc w:val="both"/>
        <w:rPr>
          <w:rFonts w:ascii="Times New Roman" w:hAnsi="Times New Roman"/>
        </w:rPr>
      </w:pPr>
    </w:p>
    <w:p w:rsidR="00033D37" w:rsidRDefault="009B2982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9B2982">
        <w:rPr>
          <w:rFonts w:ascii="Times New Roman" w:hAnsi="Times New Roman"/>
        </w:rPr>
        <w:t>В случае неисполнения или ненадлежащего исполнения пункта 1 настоящего соглашения Поверенный гарантирует выплату компенсации Доверителю в размере фактически оплаченной суммы по договору, при условии надлежащего исполнения Доверителем п. 2 настоящего Соглашения.</w:t>
      </w: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71F6B" w:rsidRPr="003A060B">
        <w:rPr>
          <w:rFonts w:ascii="Times New Roman" w:hAnsi="Times New Roman"/>
          <w:sz w:val="20"/>
          <w:szCs w:val="20"/>
        </w:rPr>
        <w:t>_____________/</w:t>
      </w:r>
      <w:r w:rsidR="00571F6B" w:rsidRPr="002D4BCA">
        <w:rPr>
          <w:rFonts w:ascii="Times New Roman" w:hAnsi="Times New Roman"/>
          <w:sz w:val="20"/>
          <w:szCs w:val="20"/>
        </w:rPr>
        <w:t>Громова Е.Н.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64" w:rsidRDefault="00427864" w:rsidP="002327A6">
      <w:pPr>
        <w:spacing w:after="0" w:line="240" w:lineRule="auto"/>
      </w:pPr>
      <w:r>
        <w:separator/>
      </w:r>
    </w:p>
  </w:endnote>
  <w:end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64" w:rsidRDefault="00427864" w:rsidP="002327A6">
      <w:pPr>
        <w:spacing w:after="0" w:line="240" w:lineRule="auto"/>
      </w:pPr>
      <w:r>
        <w:separator/>
      </w:r>
    </w:p>
  </w:footnote>
  <w:foot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  <w:jc w:val="center"/>
    </w:pPr>
  </w:p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2917"/>
    <w:rsid w:val="000B672E"/>
    <w:rsid w:val="000B7C7B"/>
    <w:rsid w:val="000C1257"/>
    <w:rsid w:val="000C4453"/>
    <w:rsid w:val="000D13C7"/>
    <w:rsid w:val="000D666B"/>
    <w:rsid w:val="000F0D59"/>
    <w:rsid w:val="000F37CD"/>
    <w:rsid w:val="00100F58"/>
    <w:rsid w:val="00141BE1"/>
    <w:rsid w:val="0015229B"/>
    <w:rsid w:val="001530D6"/>
    <w:rsid w:val="00163013"/>
    <w:rsid w:val="001644D7"/>
    <w:rsid w:val="00190911"/>
    <w:rsid w:val="00190945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8377F"/>
    <w:rsid w:val="002907E6"/>
    <w:rsid w:val="002C0B7A"/>
    <w:rsid w:val="002C4A9A"/>
    <w:rsid w:val="002D2CBE"/>
    <w:rsid w:val="002D4BCA"/>
    <w:rsid w:val="002E1113"/>
    <w:rsid w:val="002F5CDF"/>
    <w:rsid w:val="002F718D"/>
    <w:rsid w:val="00301FD1"/>
    <w:rsid w:val="003134FF"/>
    <w:rsid w:val="00314C39"/>
    <w:rsid w:val="0031780A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5769"/>
    <w:rsid w:val="00397F34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27864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2099E"/>
    <w:rsid w:val="00522942"/>
    <w:rsid w:val="005303F4"/>
    <w:rsid w:val="00564EE9"/>
    <w:rsid w:val="00566238"/>
    <w:rsid w:val="00570001"/>
    <w:rsid w:val="00571F6B"/>
    <w:rsid w:val="00580068"/>
    <w:rsid w:val="0058007A"/>
    <w:rsid w:val="0058273F"/>
    <w:rsid w:val="005830E2"/>
    <w:rsid w:val="005A1BBB"/>
    <w:rsid w:val="005A2019"/>
    <w:rsid w:val="005A4E8F"/>
    <w:rsid w:val="005A563D"/>
    <w:rsid w:val="005A6E4C"/>
    <w:rsid w:val="005B37BF"/>
    <w:rsid w:val="005C11ED"/>
    <w:rsid w:val="005C1D4A"/>
    <w:rsid w:val="005E14CB"/>
    <w:rsid w:val="005E1D15"/>
    <w:rsid w:val="005E2200"/>
    <w:rsid w:val="006003AC"/>
    <w:rsid w:val="00604EB6"/>
    <w:rsid w:val="00605E89"/>
    <w:rsid w:val="0060799A"/>
    <w:rsid w:val="00621DFC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41EF"/>
    <w:rsid w:val="0070769F"/>
    <w:rsid w:val="00710ECB"/>
    <w:rsid w:val="00711797"/>
    <w:rsid w:val="007157C2"/>
    <w:rsid w:val="00720D04"/>
    <w:rsid w:val="00730893"/>
    <w:rsid w:val="007405AE"/>
    <w:rsid w:val="00757780"/>
    <w:rsid w:val="00767D4B"/>
    <w:rsid w:val="00781E3E"/>
    <w:rsid w:val="00790DB4"/>
    <w:rsid w:val="007A0494"/>
    <w:rsid w:val="007A3860"/>
    <w:rsid w:val="007B0590"/>
    <w:rsid w:val="007C003D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04DD5"/>
    <w:rsid w:val="00916365"/>
    <w:rsid w:val="00917801"/>
    <w:rsid w:val="009238B2"/>
    <w:rsid w:val="0093468C"/>
    <w:rsid w:val="00937E0A"/>
    <w:rsid w:val="009519D3"/>
    <w:rsid w:val="009534DD"/>
    <w:rsid w:val="00954678"/>
    <w:rsid w:val="009605F7"/>
    <w:rsid w:val="00960652"/>
    <w:rsid w:val="00986365"/>
    <w:rsid w:val="00992068"/>
    <w:rsid w:val="009A7F6C"/>
    <w:rsid w:val="009B2982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5C8F"/>
    <w:rsid w:val="00DC646B"/>
    <w:rsid w:val="00DC6576"/>
    <w:rsid w:val="00DD0AFE"/>
    <w:rsid w:val="00DD15D8"/>
    <w:rsid w:val="00DD173D"/>
    <w:rsid w:val="00DD317B"/>
    <w:rsid w:val="00DE5CD2"/>
    <w:rsid w:val="00DF7EC9"/>
    <w:rsid w:val="00E05C73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C2D18"/>
    <w:rsid w:val="00ED293F"/>
    <w:rsid w:val="00EE20E3"/>
    <w:rsid w:val="00EE4D08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cp:lastPrinted>2019-04-23T07:57:00Z</cp:lastPrinted>
  <dcterms:created xsi:type="dcterms:W3CDTF">2022-04-26T09:14:00Z</dcterms:created>
  <dcterms:modified xsi:type="dcterms:W3CDTF">2022-05-05T08:35:00Z</dcterms:modified>
</cp:coreProperties>
</file>