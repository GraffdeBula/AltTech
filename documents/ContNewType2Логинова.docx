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7168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Екатеринбург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31.03.2023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Логинова Марина Алексеевна, паспорт: серия</w:t>
      </w:r>
      <w:r w:rsidR="00FE09AA">
        <w:rPr>
          <w:rFonts w:ascii="Times New Roman" w:hAnsi="Times New Roman"/>
        </w:rPr>
        <w:t xml:space="preserve"> 6511 номер</w:t>
      </w:r>
      <w:r w:rsidR="00FE09AA">
        <w:rPr>
          <w:rFonts w:ascii="Times New Roman" w:hAnsi="Times New Roman"/>
        </w:rPr>
        <w:t xml:space="preserve"> 207202, выданный</w:t>
      </w:r>
      <w:r w:rsidR="00FE09AA">
        <w:rPr>
          <w:rFonts w:ascii="Times New Roman" w:hAnsi="Times New Roman"/>
        </w:rPr>
        <w:t xml:space="preserve"> Отделением УФМС России по Свердловской обл. в Каменском р-не</w:t>
      </w:r>
      <w:r w:rsidR="00FE09AA">
        <w:rPr>
          <w:rFonts w:ascii="Times New Roman" w:hAnsi="Times New Roman"/>
        </w:rPr>
        <w:t xml:space="preserve"> 02.06.2011,</w:t>
      </w:r>
      <w:r w:rsidR="00FE09AA">
        <w:rPr>
          <w:rFonts w:ascii="Times New Roman" w:hAnsi="Times New Roman"/>
        </w:rPr>
        <w:t xml:space="preserve"> 17.05.1966 года рождения, зарегистрированный по адресу:</w:t>
      </w:r>
      <w:r w:rsidR="00FE09AA">
        <w:rPr>
          <w:rFonts w:ascii="Times New Roman" w:hAnsi="Times New Roman"/>
        </w:rPr>
        <w:t xml:space="preserve"> 623462, Свердловская обл., Каменский, Пос. Мартюш, ул.Гагарина д.2 кв.1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Малиновского Максима Александровича,</w:t>
      </w:r>
      <w:r w:rsidR="00FE09AA">
        <w:rPr>
          <w:rFonts w:ascii="Times New Roman" w:hAnsi="Times New Roman"/>
        </w:rPr>
        <w:t xml:space="preserve"> действующего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185</w:t>
      </w:r>
      <w:r w:rsidR="00A34DA5">
        <w:rPr>
          <w:rFonts w:ascii="Times New Roman" w:hAnsi="Times New Roman"/>
        </w:rPr>
        <w:t xml:space="preserve"> от 10.01.2023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65000.00</w:t>
      </w:r>
      <w:r w:rsidR="00FE09AA">
        <w:rPr>
          <w:rFonts w:ascii="Times New Roman" w:hAnsi="Times New Roman"/>
        </w:rPr>
        <w:t xml:space="preserve"> шестьдесят пять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65000.00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31.03.2023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Логинова Марина Алексеевна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ОП Екатеринбург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623462, Свердловская обл., Каменский, Пос. Мартюш, ул.Гагарина д.2 кв.1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623462, Свердловская обл., Каменский, Пос. Мартюш, ул.Гагарина д.2 кв.1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620075, г. Екатеринбург, БЦ Высоцкий, ул. Малышева, д. 51, 11 этаж, офис 11/15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6511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207202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667145001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Свердловской обл. в Каменском р-не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02.06.2011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17.05.1966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89502090634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№7168 от</w:t>
      </w:r>
      <w:r w:rsidR="00FE09AA">
        <w:rPr>
          <w:rFonts w:ascii="Times New Roman" w:hAnsi="Times New Roman"/>
          <w:sz w:val="20"/>
          <w:szCs w:val="20"/>
        </w:rPr>
        <w:t xml:space="preserve"> 31.03.2023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Открытие, ПАО Сбербанк, Сбербанк, УК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Открытие, ПАО Сбербанк, Сбербанк, УК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Логинова Марина Алексеевна, паспорт: серия</w:t>
      </w:r>
      <w:r w:rsidR="00FE09AA">
        <w:t xml:space="preserve"> 6511 номер</w:t>
      </w:r>
      <w:r w:rsidR="00FE09AA">
        <w:t xml:space="preserve"> 207202, выданный</w:t>
      </w:r>
      <w:r w:rsidR="00FE09AA">
        <w:t xml:space="preserve"> Отделением УФМС России по Свердловской обл. в Каменском р-не</w:t>
      </w:r>
      <w:r w:rsidR="00FE09AA">
        <w:t xml:space="preserve"> 02.06.2011,</w:t>
      </w:r>
      <w:r w:rsidR="00FE09AA">
        <w:t xml:space="preserve"> 17.05.1966 года рождения, зарегистрированный по адресу:</w:t>
      </w:r>
      <w:r w:rsidR="00FE09AA">
        <w:t xml:space="preserve"> 623462, Свердловская обл., Каменский, Пос. Мартюш, ул.Гагарина д.2 кв.1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№7168 от</w:t>
      </w:r>
      <w:r w:rsidR="00FE09AA">
        <w:rPr>
          <w:rFonts w:ascii="Times New Roman" w:hAnsi="Times New Roman"/>
          <w:sz w:val="20"/>
          <w:szCs w:val="20"/>
        </w:rPr>
        <w:t xml:space="preserve"> 31.03.2023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Логинова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Марина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Алексеевна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6511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207202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Свердловской обл. в Каменском р-не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02.06.2011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664300640123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010-315-689 94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17.05.1966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З/С Имени Ленина Иртышского р-на Павлодарской обл.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623462, Свердловская обл., Каменский, Пос. Мартюш, ул.Гагарина д.2 кв.1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623462, Свердловская обл., Каменский, Пос. Мартюш, ул.Гагарина д.2 кв.1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ГАУЗ СО "Детская городская больница г. Каменск-Уральский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623428, Свердловская область, город Каменск-Уральский, пр-кт Победы, д. 101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врач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Логинов Евгений Викторович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14.05.1993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ГАУЗ СО "Детская городская больница г. Каменск-Уральский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врач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623428, Свердловская область, город Каменск-Уральский, пр-кт Победы, д. 101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C0D4C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43" w:type="dxa"/>
            <w:shd w:val="clear" w:color="auto" w:fill="FFFFFF" w:themeFill="background1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Продажа Хёндай Соната, кредиты были, просрочек нет.</w:t>
            </w:r>
          </w:p>
        </w:tc>
        <w:tc>
          <w:tcPr>
            <w:tcW w:w="2120" w:type="dxa"/>
            <w:shd w:val="clear" w:color="auto" w:fill="FFFFFF" w:themeFill="background1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250000.00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FC0D4C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№7168 от</w:t>
      </w:r>
      <w:r w:rsidR="00FE09AA">
        <w:rPr>
          <w:rFonts w:ascii="Times New Roman" w:hAnsi="Times New Roman"/>
          <w:sz w:val="20"/>
          <w:szCs w:val="20"/>
        </w:rPr>
        <w:t xml:space="preserve"> 31.03.2023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Логинова Марина Алексеевна,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Логинова Марина Алексеевна,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№7168 от</w:t>
      </w:r>
      <w:r w:rsidR="00FE09AA">
        <w:rPr>
          <w:rFonts w:ascii="Times New Roman" w:hAnsi="Times New Roman"/>
          <w:sz w:val="20"/>
          <w:szCs w:val="20"/>
        </w:rPr>
        <w:t xml:space="preserve"> 31.03.2023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№7168 от</w:t>
      </w:r>
      <w:r w:rsidR="00FE09AA">
        <w:rPr>
          <w:rFonts w:ascii="Times New Roman" w:hAnsi="Times New Roman"/>
          <w:b/>
          <w:sz w:val="20"/>
          <w:szCs w:val="20"/>
        </w:rPr>
        <w:t xml:space="preserve"> 31.03.2023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Логинова Марина Алексеевна,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