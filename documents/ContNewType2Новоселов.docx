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 xml:space="preserve">ДОГОВОР </w:t>
      </w:r>
      <w:r w:rsidR="00636CCD" w:rsidRPr="00592B5F">
        <w:rPr>
          <w:rFonts w:ascii="Times New Roman" w:hAnsi="Times New Roman"/>
          <w:b/>
        </w:rPr>
        <w:t>ОКАЗАНИЯ УСЛУГ</w:t>
      </w:r>
    </w:p>
    <w:p w:rsidR="00CD3572" w:rsidRPr="00592B5F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Индивидуальные условия</w:t>
      </w:r>
    </w:p>
    <w:p w:rsidR="00644347" w:rsidRPr="00592B5F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92B5F">
        <w:rPr>
          <w:rFonts w:ascii="Times New Roman" w:hAnsi="Times New Roman"/>
          <w:b/>
        </w:rPr>
        <w:t>№</w:t>
      </w:r>
      <w:r w:rsidR="008F1E9B" w:rsidRPr="00592B5F">
        <w:rPr>
          <w:rFonts w:ascii="Times New Roman" w:hAnsi="Times New Roman"/>
          <w:b/>
        </w:rPr>
        <w:t>7315</w:t>
      </w:r>
    </w:p>
    <w:p w:rsidR="00644347" w:rsidRPr="00592B5F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92B5F">
        <w:rPr>
          <w:rFonts w:ascii="Times New Roman" w:hAnsi="Times New Roman"/>
        </w:rPr>
        <w:t>г.</w:t>
      </w:r>
      <w:r w:rsidR="006C69B7">
        <w:rPr>
          <w:rFonts w:ascii="Times New Roman" w:hAnsi="Times New Roman"/>
        </w:rPr>
        <w:t xml:space="preserve"> Новокузнецк</w:t>
      </w:r>
      <w:r w:rsidRPr="00592B5F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6C69B7">
        <w:rPr>
          <w:rFonts w:ascii="Times New Roman" w:hAnsi="Times New Roman"/>
        </w:rPr>
        <w:t xml:space="preserve"> 31.05.2023 г.</w:t>
      </w: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92B5F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92B5F">
        <w:rPr>
          <w:rFonts w:ascii="Times New Roman" w:hAnsi="Times New Roman"/>
        </w:rPr>
        <w:t>Гражданин</w:t>
      </w:r>
      <w:r w:rsidR="006C69B7">
        <w:rPr>
          <w:rFonts w:ascii="Times New Roman" w:hAnsi="Times New Roman"/>
        </w:rPr>
        <w:t xml:space="preserve"> Новоселов Игорь Викторович, паспорт: серия</w:t>
      </w:r>
      <w:r w:rsidR="006C69B7">
        <w:rPr>
          <w:rFonts w:ascii="Times New Roman" w:hAnsi="Times New Roman"/>
        </w:rPr>
        <w:t xml:space="preserve"> 3219 номер</w:t>
      </w:r>
      <w:r w:rsidR="006C69B7">
        <w:rPr>
          <w:rFonts w:ascii="Times New Roman" w:hAnsi="Times New Roman"/>
        </w:rPr>
        <w:t xml:space="preserve"> 106766, выданный</w:t>
      </w:r>
      <w:r w:rsidR="006C69B7">
        <w:rPr>
          <w:rFonts w:ascii="Times New Roman" w:hAnsi="Times New Roman"/>
        </w:rPr>
        <w:t xml:space="preserve"> ГУ МВД России по Кемеровской области</w:t>
      </w:r>
      <w:r w:rsidR="006C69B7">
        <w:rPr>
          <w:rFonts w:ascii="Times New Roman" w:hAnsi="Times New Roman"/>
        </w:rPr>
        <w:t xml:space="preserve"> 05.11.2019,</w:t>
      </w:r>
      <w:r w:rsidR="006C69B7">
        <w:rPr>
          <w:rFonts w:ascii="Times New Roman" w:hAnsi="Times New Roman"/>
        </w:rPr>
        <w:t xml:space="preserve"> 25.10.1974 года рождения, зарегистрированный по адресу:</w:t>
      </w:r>
      <w:r w:rsidR="006C69B7">
        <w:rPr>
          <w:rFonts w:ascii="Times New Roman" w:hAnsi="Times New Roman"/>
        </w:rPr>
        <w:t xml:space="preserve"> 652723, Кемеровская область , Красный камень, Киселевск, ул.50 лет города д.23 кв.19</w:t>
      </w:r>
      <w:r w:rsidR="006C69B7">
        <w:rPr>
          <w:rFonts w:ascii="Times New Roman" w:hAnsi="Times New Roman"/>
        </w:rPr>
        <w:t xml:space="preserve"> именуемый в дальнейшем </w:t>
      </w:r>
      <w:r w:rsidR="00636CCD" w:rsidRPr="00592B5F">
        <w:rPr>
          <w:rFonts w:ascii="Times New Roman" w:hAnsi="Times New Roman"/>
          <w:b/>
        </w:rPr>
        <w:t>Заказчик</w:t>
      </w:r>
      <w:r w:rsidRPr="00592B5F">
        <w:rPr>
          <w:rFonts w:ascii="Times New Roman" w:hAnsi="Times New Roman"/>
        </w:rPr>
        <w:t xml:space="preserve">, с одной стороны, и  </w:t>
      </w:r>
    </w:p>
    <w:p w:rsidR="00960652" w:rsidRPr="00592B5F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</w:rPr>
        <w:t>ООО ФПК "АЛЬТЕРНАТИВА"</w:t>
      </w:r>
      <w:r w:rsidR="00636CCD" w:rsidRPr="00592B5F">
        <w:rPr>
          <w:rFonts w:ascii="Times New Roman" w:hAnsi="Times New Roman"/>
        </w:rPr>
        <w:t xml:space="preserve">, именуемое в дальнейшем </w:t>
      </w:r>
      <w:r w:rsidR="00636CCD" w:rsidRPr="00592B5F">
        <w:rPr>
          <w:rFonts w:ascii="Times New Roman" w:hAnsi="Times New Roman"/>
          <w:b/>
        </w:rPr>
        <w:t>Исполнитель</w:t>
      </w:r>
      <w:r w:rsidR="00644347" w:rsidRPr="00592B5F">
        <w:rPr>
          <w:rFonts w:ascii="Times New Roman" w:hAnsi="Times New Roman"/>
        </w:rPr>
        <w:t>, в лице</w:t>
      </w:r>
      <w:r w:rsidR="006C69B7">
        <w:rPr>
          <w:rFonts w:ascii="Times New Roman" w:hAnsi="Times New Roman"/>
        </w:rPr>
        <w:t xml:space="preserve"> Рудника Ивана Александровича,</w:t>
      </w:r>
      <w:r w:rsidR="006C69B7">
        <w:rPr>
          <w:rFonts w:ascii="Times New Roman" w:hAnsi="Times New Roman"/>
        </w:rPr>
        <w:t xml:space="preserve"> действующего на </w:t>
      </w:r>
      <w:r w:rsidR="00444B20" w:rsidRPr="00CC495A">
        <w:rPr>
          <w:rFonts w:ascii="Times New Roman" w:hAnsi="Times New Roman"/>
        </w:rPr>
        <w:t>основании</w:t>
      </w:r>
      <w:r w:rsidR="00444B20">
        <w:rPr>
          <w:rFonts w:ascii="Times New Roman" w:hAnsi="Times New Roman"/>
        </w:rPr>
        <w:t xml:space="preserve"> </w:t>
      </w:r>
      <w:r w:rsidR="00444B20" w:rsidRPr="009803E4">
        <w:rPr>
          <w:rFonts w:ascii="Times New Roman" w:hAnsi="Times New Roman"/>
        </w:rPr>
        <w:t>довереннос</w:t>
      </w:r>
      <w:r w:rsidR="00444B20">
        <w:rPr>
          <w:rFonts w:ascii="Times New Roman" w:hAnsi="Times New Roman"/>
        </w:rPr>
        <w:t>т</w:t>
      </w:r>
      <w:r w:rsidR="00444B20" w:rsidRPr="009803E4">
        <w:rPr>
          <w:rFonts w:ascii="Times New Roman" w:hAnsi="Times New Roman"/>
        </w:rPr>
        <w:t xml:space="preserve">и </w:t>
      </w:r>
      <w:r w:rsidR="00444B20">
        <w:rPr>
          <w:rFonts w:ascii="Times New Roman" w:hAnsi="Times New Roman"/>
        </w:rPr>
        <w:t>187</w:t>
      </w:r>
      <w:r w:rsidR="00444B20">
        <w:rPr>
          <w:rFonts w:ascii="Times New Roman" w:hAnsi="Times New Roman"/>
        </w:rPr>
        <w:t xml:space="preserve"> от 14.02.2023</w:t>
      </w:r>
      <w:r w:rsidR="00960652" w:rsidRPr="00592B5F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592B5F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592B5F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592B5F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592B5F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592B5F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3A114C"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 xml:space="preserve">1. </w:t>
      </w:r>
      <w:r w:rsidR="003A114C" w:rsidRPr="00592B5F">
        <w:rPr>
          <w:rFonts w:ascii="Times New Roman" w:hAnsi="Times New Roman"/>
          <w:sz w:val="20"/>
          <w:szCs w:val="20"/>
        </w:rPr>
        <w:t xml:space="preserve"> </w:t>
      </w:r>
      <w:r w:rsidR="00975695" w:rsidRPr="00592B5F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592B5F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592B5F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592B5F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592B5F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592B5F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592B5F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592B5F">
        <w:rPr>
          <w:rFonts w:ascii="Times New Roman" w:hAnsi="Times New Roman"/>
          <w:sz w:val="20"/>
          <w:szCs w:val="20"/>
        </w:rPr>
        <w:t xml:space="preserve">1 </w:t>
      </w:r>
      <w:r w:rsidR="00AE7C80" w:rsidRPr="00592B5F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592B5F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592B5F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592B5F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592B5F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592B5F" w:rsidRDefault="00AE7C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3E2867" w:rsidRPr="00592B5F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D701BE" w:rsidRPr="00592B5F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592B5F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592B5F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592B5F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.1. </w:t>
      </w:r>
      <w:r w:rsidR="00C378BD" w:rsidRPr="00592B5F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592B5F">
        <w:rPr>
          <w:rFonts w:ascii="Times New Roman" w:hAnsi="Times New Roman"/>
          <w:sz w:val="20"/>
          <w:szCs w:val="20"/>
        </w:rPr>
        <w:t>/направить</w:t>
      </w:r>
      <w:r w:rsidR="00C378BD" w:rsidRPr="00592B5F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592B5F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592B5F">
        <w:rPr>
          <w:rFonts w:ascii="Times New Roman" w:hAnsi="Times New Roman"/>
          <w:sz w:val="20"/>
          <w:szCs w:val="20"/>
        </w:rPr>
        <w:t>;</w:t>
      </w:r>
    </w:p>
    <w:p w:rsidR="006A3A46" w:rsidRPr="00592B5F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592B5F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592B5F">
        <w:rPr>
          <w:rFonts w:ascii="Times New Roman" w:hAnsi="Times New Roman"/>
          <w:sz w:val="20"/>
          <w:szCs w:val="20"/>
        </w:rPr>
        <w:t>я о</w:t>
      </w:r>
      <w:r w:rsidRPr="00592B5F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592B5F">
        <w:rPr>
          <w:rFonts w:ascii="Times New Roman" w:hAnsi="Times New Roman"/>
          <w:sz w:val="20"/>
          <w:szCs w:val="20"/>
        </w:rPr>
        <w:t>.</w:t>
      </w:r>
    </w:p>
    <w:p w:rsidR="00C378BD" w:rsidRPr="00592B5F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3E2867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592B5F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5309C" w:rsidRPr="00592B5F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592B5F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3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Pr="00592B5F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B42224" w:rsidRPr="00592B5F">
        <w:rPr>
          <w:rFonts w:ascii="Times New Roman" w:hAnsi="Times New Roman"/>
          <w:sz w:val="20"/>
          <w:szCs w:val="20"/>
        </w:rPr>
        <w:t>.</w:t>
      </w:r>
    </w:p>
    <w:p w:rsidR="00B42224" w:rsidRPr="00592B5F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1.</w:t>
      </w:r>
      <w:r w:rsidR="00D61ED4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592B5F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1E5656" w:rsidRPr="00592B5F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592B5F">
        <w:rPr>
          <w:rFonts w:ascii="Times New Roman" w:hAnsi="Times New Roman"/>
          <w:sz w:val="20"/>
          <w:szCs w:val="20"/>
        </w:rPr>
        <w:t>,</w:t>
      </w:r>
      <w:r w:rsidR="001E5656" w:rsidRPr="00592B5F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592B5F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2</w:t>
      </w:r>
      <w:r w:rsidR="000D13C7" w:rsidRPr="00592B5F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2.1.1. </w:t>
      </w:r>
      <w:r w:rsidR="00B66A7B" w:rsidRPr="00592B5F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2.1.2</w:t>
      </w:r>
      <w:r w:rsidR="009605F7" w:rsidRPr="00592B5F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9605F7" w:rsidRPr="00592B5F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592B5F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592B5F">
        <w:rPr>
          <w:rFonts w:ascii="Times New Roman" w:hAnsi="Times New Roman"/>
          <w:sz w:val="20"/>
          <w:szCs w:val="20"/>
        </w:rPr>
        <w:t>;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2.1.3</w:t>
      </w:r>
      <w:r w:rsidR="009605F7" w:rsidRPr="00592B5F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097DB8" w:rsidRPr="00592B5F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AD46E3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</w:t>
      </w:r>
      <w:r w:rsidR="009438CD" w:rsidRPr="00592B5F">
        <w:rPr>
          <w:rFonts w:ascii="Times New Roman" w:hAnsi="Times New Roman"/>
          <w:sz w:val="20"/>
          <w:szCs w:val="20"/>
        </w:rPr>
        <w:t>, 2.2.2.</w:t>
      </w:r>
      <w:r w:rsidRPr="00592B5F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6</w:t>
      </w:r>
      <w:r w:rsidR="009605F7" w:rsidRPr="00592B5F">
        <w:rPr>
          <w:rFonts w:ascii="Times New Roman" w:hAnsi="Times New Roman"/>
          <w:sz w:val="20"/>
          <w:szCs w:val="20"/>
        </w:rPr>
        <w:t xml:space="preserve">. </w:t>
      </w:r>
      <w:r w:rsidR="000229C8" w:rsidRPr="00592B5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592B5F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7</w:t>
      </w:r>
      <w:r w:rsidR="009605F7" w:rsidRPr="00592B5F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9605F7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9605F7" w:rsidRPr="00592B5F">
        <w:rPr>
          <w:rFonts w:ascii="Times New Roman" w:hAnsi="Times New Roman"/>
          <w:sz w:val="20"/>
          <w:szCs w:val="20"/>
        </w:rPr>
        <w:t>.</w:t>
      </w:r>
    </w:p>
    <w:p w:rsidR="00F8065A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>.</w:t>
      </w:r>
      <w:r w:rsidR="0030410C" w:rsidRPr="00592B5F">
        <w:rPr>
          <w:rFonts w:ascii="Times New Roman" w:hAnsi="Times New Roman"/>
          <w:sz w:val="20"/>
          <w:szCs w:val="20"/>
        </w:rPr>
        <w:t xml:space="preserve"> </w:t>
      </w:r>
      <w:r w:rsidR="007A3860" w:rsidRPr="00592B5F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7A3860" w:rsidRPr="00592B5F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592B5F">
        <w:rPr>
          <w:rFonts w:ascii="Times New Roman" w:hAnsi="Times New Roman"/>
          <w:sz w:val="20"/>
          <w:szCs w:val="20"/>
        </w:rPr>
        <w:t>реп</w:t>
      </w:r>
      <w:r w:rsidR="007A3860" w:rsidRPr="00592B5F">
        <w:rPr>
          <w:rFonts w:ascii="Times New Roman" w:hAnsi="Times New Roman"/>
          <w:sz w:val="20"/>
          <w:szCs w:val="20"/>
        </w:rPr>
        <w:t>ятствующих</w:t>
      </w:r>
      <w:r w:rsidR="00F8065A" w:rsidRPr="00592B5F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592B5F">
        <w:rPr>
          <w:rFonts w:ascii="Times New Roman" w:hAnsi="Times New Roman"/>
          <w:sz w:val="20"/>
          <w:szCs w:val="20"/>
        </w:rPr>
        <w:t>невозможност</w:t>
      </w:r>
      <w:r w:rsidR="00F8065A" w:rsidRPr="00592B5F">
        <w:rPr>
          <w:rFonts w:ascii="Times New Roman" w:hAnsi="Times New Roman"/>
          <w:sz w:val="20"/>
          <w:szCs w:val="20"/>
        </w:rPr>
        <w:t xml:space="preserve">и </w:t>
      </w:r>
      <w:r w:rsidR="007A3860" w:rsidRPr="00592B5F">
        <w:rPr>
          <w:rFonts w:ascii="Times New Roman" w:hAnsi="Times New Roman"/>
          <w:sz w:val="20"/>
          <w:szCs w:val="20"/>
        </w:rPr>
        <w:t>их исполнения</w:t>
      </w:r>
      <w:r w:rsidR="00F8065A" w:rsidRPr="00592B5F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592B5F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592B5F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2.1.</w:t>
      </w:r>
      <w:r w:rsidR="00097DB8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Pr="00592B5F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592B5F">
        <w:rPr>
          <w:rFonts w:ascii="Times New Roman" w:hAnsi="Times New Roman"/>
          <w:sz w:val="20"/>
          <w:szCs w:val="20"/>
        </w:rPr>
        <w:t>.</w:t>
      </w:r>
    </w:p>
    <w:p w:rsidR="009605F7" w:rsidRPr="00592B5F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592B5F">
        <w:rPr>
          <w:rFonts w:ascii="Times New Roman" w:hAnsi="Times New Roman"/>
          <w:b/>
          <w:sz w:val="20"/>
          <w:szCs w:val="20"/>
        </w:rPr>
        <w:t>:</w:t>
      </w:r>
    </w:p>
    <w:p w:rsidR="00547F50" w:rsidRPr="00592B5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2.2.1. </w:t>
      </w:r>
      <w:r w:rsidR="00091E16" w:rsidRPr="00592B5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592B5F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592B5F">
        <w:rPr>
          <w:rFonts w:ascii="Times New Roman" w:hAnsi="Times New Roman"/>
          <w:sz w:val="20"/>
          <w:szCs w:val="20"/>
        </w:rPr>
        <w:t>а</w:t>
      </w:r>
      <w:r w:rsidR="00DB7CCA" w:rsidRPr="00592B5F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592B5F">
        <w:rPr>
          <w:rFonts w:ascii="Times New Roman" w:hAnsi="Times New Roman"/>
          <w:sz w:val="20"/>
          <w:szCs w:val="20"/>
        </w:rPr>
        <w:t>,</w:t>
      </w:r>
      <w:r w:rsidR="00091E16" w:rsidRPr="00592B5F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592B5F">
        <w:rPr>
          <w:rFonts w:ascii="Times New Roman" w:hAnsi="Times New Roman"/>
          <w:sz w:val="20"/>
          <w:szCs w:val="20"/>
        </w:rPr>
        <w:t>(</w:t>
      </w:r>
      <w:r w:rsidR="00DB7CCA" w:rsidRPr="00592B5F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EA31F4" w:rsidRPr="00592B5F">
        <w:rPr>
          <w:rFonts w:ascii="Times New Roman" w:hAnsi="Times New Roman"/>
          <w:sz w:val="20"/>
          <w:szCs w:val="20"/>
        </w:rPr>
        <w:t>1</w:t>
      </w:r>
      <w:r w:rsidR="00DB7CCA" w:rsidRPr="00592B5F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592B5F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592B5F">
        <w:rPr>
          <w:rFonts w:ascii="Times New Roman" w:hAnsi="Times New Roman"/>
          <w:sz w:val="20"/>
          <w:szCs w:val="20"/>
        </w:rPr>
        <w:t>,</w:t>
      </w:r>
      <w:r w:rsidR="00547F50" w:rsidRPr="00592B5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592B5F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592B5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592B5F">
        <w:rPr>
          <w:rFonts w:ascii="Times New Roman" w:hAnsi="Times New Roman"/>
          <w:sz w:val="20"/>
          <w:szCs w:val="20"/>
        </w:rPr>
        <w:t xml:space="preserve"> </w:t>
      </w:r>
      <w:r w:rsidR="00547F50" w:rsidRPr="00592B5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592B5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592B5F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2.2.3.</w:t>
      </w:r>
      <w:r w:rsidR="00A47FBF" w:rsidRPr="00592B5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592B5F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077CDF" w:rsidRPr="00592B5F" w:rsidRDefault="00AE17BD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2.2.</w:t>
      </w:r>
      <w:r w:rsidR="00671B90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592B5F">
        <w:rPr>
          <w:rFonts w:ascii="Times New Roman" w:hAnsi="Times New Roman"/>
          <w:sz w:val="20"/>
          <w:szCs w:val="20"/>
        </w:rPr>
        <w:t>связи: номера телефонов, e-mail</w:t>
      </w:r>
      <w:r w:rsidRPr="00592B5F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592B5F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Pr="00592B5F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592B5F">
        <w:rPr>
          <w:rFonts w:ascii="Times New Roman" w:hAnsi="Times New Roman"/>
          <w:b/>
          <w:sz w:val="20"/>
          <w:szCs w:val="20"/>
        </w:rPr>
        <w:t>вправе</w:t>
      </w:r>
      <w:r w:rsidRPr="00592B5F">
        <w:rPr>
          <w:rFonts w:ascii="Times New Roman" w:hAnsi="Times New Roman"/>
          <w:b/>
          <w:sz w:val="20"/>
          <w:szCs w:val="20"/>
        </w:rPr>
        <w:t>: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2.3.1. </w:t>
      </w:r>
      <w:r w:rsidR="00A4119A" w:rsidRPr="00592B5F">
        <w:rPr>
          <w:rFonts w:ascii="Times New Roman" w:hAnsi="Times New Roman"/>
          <w:sz w:val="20"/>
          <w:szCs w:val="20"/>
        </w:rPr>
        <w:t>С</w:t>
      </w:r>
      <w:r w:rsidRPr="00592B5F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592B5F">
        <w:rPr>
          <w:rFonts w:ascii="Times New Roman" w:hAnsi="Times New Roman"/>
          <w:sz w:val="20"/>
          <w:szCs w:val="20"/>
        </w:rPr>
        <w:t>ить</w:t>
      </w:r>
      <w:r w:rsidRPr="00592B5F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592B5F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2.3.2. </w:t>
      </w:r>
      <w:r w:rsidRPr="00592B5F">
        <w:rPr>
          <w:rFonts w:ascii="Times New Roman" w:hAnsi="Times New Roman"/>
          <w:bCs/>
          <w:sz w:val="20"/>
          <w:szCs w:val="20"/>
        </w:rPr>
        <w:t>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2.3.3.</w:t>
      </w:r>
      <w:r w:rsidRPr="00592B5F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592B5F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</w:t>
      </w:r>
      <w:r w:rsidR="00ED4F80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592B5F" w:rsidRDefault="00ED4F8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2.3.5</w:t>
      </w:r>
      <w:r w:rsidR="00AE17BD" w:rsidRPr="00592B5F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592B5F">
        <w:rPr>
          <w:rFonts w:ascii="Times New Roman" w:hAnsi="Times New Roman"/>
          <w:sz w:val="20"/>
          <w:szCs w:val="20"/>
        </w:rPr>
        <w:t xml:space="preserve">е </w:t>
      </w:r>
      <w:r w:rsidR="00AE17BD" w:rsidRPr="00592B5F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592B5F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592B5F">
        <w:rPr>
          <w:rFonts w:ascii="Times New Roman" w:hAnsi="Times New Roman"/>
          <w:b/>
          <w:sz w:val="20"/>
          <w:szCs w:val="20"/>
        </w:rPr>
        <w:t>Заказчик</w:t>
      </w:r>
      <w:r w:rsidRPr="00592B5F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592B5F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0D13C7"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C45EA5" w:rsidRPr="00592B5F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592B5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1B6EDC" w:rsidRPr="00592B5F">
        <w:rPr>
          <w:rFonts w:ascii="Times New Roman" w:hAnsi="Times New Roman"/>
          <w:sz w:val="20"/>
          <w:szCs w:val="20"/>
        </w:rPr>
        <w:t>4</w:t>
      </w:r>
      <w:r w:rsidR="000D13C7" w:rsidRPr="00592B5F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="00874003" w:rsidRPr="00592B5F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592B5F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3</w:t>
      </w:r>
      <w:r w:rsidR="00D30CF6" w:rsidRPr="00592B5F">
        <w:rPr>
          <w:rFonts w:ascii="Times New Roman" w:hAnsi="Times New Roman"/>
          <w:b/>
          <w:sz w:val="20"/>
          <w:szCs w:val="20"/>
        </w:rPr>
        <w:t>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3.</w:t>
      </w:r>
      <w:r w:rsidR="00671B90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592B5F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4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592B5F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4.1.</w:t>
      </w:r>
      <w:r w:rsidR="00C45EA5" w:rsidRPr="00592B5F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C45EA5" w:rsidRPr="00592B5F">
        <w:rPr>
          <w:rFonts w:ascii="Times New Roman" w:hAnsi="Times New Roman"/>
          <w:sz w:val="20"/>
          <w:szCs w:val="20"/>
        </w:rPr>
        <w:t>настоящему Договору</w:t>
      </w:r>
      <w:r w:rsidRPr="00592B5F">
        <w:rPr>
          <w:rFonts w:ascii="Times New Roman" w:hAnsi="Times New Roman"/>
          <w:sz w:val="20"/>
          <w:szCs w:val="20"/>
        </w:rPr>
        <w:t>, составляет</w:t>
      </w:r>
      <w:r w:rsidR="006C69B7">
        <w:rPr>
          <w:rFonts w:ascii="Times New Roman" w:hAnsi="Times New Roman"/>
          <w:sz w:val="20"/>
          <w:szCs w:val="20"/>
        </w:rPr>
        <w:t xml:space="preserve"> 260000.00</w:t>
      </w:r>
      <w:r w:rsidR="006C69B7">
        <w:rPr>
          <w:rFonts w:ascii="Times New Roman" w:hAnsi="Times New Roman"/>
        </w:rPr>
        <w:t xml:space="preserve"> двести шестьдесят тысяч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4.1.1. </w:t>
      </w:r>
      <w:r w:rsidR="00C45EA5" w:rsidRPr="00592B5F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единовременным</w:t>
      </w:r>
      <w:r w:rsidRPr="00592B5F">
        <w:rPr>
          <w:rFonts w:ascii="Times New Roman" w:hAnsi="Times New Roman"/>
          <w:sz w:val="20"/>
          <w:szCs w:val="20"/>
        </w:rPr>
        <w:t xml:space="preserve"> </w:t>
      </w:r>
      <w:r w:rsidR="004800B4" w:rsidRPr="00592B5F">
        <w:rPr>
          <w:rFonts w:ascii="Times New Roman" w:hAnsi="Times New Roman"/>
          <w:sz w:val="20"/>
          <w:szCs w:val="20"/>
        </w:rPr>
        <w:t>абонентским платежом.</w:t>
      </w:r>
    </w:p>
    <w:p w:rsidR="007405AE" w:rsidRPr="00A25F89" w:rsidRDefault="004800B4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Услуги</w:t>
      </w:r>
      <w:r w:rsidR="007405AE" w:rsidRPr="00592B5F">
        <w:rPr>
          <w:rFonts w:ascii="Times New Roman" w:hAnsi="Times New Roman"/>
          <w:sz w:val="20"/>
          <w:szCs w:val="20"/>
        </w:rPr>
        <w:t xml:space="preserve"> выполняются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7405AE" w:rsidRPr="00592B5F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A25F89" w:rsidRPr="000D7829" w:rsidTr="008133F6">
        <w:tc>
          <w:tcPr>
            <w:tcW w:w="1418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A25F89" w:rsidRPr="000D782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A25F89" w:rsidTr="008133F6">
        <w:tc>
          <w:tcPr>
            <w:tcW w:w="1418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86666.67 рублей</w:t>
            </w:r>
          </w:p>
        </w:tc>
        <w:tc>
          <w:tcPr>
            <w:tcW w:w="2977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31.05.2023</w:t>
            </w:r>
          </w:p>
        </w:tc>
      </w:tr>
      <w:tr w:rsidR="00A25F89" w:rsidTr="008133F6">
        <w:tc>
          <w:tcPr>
            <w:tcW w:w="1418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86666.67 рублей</w:t>
            </w:r>
          </w:p>
        </w:tc>
        <w:tc>
          <w:tcPr>
            <w:tcW w:w="2977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01.07.2023</w:t>
            </w:r>
          </w:p>
        </w:tc>
      </w:tr>
      <w:tr w:rsidR="00A25F89" w:rsidTr="008133F6">
        <w:tc>
          <w:tcPr>
            <w:tcW w:w="1418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86666.67 рублей</w:t>
            </w:r>
          </w:p>
        </w:tc>
        <w:tc>
          <w:tcPr>
            <w:tcW w:w="2977" w:type="dxa"/>
          </w:tcPr>
          <w:p w:rsidR="00A25F89" w:rsidRDefault="00A25F89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01.08.2023</w:t>
            </w:r>
          </w:p>
        </w:tc>
      </w:tr>
    </w:tbl>
    <w:p w:rsidR="00A25F89" w:rsidRPr="00A25F89" w:rsidRDefault="00A25F89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6699F" w:rsidRPr="00592B5F" w:rsidRDefault="0066699F" w:rsidP="006669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</w:t>
      </w:r>
      <w:r w:rsidR="00AD46E3" w:rsidRPr="00592B5F">
        <w:rPr>
          <w:rFonts w:ascii="Times New Roman" w:hAnsi="Times New Roman"/>
          <w:sz w:val="20"/>
          <w:szCs w:val="20"/>
        </w:rPr>
        <w:t>включает в себя суммы оплат за Заказчика</w:t>
      </w:r>
      <w:r w:rsidRPr="00592B5F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:rsidR="00ED4F80" w:rsidRPr="00592B5F" w:rsidRDefault="00ED4F80" w:rsidP="00ED4F80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 w:rsidRPr="00592B5F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Pr="00592B5F"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 w:rsidR="00AE17BD" w:rsidRPr="00592B5F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4</w:t>
      </w:r>
      <w:r w:rsidRPr="00592B5F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Pr="00592B5F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592B5F">
        <w:rPr>
          <w:rFonts w:ascii="Times New Roman" w:hAnsi="Times New Roman"/>
          <w:sz w:val="20"/>
          <w:szCs w:val="20"/>
        </w:rPr>
        <w:t>0</w:t>
      </w:r>
      <w:r w:rsidRPr="00592B5F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592B5F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592B5F">
        <w:rPr>
          <w:rFonts w:ascii="Times New Roman" w:hAnsi="Times New Roman"/>
          <w:sz w:val="20"/>
          <w:szCs w:val="20"/>
        </w:rPr>
        <w:t>5</w:t>
      </w:r>
      <w:r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Pr="00592B5F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592B5F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6</w:t>
      </w:r>
      <w:r w:rsidR="00AE17BD" w:rsidRPr="00592B5F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AE17BD" w:rsidRPr="00592B5F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592B5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592B5F">
        <w:rPr>
          <w:rFonts w:ascii="Times New Roman" w:hAnsi="Times New Roman"/>
          <w:sz w:val="20"/>
          <w:szCs w:val="20"/>
        </w:rPr>
        <w:t>,</w:t>
      </w:r>
      <w:r w:rsidRPr="00592B5F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592B5F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 </w:t>
      </w:r>
      <w:r w:rsidR="00732C42" w:rsidRPr="00592B5F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592B5F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592B5F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592B5F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</w:t>
      </w:r>
      <w:r w:rsidR="0066699F" w:rsidRPr="00592B5F">
        <w:rPr>
          <w:rFonts w:ascii="Times New Roman" w:hAnsi="Times New Roman"/>
          <w:sz w:val="20"/>
          <w:szCs w:val="20"/>
        </w:rPr>
        <w:t>9</w:t>
      </w:r>
      <w:r w:rsidR="00671B90" w:rsidRPr="00592B5F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592B5F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0F6481" w:rsidRPr="00DC1031" w:rsidRDefault="000F6481" w:rsidP="000F648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F6481" w:rsidRDefault="000F6481" w:rsidP="000F648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1031">
        <w:rPr>
          <w:rFonts w:ascii="Times New Roman" w:hAnsi="Times New Roman"/>
          <w:sz w:val="20"/>
          <w:szCs w:val="20"/>
        </w:rPr>
        <w:t xml:space="preserve">                         </w:t>
      </w:r>
      <w:r w:rsidR="00DF2FC6" w:rsidRPr="00DC1031">
        <w:rPr>
          <w:rFonts w:ascii="Times New Roman" w:hAnsi="Times New Roman"/>
          <w:sz w:val="20"/>
          <w:szCs w:val="20"/>
        </w:rPr>
        <w:t>Ознакомлен</w:t>
      </w:r>
      <w:r w:rsidRPr="00DC1031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732C42" w:rsidRPr="00592B5F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592B5F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5.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592B5F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592B5F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592B5F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</w:t>
      </w:r>
      <w:r w:rsidR="000D13C7" w:rsidRPr="00592B5F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592B5F">
        <w:rPr>
          <w:rFonts w:ascii="Times New Roman" w:hAnsi="Times New Roman"/>
          <w:sz w:val="20"/>
          <w:szCs w:val="20"/>
        </w:rPr>
        <w:t xml:space="preserve">нения)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Pr="00592B5F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592B5F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592B5F">
        <w:rPr>
          <w:rFonts w:ascii="Times New Roman" w:hAnsi="Times New Roman"/>
          <w:sz w:val="20"/>
          <w:szCs w:val="20"/>
        </w:rPr>
        <w:t>2.2</w:t>
      </w:r>
      <w:r w:rsidR="00912C76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A54C1B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>в</w:t>
      </w:r>
      <w:r w:rsidR="009534DD" w:rsidRPr="00592B5F">
        <w:rPr>
          <w:rFonts w:ascii="Times New Roman" w:hAnsi="Times New Roman"/>
          <w:sz w:val="20"/>
          <w:szCs w:val="20"/>
        </w:rPr>
        <w:t xml:space="preserve"> </w:t>
      </w:r>
      <w:r w:rsidR="00F1725F" w:rsidRPr="00592B5F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592B5F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592B5F">
        <w:rPr>
          <w:rFonts w:ascii="Times New Roman" w:hAnsi="Times New Roman"/>
          <w:sz w:val="20"/>
          <w:szCs w:val="20"/>
        </w:rPr>
        <w:t>. При этом услуги</w:t>
      </w:r>
      <w:r w:rsidR="00056288" w:rsidRPr="00592B5F">
        <w:rPr>
          <w:rFonts w:ascii="Times New Roman" w:hAnsi="Times New Roman"/>
          <w:sz w:val="20"/>
          <w:szCs w:val="20"/>
        </w:rPr>
        <w:t>,</w:t>
      </w:r>
      <w:r w:rsidR="00F1725F" w:rsidRPr="00592B5F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592B5F">
        <w:rPr>
          <w:rFonts w:ascii="Times New Roman" w:hAnsi="Times New Roman"/>
          <w:sz w:val="20"/>
          <w:szCs w:val="20"/>
        </w:rPr>
        <w:t>Исполнителем</w:t>
      </w:r>
      <w:r w:rsidR="00F1725F" w:rsidRPr="00592B5F">
        <w:rPr>
          <w:rFonts w:ascii="Times New Roman" w:hAnsi="Times New Roman"/>
          <w:sz w:val="20"/>
          <w:szCs w:val="20"/>
        </w:rPr>
        <w:t xml:space="preserve"> до </w:t>
      </w:r>
      <w:r w:rsidR="00DD317B" w:rsidRPr="00592B5F">
        <w:rPr>
          <w:rFonts w:ascii="Times New Roman" w:hAnsi="Times New Roman"/>
          <w:sz w:val="20"/>
          <w:szCs w:val="20"/>
        </w:rPr>
        <w:t>расторжения,</w:t>
      </w:r>
      <w:r w:rsidR="00F1725F" w:rsidRPr="00592B5F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F1725F" w:rsidRPr="00592B5F">
        <w:rPr>
          <w:rFonts w:ascii="Times New Roman" w:hAnsi="Times New Roman"/>
          <w:sz w:val="20"/>
          <w:szCs w:val="20"/>
        </w:rPr>
        <w:t xml:space="preserve">, а </w:t>
      </w:r>
      <w:r w:rsidR="00DD317B" w:rsidRPr="00592B5F">
        <w:rPr>
          <w:rFonts w:ascii="Times New Roman" w:hAnsi="Times New Roman"/>
          <w:sz w:val="20"/>
          <w:szCs w:val="20"/>
        </w:rPr>
        <w:t>оплаченные</w:t>
      </w:r>
      <w:r w:rsidR="00F1725F" w:rsidRPr="00592B5F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Заказчику</w:t>
      </w:r>
      <w:r w:rsidR="00DD317B" w:rsidRPr="00592B5F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592B5F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</w:t>
      </w:r>
      <w:r w:rsidR="001C5FE6" w:rsidRPr="00592B5F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36DB0" w:rsidRPr="00592B5F">
        <w:rPr>
          <w:rFonts w:ascii="Times New Roman" w:hAnsi="Times New Roman"/>
          <w:sz w:val="20"/>
          <w:szCs w:val="20"/>
        </w:rPr>
        <w:t>оказания услуг</w:t>
      </w:r>
      <w:r w:rsidR="001C5FE6" w:rsidRPr="00592B5F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592B5F">
        <w:rPr>
          <w:rFonts w:ascii="Times New Roman" w:hAnsi="Times New Roman"/>
          <w:sz w:val="20"/>
          <w:szCs w:val="20"/>
        </w:rPr>
        <w:t>1</w:t>
      </w:r>
      <w:r w:rsidR="007B17CC" w:rsidRPr="00592B5F">
        <w:rPr>
          <w:rFonts w:ascii="Times New Roman" w:hAnsi="Times New Roman"/>
          <w:sz w:val="20"/>
          <w:szCs w:val="20"/>
        </w:rPr>
        <w:t xml:space="preserve">, </w:t>
      </w:r>
      <w:r w:rsidR="001C5FE6" w:rsidRPr="00592B5F">
        <w:rPr>
          <w:rFonts w:ascii="Times New Roman" w:hAnsi="Times New Roman"/>
          <w:sz w:val="20"/>
          <w:szCs w:val="20"/>
        </w:rPr>
        <w:t xml:space="preserve"> </w:t>
      </w:r>
      <w:r w:rsidR="007B17CC" w:rsidRPr="00592B5F">
        <w:rPr>
          <w:rFonts w:ascii="Times New Roman" w:hAnsi="Times New Roman"/>
          <w:sz w:val="20"/>
          <w:szCs w:val="20"/>
        </w:rPr>
        <w:t>и 4.3</w:t>
      </w:r>
      <w:r w:rsidR="001C5FE6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592B5F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592B5F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5.5</w:t>
      </w:r>
      <w:r w:rsidR="001C5FE6" w:rsidRPr="00592B5F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592B5F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5.6</w:t>
      </w:r>
      <w:r w:rsidR="001C5FE6" w:rsidRPr="00592B5F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.7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592B5F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AE17BD" w:rsidRPr="00592B5F">
        <w:rPr>
          <w:rFonts w:ascii="Times New Roman" w:eastAsia="Times New Roman" w:hAnsi="Times New Roman"/>
          <w:sz w:val="20"/>
          <w:szCs w:val="20"/>
        </w:rPr>
        <w:t>1.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592B5F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592B5F">
        <w:rPr>
          <w:rFonts w:ascii="Times New Roman" w:eastAsia="Times New Roman" w:hAnsi="Times New Roman"/>
          <w:sz w:val="20"/>
          <w:szCs w:val="20"/>
        </w:rPr>
        <w:t>0,5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592B5F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8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592B5F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592B5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592B5F">
        <w:rPr>
          <w:rFonts w:ascii="Times New Roman" w:eastAsia="Times New Roman" w:hAnsi="Times New Roman"/>
          <w:sz w:val="20"/>
          <w:szCs w:val="20"/>
        </w:rPr>
        <w:t>5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</w:t>
      </w:r>
      <w:r w:rsidR="0030410C" w:rsidRPr="00592B5F">
        <w:rPr>
          <w:rFonts w:ascii="Times New Roman" w:eastAsia="Times New Roman" w:hAnsi="Times New Roman"/>
          <w:sz w:val="20"/>
          <w:szCs w:val="20"/>
        </w:rPr>
        <w:t>9</w:t>
      </w:r>
      <w:r w:rsidR="00E52B64" w:rsidRPr="00592B5F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592B5F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592B5F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6</w:t>
      </w:r>
      <w:r w:rsidR="000D13C7" w:rsidRPr="00592B5F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592B5F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592B5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580068" w:rsidRPr="00592B5F">
        <w:rPr>
          <w:rFonts w:ascii="Times New Roman" w:hAnsi="Times New Roman"/>
          <w:sz w:val="20"/>
          <w:szCs w:val="20"/>
        </w:rPr>
        <w:t>.1.</w:t>
      </w:r>
      <w:r w:rsidR="001C07BC" w:rsidRPr="00592B5F">
        <w:rPr>
          <w:rFonts w:ascii="Times New Roman" w:hAnsi="Times New Roman"/>
          <w:sz w:val="20"/>
          <w:szCs w:val="20"/>
        </w:rPr>
        <w:t xml:space="preserve"> Д</w:t>
      </w:r>
      <w:r w:rsidR="00580068" w:rsidRPr="00592B5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592B5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AE17BD" w:rsidRPr="00592B5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AE17BD" w:rsidRPr="00592B5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592B5F">
        <w:rPr>
          <w:rFonts w:ascii="Times New Roman" w:hAnsi="Times New Roman"/>
          <w:sz w:val="20"/>
          <w:szCs w:val="20"/>
        </w:rPr>
        <w:t>Заказчика</w:t>
      </w:r>
      <w:r w:rsidR="00AE17BD" w:rsidRPr="00592B5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6</w:t>
      </w:r>
      <w:r w:rsidR="00CD7FE1" w:rsidRPr="00592B5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592B5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592B5F">
        <w:rPr>
          <w:rFonts w:ascii="Times New Roman" w:hAnsi="Times New Roman"/>
          <w:sz w:val="20"/>
          <w:szCs w:val="20"/>
        </w:rPr>
        <w:t>Общи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592B5F">
        <w:rPr>
          <w:rFonts w:ascii="Times New Roman" w:hAnsi="Times New Roman"/>
          <w:sz w:val="20"/>
          <w:szCs w:val="20"/>
        </w:rPr>
        <w:t>м</w:t>
      </w:r>
      <w:r w:rsidR="00CD7FE1" w:rsidRPr="00592B5F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592B5F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592B5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592B5F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С </w:t>
      </w:r>
      <w:r w:rsidR="007B17CC" w:rsidRPr="00592B5F">
        <w:rPr>
          <w:rFonts w:ascii="Times New Roman" w:hAnsi="Times New Roman"/>
          <w:sz w:val="20"/>
          <w:szCs w:val="20"/>
        </w:rPr>
        <w:t>Общи</w:t>
      </w:r>
      <w:r w:rsidRPr="00592B5F">
        <w:rPr>
          <w:rFonts w:ascii="Times New Roman" w:hAnsi="Times New Roman"/>
          <w:sz w:val="20"/>
          <w:szCs w:val="20"/>
        </w:rPr>
        <w:t xml:space="preserve">ми </w:t>
      </w:r>
      <w:r w:rsidR="007B17CC" w:rsidRPr="00592B5F">
        <w:rPr>
          <w:rFonts w:ascii="Times New Roman" w:hAnsi="Times New Roman"/>
          <w:sz w:val="20"/>
          <w:szCs w:val="20"/>
        </w:rPr>
        <w:t>услови</w:t>
      </w:r>
      <w:r w:rsidRPr="00592B5F">
        <w:rPr>
          <w:rFonts w:ascii="Times New Roman" w:hAnsi="Times New Roman"/>
          <w:sz w:val="20"/>
          <w:szCs w:val="20"/>
        </w:rPr>
        <w:t>ями</w:t>
      </w:r>
      <w:r w:rsidR="007B17CC" w:rsidRPr="00592B5F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592B5F">
        <w:rPr>
          <w:rFonts w:ascii="Times New Roman" w:hAnsi="Times New Roman"/>
          <w:sz w:val="20"/>
          <w:szCs w:val="20"/>
        </w:rPr>
        <w:t>ознакомлен</w:t>
      </w:r>
      <w:r w:rsidR="007B17CC" w:rsidRPr="00592B5F">
        <w:rPr>
          <w:rFonts w:ascii="Times New Roman" w:hAnsi="Times New Roman"/>
          <w:sz w:val="20"/>
          <w:szCs w:val="20"/>
        </w:rPr>
        <w:t>______________</w:t>
      </w:r>
    </w:p>
    <w:p w:rsidR="00CD7FE1" w:rsidRPr="00592B5F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6.3. </w:t>
      </w:r>
      <w:r w:rsidR="00580068" w:rsidRPr="00592B5F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592B5F">
        <w:rPr>
          <w:rFonts w:ascii="Times New Roman" w:hAnsi="Times New Roman"/>
          <w:sz w:val="20"/>
          <w:szCs w:val="20"/>
        </w:rPr>
        <w:t>4.1.,</w:t>
      </w:r>
      <w:r w:rsidR="00783507" w:rsidRPr="00592B5F">
        <w:rPr>
          <w:rFonts w:ascii="Times New Roman" w:hAnsi="Times New Roman"/>
          <w:sz w:val="20"/>
          <w:szCs w:val="20"/>
        </w:rPr>
        <w:t xml:space="preserve"> 4.2., 4.3.</w:t>
      </w:r>
      <w:r w:rsidR="00580068" w:rsidRPr="00592B5F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592B5F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592B5F">
        <w:rPr>
          <w:rFonts w:ascii="Times New Roman" w:hAnsi="Times New Roman"/>
          <w:sz w:val="20"/>
          <w:szCs w:val="20"/>
        </w:rPr>
        <w:t>Исполнителя</w:t>
      </w:r>
      <w:r w:rsidR="001C07BC" w:rsidRPr="00592B5F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592B5F">
        <w:rPr>
          <w:rFonts w:ascii="Times New Roman" w:hAnsi="Times New Roman"/>
          <w:sz w:val="20"/>
          <w:szCs w:val="20"/>
        </w:rPr>
        <w:t xml:space="preserve">. </w:t>
      </w:r>
      <w:r w:rsidR="00636CCD" w:rsidRPr="00592B5F">
        <w:rPr>
          <w:rFonts w:ascii="Times New Roman" w:hAnsi="Times New Roman"/>
          <w:sz w:val="20"/>
          <w:szCs w:val="20"/>
        </w:rPr>
        <w:t>Исполнитель</w:t>
      </w:r>
      <w:r w:rsidR="00580068" w:rsidRPr="00592B5F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592B5F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592B5F">
        <w:rPr>
          <w:rFonts w:ascii="Times New Roman" w:hAnsi="Times New Roman"/>
          <w:sz w:val="20"/>
          <w:szCs w:val="20"/>
        </w:rPr>
        <w:t>Заказчиком</w:t>
      </w:r>
      <w:r w:rsidR="004540D5" w:rsidRPr="00592B5F">
        <w:rPr>
          <w:rFonts w:ascii="Times New Roman" w:hAnsi="Times New Roman"/>
          <w:sz w:val="20"/>
          <w:szCs w:val="20"/>
        </w:rPr>
        <w:t xml:space="preserve"> обяза</w:t>
      </w:r>
      <w:r w:rsidR="00DD317B" w:rsidRPr="00592B5F">
        <w:rPr>
          <w:rFonts w:ascii="Times New Roman" w:hAnsi="Times New Roman"/>
          <w:sz w:val="20"/>
          <w:szCs w:val="20"/>
        </w:rPr>
        <w:t>тельств</w:t>
      </w:r>
      <w:r w:rsidR="009534DD" w:rsidRPr="00592B5F">
        <w:rPr>
          <w:rFonts w:ascii="Times New Roman" w:hAnsi="Times New Roman"/>
          <w:sz w:val="20"/>
          <w:szCs w:val="20"/>
        </w:rPr>
        <w:t>,</w:t>
      </w:r>
      <w:r w:rsidR="00DD317B" w:rsidRPr="00592B5F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592B5F">
        <w:rPr>
          <w:rFonts w:ascii="Times New Roman" w:hAnsi="Times New Roman"/>
          <w:sz w:val="20"/>
          <w:szCs w:val="20"/>
        </w:rPr>
        <w:t xml:space="preserve">4.1., </w:t>
      </w:r>
      <w:r w:rsidR="00783507" w:rsidRPr="00592B5F">
        <w:rPr>
          <w:rFonts w:ascii="Times New Roman" w:hAnsi="Times New Roman"/>
          <w:sz w:val="20"/>
          <w:szCs w:val="20"/>
        </w:rPr>
        <w:t>4.2., 4.3</w:t>
      </w:r>
      <w:r w:rsidR="00163013" w:rsidRPr="00592B5F">
        <w:rPr>
          <w:rFonts w:ascii="Times New Roman" w:hAnsi="Times New Roman"/>
          <w:sz w:val="20"/>
          <w:szCs w:val="20"/>
        </w:rPr>
        <w:t>.</w:t>
      </w:r>
      <w:r w:rsidR="004540D5" w:rsidRPr="00592B5F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7</w:t>
      </w:r>
      <w:r w:rsidR="00C12D7D" w:rsidRPr="00592B5F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</w:t>
      </w:r>
      <w:r w:rsidR="00C15EC8" w:rsidRPr="00592B5F">
        <w:rPr>
          <w:rFonts w:ascii="Times New Roman" w:hAnsi="Times New Roman"/>
          <w:sz w:val="20"/>
          <w:szCs w:val="20"/>
        </w:rPr>
        <w:t xml:space="preserve">.1. </w:t>
      </w:r>
      <w:r w:rsidR="00783507" w:rsidRPr="00592B5F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592B5F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8</w:t>
      </w:r>
      <w:r w:rsidR="000D13C7" w:rsidRPr="00592B5F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.2.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592B5F">
        <w:rPr>
          <w:rFonts w:ascii="Times New Roman" w:hAnsi="Times New Roman"/>
          <w:sz w:val="20"/>
          <w:szCs w:val="20"/>
        </w:rPr>
        <w:t>разделе</w:t>
      </w:r>
      <w:r w:rsidR="000D13C7" w:rsidRPr="00592B5F">
        <w:rPr>
          <w:rFonts w:ascii="Times New Roman" w:hAnsi="Times New Roman"/>
          <w:sz w:val="20"/>
          <w:szCs w:val="20"/>
        </w:rPr>
        <w:t xml:space="preserve"> 1</w:t>
      </w:r>
      <w:r w:rsidR="0030410C" w:rsidRPr="00592B5F">
        <w:rPr>
          <w:rFonts w:ascii="Times New Roman" w:hAnsi="Times New Roman"/>
          <w:sz w:val="20"/>
          <w:szCs w:val="20"/>
        </w:rPr>
        <w:t>0 настоящего</w:t>
      </w:r>
      <w:r w:rsidR="000D13C7" w:rsidRPr="00592B5F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245DFE" w:rsidRPr="00592B5F">
        <w:rPr>
          <w:rFonts w:ascii="Times New Roman" w:hAnsi="Times New Roman"/>
          <w:sz w:val="20"/>
          <w:szCs w:val="20"/>
        </w:rPr>
        <w:t>3</w:t>
      </w:r>
      <w:r w:rsidR="000D13C7" w:rsidRPr="00592B5F">
        <w:rPr>
          <w:rFonts w:ascii="Times New Roman" w:hAnsi="Times New Roman"/>
          <w:sz w:val="20"/>
          <w:szCs w:val="20"/>
        </w:rPr>
        <w:t>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592B5F">
        <w:rPr>
          <w:rFonts w:ascii="Times New Roman" w:hAnsi="Times New Roman"/>
          <w:sz w:val="20"/>
          <w:szCs w:val="20"/>
        </w:rPr>
        <w:t>5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245DFE" w:rsidRPr="00592B5F">
        <w:rPr>
          <w:rFonts w:ascii="Times New Roman" w:hAnsi="Times New Roman"/>
          <w:sz w:val="20"/>
          <w:szCs w:val="20"/>
        </w:rPr>
        <w:t>(</w:t>
      </w:r>
      <w:r w:rsidR="0067768A" w:rsidRPr="00592B5F">
        <w:rPr>
          <w:rFonts w:ascii="Times New Roman" w:hAnsi="Times New Roman"/>
          <w:sz w:val="20"/>
          <w:szCs w:val="20"/>
        </w:rPr>
        <w:t>пять</w:t>
      </w:r>
      <w:r w:rsidR="00245DFE" w:rsidRPr="00592B5F">
        <w:rPr>
          <w:rFonts w:ascii="Times New Roman" w:hAnsi="Times New Roman"/>
          <w:sz w:val="20"/>
          <w:szCs w:val="20"/>
        </w:rPr>
        <w:t xml:space="preserve">) </w:t>
      </w:r>
      <w:r w:rsidR="000D13C7" w:rsidRPr="00592B5F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</w:t>
      </w:r>
      <w:r w:rsidR="00241F6F" w:rsidRPr="00592B5F">
        <w:rPr>
          <w:rFonts w:ascii="Times New Roman" w:hAnsi="Times New Roman"/>
          <w:sz w:val="20"/>
          <w:szCs w:val="20"/>
        </w:rPr>
        <w:t xml:space="preserve">.4. </w:t>
      </w:r>
      <w:r w:rsidR="000D13C7" w:rsidRPr="00592B5F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592B5F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592B5F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592B5F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592B5F">
        <w:rPr>
          <w:rFonts w:ascii="Times New Roman" w:hAnsi="Times New Roman"/>
          <w:sz w:val="20"/>
          <w:szCs w:val="20"/>
        </w:rPr>
        <w:t>.</w:t>
      </w:r>
    </w:p>
    <w:p w:rsidR="002C381F" w:rsidRPr="00592B5F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592B5F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9</w:t>
      </w:r>
      <w:r w:rsidR="000D13C7" w:rsidRPr="00592B5F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592B5F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</w:t>
      </w:r>
      <w:r w:rsidR="000D13C7" w:rsidRPr="00592B5F">
        <w:rPr>
          <w:rFonts w:ascii="Times New Roman" w:hAnsi="Times New Roman"/>
          <w:sz w:val="20"/>
          <w:szCs w:val="20"/>
        </w:rPr>
        <w:t>.1.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592B5F">
        <w:rPr>
          <w:rFonts w:ascii="Times New Roman" w:hAnsi="Times New Roman"/>
          <w:sz w:val="20"/>
          <w:szCs w:val="20"/>
        </w:rPr>
        <w:t xml:space="preserve"> </w:t>
      </w:r>
      <w:r w:rsidR="000D13C7" w:rsidRPr="00592B5F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9.2. </w:t>
      </w:r>
      <w:r w:rsidR="004D5E5C" w:rsidRPr="00592B5F">
        <w:rPr>
          <w:rFonts w:ascii="Times New Roman" w:hAnsi="Times New Roman"/>
          <w:sz w:val="20"/>
          <w:szCs w:val="20"/>
        </w:rPr>
        <w:t xml:space="preserve"> </w:t>
      </w:r>
      <w:r w:rsidR="00636CCD" w:rsidRPr="00592B5F">
        <w:rPr>
          <w:rFonts w:ascii="Times New Roman" w:hAnsi="Times New Roman"/>
          <w:sz w:val="20"/>
          <w:szCs w:val="20"/>
        </w:rPr>
        <w:t>Заказчик</w:t>
      </w:r>
      <w:r w:rsidR="00C15EC8" w:rsidRPr="00592B5F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EA31F4" w:rsidRPr="00592B5F" w:rsidRDefault="00EA31F4" w:rsidP="00EA31F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EA31F4" w:rsidRPr="00592B5F" w:rsidRDefault="00EA31F4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592B5F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592B5F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10</w:t>
      </w:r>
      <w:r w:rsidR="00C15EC8" w:rsidRPr="00592B5F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592B5F" w:rsidTr="00E20307"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Новоселов Игорь Викторович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592B5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2B5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592B5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ОП Новокузнецк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652723, Кемеровская область , Красный камень, Киселевск, ул.50 лет города д.23 кв.19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652723, Кемеровская область , Красный камень, Киселевск, ул.50 лет города д.23 кв.19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654066, г.Новокузнецк, проспект Дружбы,45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3219 номер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106766</w:t>
            </w:r>
          </w:p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6C69B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421745001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ГУ МВД России по Кемеровской области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05.11.2019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25.10.1974 </w:t>
            </w:r>
            <w:r w:rsidR="00644347" w:rsidRPr="00592B5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592B5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592B5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+7905070870</w:t>
            </w:r>
          </w:p>
        </w:tc>
        <w:tc>
          <w:tcPr>
            <w:tcW w:w="4672" w:type="dxa"/>
            <w:vMerge/>
          </w:tcPr>
          <w:p w:rsidR="00644347" w:rsidRPr="00592B5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592B5F" w:rsidTr="00E20307"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592B5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2B5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6C69B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592B5F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592B5F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="005A6E4C"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592B5F">
        <w:rPr>
          <w:rFonts w:ascii="Times New Roman" w:hAnsi="Times New Roman"/>
          <w:b/>
          <w:sz w:val="20"/>
          <w:szCs w:val="20"/>
        </w:rPr>
        <w:t>:</w:t>
      </w: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92B5F">
        <w:rPr>
          <w:rFonts w:ascii="Times New Roman" w:hAnsi="Times New Roman"/>
          <w:sz w:val="20"/>
          <w:szCs w:val="20"/>
        </w:rPr>
        <w:tab/>
      </w:r>
      <w:r w:rsidR="0058273F"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Рудник Иван Александрович</w:t>
      </w:r>
    </w:p>
    <w:p w:rsidR="00F95800" w:rsidRPr="00592B5F" w:rsidRDefault="005A6E4C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№7315 от</w:t>
      </w:r>
      <w:r w:rsidR="006C69B7">
        <w:rPr>
          <w:rFonts w:ascii="Times New Roman" w:hAnsi="Times New Roman"/>
          <w:sz w:val="20"/>
          <w:szCs w:val="20"/>
        </w:rPr>
        <w:t xml:space="preserve"> 31.05.2023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F95800" w:rsidRPr="00592B5F" w:rsidTr="006C45CC">
        <w:tc>
          <w:tcPr>
            <w:tcW w:w="675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F95800" w:rsidRPr="00592B5F" w:rsidRDefault="00F95800" w:rsidP="006C45CC">
            <w:pPr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</w:rPr>
            </w:pPr>
            <w:r w:rsidRPr="00592B5F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"АО ""АЛЬФА-БАНК""", "АО ""Почта Банк""", "ООО ""ХКФ Банк""", "ПАО ""Совкомбанк""", Банк ГПБ (АО)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по нижеследующим кредиторам</w:t>
            </w:r>
            <w:r w:rsidR="006C69B7">
              <w:rPr>
                <w:rFonts w:ascii="Times New Roman" w:hAnsi="Times New Roman"/>
              </w:rPr>
              <w:t xml:space="preserve"> "АО ""АЛЬФА-БАНК""", "АО ""Почта Банк""", "ООО ""ХКФ Банк""", "ПАО ""Совкомбанк""", Банк ГПБ (АО)</w:t>
            </w:r>
            <w:r w:rsidRPr="00592B5F">
              <w:rPr>
                <w:rFonts w:ascii="Times New Roman" w:hAnsi="Times New Roman"/>
              </w:rPr>
              <w:t xml:space="preserve">: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F95800" w:rsidRPr="00592B5F" w:rsidTr="006C45CC">
        <w:tc>
          <w:tcPr>
            <w:tcW w:w="10456" w:type="dxa"/>
            <w:gridSpan w:val="2"/>
          </w:tcPr>
          <w:p w:rsidR="00F95800" w:rsidRPr="00592B5F" w:rsidRDefault="00F95800" w:rsidP="006C45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92B5F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СНИЛС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ИНН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F95800" w:rsidRPr="00592B5F" w:rsidTr="006C45CC">
        <w:tc>
          <w:tcPr>
            <w:tcW w:w="675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F95800" w:rsidRPr="00592B5F" w:rsidRDefault="00F95800" w:rsidP="006C45CC">
            <w:pPr>
              <w:jc w:val="both"/>
              <w:rPr>
                <w:rFonts w:ascii="Times New Roman" w:hAnsi="Times New Roman"/>
              </w:rPr>
            </w:pPr>
            <w:r w:rsidRPr="00592B5F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>Я,</w:t>
      </w:r>
      <w:r w:rsidR="006C69B7">
        <w:rPr>
          <w:bCs/>
        </w:rPr>
        <w:t xml:space="preserve"> Новоселов Игорь Викторович, паспорт: серия</w:t>
      </w:r>
      <w:r w:rsidR="006C69B7">
        <w:t xml:space="preserve"> 3219 номер</w:t>
      </w:r>
      <w:r w:rsidR="006C69B7">
        <w:t xml:space="preserve"> 106766, выданный</w:t>
      </w:r>
      <w:r w:rsidR="006C69B7">
        <w:t xml:space="preserve"> ГУ МВД России по Кемеровской области</w:t>
      </w:r>
      <w:r w:rsidR="006C69B7">
        <w:t xml:space="preserve"> 05.11.2019,</w:t>
      </w:r>
      <w:r w:rsidR="006C69B7">
        <w:t xml:space="preserve"> 25.10.1974 года рождения, зарегистрированный по адресу:</w:t>
      </w:r>
      <w:r w:rsidR="006C69B7">
        <w:t xml:space="preserve"> 652723, Кемеровская область , Красный камень, Киселевск, ул.50 лет города д.23 кв.19</w:t>
      </w:r>
      <w:r w:rsidR="006C69B7">
        <w:t xml:space="preserve"> именуемый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</w:rPr>
        <w:t xml:space="preserve"> Рудник Иван Александрович</w:t>
      </w:r>
    </w:p>
    <w:p w:rsidR="003F3FCE" w:rsidRPr="00592B5F" w:rsidRDefault="00F95800" w:rsidP="006C45C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18"/>
          <w:szCs w:val="18"/>
        </w:rPr>
        <w:t>подпись</w:t>
      </w:r>
      <w:r w:rsidRPr="00592B5F">
        <w:rPr>
          <w:rFonts w:ascii="Times New Roman" w:hAnsi="Times New Roman"/>
          <w:sz w:val="18"/>
          <w:szCs w:val="18"/>
        </w:rPr>
        <w:tab/>
      </w:r>
      <w:r w:rsidRPr="00592B5F">
        <w:rPr>
          <w:rFonts w:ascii="Times New Roman" w:hAnsi="Times New Roman"/>
          <w:sz w:val="18"/>
          <w:szCs w:val="18"/>
        </w:rPr>
        <w:tab/>
        <w:t xml:space="preserve">        ФИО </w:t>
      </w:r>
    </w:p>
    <w:p w:rsidR="006C45CC" w:rsidRPr="00592B5F" w:rsidRDefault="006C45C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№7315 от</w:t>
      </w:r>
      <w:r w:rsidR="006C69B7">
        <w:rPr>
          <w:rFonts w:ascii="Times New Roman" w:hAnsi="Times New Roman"/>
          <w:sz w:val="20"/>
          <w:szCs w:val="20"/>
        </w:rPr>
        <w:t xml:space="preserve"> 31.05.2023</w:t>
      </w:r>
    </w:p>
    <w:p w:rsidR="00D435A9" w:rsidRPr="00CC495A" w:rsidRDefault="00D435A9" w:rsidP="00D435A9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D435A9" w:rsidRPr="00CC495A" w:rsidRDefault="00D435A9" w:rsidP="00D435A9">
      <w:pPr>
        <w:pStyle w:val="ab"/>
        <w:ind w:firstLine="360"/>
        <w:jc w:val="center"/>
        <w:rPr>
          <w:b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Новоселов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Игорь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Викторович</w:t>
            </w:r>
          </w:p>
        </w:tc>
      </w:tr>
      <w:tr w:rsidR="00D435A9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3219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106766</w:t>
            </w:r>
          </w:p>
          <w:p w:rsidR="00D435A9" w:rsidRPr="000D7829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ГУ МВД России по Кемеровской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05.11.2019 г.</w:t>
            </w:r>
          </w:p>
        </w:tc>
      </w:tr>
      <w:tr w:rsidR="00D435A9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421100867152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037-230-575-33</w:t>
            </w:r>
          </w:p>
        </w:tc>
      </w:tr>
      <w:tr w:rsidR="00D435A9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25.10.1974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г.Киселевск Кемеровская обл.</w:t>
            </w:r>
          </w:p>
        </w:tc>
      </w:tr>
      <w:tr w:rsidR="00D435A9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652723, Кемеровская область , Красный камень, Киселевск, ул.50 лет города д.23 кв.19</w:t>
            </w:r>
          </w:p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652723, Кемеровская область , Красный камень, Киселевск, ул.50 лет города д.23 кв.19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"УГЛИ КУЗБАССА"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652726, г Киселевск, ул Стандартная, д. 1.</w:t>
            </w:r>
          </w:p>
        </w:tc>
      </w:tr>
      <w:tr w:rsidR="00D435A9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Водитель автомобиля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D435A9" w:rsidRPr="00CC495A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 год 8 месяцев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D435A9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Новоселова Алена Сергеевна</w:t>
            </w:r>
          </w:p>
        </w:tc>
      </w:tr>
      <w:tr w:rsidR="00D435A9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03.06.2011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435A9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D435A9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"УГЛИ КУЗБАССА"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Водитель автомобиля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 год 8 месяцев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652726, г Киселевск, ул Стандартная, д. 1.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D435A9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D435A9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D435A9" w:rsidRPr="00CC495A" w:rsidTr="008133F6">
        <w:tc>
          <w:tcPr>
            <w:tcW w:w="4785" w:type="dxa"/>
            <w:shd w:val="pct15" w:color="auto" w:fill="auto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D435A9" w:rsidRPr="00CC495A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D435A9" w:rsidRPr="00CC495A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35A9" w:rsidRPr="005D7F18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D435A9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D435A9" w:rsidRPr="00A21C83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D435A9" w:rsidRPr="005B29BA" w:rsidRDefault="00D435A9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435A9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D435A9" w:rsidRPr="005B29BA" w:rsidTr="008133F6">
        <w:trPr>
          <w:trHeight w:val="297"/>
        </w:trPr>
        <w:tc>
          <w:tcPr>
            <w:tcW w:w="1853" w:type="dxa"/>
          </w:tcPr>
          <w:p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4557" w:type="dxa"/>
          </w:tcPr>
          <w:p w:rsidR="00D435A9" w:rsidRPr="00DE574A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г.Киселевск, 50 лет города ул 23 кв 19</w:t>
            </w:r>
          </w:p>
        </w:tc>
        <w:tc>
          <w:tcPr>
            <w:tcW w:w="2049" w:type="dxa"/>
          </w:tcPr>
          <w:p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2676036.00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D435A9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435A9" w:rsidRPr="001C545B" w:rsidRDefault="00D435A9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435A9" w:rsidRPr="005B29BA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D435A9" w:rsidRPr="00A21C83" w:rsidRDefault="00D435A9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43" w:type="dxa"/>
            <w:shd w:val="clear" w:color="auto" w:fill="FFFFFF" w:themeFill="background1"/>
          </w:tcPr>
          <w:p w:rsidR="00D435A9" w:rsidRPr="00A21C83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Лада приора к332то42</w:t>
            </w:r>
          </w:p>
        </w:tc>
        <w:tc>
          <w:tcPr>
            <w:tcW w:w="2120" w:type="dxa"/>
            <w:shd w:val="clear" w:color="auto" w:fill="FFFFFF" w:themeFill="background1"/>
          </w:tcPr>
          <w:p w:rsidR="00D435A9" w:rsidRPr="00A907B5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D435A9" w:rsidRDefault="00D435A9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</w:tbl>
    <w:p w:rsidR="00D435A9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A21C83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35A9" w:rsidRPr="00380B42" w:rsidRDefault="00D435A9" w:rsidP="00D435A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C1031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D435A9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D435A9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D435A9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D435A9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D435A9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D435A9" w:rsidRPr="00CC495A" w:rsidRDefault="00D435A9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35A9" w:rsidRPr="00CC495A" w:rsidRDefault="00D435A9" w:rsidP="00D435A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D435A9" w:rsidP="00D435A9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F3FCE" w:rsidRPr="00592B5F" w:rsidRDefault="003F3FCE" w:rsidP="003F3F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6C69B7">
        <w:rPr>
          <w:rFonts w:ascii="Times New Roman" w:hAnsi="Times New Roman"/>
          <w:sz w:val="20"/>
          <w:szCs w:val="20"/>
          <w:u w:val="single"/>
        </w:rPr>
        <w:t xml:space="preserve"> Рудник Иван Александрович</w:t>
      </w:r>
    </w:p>
    <w:p w:rsidR="0084755B" w:rsidRPr="00592B5F" w:rsidRDefault="003F3FCE" w:rsidP="00CB3D27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="0084755B"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3F3F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592B5F">
        <w:rPr>
          <w:rFonts w:ascii="Times New Roman" w:hAnsi="Times New Roman"/>
          <w:sz w:val="20"/>
          <w:szCs w:val="20"/>
        </w:rPr>
        <w:t>№7315 от</w:t>
      </w:r>
      <w:r w:rsidR="006C69B7">
        <w:rPr>
          <w:rFonts w:ascii="Times New Roman" w:hAnsi="Times New Roman"/>
          <w:sz w:val="20"/>
          <w:szCs w:val="20"/>
        </w:rPr>
        <w:t xml:space="preserve"> 31.05.2023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Расписка об ознакомлении с процедурой признания несостоятельным (банкротом)</w:t>
      </w:r>
    </w:p>
    <w:p w:rsidR="00F95800" w:rsidRPr="00592B5F" w:rsidRDefault="00F95800" w:rsidP="00F95800">
      <w:pPr>
        <w:pStyle w:val="ab"/>
        <w:ind w:firstLine="360"/>
        <w:jc w:val="center"/>
        <w:rPr>
          <w:b/>
        </w:rPr>
      </w:pPr>
      <w:r w:rsidRPr="00592B5F">
        <w:rPr>
          <w:b/>
        </w:rPr>
        <w:t>клиента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tab/>
        <w:t>Мне,</w:t>
      </w:r>
      <w:r w:rsidR="006C69B7">
        <w:t xml:space="preserve"> Новоселов Игорь Викторович, разъяснено и понятно, что:</w:t>
      </w:r>
    </w:p>
    <w:p w:rsidR="00F95800" w:rsidRPr="00592B5F" w:rsidRDefault="00F95800" w:rsidP="00F95800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592B5F">
        <w:rPr>
          <w:rFonts w:ascii="Times New Roman" w:hAnsi="Times New Roman"/>
          <w:sz w:val="20"/>
          <w:szCs w:val="20"/>
          <w:u w:val="single"/>
        </w:rPr>
        <w:t>ВСЕ</w:t>
      </w:r>
      <w:r w:rsidRPr="00592B5F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AD46E3" w:rsidRPr="00592B5F">
        <w:rPr>
          <w:rFonts w:ascii="Times New Roman" w:hAnsi="Times New Roman"/>
          <w:sz w:val="20"/>
          <w:szCs w:val="20"/>
        </w:rPr>
        <w:t xml:space="preserve"> </w:t>
      </w:r>
      <w:r w:rsidRPr="00592B5F"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AD46E3" w:rsidRPr="00592B5F">
        <w:rPr>
          <w:rFonts w:ascii="Times New Roman" w:hAnsi="Times New Roman"/>
          <w:sz w:val="20"/>
          <w:szCs w:val="20"/>
        </w:rPr>
        <w:t>Исполнителем</w:t>
      </w:r>
      <w:r w:rsidRPr="00592B5F">
        <w:rPr>
          <w:rFonts w:ascii="Times New Roman" w:hAnsi="Times New Roman"/>
          <w:sz w:val="20"/>
          <w:szCs w:val="20"/>
        </w:rPr>
        <w:t xml:space="preserve"> за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AD46E3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AD46E3" w:rsidRPr="00592B5F">
        <w:rPr>
          <w:rFonts w:ascii="Times New Roman" w:hAnsi="Times New Roman"/>
          <w:sz w:val="20"/>
          <w:szCs w:val="20"/>
        </w:rPr>
        <w:t xml:space="preserve">Исполнителем </w:t>
      </w:r>
      <w:r w:rsidRPr="00592B5F">
        <w:rPr>
          <w:rFonts w:ascii="Times New Roman" w:hAnsi="Times New Roman"/>
          <w:sz w:val="20"/>
          <w:szCs w:val="20"/>
        </w:rPr>
        <w:t xml:space="preserve"> и оплатить </w:t>
      </w:r>
      <w:r w:rsidR="00AD46E3" w:rsidRPr="00592B5F">
        <w:rPr>
          <w:rFonts w:ascii="Times New Roman" w:hAnsi="Times New Roman"/>
          <w:sz w:val="20"/>
          <w:szCs w:val="20"/>
        </w:rPr>
        <w:t>Исполнителю</w:t>
      </w:r>
      <w:r w:rsidRPr="00592B5F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592B5F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6A2FED" w:rsidRPr="00592B5F">
        <w:rPr>
          <w:rFonts w:ascii="Times New Roman" w:hAnsi="Times New Roman"/>
          <w:sz w:val="20"/>
          <w:szCs w:val="20"/>
        </w:rPr>
        <w:t>Заказчика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6C69B7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592B5F">
        <w:rPr>
          <w:rFonts w:ascii="Times New Roman" w:hAnsi="Times New Roman"/>
          <w:sz w:val="20"/>
          <w:szCs w:val="20"/>
        </w:rPr>
        <w:t>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592B5F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592B5F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592B5F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592B5F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6C69B7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592B5F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7</w:t>
      </w:r>
      <w:r w:rsidRPr="00592B5F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8</w:t>
      </w:r>
      <w:r w:rsidRPr="00592B5F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592B5F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592B5F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1</w:t>
      </w:r>
      <w:r w:rsidR="00785DB4" w:rsidRPr="00592B5F">
        <w:rPr>
          <w:rFonts w:ascii="Times New Roman" w:hAnsi="Times New Roman"/>
          <w:sz w:val="20"/>
          <w:szCs w:val="20"/>
        </w:rPr>
        <w:t>9</w:t>
      </w:r>
      <w:r w:rsidRPr="00592B5F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6C69B7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592B5F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F95800" w:rsidRPr="00592B5F" w:rsidRDefault="00785DB4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20</w:t>
      </w:r>
      <w:r w:rsidR="00F95800" w:rsidRPr="00592B5F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F95800" w:rsidRPr="00592B5F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1</w:t>
      </w:r>
      <w:r w:rsidRPr="00592B5F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6C69B7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592B5F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6C69B7">
        <w:rPr>
          <w:rFonts w:ascii="Times New Roman" w:hAnsi="Times New Roman"/>
          <w:sz w:val="20"/>
          <w:szCs w:val="20"/>
        </w:rPr>
        <w:t xml:space="preserve"> ООО ФПК "АЛЬТЕРНАТИВА"</w:t>
      </w:r>
      <w:r w:rsidRPr="00592B5F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2</w:t>
      </w:r>
      <w:r w:rsidR="00785DB4" w:rsidRPr="00592B5F">
        <w:rPr>
          <w:rFonts w:ascii="Times New Roman" w:hAnsi="Times New Roman"/>
          <w:sz w:val="20"/>
          <w:szCs w:val="20"/>
        </w:rPr>
        <w:t>2</w:t>
      </w:r>
      <w:r w:rsidRPr="00592B5F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F95800" w:rsidRPr="00592B5F" w:rsidRDefault="00F95800" w:rsidP="00F95800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ab/>
        <w:t>Я,</w:t>
      </w:r>
      <w:r w:rsidR="006C69B7">
        <w:rPr>
          <w:rFonts w:ascii="Times New Roman" w:hAnsi="Times New Roman"/>
          <w:sz w:val="20"/>
          <w:szCs w:val="20"/>
        </w:rPr>
        <w:t xml:space="preserve"> Новоселов Игорь Викторович,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F95800" w:rsidRPr="00592B5F" w:rsidRDefault="00F95800" w:rsidP="00F95800">
      <w:pPr>
        <w:pStyle w:val="ab"/>
        <w:ind w:firstLine="360"/>
        <w:jc w:val="both"/>
      </w:pPr>
      <w:r w:rsidRPr="00592B5F">
        <w:rPr>
          <w:bCs/>
        </w:rPr>
        <w:t xml:space="preserve">_____________/__________________________________________________________________/____________________               </w:t>
      </w:r>
    </w:p>
    <w:p w:rsidR="00F95800" w:rsidRPr="00592B5F" w:rsidRDefault="00F95800" w:rsidP="00F95800">
      <w:pPr>
        <w:pStyle w:val="ab"/>
        <w:ind w:firstLine="360"/>
        <w:jc w:val="both"/>
        <w:rPr>
          <w:bCs/>
          <w:sz w:val="18"/>
          <w:szCs w:val="18"/>
        </w:rPr>
      </w:pPr>
      <w:r w:rsidRPr="00592B5F">
        <w:rPr>
          <w:bCs/>
          <w:sz w:val="18"/>
          <w:szCs w:val="18"/>
        </w:rPr>
        <w:t xml:space="preserve">      подпись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</w:r>
      <w:r w:rsidRPr="00592B5F">
        <w:rPr>
          <w:bCs/>
          <w:sz w:val="18"/>
          <w:szCs w:val="18"/>
        </w:rPr>
        <w:tab/>
        <w:t xml:space="preserve">                             дата</w:t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F3FCE" w:rsidRPr="00592B5F" w:rsidRDefault="003F3FC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br w:type="page"/>
      </w:r>
    </w:p>
    <w:p w:rsidR="00F95800" w:rsidRPr="00592B5F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№7315 от</w:t>
      </w:r>
      <w:r w:rsidR="006C69B7">
        <w:rPr>
          <w:rFonts w:ascii="Times New Roman" w:hAnsi="Times New Roman"/>
          <w:sz w:val="20"/>
          <w:szCs w:val="20"/>
        </w:rPr>
        <w:t xml:space="preserve"> 31.05.2023</w:t>
      </w: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Соглашение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3F3FCE" w:rsidRPr="00592B5F">
        <w:rPr>
          <w:rFonts w:ascii="Times New Roman" w:hAnsi="Times New Roman"/>
          <w:b/>
          <w:sz w:val="20"/>
          <w:szCs w:val="20"/>
        </w:rPr>
        <w:t>оказания услуг</w:t>
      </w:r>
      <w:r w:rsidRPr="00592B5F">
        <w:rPr>
          <w:rFonts w:ascii="Times New Roman" w:hAnsi="Times New Roman"/>
          <w:b/>
          <w:sz w:val="20"/>
          <w:szCs w:val="20"/>
        </w:rPr>
        <w:t xml:space="preserve"> №7315 от</w:t>
      </w:r>
      <w:r w:rsidR="006C69B7">
        <w:rPr>
          <w:rFonts w:ascii="Times New Roman" w:hAnsi="Times New Roman"/>
          <w:b/>
          <w:sz w:val="20"/>
          <w:szCs w:val="20"/>
        </w:rPr>
        <w:t xml:space="preserve"> 31.05.2023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Гражданин</w:t>
      </w:r>
      <w:r w:rsidR="006C69B7">
        <w:rPr>
          <w:rFonts w:ascii="Times New Roman" w:hAnsi="Times New Roman"/>
          <w:sz w:val="20"/>
          <w:szCs w:val="20"/>
        </w:rPr>
        <w:t xml:space="preserve"> Новоселов Игорь Викторович, с одной стороны, и </w:t>
      </w:r>
      <w:r w:rsidR="006C69B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F95800" w:rsidRPr="00592B5F" w:rsidRDefault="00F95800" w:rsidP="00F9580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F95800" w:rsidRPr="00592B5F" w:rsidRDefault="00F95800" w:rsidP="00F9580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F95800" w:rsidRPr="00592B5F" w:rsidRDefault="00F95800" w:rsidP="00F95800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F95800" w:rsidRPr="00592B5F" w:rsidRDefault="00F95800" w:rsidP="00F95800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F95800" w:rsidRPr="00592B5F" w:rsidRDefault="00F95800" w:rsidP="00F9580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jc w:val="both"/>
        <w:rPr>
          <w:rFonts w:ascii="Times New Roman" w:hAnsi="Times New Roman"/>
          <w:b/>
          <w:sz w:val="20"/>
          <w:szCs w:val="20"/>
        </w:rPr>
      </w:pPr>
      <w:r w:rsidRPr="00592B5F">
        <w:rPr>
          <w:rFonts w:ascii="Times New Roman" w:hAnsi="Times New Roman"/>
          <w:b/>
          <w:sz w:val="20"/>
          <w:szCs w:val="20"/>
        </w:rPr>
        <w:t>Заказчик:</w:t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</w:r>
      <w:r w:rsidRPr="00592B5F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F95800" w:rsidRPr="00592B5F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>_____________/</w:t>
      </w:r>
      <w:r w:rsidR="003F3FCE" w:rsidRPr="00592B5F">
        <w:rPr>
          <w:rFonts w:ascii="Times New Roman" w:hAnsi="Times New Roman"/>
          <w:sz w:val="20"/>
          <w:szCs w:val="20"/>
        </w:rPr>
        <w:t>Рудник Иван Александрович</w:t>
      </w:r>
    </w:p>
    <w:p w:rsidR="00F95800" w:rsidRPr="00795FC1" w:rsidRDefault="00F95800" w:rsidP="00F95800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592B5F">
        <w:rPr>
          <w:rFonts w:ascii="Times New Roman" w:hAnsi="Times New Roman"/>
          <w:sz w:val="20"/>
          <w:szCs w:val="20"/>
        </w:rPr>
        <w:t>подпись</w:t>
      </w:r>
      <w:r w:rsidRPr="00592B5F">
        <w:rPr>
          <w:rFonts w:ascii="Times New Roman" w:hAnsi="Times New Roman"/>
          <w:sz w:val="20"/>
          <w:szCs w:val="20"/>
        </w:rPr>
        <w:tab/>
      </w:r>
      <w:r w:rsidRPr="00592B5F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pStyle w:val="ab"/>
        <w:ind w:firstLine="360"/>
        <w:jc w:val="both"/>
      </w:pPr>
    </w:p>
    <w:p w:rsidR="00F95800" w:rsidRPr="00795FC1" w:rsidRDefault="00F95800" w:rsidP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95800" w:rsidRPr="00795FC1" w:rsidRDefault="00F95800" w:rsidP="00F95800">
      <w:pPr>
        <w:rPr>
          <w:sz w:val="20"/>
          <w:szCs w:val="20"/>
        </w:rPr>
      </w:pPr>
    </w:p>
    <w:p w:rsidR="00F95800" w:rsidRDefault="00F9580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F95800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8E7" w:rsidRDefault="00FB78E7" w:rsidP="002327A6">
      <w:pPr>
        <w:spacing w:after="0" w:line="240" w:lineRule="auto"/>
      </w:pPr>
      <w:r>
        <w:separator/>
      </w:r>
    </w:p>
  </w:endnote>
  <w:endnote w:type="continuationSeparator" w:id="1">
    <w:p w:rsidR="00FB78E7" w:rsidRDefault="00FB78E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Pr="00AA5E2A" w:rsidRDefault="006C45CC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6C45CC" w:rsidRPr="00B23A69" w:rsidRDefault="006C45CC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8E7" w:rsidRDefault="00FB78E7" w:rsidP="002327A6">
      <w:pPr>
        <w:spacing w:after="0" w:line="240" w:lineRule="auto"/>
      </w:pPr>
      <w:r>
        <w:separator/>
      </w:r>
    </w:p>
  </w:footnote>
  <w:footnote w:type="continuationSeparator" w:id="1">
    <w:p w:rsidR="00FB78E7" w:rsidRDefault="00FB78E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CC" w:rsidRDefault="00014451">
    <w:pPr>
      <w:pStyle w:val="a4"/>
      <w:jc w:val="center"/>
    </w:pPr>
    <w:fldSimple w:instr="PAGE   \* MERGEFORMAT">
      <w:r w:rsidR="0000695C">
        <w:rPr>
          <w:noProof/>
        </w:rPr>
        <w:t>1</w:t>
      </w:r>
    </w:fldSimple>
  </w:p>
  <w:p w:rsidR="006C45CC" w:rsidRDefault="006C45C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6691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06449"/>
    <w:rsid w:val="0000695C"/>
    <w:rsid w:val="00011850"/>
    <w:rsid w:val="00014451"/>
    <w:rsid w:val="00015F2A"/>
    <w:rsid w:val="00017B14"/>
    <w:rsid w:val="000229C8"/>
    <w:rsid w:val="00023AE0"/>
    <w:rsid w:val="000245E8"/>
    <w:rsid w:val="00036346"/>
    <w:rsid w:val="00037B4A"/>
    <w:rsid w:val="00042DD2"/>
    <w:rsid w:val="000432EC"/>
    <w:rsid w:val="00052313"/>
    <w:rsid w:val="00052AC7"/>
    <w:rsid w:val="00056288"/>
    <w:rsid w:val="00074897"/>
    <w:rsid w:val="00077CDF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58D5"/>
    <w:rsid w:val="000F6481"/>
    <w:rsid w:val="00100F58"/>
    <w:rsid w:val="00110137"/>
    <w:rsid w:val="00116738"/>
    <w:rsid w:val="001322B3"/>
    <w:rsid w:val="00135472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5FEE"/>
    <w:rsid w:val="001B6EDC"/>
    <w:rsid w:val="001C07BC"/>
    <w:rsid w:val="001C5FE6"/>
    <w:rsid w:val="001C7231"/>
    <w:rsid w:val="001D512C"/>
    <w:rsid w:val="001D6127"/>
    <w:rsid w:val="001E5656"/>
    <w:rsid w:val="001F4DCA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271D5"/>
    <w:rsid w:val="002327A6"/>
    <w:rsid w:val="00236DB0"/>
    <w:rsid w:val="00241F6F"/>
    <w:rsid w:val="002443CF"/>
    <w:rsid w:val="00245DFE"/>
    <w:rsid w:val="00250463"/>
    <w:rsid w:val="002521F1"/>
    <w:rsid w:val="00255AEA"/>
    <w:rsid w:val="00267B64"/>
    <w:rsid w:val="002763B6"/>
    <w:rsid w:val="002A325F"/>
    <w:rsid w:val="002B5F16"/>
    <w:rsid w:val="002C0B7A"/>
    <w:rsid w:val="002C381F"/>
    <w:rsid w:val="002C4A9A"/>
    <w:rsid w:val="002D2CBE"/>
    <w:rsid w:val="002D418B"/>
    <w:rsid w:val="002E0FBD"/>
    <w:rsid w:val="002E1113"/>
    <w:rsid w:val="002E36B9"/>
    <w:rsid w:val="002F5CDF"/>
    <w:rsid w:val="002F718D"/>
    <w:rsid w:val="00301CC4"/>
    <w:rsid w:val="00301FD1"/>
    <w:rsid w:val="0030410C"/>
    <w:rsid w:val="003057C4"/>
    <w:rsid w:val="003134FF"/>
    <w:rsid w:val="00314C39"/>
    <w:rsid w:val="00320476"/>
    <w:rsid w:val="00326C02"/>
    <w:rsid w:val="003344FE"/>
    <w:rsid w:val="0033586C"/>
    <w:rsid w:val="003430B9"/>
    <w:rsid w:val="003572B0"/>
    <w:rsid w:val="00360A64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C7666"/>
    <w:rsid w:val="003D219B"/>
    <w:rsid w:val="003E2867"/>
    <w:rsid w:val="003E441C"/>
    <w:rsid w:val="003F1EE0"/>
    <w:rsid w:val="003F3FCE"/>
    <w:rsid w:val="00401646"/>
    <w:rsid w:val="00406F2E"/>
    <w:rsid w:val="00406F9B"/>
    <w:rsid w:val="00407057"/>
    <w:rsid w:val="00426715"/>
    <w:rsid w:val="00440442"/>
    <w:rsid w:val="00443ABF"/>
    <w:rsid w:val="00444B20"/>
    <w:rsid w:val="00450C57"/>
    <w:rsid w:val="004540D5"/>
    <w:rsid w:val="00455DF2"/>
    <w:rsid w:val="00457989"/>
    <w:rsid w:val="00464BA7"/>
    <w:rsid w:val="00466721"/>
    <w:rsid w:val="004667DD"/>
    <w:rsid w:val="00472FEF"/>
    <w:rsid w:val="0047761D"/>
    <w:rsid w:val="004800B4"/>
    <w:rsid w:val="00480D80"/>
    <w:rsid w:val="00481F8A"/>
    <w:rsid w:val="004843A4"/>
    <w:rsid w:val="004A0C22"/>
    <w:rsid w:val="004A18DD"/>
    <w:rsid w:val="004C2CB7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92B5F"/>
    <w:rsid w:val="005A1565"/>
    <w:rsid w:val="005A1BBB"/>
    <w:rsid w:val="005A2019"/>
    <w:rsid w:val="005A4E8F"/>
    <w:rsid w:val="005A6E4C"/>
    <w:rsid w:val="005C11ED"/>
    <w:rsid w:val="005C1D4A"/>
    <w:rsid w:val="005C507D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6E74"/>
    <w:rsid w:val="0060799A"/>
    <w:rsid w:val="0061787C"/>
    <w:rsid w:val="0061795A"/>
    <w:rsid w:val="00621B93"/>
    <w:rsid w:val="00621DFC"/>
    <w:rsid w:val="00636CB8"/>
    <w:rsid w:val="00636CCD"/>
    <w:rsid w:val="00644347"/>
    <w:rsid w:val="00644994"/>
    <w:rsid w:val="00652071"/>
    <w:rsid w:val="00660573"/>
    <w:rsid w:val="00664EB8"/>
    <w:rsid w:val="0066699F"/>
    <w:rsid w:val="00670CB8"/>
    <w:rsid w:val="00671B90"/>
    <w:rsid w:val="0067768A"/>
    <w:rsid w:val="0069489F"/>
    <w:rsid w:val="006A0BC3"/>
    <w:rsid w:val="006A174E"/>
    <w:rsid w:val="006A2FED"/>
    <w:rsid w:val="006A3182"/>
    <w:rsid w:val="006A3A46"/>
    <w:rsid w:val="006B02A1"/>
    <w:rsid w:val="006C45CC"/>
    <w:rsid w:val="006C569B"/>
    <w:rsid w:val="006C6607"/>
    <w:rsid w:val="006C69B7"/>
    <w:rsid w:val="006D1F8C"/>
    <w:rsid w:val="006E285A"/>
    <w:rsid w:val="006E6288"/>
    <w:rsid w:val="006E68D2"/>
    <w:rsid w:val="006F41EF"/>
    <w:rsid w:val="007071D0"/>
    <w:rsid w:val="0070769F"/>
    <w:rsid w:val="00710ECB"/>
    <w:rsid w:val="00711797"/>
    <w:rsid w:val="0071313E"/>
    <w:rsid w:val="007157C2"/>
    <w:rsid w:val="00720D04"/>
    <w:rsid w:val="00732C42"/>
    <w:rsid w:val="007405AE"/>
    <w:rsid w:val="0075651B"/>
    <w:rsid w:val="00757780"/>
    <w:rsid w:val="00761BE3"/>
    <w:rsid w:val="00767D4B"/>
    <w:rsid w:val="00783507"/>
    <w:rsid w:val="00785DB4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19AB"/>
    <w:rsid w:val="00800E38"/>
    <w:rsid w:val="00816C55"/>
    <w:rsid w:val="008236BB"/>
    <w:rsid w:val="00840C30"/>
    <w:rsid w:val="00845608"/>
    <w:rsid w:val="0084755B"/>
    <w:rsid w:val="0085220F"/>
    <w:rsid w:val="0086160C"/>
    <w:rsid w:val="008629FD"/>
    <w:rsid w:val="008650DE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41BE4"/>
    <w:rsid w:val="009438CD"/>
    <w:rsid w:val="009519D3"/>
    <w:rsid w:val="009534DD"/>
    <w:rsid w:val="009541C3"/>
    <w:rsid w:val="00954678"/>
    <w:rsid w:val="009605F7"/>
    <w:rsid w:val="00960652"/>
    <w:rsid w:val="00973003"/>
    <w:rsid w:val="00975695"/>
    <w:rsid w:val="009800AF"/>
    <w:rsid w:val="0098468C"/>
    <w:rsid w:val="00986365"/>
    <w:rsid w:val="00992068"/>
    <w:rsid w:val="00992810"/>
    <w:rsid w:val="009A1EAA"/>
    <w:rsid w:val="009A7F6C"/>
    <w:rsid w:val="009E0C7E"/>
    <w:rsid w:val="009E1EA3"/>
    <w:rsid w:val="009F2AF9"/>
    <w:rsid w:val="009F36D0"/>
    <w:rsid w:val="009F54BA"/>
    <w:rsid w:val="00A10B21"/>
    <w:rsid w:val="00A12AF5"/>
    <w:rsid w:val="00A216CE"/>
    <w:rsid w:val="00A25D38"/>
    <w:rsid w:val="00A25F89"/>
    <w:rsid w:val="00A36D3C"/>
    <w:rsid w:val="00A405E6"/>
    <w:rsid w:val="00A4119A"/>
    <w:rsid w:val="00A46628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D46E3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50314"/>
    <w:rsid w:val="00B51C11"/>
    <w:rsid w:val="00B524E9"/>
    <w:rsid w:val="00B52602"/>
    <w:rsid w:val="00B57A52"/>
    <w:rsid w:val="00B62510"/>
    <w:rsid w:val="00B664D9"/>
    <w:rsid w:val="00B66A7B"/>
    <w:rsid w:val="00B70DEB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0D62"/>
    <w:rsid w:val="00BE6283"/>
    <w:rsid w:val="00BF438D"/>
    <w:rsid w:val="00BF4509"/>
    <w:rsid w:val="00BF68F0"/>
    <w:rsid w:val="00C02CF5"/>
    <w:rsid w:val="00C060BB"/>
    <w:rsid w:val="00C12D7D"/>
    <w:rsid w:val="00C15EC8"/>
    <w:rsid w:val="00C22B34"/>
    <w:rsid w:val="00C26AD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96657"/>
    <w:rsid w:val="00CA5BEA"/>
    <w:rsid w:val="00CA7817"/>
    <w:rsid w:val="00CB3D27"/>
    <w:rsid w:val="00CB4FBD"/>
    <w:rsid w:val="00CD3572"/>
    <w:rsid w:val="00CD509F"/>
    <w:rsid w:val="00CD7E86"/>
    <w:rsid w:val="00CD7FE1"/>
    <w:rsid w:val="00CE284E"/>
    <w:rsid w:val="00CE37B6"/>
    <w:rsid w:val="00CE461E"/>
    <w:rsid w:val="00CE4B52"/>
    <w:rsid w:val="00CF1827"/>
    <w:rsid w:val="00CF2675"/>
    <w:rsid w:val="00CF334A"/>
    <w:rsid w:val="00CF4DB1"/>
    <w:rsid w:val="00D00C0E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35A9"/>
    <w:rsid w:val="00D438F2"/>
    <w:rsid w:val="00D451BE"/>
    <w:rsid w:val="00D45F86"/>
    <w:rsid w:val="00D46C5C"/>
    <w:rsid w:val="00D50F65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1031"/>
    <w:rsid w:val="00DC4ABF"/>
    <w:rsid w:val="00DC646B"/>
    <w:rsid w:val="00DC6576"/>
    <w:rsid w:val="00DD0AFE"/>
    <w:rsid w:val="00DD15D8"/>
    <w:rsid w:val="00DD173D"/>
    <w:rsid w:val="00DD317B"/>
    <w:rsid w:val="00DF2FC6"/>
    <w:rsid w:val="00DF513E"/>
    <w:rsid w:val="00DF7015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44EB1"/>
    <w:rsid w:val="00E52B64"/>
    <w:rsid w:val="00E6213F"/>
    <w:rsid w:val="00E81DF9"/>
    <w:rsid w:val="00E92B3F"/>
    <w:rsid w:val="00E93050"/>
    <w:rsid w:val="00E937B8"/>
    <w:rsid w:val="00E93BE5"/>
    <w:rsid w:val="00E9599A"/>
    <w:rsid w:val="00EA31F4"/>
    <w:rsid w:val="00EA4037"/>
    <w:rsid w:val="00EA560D"/>
    <w:rsid w:val="00EB43B5"/>
    <w:rsid w:val="00EC6375"/>
    <w:rsid w:val="00ED293F"/>
    <w:rsid w:val="00ED4F80"/>
    <w:rsid w:val="00EE20E3"/>
    <w:rsid w:val="00EE22A1"/>
    <w:rsid w:val="00EE4D08"/>
    <w:rsid w:val="00EE595C"/>
    <w:rsid w:val="00EE78E5"/>
    <w:rsid w:val="00F10BD7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3806"/>
    <w:rsid w:val="00F8065A"/>
    <w:rsid w:val="00F825EE"/>
    <w:rsid w:val="00F95800"/>
    <w:rsid w:val="00FA17B0"/>
    <w:rsid w:val="00FA6DC2"/>
    <w:rsid w:val="00FA7AC7"/>
    <w:rsid w:val="00FB78E7"/>
    <w:rsid w:val="00FC0967"/>
    <w:rsid w:val="00FC0FAB"/>
    <w:rsid w:val="00FD0D4D"/>
    <w:rsid w:val="00FE0130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B06D-1993-40CE-9948-B52F9994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80</TotalTime>
  <Pages>13</Pages>
  <Words>5826</Words>
  <Characters>33210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27</cp:revision>
  <cp:lastPrinted>2022-11-11T05:56:00Z</cp:lastPrinted>
  <dcterms:created xsi:type="dcterms:W3CDTF">2022-07-04T09:50:00Z</dcterms:created>
  <dcterms:modified xsi:type="dcterms:W3CDTF">2023-03-24T08:00:00Z</dcterms:modified>
</cp:coreProperties>
</file>