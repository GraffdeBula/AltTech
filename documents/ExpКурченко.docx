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№7385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Красноярск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15.06.2023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Курченко Лариса Викторовна, паспорт: серия 0417 номер 115009, выданный Отделом УФМС России по Красноярскому Краю и республике Тыва в г.Зеленогорске 11.12.2017, 15.02.1985 года рождения, зарегистрированный по адресу: 663692, Красноярский Край, , Зеленогорск, ул.Набережная д.76 кв.261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Павлова Ильи Леонидовича,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186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Курченко Лариса Викторовна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Красноярск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663692, Красноярский Край, , Зеленогорск, ул.Набережная д.76 кв.261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663692, Красноярский Край, , Зеленогорск, ул.Набережная д.76 кв.261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660017, г.Красноярск, проспект Мира, 94, оф.413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0417</w:t>
            </w:r>
            <w:r w:rsidRPr="005A6CF1">
              <w:t xml:space="preserve"> номер </w:t>
            </w:r>
            <w:r>
              <w:t>115009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-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Красноярскому Краю и республике Тыва в г.Зеленогорске</w:t>
            </w:r>
            <w:r w:rsidRPr="005A6CF1">
              <w:t xml:space="preserve"> </w:t>
            </w:r>
            <w:r>
              <w:rPr>
                <w:lang w:val="en-US"/>
              </w:rPr>
              <w:t>11.12.2017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15.02.1985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Павлов Илья Леонидович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