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7365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..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Томск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..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Павлийчук Дмитрий Александрович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6910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442323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ТП УФМС России по Томской области в Первомайском районе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02.08.2011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30.06.1986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636951, Томская область, Первомайский район, пос. Беляй, ул.Плеханова д.3 кв.1,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Прокопьева Никиты Андреевича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действующего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175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№7365-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..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Павлийчук Дмитрий Александрович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Прокопьев Никита Андреевич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