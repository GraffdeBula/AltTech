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EFD" w:rsidRPr="00397666" w:rsidRDefault="00593E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Отчет </w:t>
      </w:r>
      <w:r w:rsidR="00EF2F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экономико-правовой экспертизе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рамках договора на оказание  услуг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№ </w:t>
      </w:r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7345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 </w:t>
      </w:r>
      <w:bookmarkStart w:id="0" w:name="ДогДата1"/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2023-05-30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г.</w:t>
      </w:r>
    </w:p>
    <w:p w:rsidR="00593E84" w:rsidRDefault="00593E8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D7794A" w:rsidRPr="00362825" w:rsidRDefault="00D7794A" w:rsidP="00D779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город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Кемерово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2023-06-14</w:t>
      </w:r>
    </w:p>
    <w:p w:rsidR="00D7794A" w:rsidRDefault="00D7794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B44EB2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7BE">
        <w:rPr>
          <w:rFonts w:ascii="Times New Roman" w:hAnsi="Times New Roman"/>
          <w:sz w:val="20"/>
          <w:szCs w:val="20"/>
        </w:rPr>
        <w:t>Рыбакова Ирина Ивановна</w:t>
      </w:r>
      <w:r w:rsidR="00F07D37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D63064" w:rsidRPr="001460C3">
        <w:rPr>
          <w:rFonts w:ascii="Times New Roman" w:hAnsi="Times New Roman" w:cs="Times New Roman"/>
        </w:rPr>
        <w:t xml:space="preserve">(далее – Заказчик) обратился в </w:t>
      </w:r>
      <w:r w:rsidR="00362825" w:rsidRPr="00362825">
        <w:rPr>
          <w:rFonts w:ascii="Times New Roman" w:hAnsi="Times New Roman" w:cs="Times New Roman"/>
        </w:rPr>
        <w:t>ООО ФПК "АЛЬТЕРНАТИВА"</w:t>
      </w:r>
      <w:r w:rsidR="00D63064" w:rsidRPr="001460C3">
        <w:rPr>
          <w:rFonts w:ascii="Times New Roman" w:hAnsi="Times New Roman" w:cs="Times New Roman"/>
        </w:rPr>
        <w:t xml:space="preserve"> с целью проведения процедуры банкротства гражданина. </w:t>
      </w:r>
    </w:p>
    <w:p w:rsidR="0048150C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787154" w:rsidRPr="0048150C" w:rsidRDefault="00787154" w:rsidP="00BF6E79">
      <w:pPr>
        <w:spacing w:after="0" w:line="240" w:lineRule="auto"/>
        <w:rPr>
          <w:rFonts w:ascii="Times New Roman" w:hAnsi="Times New Roman" w:cs="Times New Roman"/>
          <w:b/>
        </w:rPr>
      </w:pPr>
      <w:r w:rsidRPr="0048150C">
        <w:rPr>
          <w:rFonts w:ascii="Times New Roman" w:hAnsi="Times New Roman" w:cs="Times New Roman"/>
          <w:b/>
        </w:rPr>
        <w:t>Раздел 1: «</w:t>
      </w:r>
      <w:r w:rsidR="001E30DF">
        <w:rPr>
          <w:rFonts w:ascii="Times New Roman" w:hAnsi="Times New Roman" w:cs="Times New Roman"/>
          <w:b/>
        </w:rPr>
        <w:t>Анализируемая информация</w:t>
      </w:r>
      <w:r w:rsidRPr="0048150C">
        <w:rPr>
          <w:rFonts w:ascii="Times New Roman" w:hAnsi="Times New Roman" w:cs="Times New Roman"/>
          <w:b/>
        </w:rPr>
        <w:t>»</w:t>
      </w:r>
    </w:p>
    <w:p w:rsidR="001460C3" w:rsidRDefault="001460C3" w:rsidP="004E0E2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</w:p>
    <w:p w:rsidR="003D6DBF" w:rsidRPr="001460C3" w:rsidRDefault="003D6DBF" w:rsidP="00BF6E79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1.1. Денежные обязательства</w:t>
      </w:r>
      <w:r w:rsidR="00B94727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Заказчика</w:t>
      </w:r>
      <w:r w:rsidR="00B94727">
        <w:rPr>
          <w:rFonts w:ascii="Times New Roman" w:hAnsi="Times New Roman" w:cs="Times New Roman"/>
          <w:b/>
          <w:bCs/>
        </w:rPr>
        <w:t>)</w:t>
      </w:r>
    </w:p>
    <w:p w:rsidR="003D6DBF" w:rsidRPr="001460C3" w:rsidRDefault="003D6DBF" w:rsidP="001460C3">
      <w:pPr>
        <w:pStyle w:val="af4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ayout w:type="fixed"/>
        <w:tblLook w:val="04A0"/>
      </w:tblPr>
      <w:tblGrid>
        <w:gridCol w:w="709"/>
        <w:gridCol w:w="2806"/>
        <w:gridCol w:w="1843"/>
        <w:gridCol w:w="1843"/>
        <w:gridCol w:w="1588"/>
        <w:gridCol w:w="1276"/>
      </w:tblGrid>
      <w:tr w:rsidR="00005BBE" w:rsidRPr="005B29BA" w:rsidTr="00005BBE">
        <w:tc>
          <w:tcPr>
            <w:tcW w:w="709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2806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Кредитор</w:t>
            </w: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 xml:space="preserve"> по договору</w:t>
            </w:r>
          </w:p>
        </w:tc>
        <w:tc>
          <w:tcPr>
            <w:tcW w:w="1843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Текущий кредитор</w:t>
            </w:r>
          </w:p>
        </w:tc>
        <w:tc>
          <w:tcPr>
            <w:tcW w:w="1843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Остаток задолженности (включая основной долг и проценты)</w:t>
            </w:r>
          </w:p>
        </w:tc>
        <w:tc>
          <w:tcPr>
            <w:tcW w:w="1588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Платеж (руб.)</w:t>
            </w:r>
          </w:p>
        </w:tc>
        <w:tc>
          <w:tcPr>
            <w:tcW w:w="1276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Просрочки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АО "ОТП Банк"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2015-09-16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"АСВ"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922.70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ПАО СБЕРБАНК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2018-12-18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ПАО СБЕРБАНК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19732.98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3008.53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"ПАО ""Совкомбанк"""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07db9c70-47c8-11ea-88a6-d26e2492b290-0 от 2020-02-05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"ПАО ""Совкомбанк"""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29508.62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"АО ""Тинькофф Банк"""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0678078478 от 2021-12-02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"АО ""Тинькофф Банк"""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35174.33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АО "ОТП Банк"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00X542584803211 от 2022-04-28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АО "ОТП Банк"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53370.46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3859.00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АО "ОТП Банк"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00X542584826961 от 2022-04-28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АО "ОТП Банк"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19839.95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1330.00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"ООО ""ХКФ Банк"""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2406014112 от 2022-09-02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"ООО ""ХКФ Банк"""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5232.49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1324.11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"ООО ""ХКФ Банк"""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9825a116-a60a-11ed-b390-75c5b9eaff78-9 от 2023-02-06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"ООО ""ХКФ Банк"""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11681.09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5755.88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"АО ""АЛЬФА-БАНК"""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F0ODRC20S21022611762 от 2023-02-09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"АО ""АЛЬФА-БАНК"""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14609.39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C615D6" w:rsidRPr="005B29BA" w:rsidTr="00005BBE">
        <w:trPr>
          <w:trHeight w:val="388"/>
        </w:trPr>
        <w:tc>
          <w:tcPr>
            <w:tcW w:w="709" w:type="dxa"/>
          </w:tcPr>
          <w:p w:rsidR="00C615D6" w:rsidRPr="005B29BA" w:rsidRDefault="00C615D6" w:rsidP="004C39C1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C615D6" w:rsidRPr="005B29BA" w:rsidRDefault="00C615D6" w:rsidP="004C39C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843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190072.01</w:t>
            </w:r>
            <w:r w:rsidRPr="005B29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руб.</w:t>
            </w:r>
          </w:p>
        </w:tc>
        <w:tc>
          <w:tcPr>
            <w:tcW w:w="1588" w:type="dxa"/>
          </w:tcPr>
          <w:p w:rsidR="00C615D6" w:rsidRPr="00DD30DD" w:rsidRDefault="00C615D6" w:rsidP="004C39C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0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18697.52</w:t>
            </w:r>
            <w:r w:rsidRPr="00DD30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556FFC" w:rsidRDefault="00556FFC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9E73F0" w:rsidRPr="00556FFC" w:rsidRDefault="009E73F0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3D6DBF" w:rsidRPr="001460C3" w:rsidRDefault="003D6DBF" w:rsidP="0048150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1.2. Доход</w:t>
      </w:r>
      <w:r w:rsidR="00287366">
        <w:rPr>
          <w:rFonts w:ascii="Times New Roman" w:hAnsi="Times New Roman" w:cs="Times New Roman"/>
          <w:b/>
          <w:bCs/>
        </w:rPr>
        <w:t>/расход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1460C3" w:rsidRP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tbl>
      <w:tblPr>
        <w:tblStyle w:val="af"/>
        <w:tblW w:w="0" w:type="auto"/>
        <w:tblLook w:val="04A0"/>
      </w:tblPr>
      <w:tblGrid>
        <w:gridCol w:w="3794"/>
        <w:gridCol w:w="5551"/>
      </w:tblGrid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доходы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831B70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пенсия</w:t>
            </w:r>
          </w:p>
        </w:tc>
        <w:tc>
          <w:tcPr>
            <w:tcW w:w="5551" w:type="dxa"/>
            <w:shd w:val="clear" w:color="auto" w:fill="auto"/>
          </w:tcPr>
          <w:p w:rsidR="009E73F0" w:rsidRPr="00831B70" w:rsidRDefault="00F71158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12708.00 руб.</w:t>
            </w:r>
          </w:p>
        </w:tc>
      </w:tr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Алиментные обязательства</w:t>
            </w:r>
          </w:p>
        </w:tc>
        <w:tc>
          <w:tcPr>
            <w:tcW w:w="5551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</w:tr>
      <w:tr w:rsidR="009E73F0" w:rsidRPr="00A157E9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Аренда жилья</w:t>
            </w:r>
          </w:p>
        </w:tc>
        <w:tc>
          <w:tcPr>
            <w:tcW w:w="5551" w:type="dxa"/>
            <w:shd w:val="clear" w:color="auto" w:fill="auto"/>
          </w:tcPr>
          <w:p w:rsidR="009E73F0" w:rsidRPr="00A157E9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:rsidR="00A157E9" w:rsidRDefault="00A157E9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E73F0" w:rsidRPr="00A157E9" w:rsidRDefault="009E73F0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529D0" w:rsidRDefault="009529D0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1.3. Состав имущества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E32797" w:rsidRDefault="00E32797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840"/>
        <w:gridCol w:w="1697"/>
        <w:gridCol w:w="2694"/>
      </w:tblGrid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831B70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0267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2694" w:type="dxa"/>
          </w:tcPr>
          <w:p w:rsidR="009E73F0" w:rsidRPr="00AF1287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556FFC" w:rsidRPr="00556FFC" w:rsidRDefault="00556FFC" w:rsidP="00E32797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red"/>
          <w:lang w:val="en-US"/>
        </w:rPr>
      </w:pP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Согласно ст. 213.25 Закона, все имущество гражданина, имеющееся на дату принятия решения арбитражного суда о признании гражданина банкротом и введении реализации имущества гражданина и выявленное или приобретенное после даты принятия указанного решения, составляет конкурсную массу, за исключением имущества, определенного ГПК.</w:t>
      </w: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</w:rPr>
      </w:pPr>
      <w:r w:rsidRPr="00FE4281">
        <w:rPr>
          <w:rFonts w:ascii="Times New Roman" w:eastAsia="Times New Roman" w:hAnsi="Times New Roman" w:cs="Times New Roman"/>
          <w:bCs/>
        </w:rPr>
        <w:t>В соответствии со ст. 446 ГПК РФ взыскание не может быть обращено на следующее имущество: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жилое помещение (его части), если для гражданина-должника и членов его семьи, совместно проживающих в принадлежащем помещении, оно является </w:t>
      </w:r>
      <w:hyperlink w:anchor="dst100052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единственным пригодным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для постоянного проживания помещением, за исключением указанного в настоящем абзаце имущества, если оно является предметом ипотеки и на него в соответствии с </w:t>
      </w:r>
      <w:hyperlink w:anchor="dst100353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законодательством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земельные участки, на которых расположены объекты, указанные в </w:t>
      </w:r>
      <w:hyperlink w:anchor="dst10218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абзаце втором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настоящей части,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предметы обычной домашней обстановки и обихода, вещи индивидуального пользования (одежда, обувь и другие), за исключением драгоценностей и других </w:t>
      </w:r>
      <w:hyperlink w:anchor="dst100175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предметов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роскоши;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lastRenderedPageBreak/>
        <w:t xml:space="preserve">имущество, необходимое для профессиональных занятий гражданина-должника, за исключением предметов, стоимость которых превышает сто установленных федеральным законом </w:t>
      </w:r>
      <w:hyperlink w:anchor="dst10001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минимальных размеров оплаты труда</w:t>
        </w:r>
      </w:hyperlink>
      <w:r w:rsidRPr="00FE4281">
        <w:rPr>
          <w:rFonts w:ascii="Times New Roman" w:eastAsia="Times New Roman" w:hAnsi="Times New Roman" w:cs="Times New Roman"/>
          <w:iCs/>
        </w:rPr>
        <w:t>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продукты питания и деньги на общую сумму не менее установленной величины </w:t>
      </w:r>
      <w:hyperlink w:anchor="dst0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прожиточного минимума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самого гражданина-должника и лиц, находящихся на его иждивении;</w:t>
      </w:r>
    </w:p>
    <w:p w:rsidR="007C5328" w:rsidRPr="00993AB3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средства транспорта и другое необходимое гражданину-должнику в связи с его </w:t>
      </w:r>
      <w:r w:rsidRPr="00AF1287">
        <w:rPr>
          <w:rFonts w:ascii="Times New Roman" w:eastAsia="Times New Roman" w:hAnsi="Times New Roman" w:cs="Times New Roman"/>
          <w:iCs/>
        </w:rPr>
        <w:t>инвалидностью имущество.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BF6E79" w:rsidRPr="00AF1287" w:rsidTr="00174F48">
        <w:trPr>
          <w:trHeight w:val="297"/>
        </w:trPr>
        <w:tc>
          <w:tcPr>
            <w:tcW w:w="1947" w:type="dxa"/>
          </w:tcPr>
          <w:p w:rsidR="00BF6E79" w:rsidRDefault="00BF6E79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DD30DD" w:rsidRDefault="00DD30DD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07570" w:rsidRPr="00DD30DD" w:rsidRDefault="00107570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BF6E79" w:rsidRDefault="001173DD" w:rsidP="001173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Риски</w:t>
            </w:r>
            <w:r w:rsidR="00BF6E79"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: </w:t>
            </w:r>
          </w:p>
          <w:p w:rsidR="00BF6E79" w:rsidRPr="00A07E06" w:rsidRDefault="00DD30DD" w:rsidP="00DD30DD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Рисков при анализе предоставленных данных не обнаружено </w:t>
            </w:r>
          </w:p>
        </w:tc>
      </w:tr>
    </w:tbl>
    <w:p w:rsidR="00107570" w:rsidRDefault="00107570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:rsidR="009529D0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2363C1">
        <w:rPr>
          <w:rFonts w:ascii="Times New Roman" w:hAnsi="Times New Roman" w:cs="Times New Roman"/>
          <w:b/>
          <w:bCs/>
        </w:rPr>
        <w:t>1.4</w:t>
      </w:r>
      <w:r w:rsidR="009529D0" w:rsidRPr="002363C1">
        <w:rPr>
          <w:rFonts w:ascii="Times New Roman" w:hAnsi="Times New Roman" w:cs="Times New Roman"/>
          <w:b/>
          <w:bCs/>
        </w:rPr>
        <w:t xml:space="preserve">. </w:t>
      </w:r>
      <w:r w:rsidRPr="002363C1">
        <w:rPr>
          <w:rFonts w:ascii="Times New Roman" w:hAnsi="Times New Roman" w:cs="Times New Roman"/>
          <w:b/>
          <w:bCs/>
        </w:rPr>
        <w:t xml:space="preserve">Сделки за </w:t>
      </w:r>
      <w:r w:rsidR="002B3100">
        <w:rPr>
          <w:rFonts w:ascii="Times New Roman" w:hAnsi="Times New Roman" w:cs="Times New Roman"/>
          <w:b/>
          <w:bCs/>
        </w:rPr>
        <w:t>последние 3 года(со слов Заказчик</w:t>
      </w:r>
      <w:r w:rsidRPr="002363C1">
        <w:rPr>
          <w:rFonts w:ascii="Times New Roman" w:hAnsi="Times New Roman" w:cs="Times New Roman"/>
          <w:b/>
          <w:bCs/>
        </w:rPr>
        <w:t>а)</w:t>
      </w:r>
    </w:p>
    <w:p w:rsidR="00A86E2F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780"/>
        <w:gridCol w:w="1757"/>
        <w:gridCol w:w="2694"/>
      </w:tblGrid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B29BA" w:rsidRDefault="0083482F" w:rsidP="00D135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108FE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2694" w:type="dxa"/>
          </w:tcPr>
          <w:p w:rsidR="00D1350C" w:rsidRPr="00AF1287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556FFC" w:rsidRDefault="00556FF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val="en-US"/>
        </w:rPr>
      </w:pP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eastAsia="Times New Roman" w:hAnsi="Times New Roman" w:cs="Times New Roman"/>
        </w:rPr>
        <w:t xml:space="preserve">Согласно ст. 61.2. Закона о банкротстве, при рассмотрении дела о банкротстве гражданина возможно оспаривание подозрительных сделок, </w:t>
      </w:r>
      <w:r w:rsidRPr="00FE4281">
        <w:rPr>
          <w:rFonts w:ascii="Times New Roman" w:hAnsi="Times New Roman" w:cs="Times New Roman"/>
          <w:color w:val="000000"/>
          <w:shd w:val="clear" w:color="auto" w:fill="FFFFFF"/>
        </w:rPr>
        <w:t xml:space="preserve">совершенных должником в течение одного года до принятия заявления о признании банкротом или после принятия указанного заявления, при </w:t>
      </w:r>
      <w:r w:rsidRPr="00FE4281">
        <w:rPr>
          <w:rFonts w:ascii="Times New Roman" w:hAnsi="Times New Roman" w:cs="Times New Roman"/>
          <w:shd w:val="clear" w:color="auto" w:fill="FFFFFF"/>
        </w:rPr>
        <w:t>неравноценном встречном исполнении обязательств другой стороной сделки, в том числе в случае, если цена этой сделки и (или) иные условия существенно в худшую для должника сторону отличаются от </w:t>
      </w:r>
      <w:hyperlink r:id="rId8" w:anchor="dst100074" w:history="1">
        <w:r w:rsidRPr="00FE4281">
          <w:rPr>
            <w:rFonts w:ascii="Times New Roman" w:hAnsi="Times New Roman" w:cs="Times New Roman"/>
            <w:shd w:val="clear" w:color="auto" w:fill="FFFFFF"/>
          </w:rPr>
          <w:t>цены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 (или) иных условий, при которых в сравнимых обстоятельствах совершаются аналогичные сделки (подозрительная сделка).</w:t>
      </w: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ст.61.3.Закона о банкротстве сделка, совершенная должником в целях причинения вреда имущественным правам кредиторов, </w:t>
      </w:r>
      <w:hyperlink r:id="rId9" w:history="1">
        <w:r w:rsidRPr="00FE4281">
          <w:rPr>
            <w:rFonts w:ascii="Times New Roman" w:hAnsi="Times New Roman" w:cs="Times New Roman"/>
            <w:shd w:val="clear" w:color="auto" w:fill="FFFFFF"/>
          </w:rPr>
          <w:t>может быть признана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арбитражным судом недействительной, если такая сделка была совершена в течение трех лет до принятия заявления о признании должника банкротом или после принятия указанного заявления и в результате ее совершения был причинен </w:t>
      </w:r>
      <w:hyperlink r:id="rId10" w:anchor="dst2463" w:history="1">
        <w:r w:rsidRPr="00FE4281">
          <w:rPr>
            <w:rFonts w:ascii="Times New Roman" w:hAnsi="Times New Roman" w:cs="Times New Roman"/>
            <w:shd w:val="clear" w:color="auto" w:fill="FFFFFF"/>
          </w:rPr>
          <w:t>вред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имущественным правам кредиторов и если другая сторона сделки знала об указанной цели должника к моменту совершения сделки (подозрительная сделка). Предполагается, что другая сторона знала об этом, если она признана </w:t>
      </w:r>
      <w:hyperlink r:id="rId11" w:anchor="dst1387" w:history="1">
        <w:r w:rsidRPr="00FE4281">
          <w:rPr>
            <w:rFonts w:ascii="Times New Roman" w:hAnsi="Times New Roman" w:cs="Times New Roman"/>
            <w:shd w:val="clear" w:color="auto" w:fill="FFFFFF"/>
          </w:rPr>
          <w:t>заинтересованным лицом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либо если она знала или должна была знать об ущемлении интересов кредиторов должника либо о признаках неплатежеспособности или недостаточности имущества должника.</w:t>
      </w:r>
    </w:p>
    <w:p w:rsidR="00F721EC" w:rsidRPr="005D0A28" w:rsidRDefault="00F721E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п.4 ст.213.32 Закона о банкротстве оспариванию в рамках дела о банкротстве гражданина подлежат также сделки, совершенные супругом должника-гражданина в отношении имущества супругов, по основаниям, предусмотренным семейным </w:t>
      </w:r>
      <w:hyperlink r:id="rId12" w:anchor="dst100162" w:history="1">
        <w:r w:rsidRPr="00FE4281">
          <w:rPr>
            <w:rFonts w:ascii="Times New Roman" w:hAnsi="Times New Roman" w:cs="Times New Roman"/>
            <w:shd w:val="clear" w:color="auto" w:fill="FFFFFF"/>
          </w:rPr>
          <w:t>законодательством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657281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Рисков при анализе предоставленных данных не обнаружено </w:t>
            </w:r>
          </w:p>
        </w:tc>
      </w:tr>
    </w:tbl>
    <w:p w:rsidR="00556FFC" w:rsidRPr="003A51DB" w:rsidRDefault="00556FFC" w:rsidP="00556FFC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Cs/>
        </w:rPr>
      </w:pPr>
    </w:p>
    <w:p w:rsidR="00A86E2F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1.5</w:t>
      </w:r>
      <w:r w:rsidRPr="001460C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Общие сведения</w:t>
      </w:r>
    </w:p>
    <w:p w:rsidR="001460C3" w:rsidRPr="001460C3" w:rsidRDefault="001460C3" w:rsidP="00A86E2F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ook w:val="04A0"/>
      </w:tblPr>
      <w:tblGrid>
        <w:gridCol w:w="5343"/>
        <w:gridCol w:w="4722"/>
      </w:tblGrid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4722" w:type="dxa"/>
          </w:tcPr>
          <w:p w:rsidR="009529D0" w:rsidRPr="00332B49" w:rsidRDefault="00332B49" w:rsidP="002363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вдова/вдовец</w:t>
            </w:r>
          </w:p>
        </w:tc>
      </w:tr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Наличие детей на иждивении </w:t>
            </w:r>
          </w:p>
        </w:tc>
        <w:tc>
          <w:tcPr>
            <w:tcW w:w="4722" w:type="dxa"/>
          </w:tcPr>
          <w:p w:rsidR="009529D0" w:rsidRPr="00332B49" w:rsidRDefault="00332B4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0A22F2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Привлечение к уголовной ответственности</w:t>
            </w:r>
          </w:p>
        </w:tc>
        <w:tc>
          <w:tcPr>
            <w:tcW w:w="4722" w:type="dxa"/>
          </w:tcPr>
          <w:p w:rsidR="000A22F2" w:rsidRPr="005B29BA" w:rsidRDefault="00A157E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332B49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Привлечение 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административной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ответственности</w:t>
            </w:r>
          </w:p>
        </w:tc>
        <w:tc>
          <w:tcPr>
            <w:tcW w:w="4722" w:type="dxa"/>
          </w:tcPr>
          <w:p w:rsidR="000A22F2" w:rsidRPr="00A157E9" w:rsidRDefault="00A157E9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</w:tbl>
    <w:p w:rsidR="00787154" w:rsidRDefault="00787154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1" w:name="_Hlk10206135"/>
    </w:p>
    <w:p w:rsidR="00126B73" w:rsidRDefault="00126B73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F05907" w:rsidRPr="00FE4281" w:rsidRDefault="00F05907" w:rsidP="00F05907">
      <w:pPr>
        <w:spacing w:after="0" w:line="240" w:lineRule="auto"/>
        <w:rPr>
          <w:rFonts w:ascii="Times New Roman" w:hAnsi="Times New Roman" w:cs="Times New Roman"/>
          <w:b/>
        </w:rPr>
      </w:pPr>
      <w:r w:rsidRPr="00FE4281">
        <w:rPr>
          <w:rFonts w:ascii="Times New Roman" w:hAnsi="Times New Roman" w:cs="Times New Roman"/>
          <w:b/>
        </w:rPr>
        <w:t xml:space="preserve">Раздел 2: </w:t>
      </w:r>
      <w:r w:rsidR="001173DD" w:rsidRPr="00FE4281">
        <w:rPr>
          <w:rFonts w:ascii="Times New Roman" w:hAnsi="Times New Roman" w:cs="Times New Roman"/>
          <w:b/>
        </w:rPr>
        <w:t>Описание</w:t>
      </w:r>
      <w:r w:rsidRPr="00FE4281">
        <w:rPr>
          <w:rFonts w:ascii="Times New Roman" w:hAnsi="Times New Roman" w:cs="Times New Roman"/>
          <w:b/>
        </w:rPr>
        <w:t xml:space="preserve"> процедуры банкротства физического лица</w:t>
      </w:r>
    </w:p>
    <w:p w:rsidR="00F05907" w:rsidRPr="00FE4281" w:rsidRDefault="00F05907" w:rsidP="00F05907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7C1578" w:rsidRPr="00FE4281" w:rsidRDefault="00F05907" w:rsidP="002363C1">
      <w:pPr>
        <w:pStyle w:val="af4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FE4281">
        <w:rPr>
          <w:rFonts w:ascii="Times New Roman" w:eastAsia="Times New Roman" w:hAnsi="Times New Roman" w:cs="Times New Roman"/>
          <w:b/>
          <w:bCs/>
        </w:rPr>
        <w:t xml:space="preserve"> Реструктуризация / Р</w:t>
      </w:r>
      <w:r w:rsidR="007C1578" w:rsidRPr="00FE4281">
        <w:rPr>
          <w:rFonts w:ascii="Times New Roman" w:eastAsia="Times New Roman" w:hAnsi="Times New Roman" w:cs="Times New Roman"/>
          <w:b/>
          <w:bCs/>
        </w:rPr>
        <w:t xml:space="preserve">еализация </w:t>
      </w:r>
      <w:r w:rsidR="008E3C4C">
        <w:rPr>
          <w:rFonts w:ascii="Times New Roman" w:eastAsia="Times New Roman" w:hAnsi="Times New Roman" w:cs="Times New Roman"/>
          <w:b/>
          <w:bCs/>
        </w:rPr>
        <w:t>имущества</w:t>
      </w:r>
    </w:p>
    <w:p w:rsidR="002363C1" w:rsidRPr="00FE4281" w:rsidRDefault="002363C1" w:rsidP="002363C1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B60315" w:rsidRPr="00FE4281" w:rsidRDefault="00C02795" w:rsidP="004B2E02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С</w:t>
      </w:r>
      <w:r w:rsidR="00B60315" w:rsidRPr="00FE4281">
        <w:rPr>
          <w:rFonts w:ascii="Times New Roman" w:eastAsia="Times New Roman" w:hAnsi="Times New Roman" w:cs="Times New Roman"/>
        </w:rPr>
        <w:t>огласно ст. 213.6 Закона, при рассмотрении дела о банкротстве гражданина возможно введение реструктуризации долгов гражданина, реализации имущества гражданина, утверждение мирового соглашения.</w:t>
      </w:r>
    </w:p>
    <w:tbl>
      <w:tblPr>
        <w:tblStyle w:val="af"/>
        <w:tblW w:w="10173" w:type="dxa"/>
        <w:tblLook w:val="04A0"/>
      </w:tblPr>
      <w:tblGrid>
        <w:gridCol w:w="4998"/>
        <w:gridCol w:w="5175"/>
      </w:tblGrid>
      <w:tr w:rsidR="00733F17" w:rsidRPr="005B29BA" w:rsidTr="00507F26">
        <w:tc>
          <w:tcPr>
            <w:tcW w:w="4998" w:type="dxa"/>
            <w:vAlign w:val="center"/>
          </w:tcPr>
          <w:p w:rsidR="00733F17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Реструктуризация долгов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первым этапом в процессе банкротства. </w:t>
            </w:r>
          </w:p>
          <w:p w:rsidR="00296A5A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восстановление платежеспособности должника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. </w:t>
            </w:r>
          </w:p>
          <w:p w:rsidR="00F05907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 </w:t>
            </w:r>
          </w:p>
        </w:tc>
        <w:tc>
          <w:tcPr>
            <w:tcW w:w="5175" w:type="dxa"/>
            <w:vAlign w:val="center"/>
          </w:tcPr>
          <w:p w:rsidR="00296A5A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Реализация имущества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–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является вторым этапом в процессе банкротства. </w:t>
            </w:r>
          </w:p>
          <w:p w:rsidR="00733F17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погашение задолженности за счет имеющегося имущества перед кредиторами и списания долгов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.</w:t>
            </w:r>
          </w:p>
          <w:p w:rsidR="00296A5A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</w:t>
            </w:r>
          </w:p>
        </w:tc>
      </w:tr>
      <w:tr w:rsidR="00733F17" w:rsidRPr="005B29BA" w:rsidTr="00507F26">
        <w:tc>
          <w:tcPr>
            <w:tcW w:w="4998" w:type="dxa"/>
          </w:tcPr>
          <w:p w:rsidR="003E1690" w:rsidRPr="005B29BA" w:rsidRDefault="003E1690" w:rsidP="00F05907">
            <w:pPr>
              <w:pBdr>
                <w:bottom w:val="none" w:sz="4" w:space="5" w:color="000000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В соответствии со ст. 213.13 Закона, </w:t>
            </w: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лан реструктуризации долгов гражданина может быть представлен в отношении задолженности гражданина, соответствующего следующим требованиям:</w:t>
            </w:r>
          </w:p>
          <w:p w:rsidR="00733F17" w:rsidRPr="005B29BA" w:rsidRDefault="00733F17" w:rsidP="003E169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Наличие источников дохода, достаточных для утверждения плана реструктуризации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Отсутствие судимости по экономическим преступлениям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 признавался банкротом в течение пяти лет, предшествующих представлению плана реструктуризации его долгов;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План реструктуризации долгов гражданина в отношении его задолженности не утверждался в течение восьми лет, предшествующих представлению этого плана</w:t>
            </w:r>
          </w:p>
        </w:tc>
        <w:tc>
          <w:tcPr>
            <w:tcW w:w="5175" w:type="dxa"/>
          </w:tcPr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Вводится при отсутствии источников доходов</w:t>
            </w:r>
          </w:p>
          <w:p w:rsidR="00733F17" w:rsidRPr="005B29BA" w:rsidRDefault="00C02795" w:rsidP="00507F26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Реализуется все имущество гражданина, кроме единственного жилья на праве собственности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(комната, квартира, дом/земельный участок</w:t>
            </w:r>
            <w:r w:rsidR="00507F26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</w:tc>
      </w:tr>
    </w:tbl>
    <w:p w:rsidR="00C12EFD" w:rsidRPr="00FE4281" w:rsidRDefault="00C12EFD" w:rsidP="00C12EF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87154" w:rsidRPr="00FE4281" w:rsidRDefault="00787154" w:rsidP="00787154">
      <w:pPr>
        <w:pStyle w:val="af4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D962E9" w:rsidRPr="00FE4281" w:rsidRDefault="00876F44" w:rsidP="00F05907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Вероятность введения 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процедуры </w:t>
      </w: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реструктуризации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и утверждения плана реструктуризации</w:t>
      </w:r>
    </w:p>
    <w:p w:rsidR="00B44EB2" w:rsidRPr="00FE4281" w:rsidRDefault="00A91222" w:rsidP="007C1578">
      <w:pPr>
        <w:pStyle w:val="af5"/>
        <w:pBdr>
          <w:bottom w:val="none" w:sz="4" w:space="5" w:color="000000"/>
        </w:pBdr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FE4281">
        <w:rPr>
          <w:sz w:val="22"/>
          <w:szCs w:val="22"/>
        </w:rPr>
        <w:t>В соответствии с пунктом 3 статьи 4 Федерального закона «О прожиточном минимуме в Российской Федерации» Правительство </w:t>
      </w:r>
      <w:r w:rsidR="0063707D">
        <w:rPr>
          <w:sz w:val="22"/>
          <w:szCs w:val="22"/>
        </w:rPr>
        <w:t>субъекта РФ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 xml:space="preserve"> устанавливает величину прожиточного минимума </w:t>
      </w:r>
      <w:r w:rsidRPr="00126B73">
        <w:rPr>
          <w:sz w:val="22"/>
          <w:szCs w:val="22"/>
        </w:rPr>
        <w:t>в </w:t>
      </w:r>
      <w:r w:rsidR="001173DD" w:rsidRPr="00126B73">
        <w:rPr>
          <w:sz w:val="22"/>
          <w:szCs w:val="22"/>
        </w:rPr>
        <w:t>области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> на 202</w:t>
      </w:r>
      <w:r w:rsidR="001173DD" w:rsidRPr="00FE4281">
        <w:rPr>
          <w:sz w:val="22"/>
          <w:szCs w:val="22"/>
        </w:rPr>
        <w:t>3</w:t>
      </w:r>
      <w:r w:rsidRPr="00FE4281">
        <w:rPr>
          <w:sz w:val="22"/>
          <w:szCs w:val="22"/>
        </w:rPr>
        <w:t> год:</w:t>
      </w:r>
    </w:p>
    <w:tbl>
      <w:tblPr>
        <w:tblStyle w:val="af"/>
        <w:tblW w:w="9770" w:type="dxa"/>
        <w:tblLook w:val="04A0"/>
      </w:tblPr>
      <w:tblGrid>
        <w:gridCol w:w="1951"/>
        <w:gridCol w:w="2934"/>
        <w:gridCol w:w="4885"/>
      </w:tblGrid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в расчете на душу населения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  <w:lang w:val="en-US"/>
              </w:rPr>
            </w:pPr>
            <w:r w:rsidRPr="003B0B20">
              <w:rPr>
                <w:sz w:val="20"/>
                <w:szCs w:val="20"/>
                <w:lang w:val="en-US"/>
              </w:rPr>
              <w:t>14375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трудоспособного населения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15669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пенсионеров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12363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детей  </w:t>
            </w:r>
          </w:p>
        </w:tc>
        <w:tc>
          <w:tcPr>
            <w:tcW w:w="4885" w:type="dxa"/>
          </w:tcPr>
          <w:p w:rsidR="007C1578" w:rsidRPr="003B0B20" w:rsidRDefault="003B0B20" w:rsidP="003B0B20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13944</w:t>
            </w:r>
          </w:p>
        </w:tc>
      </w:tr>
      <w:tr w:rsidR="007C1578" w:rsidRPr="005B29BA" w:rsidTr="00287366">
        <w:tc>
          <w:tcPr>
            <w:tcW w:w="1951" w:type="dxa"/>
          </w:tcPr>
          <w:p w:rsidR="007C1578" w:rsidRPr="003B0B20" w:rsidRDefault="00287366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3B0B20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Расчет:</w:t>
            </w:r>
          </w:p>
        </w:tc>
        <w:tc>
          <w:tcPr>
            <w:tcW w:w="7819" w:type="dxa"/>
            <w:gridSpan w:val="2"/>
          </w:tcPr>
          <w:p w:rsidR="007C1578" w:rsidRPr="003B0B20" w:rsidRDefault="003B0B20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Таким образом, поскольку официальный доход Заказчика составляет 12708 руб., размер денежных средств, направленных на погашение требований кредиторов составляет:
12708 руб.(доход) -12363 руб. (ПМ)=345 * 36 мес. (план реструктуризации долгов) руб. =12420руб.
Из расчёта следует, что риск утверждения плана реструктуризации отсутствует.
</w:t>
            </w: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B44EB2" w:rsidRPr="005D0A28" w:rsidRDefault="00B44EB2" w:rsidP="00876F4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EE1E2B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Рисков при анализе предоставленных данных не обнаружено </w:t>
            </w:r>
          </w:p>
        </w:tc>
      </w:tr>
    </w:tbl>
    <w:p w:rsidR="002D18F5" w:rsidRPr="00657281" w:rsidRDefault="002D18F5" w:rsidP="002D18F5">
      <w:pPr>
        <w:pStyle w:val="af4"/>
        <w:pBdr>
          <w:top w:val="none" w:sz="4" w:space="16" w:color="000000"/>
        </w:pBdr>
        <w:spacing w:after="0" w:line="240" w:lineRule="auto"/>
        <w:ind w:left="0"/>
        <w:rPr>
          <w:rFonts w:ascii="Times New Roman" w:hAnsi="Times New Roman" w:cs="Times New Roman"/>
          <w:bCs/>
          <w:lang w:val="en-US"/>
        </w:rPr>
      </w:pPr>
    </w:p>
    <w:p w:rsidR="00B44EB2" w:rsidRPr="00FE4281" w:rsidRDefault="00D63064" w:rsidP="001173DD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Возможные нед</w:t>
      </w:r>
      <w:r w:rsidR="00876F44"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обросовестные действия должника</w:t>
      </w:r>
    </w:p>
    <w:p w:rsidR="00C02795" w:rsidRPr="00FE4281" w:rsidRDefault="00C02795" w:rsidP="00C027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При совершении недобросовестных действий Арбитражный суд</w:t>
      </w:r>
      <w:r w:rsidR="00C54705" w:rsidRPr="00FE4281">
        <w:rPr>
          <w:rFonts w:ascii="Times New Roman" w:eastAsia="Times New Roman" w:hAnsi="Times New Roman" w:cs="Times New Roman"/>
        </w:rPr>
        <w:t>,</w:t>
      </w:r>
      <w:r w:rsidR="001173DD" w:rsidRPr="00FE4281">
        <w:rPr>
          <w:rFonts w:ascii="Times New Roman" w:eastAsia="Times New Roman" w:hAnsi="Times New Roman" w:cs="Times New Roman"/>
        </w:rPr>
        <w:t xml:space="preserve"> </w:t>
      </w:r>
      <w:r w:rsidR="00C54705" w:rsidRPr="00FE4281">
        <w:rPr>
          <w:rFonts w:ascii="Times New Roman" w:eastAsia="Times New Roman" w:hAnsi="Times New Roman" w:cs="Times New Roman"/>
        </w:rPr>
        <w:t>руководствуясь статьей 10 Гражданского кодекса Российской Федерации</w:t>
      </w:r>
      <w:r w:rsidRPr="00FE4281">
        <w:rPr>
          <w:rFonts w:ascii="Times New Roman" w:eastAsia="Times New Roman" w:hAnsi="Times New Roman" w:cs="Times New Roman"/>
        </w:rPr>
        <w:t xml:space="preserve"> имеет право не применять правило об освобождения от задолженности гражданина. </w:t>
      </w:r>
      <w:r w:rsidR="00D63064" w:rsidRPr="00FE4281">
        <w:rPr>
          <w:rFonts w:ascii="Times New Roman" w:eastAsia="Times New Roman" w:hAnsi="Times New Roman" w:cs="Times New Roman"/>
        </w:rPr>
        <w:t>К недобросовестным действиям должника</w:t>
      </w:r>
      <w:r w:rsidRPr="00FE4281">
        <w:rPr>
          <w:rFonts w:ascii="Times New Roman" w:eastAsia="Times New Roman" w:hAnsi="Times New Roman" w:cs="Times New Roman"/>
        </w:rPr>
        <w:t xml:space="preserve">, при совершении </w:t>
      </w:r>
      <w:r w:rsidR="00D63064" w:rsidRPr="00FE4281">
        <w:rPr>
          <w:rFonts w:ascii="Times New Roman" w:eastAsia="Times New Roman" w:hAnsi="Times New Roman" w:cs="Times New Roman"/>
        </w:rPr>
        <w:t>суды относят</w:t>
      </w:r>
      <w:r w:rsidRPr="00FE4281">
        <w:rPr>
          <w:rFonts w:ascii="Times New Roman" w:eastAsia="Times New Roman" w:hAnsi="Times New Roman" w:cs="Times New Roman"/>
        </w:rPr>
        <w:t>: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неисполнение судебных актов о представлении документов,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неучастие в процедуре реализации имущества или непринятие мер по погашению задолженности.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 предпринимал мер по погашению образовавшейся задолженности с учетом непогашения задолженности по налогам и сборам в течение пяти лет, </w:t>
      </w:r>
    </w:p>
    <w:p w:rsidR="00B44EB2" w:rsidRPr="00FE4281" w:rsidRDefault="00D63064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злостно уклонялся от уплаты задолженности по налогам и сборам, кредиторской задолженности.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принятие на себя заведомо не исполнимых обязательств, предоставление банку заведомо ложных сведений при получении кредита, 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сокрытие или умышленное уничтожение имущества, </w:t>
      </w:r>
    </w:p>
    <w:p w:rsidR="004B2E02" w:rsidRPr="00657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вывод активов, неисполнение указаний суда о предоставлении информации и тому подобное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По причине предоставления кредитору заведомо ложных сведений при получении кредита правила об освобождении от исполнения обязательств не применяются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В связи с не внесением ежемесячных платежей по обязательствам/одному из обязательств есть риск не списания долга по завершении процедуры банкротства из-за недобросовестных действий должника </w:t>
            </w:r>
          </w:p>
        </w:tc>
      </w:tr>
    </w:tbl>
    <w:p w:rsidR="003E1690" w:rsidRDefault="003E1690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657281" w:rsidRPr="00657281" w:rsidRDefault="00657281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B44EB2" w:rsidRPr="00FE4281" w:rsidRDefault="00D63064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 xml:space="preserve">Расходы </w:t>
      </w:r>
      <w:r w:rsidR="000F2571" w:rsidRPr="00FE4281">
        <w:rPr>
          <w:rFonts w:ascii="Times New Roman" w:eastAsia="Times New Roman" w:hAnsi="Times New Roman" w:cs="Times New Roman"/>
          <w:b/>
          <w:iCs/>
        </w:rPr>
        <w:t>гражданина в процедуре банкротства (за каждый из этапов процедуры)</w:t>
      </w:r>
    </w:p>
    <w:p w:rsidR="000F2571" w:rsidRPr="00FE4281" w:rsidRDefault="000F2571" w:rsidP="000F2571">
      <w:pPr>
        <w:pStyle w:val="af4"/>
        <w:widowControl w:val="0"/>
        <w:pBdr>
          <w:top w:val="none" w:sz="4" w:space="2" w:color="000000"/>
        </w:pBdr>
        <w:spacing w:after="0" w:line="240" w:lineRule="auto"/>
        <w:ind w:left="831"/>
        <w:rPr>
          <w:rFonts w:ascii="Times New Roman" w:eastAsia="Times New Roman" w:hAnsi="Times New Roman" w:cs="Times New Roman"/>
          <w:b/>
          <w:iCs/>
        </w:rPr>
      </w:pPr>
    </w:p>
    <w:tbl>
      <w:tblPr>
        <w:tblStyle w:val="af"/>
        <w:tblW w:w="0" w:type="auto"/>
        <w:tblLook w:val="04A0"/>
      </w:tblPr>
      <w:tblGrid>
        <w:gridCol w:w="7196"/>
        <w:gridCol w:w="1701"/>
      </w:tblGrid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1. Вознаграждение финансового управляющего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25000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D74AB5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  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Государственная пошлина за подачу заявления о признании банкротом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D74AB5">
            <w:pPr>
              <w:pStyle w:val="af4"/>
              <w:widowControl w:val="0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Расходы на публикации в ходе процедуры банкротства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ИТОГО: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40300</w:t>
            </w:r>
          </w:p>
        </w:tc>
      </w:tr>
    </w:tbl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7E15CD" w:rsidRPr="00FE4281" w:rsidRDefault="004B2E02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По ходатайству должника Суд может предоставить ему отсрочку на внесение этих средств</w:t>
      </w:r>
      <w:r w:rsidR="00C12EFD" w:rsidRPr="00FE4281">
        <w:rPr>
          <w:rFonts w:ascii="Times New Roman" w:eastAsia="Times New Roman" w:hAnsi="Times New Roman" w:cs="Times New Roman"/>
        </w:rPr>
        <w:t xml:space="preserve"> при наличии достаточных оснований</w:t>
      </w:r>
      <w:r w:rsidRPr="00FE4281">
        <w:rPr>
          <w:rFonts w:ascii="Times New Roman" w:eastAsia="Times New Roman" w:hAnsi="Times New Roman" w:cs="Times New Roman"/>
        </w:rPr>
        <w:t xml:space="preserve"> (п. 3 ст. 20.6, п. п. 4, 5 ст. 213.4 Закона о банкротстве).</w:t>
      </w:r>
    </w:p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F05907" w:rsidRPr="00FE4281" w:rsidRDefault="00F05907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>Последствия признания гражданина банкротом</w:t>
      </w:r>
    </w:p>
    <w:p w:rsidR="00F05907" w:rsidRPr="00FE4281" w:rsidRDefault="00F05907" w:rsidP="00F0590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принимать на себя обязательства по кредитным договорам и (или) договорам займа без указания на факт своего банкротства.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дело о его банкротстве не может быть возбуждено по заявлению этого гражданина.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трех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занимать должности в органах управления юридического лица, иным образом участвовать в управлении юридическим лицом, если иное не установлено настоящим Федеральным законом.</w:t>
      </w:r>
    </w:p>
    <w:p w:rsidR="00F05907" w:rsidRDefault="00F05907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trike/>
        </w:rPr>
      </w:pPr>
    </w:p>
    <w:bookmarkEnd w:id="1"/>
    <w:p w:rsidR="00B44EB2" w:rsidRDefault="00C12EFD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1460C3">
        <w:rPr>
          <w:rFonts w:ascii="Times New Roman" w:eastAsia="Times New Roman" w:hAnsi="Times New Roman" w:cs="Times New Roman"/>
          <w:b/>
          <w:bCs/>
          <w:lang w:eastAsia="ru-RU"/>
        </w:rPr>
        <w:t>ЗАКЛЮЧЕНИЕ</w:t>
      </w:r>
      <w:r w:rsidR="000F2571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:rsidR="00284436" w:rsidRDefault="00284436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f"/>
        <w:tblW w:w="0" w:type="auto"/>
        <w:tblInd w:w="514" w:type="dxa"/>
        <w:tblLook w:val="04A0"/>
      </w:tblPr>
      <w:tblGrid>
        <w:gridCol w:w="3280"/>
        <w:gridCol w:w="2977"/>
        <w:gridCol w:w="3367"/>
      </w:tblGrid>
      <w:tr w:rsidR="00593E84" w:rsidRPr="005B29BA" w:rsidTr="005A4199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Выявленный риск </w:t>
            </w:r>
          </w:p>
        </w:tc>
        <w:tc>
          <w:tcPr>
            <w:tcW w:w="2977" w:type="dxa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Возможность юриста работы с риском</w:t>
            </w:r>
          </w:p>
        </w:tc>
        <w:tc>
          <w:tcPr>
            <w:tcW w:w="3367" w:type="dxa"/>
          </w:tcPr>
          <w:p w:rsidR="00593E84" w:rsidRPr="005B29BA" w:rsidRDefault="00593E84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 имущества</w:t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Необходимо предоставить договор ГПХ, действующий в период получения кредитов для увеличения дохода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да</w:t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По причине предоставления кредитору заведомо ложных сведений при получении кредита правила об освобождении от исполнения обязательств не применяются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В связи с не внесением ежемесячных платежей по обязательствам/одному из обязательств есть риск не списания долга по завершении процедуры банкротства из-за недобросовестных действий должника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да</w:t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</w:tbl>
    <w:p w:rsidR="000F2571" w:rsidRDefault="000F2571" w:rsidP="0078715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E31363" w:rsidRDefault="00787154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Предложения по дальнейшим действиям</w:t>
      </w:r>
      <w:r w:rsidR="00274835"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:</w:t>
      </w:r>
      <w:r w:rsidR="00E31363" w:rsidRPr="0027483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</w:p>
    <w:p w:rsidR="00DE01B6" w:rsidRPr="00DE01B6" w:rsidRDefault="00DE01B6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</w:pPr>
      <w:r w:rsidRPr="00DE01B6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Банкротство рекомендовано при условия принятия обозначенных рисков и рекомендаций. 
По кредитам, где не было внесено 3 полных платежа, рекомендуется провести частичные оплаты, для снижения риска признания  действий недобросовестными. Рекомендовано предоставить подтверждение источника дохода в период оформления кредитов, где в анкетных данных был указан доход от трудовой деятельности. </w:t>
      </w:r>
    </w:p>
    <w:p w:rsidR="00B44EB2" w:rsidRPr="001460C3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Услуги оказаны на сумму </w:t>
      </w:r>
      <w:r w:rsidRPr="007A176D">
        <w:rPr>
          <w:rFonts w:ascii="Times New Roman" w:eastAsia="Times New Roman" w:hAnsi="Times New Roman" w:cs="Times New Roman"/>
          <w:lang w:eastAsia="ru-RU"/>
        </w:rPr>
        <w:t xml:space="preserve">2500.00 </w:t>
      </w:r>
      <w:bookmarkStart w:id="2" w:name="ДогСтоимостьПроп"/>
      <w:r w:rsidRPr="007A176D">
        <w:rPr>
          <w:rFonts w:ascii="Times New Roman" w:eastAsia="Times New Roman" w:hAnsi="Times New Roman" w:cs="Times New Roman"/>
          <w:lang w:eastAsia="ru-RU"/>
        </w:rPr>
        <w:t>(два тысячи пятьсот рублей)</w:t>
      </w:r>
      <w:bookmarkEnd w:id="2"/>
      <w:r w:rsidRPr="007A176D">
        <w:rPr>
          <w:rFonts w:ascii="Times New Roman" w:eastAsia="Times New Roman" w:hAnsi="Times New Roman" w:cs="Times New Roman"/>
          <w:lang w:eastAsia="ru-RU"/>
        </w:rPr>
        <w:t xml:space="preserve"> рублей</w:t>
      </w: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Pr="00362825" w:rsidRDefault="00593E84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Отчет по экономико-правовой экспертизе подготовлен       </w:t>
      </w:r>
      <w:r w:rsidR="00274835">
        <w:rPr>
          <w:rFonts w:ascii="Times New Roman" w:eastAsia="Times New Roman" w:hAnsi="Times New Roman" w:cs="Times New Roman"/>
          <w:lang w:eastAsia="ru-RU"/>
        </w:rPr>
        <w:t xml:space="preserve">            </w:t>
      </w:r>
      <w:r w:rsidR="00D7794A">
        <w:rPr>
          <w:rFonts w:ascii="Times New Roman" w:eastAsia="Times New Roman" w:hAnsi="Times New Roman" w:cs="Times New Roman"/>
          <w:lang w:eastAsia="ru-RU"/>
        </w:rPr>
        <w:t xml:space="preserve">    </w:t>
      </w:r>
      <w:r w:rsidR="00362825" w:rsidRPr="00362825">
        <w:rPr>
          <w:rFonts w:ascii="Times New Roman" w:eastAsia="Times New Roman" w:hAnsi="Times New Roman" w:cs="Times New Roman"/>
          <w:lang w:eastAsia="ru-RU"/>
        </w:rPr>
        <w:t>ООО ФПК "АЛЬТЕРНАТИВА"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266B06" w:rsidP="00266B06">
      <w:pPr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</w:t>
      </w:r>
      <w:r w:rsidR="00593E84" w:rsidRPr="00266B06">
        <w:rPr>
          <w:rFonts w:ascii="Times New Roman" w:eastAsia="Times New Roman" w:hAnsi="Times New Roman" w:cs="Times New Roman"/>
          <w:u w:val="single"/>
          <w:lang w:eastAsia="ru-RU"/>
        </w:rPr>
        <w:t>ФИО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            </w:t>
      </w:r>
      <w:r>
        <w:rPr>
          <w:rFonts w:ascii="Times New Roman" w:eastAsia="Times New Roman" w:hAnsi="Times New Roman" w:cs="Times New Roman"/>
          <w:lang w:eastAsia="ru-RU"/>
        </w:rPr>
        <w:t xml:space="preserve">       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____________________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B44EB2" w:rsidRPr="00050302" w:rsidRDefault="007A176D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>
        <w:rPr>
          <w:rFonts w:ascii="Times New Roman" w:eastAsia="Times New Roman" w:hAnsi="Times New Roman" w:cs="Times New Roman"/>
          <w:i/>
          <w:lang w:eastAsia="ru-RU"/>
        </w:rPr>
        <w:t>Услуги приняты, претензий не имею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 xml:space="preserve">: </w:t>
      </w:r>
      <w:r w:rsidR="00D63064" w:rsidRPr="00050302">
        <w:rPr>
          <w:rFonts w:ascii="Times New Roman" w:eastAsia="Times New Roman" w:hAnsi="Times New Roman" w:cs="Times New Roman"/>
          <w:i/>
          <w:lang w:eastAsia="ru-RU"/>
        </w:rPr>
        <w:t>_______________/_________________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B44EB2" w:rsidRPr="00050302" w:rsidRDefault="00D63064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>Обо всех рисках предупрежден (а), они мне разъяснены и понятны:__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>______________/______________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C12EFD" w:rsidRDefault="00C12EFD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C12EFD" w:rsidRDefault="00593E84" w:rsidP="00C12E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Нормативная база отчета</w:t>
      </w:r>
      <w:r w:rsidR="00C12EFD">
        <w:rPr>
          <w:rFonts w:ascii="Times New Roman" w:eastAsia="Times New Roman" w:hAnsi="Times New Roman" w:cs="Times New Roman"/>
          <w:lang w:eastAsia="ru-RU"/>
        </w:rPr>
        <w:t>: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Конституция Российской Федерации;</w:t>
      </w:r>
    </w:p>
    <w:p w:rsidR="00C12EFD" w:rsidRP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 xml:space="preserve">Арбитражный процессуальный кодекс Российской Федерации </w:t>
      </w:r>
      <w:r w:rsidRPr="00C12EFD">
        <w:rPr>
          <w:rFonts w:ascii="Times New Roman" w:eastAsia="Times New Roman" w:hAnsi="Times New Roman" w:cs="Times New Roman"/>
          <w:color w:val="000000" w:themeColor="text1"/>
          <w:lang w:eastAsia="ru-RU"/>
        </w:rPr>
        <w:t>от 24.07.2002 № 95-ФЗ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Гражданский процессуальный кодекс Российской Федерации от 14.11.2002 № 138-ФЗ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Федеральный закон «О несостоятельности (банкротстве)» от 26.10.2002 № 127-ФЗ</w:t>
      </w: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sectPr w:rsidR="00593E84" w:rsidSect="00C027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796" w:rsidRDefault="00047796">
      <w:pPr>
        <w:spacing w:after="0" w:line="240" w:lineRule="auto"/>
      </w:pPr>
      <w:r>
        <w:separator/>
      </w:r>
    </w:p>
  </w:endnote>
  <w:endnote w:type="continuationSeparator" w:id="1">
    <w:p w:rsidR="00047796" w:rsidRDefault="00047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796" w:rsidRDefault="00047796">
      <w:pPr>
        <w:spacing w:after="0" w:line="240" w:lineRule="auto"/>
      </w:pPr>
      <w:r>
        <w:separator/>
      </w:r>
    </w:p>
  </w:footnote>
  <w:footnote w:type="continuationSeparator" w:id="1">
    <w:p w:rsidR="00047796" w:rsidRDefault="00047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136BB"/>
    <w:multiLevelType w:val="hybridMultilevel"/>
    <w:tmpl w:val="B622E10E"/>
    <w:lvl w:ilvl="0" w:tplc="83D28408">
      <w:start w:val="5"/>
      <w:numFmt w:val="decimal"/>
      <w:lvlText w:val="%1."/>
      <w:lvlJc w:val="left"/>
      <w:pPr>
        <w:tabs>
          <w:tab w:val="num" w:pos="4897"/>
        </w:tabs>
        <w:ind w:left="4897" w:hanging="360"/>
      </w:pPr>
    </w:lvl>
    <w:lvl w:ilvl="1" w:tplc="8642FA46">
      <w:start w:val="1"/>
      <w:numFmt w:val="decimal"/>
      <w:lvlText w:val="%2."/>
      <w:lvlJc w:val="left"/>
      <w:pPr>
        <w:tabs>
          <w:tab w:val="num" w:pos="5617"/>
        </w:tabs>
        <w:ind w:left="5617" w:hanging="360"/>
      </w:pPr>
    </w:lvl>
    <w:lvl w:ilvl="2" w:tplc="13B694A8">
      <w:start w:val="1"/>
      <w:numFmt w:val="decimal"/>
      <w:lvlText w:val="%3."/>
      <w:lvlJc w:val="left"/>
      <w:pPr>
        <w:tabs>
          <w:tab w:val="num" w:pos="6337"/>
        </w:tabs>
        <w:ind w:left="6337" w:hanging="360"/>
      </w:pPr>
    </w:lvl>
    <w:lvl w:ilvl="3" w:tplc="9932B862">
      <w:start w:val="1"/>
      <w:numFmt w:val="decimal"/>
      <w:lvlText w:val="%4."/>
      <w:lvlJc w:val="left"/>
      <w:pPr>
        <w:tabs>
          <w:tab w:val="num" w:pos="7057"/>
        </w:tabs>
        <w:ind w:left="7057" w:hanging="360"/>
      </w:pPr>
    </w:lvl>
    <w:lvl w:ilvl="4" w:tplc="409E76D8">
      <w:start w:val="1"/>
      <w:numFmt w:val="decimal"/>
      <w:lvlText w:val="%5."/>
      <w:lvlJc w:val="left"/>
      <w:pPr>
        <w:tabs>
          <w:tab w:val="num" w:pos="7777"/>
        </w:tabs>
        <w:ind w:left="7777" w:hanging="360"/>
      </w:pPr>
    </w:lvl>
    <w:lvl w:ilvl="5" w:tplc="C7AED02A">
      <w:start w:val="1"/>
      <w:numFmt w:val="decimal"/>
      <w:lvlText w:val="%6."/>
      <w:lvlJc w:val="left"/>
      <w:pPr>
        <w:tabs>
          <w:tab w:val="num" w:pos="8497"/>
        </w:tabs>
        <w:ind w:left="8497" w:hanging="360"/>
      </w:pPr>
    </w:lvl>
    <w:lvl w:ilvl="6" w:tplc="56488814">
      <w:start w:val="1"/>
      <w:numFmt w:val="decimal"/>
      <w:lvlText w:val="%7."/>
      <w:lvlJc w:val="left"/>
      <w:pPr>
        <w:tabs>
          <w:tab w:val="num" w:pos="9217"/>
        </w:tabs>
        <w:ind w:left="9217" w:hanging="360"/>
      </w:pPr>
    </w:lvl>
    <w:lvl w:ilvl="7" w:tplc="CB20193C">
      <w:start w:val="1"/>
      <w:numFmt w:val="decimal"/>
      <w:lvlText w:val="%8."/>
      <w:lvlJc w:val="left"/>
      <w:pPr>
        <w:tabs>
          <w:tab w:val="num" w:pos="9937"/>
        </w:tabs>
        <w:ind w:left="9937" w:hanging="360"/>
      </w:pPr>
    </w:lvl>
    <w:lvl w:ilvl="8" w:tplc="7654FA64">
      <w:start w:val="1"/>
      <w:numFmt w:val="decimal"/>
      <w:lvlText w:val="%9."/>
      <w:lvlJc w:val="left"/>
      <w:pPr>
        <w:tabs>
          <w:tab w:val="num" w:pos="10657"/>
        </w:tabs>
        <w:ind w:left="10657" w:hanging="360"/>
      </w:pPr>
    </w:lvl>
  </w:abstractNum>
  <w:abstractNum w:abstractNumId="1">
    <w:nsid w:val="0F8754C2"/>
    <w:multiLevelType w:val="hybridMultilevel"/>
    <w:tmpl w:val="5A56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74C49"/>
    <w:multiLevelType w:val="hybridMultilevel"/>
    <w:tmpl w:val="7F708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D020D8"/>
    <w:multiLevelType w:val="hybridMultilevel"/>
    <w:tmpl w:val="82EA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F524F"/>
    <w:multiLevelType w:val="hybridMultilevel"/>
    <w:tmpl w:val="E5D6073E"/>
    <w:lvl w:ilvl="0" w:tplc="0FAA6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3C44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07A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AFC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073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803E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E25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984B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A22A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5F52C7"/>
    <w:multiLevelType w:val="hybridMultilevel"/>
    <w:tmpl w:val="F6F0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60B87"/>
    <w:multiLevelType w:val="hybridMultilevel"/>
    <w:tmpl w:val="DA16294A"/>
    <w:lvl w:ilvl="0" w:tplc="6D6061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540E1F8">
      <w:start w:val="1"/>
      <w:numFmt w:val="lowerLetter"/>
      <w:lvlText w:val="%2."/>
      <w:lvlJc w:val="left"/>
      <w:pPr>
        <w:ind w:left="1647" w:hanging="360"/>
      </w:pPr>
    </w:lvl>
    <w:lvl w:ilvl="2" w:tplc="860AD522">
      <w:start w:val="1"/>
      <w:numFmt w:val="lowerRoman"/>
      <w:lvlText w:val="%3."/>
      <w:lvlJc w:val="right"/>
      <w:pPr>
        <w:ind w:left="2367" w:hanging="180"/>
      </w:pPr>
    </w:lvl>
    <w:lvl w:ilvl="3" w:tplc="0BE6BCDA">
      <w:start w:val="1"/>
      <w:numFmt w:val="decimal"/>
      <w:lvlText w:val="%4."/>
      <w:lvlJc w:val="left"/>
      <w:pPr>
        <w:ind w:left="3087" w:hanging="360"/>
      </w:pPr>
    </w:lvl>
    <w:lvl w:ilvl="4" w:tplc="AD7AA372">
      <w:start w:val="1"/>
      <w:numFmt w:val="lowerLetter"/>
      <w:lvlText w:val="%5."/>
      <w:lvlJc w:val="left"/>
      <w:pPr>
        <w:ind w:left="3807" w:hanging="360"/>
      </w:pPr>
    </w:lvl>
    <w:lvl w:ilvl="5" w:tplc="EBCCA0BA">
      <w:start w:val="1"/>
      <w:numFmt w:val="lowerRoman"/>
      <w:lvlText w:val="%6."/>
      <w:lvlJc w:val="right"/>
      <w:pPr>
        <w:ind w:left="4527" w:hanging="180"/>
      </w:pPr>
    </w:lvl>
    <w:lvl w:ilvl="6" w:tplc="81BA1AA6">
      <w:start w:val="1"/>
      <w:numFmt w:val="decimal"/>
      <w:lvlText w:val="%7."/>
      <w:lvlJc w:val="left"/>
      <w:pPr>
        <w:ind w:left="5247" w:hanging="360"/>
      </w:pPr>
    </w:lvl>
    <w:lvl w:ilvl="7" w:tplc="A7060ADE">
      <w:start w:val="1"/>
      <w:numFmt w:val="lowerLetter"/>
      <w:lvlText w:val="%8."/>
      <w:lvlJc w:val="left"/>
      <w:pPr>
        <w:ind w:left="5967" w:hanging="360"/>
      </w:pPr>
    </w:lvl>
    <w:lvl w:ilvl="8" w:tplc="63147E78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1F90DAD"/>
    <w:multiLevelType w:val="hybridMultilevel"/>
    <w:tmpl w:val="957E8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081D48"/>
    <w:multiLevelType w:val="hybridMultilevel"/>
    <w:tmpl w:val="FF0ABD4E"/>
    <w:lvl w:ilvl="0" w:tplc="0B46B9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6EB6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3CA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E68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A61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A57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06FB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C83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069E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3B693E"/>
    <w:multiLevelType w:val="hybridMultilevel"/>
    <w:tmpl w:val="8EE08AB0"/>
    <w:lvl w:ilvl="0" w:tplc="16FE759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A83CA6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83A76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A1003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8626C8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DA67A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9BFA5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98A0C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764B5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0">
    <w:nsid w:val="27831382"/>
    <w:multiLevelType w:val="hybridMultilevel"/>
    <w:tmpl w:val="43A45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D75483"/>
    <w:multiLevelType w:val="hybridMultilevel"/>
    <w:tmpl w:val="FC4EECD2"/>
    <w:lvl w:ilvl="0" w:tplc="B6103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B8CE4C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66A6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62C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826E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A2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B0D7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E60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0CD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BC53E3"/>
    <w:multiLevelType w:val="multilevel"/>
    <w:tmpl w:val="49EE9B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3">
    <w:nsid w:val="2DC22E10"/>
    <w:multiLevelType w:val="hybridMultilevel"/>
    <w:tmpl w:val="AA46D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ECE5C44"/>
    <w:multiLevelType w:val="hybridMultilevel"/>
    <w:tmpl w:val="F1807A36"/>
    <w:lvl w:ilvl="0" w:tplc="E8E062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6F8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2072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889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ED4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279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F628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C046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C77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D37EF4"/>
    <w:multiLevelType w:val="hybridMultilevel"/>
    <w:tmpl w:val="7666A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2343F6B"/>
    <w:multiLevelType w:val="hybridMultilevel"/>
    <w:tmpl w:val="8B9E93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26291C"/>
    <w:multiLevelType w:val="hybridMultilevel"/>
    <w:tmpl w:val="B4A2271E"/>
    <w:lvl w:ilvl="0" w:tplc="2676FED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2631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E6C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FA10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86FE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A16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8A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075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2C3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1B67FC"/>
    <w:multiLevelType w:val="hybridMultilevel"/>
    <w:tmpl w:val="00B8D1E2"/>
    <w:lvl w:ilvl="0" w:tplc="5BFC61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4A9CC3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E2D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6672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8DC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5EEF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CE0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0E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827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310EE6"/>
    <w:multiLevelType w:val="hybridMultilevel"/>
    <w:tmpl w:val="7BCA9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EE1728B"/>
    <w:multiLevelType w:val="hybridMultilevel"/>
    <w:tmpl w:val="96EC7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1838D4"/>
    <w:multiLevelType w:val="hybridMultilevel"/>
    <w:tmpl w:val="AE768E08"/>
    <w:lvl w:ilvl="0" w:tplc="57E8B45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1E8E5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8A6003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844887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FF6357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7E0A95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02A685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882246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902CAC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49952383"/>
    <w:multiLevelType w:val="hybridMultilevel"/>
    <w:tmpl w:val="37901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45556E"/>
    <w:multiLevelType w:val="multilevel"/>
    <w:tmpl w:val="44E09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50B32B4D"/>
    <w:multiLevelType w:val="hybridMultilevel"/>
    <w:tmpl w:val="E3D4D7CA"/>
    <w:lvl w:ilvl="0" w:tplc="E98AD73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2E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08FE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E4E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04B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004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7435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236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1009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21945DC"/>
    <w:multiLevelType w:val="hybridMultilevel"/>
    <w:tmpl w:val="79B21170"/>
    <w:lvl w:ilvl="0" w:tplc="3D7AE436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41B630F"/>
    <w:multiLevelType w:val="hybridMultilevel"/>
    <w:tmpl w:val="F7D2CDE4"/>
    <w:lvl w:ilvl="0" w:tplc="412ED1A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862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44B2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C4F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D6B9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665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E3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A086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6F0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71F04B0"/>
    <w:multiLevelType w:val="hybridMultilevel"/>
    <w:tmpl w:val="1F80B2D6"/>
    <w:lvl w:ilvl="0" w:tplc="302A2956">
      <w:start w:val="1"/>
      <w:numFmt w:val="bullet"/>
      <w:lvlText w:val="–"/>
      <w:lvlJc w:val="left"/>
      <w:pPr>
        <w:ind w:left="1249" w:hanging="360"/>
      </w:pPr>
      <w:rPr>
        <w:rFonts w:ascii="Arial" w:eastAsia="Arial" w:hAnsi="Arial" w:cs="Arial"/>
      </w:rPr>
    </w:lvl>
    <w:lvl w:ilvl="1" w:tplc="0EC29720">
      <w:start w:val="1"/>
      <w:numFmt w:val="bullet"/>
      <w:lvlText w:val="o"/>
      <w:lvlJc w:val="left"/>
      <w:pPr>
        <w:ind w:left="1969" w:hanging="360"/>
      </w:pPr>
      <w:rPr>
        <w:rFonts w:ascii="Courier New" w:eastAsia="Courier New" w:hAnsi="Courier New" w:cs="Courier New"/>
      </w:rPr>
    </w:lvl>
    <w:lvl w:ilvl="2" w:tplc="21BEC39C">
      <w:start w:val="1"/>
      <w:numFmt w:val="bullet"/>
      <w:lvlText w:val="§"/>
      <w:lvlJc w:val="left"/>
      <w:pPr>
        <w:ind w:left="2689" w:hanging="360"/>
      </w:pPr>
      <w:rPr>
        <w:rFonts w:ascii="Wingdings" w:eastAsia="Wingdings" w:hAnsi="Wingdings" w:cs="Wingdings"/>
      </w:rPr>
    </w:lvl>
    <w:lvl w:ilvl="3" w:tplc="CEF62980">
      <w:start w:val="1"/>
      <w:numFmt w:val="bullet"/>
      <w:lvlText w:val="·"/>
      <w:lvlJc w:val="left"/>
      <w:pPr>
        <w:ind w:left="3409" w:hanging="360"/>
      </w:pPr>
      <w:rPr>
        <w:rFonts w:ascii="Symbol" w:eastAsia="Symbol" w:hAnsi="Symbol" w:cs="Symbol"/>
      </w:rPr>
    </w:lvl>
    <w:lvl w:ilvl="4" w:tplc="56509CD4">
      <w:start w:val="1"/>
      <w:numFmt w:val="bullet"/>
      <w:lvlText w:val="o"/>
      <w:lvlJc w:val="left"/>
      <w:pPr>
        <w:ind w:left="4129" w:hanging="360"/>
      </w:pPr>
      <w:rPr>
        <w:rFonts w:ascii="Courier New" w:eastAsia="Courier New" w:hAnsi="Courier New" w:cs="Courier New"/>
      </w:rPr>
    </w:lvl>
    <w:lvl w:ilvl="5" w:tplc="1EE226C2">
      <w:start w:val="1"/>
      <w:numFmt w:val="bullet"/>
      <w:lvlText w:val="§"/>
      <w:lvlJc w:val="left"/>
      <w:pPr>
        <w:ind w:left="4849" w:hanging="360"/>
      </w:pPr>
      <w:rPr>
        <w:rFonts w:ascii="Wingdings" w:eastAsia="Wingdings" w:hAnsi="Wingdings" w:cs="Wingdings"/>
      </w:rPr>
    </w:lvl>
    <w:lvl w:ilvl="6" w:tplc="618EE6C8">
      <w:start w:val="1"/>
      <w:numFmt w:val="bullet"/>
      <w:lvlText w:val="·"/>
      <w:lvlJc w:val="left"/>
      <w:pPr>
        <w:ind w:left="5569" w:hanging="360"/>
      </w:pPr>
      <w:rPr>
        <w:rFonts w:ascii="Symbol" w:eastAsia="Symbol" w:hAnsi="Symbol" w:cs="Symbol"/>
      </w:rPr>
    </w:lvl>
    <w:lvl w:ilvl="7" w:tplc="4C20CD4C">
      <w:start w:val="1"/>
      <w:numFmt w:val="bullet"/>
      <w:lvlText w:val="o"/>
      <w:lvlJc w:val="left"/>
      <w:pPr>
        <w:ind w:left="6289" w:hanging="360"/>
      </w:pPr>
      <w:rPr>
        <w:rFonts w:ascii="Courier New" w:eastAsia="Courier New" w:hAnsi="Courier New" w:cs="Courier New"/>
      </w:rPr>
    </w:lvl>
    <w:lvl w:ilvl="8" w:tplc="6D0E0E2A">
      <w:start w:val="1"/>
      <w:numFmt w:val="bullet"/>
      <w:lvlText w:val="§"/>
      <w:lvlJc w:val="left"/>
      <w:pPr>
        <w:ind w:left="7009" w:hanging="360"/>
      </w:pPr>
      <w:rPr>
        <w:rFonts w:ascii="Wingdings" w:eastAsia="Wingdings" w:hAnsi="Wingdings" w:cs="Wingdings"/>
      </w:rPr>
    </w:lvl>
  </w:abstractNum>
  <w:abstractNum w:abstractNumId="28">
    <w:nsid w:val="66784F53"/>
    <w:multiLevelType w:val="hybridMultilevel"/>
    <w:tmpl w:val="C09009C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A788A0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269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42E8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361F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BC9C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C6CB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8DD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0F8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1552B46"/>
    <w:multiLevelType w:val="hybridMultilevel"/>
    <w:tmpl w:val="CB8EA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3600B3"/>
    <w:multiLevelType w:val="hybridMultilevel"/>
    <w:tmpl w:val="09C8AD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>
    <w:nsid w:val="7DA3263C"/>
    <w:multiLevelType w:val="hybridMultilevel"/>
    <w:tmpl w:val="23AE17EA"/>
    <w:lvl w:ilvl="0" w:tplc="DDBE77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6EEED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382A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0C7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E41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4F3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6670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67C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FCE1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EE72DB3"/>
    <w:multiLevelType w:val="hybridMultilevel"/>
    <w:tmpl w:val="E334C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8"/>
  </w:num>
  <w:num w:numId="3">
    <w:abstractNumId w:val="18"/>
  </w:num>
  <w:num w:numId="4">
    <w:abstractNumId w:val="31"/>
  </w:num>
  <w:num w:numId="5">
    <w:abstractNumId w:val="4"/>
  </w:num>
  <w:num w:numId="6">
    <w:abstractNumId w:val="8"/>
  </w:num>
  <w:num w:numId="7">
    <w:abstractNumId w:val="14"/>
  </w:num>
  <w:num w:numId="8">
    <w:abstractNumId w:val="24"/>
  </w:num>
  <w:num w:numId="9">
    <w:abstractNumId w:val="0"/>
  </w:num>
  <w:num w:numId="10">
    <w:abstractNumId w:val="26"/>
  </w:num>
  <w:num w:numId="11">
    <w:abstractNumId w:val="17"/>
  </w:num>
  <w:num w:numId="12">
    <w:abstractNumId w:val="6"/>
  </w:num>
  <w:num w:numId="13">
    <w:abstractNumId w:val="21"/>
  </w:num>
  <w:num w:numId="14">
    <w:abstractNumId w:val="27"/>
  </w:num>
  <w:num w:numId="15">
    <w:abstractNumId w:val="9"/>
  </w:num>
  <w:num w:numId="16">
    <w:abstractNumId w:val="23"/>
  </w:num>
  <w:num w:numId="17">
    <w:abstractNumId w:val="20"/>
  </w:num>
  <w:num w:numId="18">
    <w:abstractNumId w:val="15"/>
  </w:num>
  <w:num w:numId="19">
    <w:abstractNumId w:val="1"/>
  </w:num>
  <w:num w:numId="20">
    <w:abstractNumId w:val="3"/>
  </w:num>
  <w:num w:numId="21">
    <w:abstractNumId w:val="19"/>
  </w:num>
  <w:num w:numId="22">
    <w:abstractNumId w:val="13"/>
  </w:num>
  <w:num w:numId="23">
    <w:abstractNumId w:val="16"/>
  </w:num>
  <w:num w:numId="24">
    <w:abstractNumId w:val="2"/>
  </w:num>
  <w:num w:numId="25">
    <w:abstractNumId w:val="29"/>
  </w:num>
  <w:num w:numId="26">
    <w:abstractNumId w:val="30"/>
  </w:num>
  <w:num w:numId="27">
    <w:abstractNumId w:val="7"/>
  </w:num>
  <w:num w:numId="28">
    <w:abstractNumId w:val="10"/>
  </w:num>
  <w:num w:numId="29">
    <w:abstractNumId w:val="22"/>
  </w:num>
  <w:num w:numId="30">
    <w:abstractNumId w:val="32"/>
  </w:num>
  <w:num w:numId="31">
    <w:abstractNumId w:val="5"/>
  </w:num>
  <w:num w:numId="32">
    <w:abstractNumId w:val="12"/>
  </w:num>
  <w:num w:numId="3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4187"/>
    <w:rsid w:val="00001225"/>
    <w:rsid w:val="00002F35"/>
    <w:rsid w:val="00005BBE"/>
    <w:rsid w:val="00016B03"/>
    <w:rsid w:val="000226D7"/>
    <w:rsid w:val="000267C8"/>
    <w:rsid w:val="00035708"/>
    <w:rsid w:val="0004236B"/>
    <w:rsid w:val="00047796"/>
    <w:rsid w:val="00050302"/>
    <w:rsid w:val="0007114D"/>
    <w:rsid w:val="0007731E"/>
    <w:rsid w:val="0009244F"/>
    <w:rsid w:val="000A0347"/>
    <w:rsid w:val="000A22F2"/>
    <w:rsid w:val="000A3BB6"/>
    <w:rsid w:val="000C2B73"/>
    <w:rsid w:val="000D185E"/>
    <w:rsid w:val="000D306A"/>
    <w:rsid w:val="000D4F7A"/>
    <w:rsid w:val="000E1430"/>
    <w:rsid w:val="000F2571"/>
    <w:rsid w:val="00107570"/>
    <w:rsid w:val="001100BC"/>
    <w:rsid w:val="001155B7"/>
    <w:rsid w:val="001173DD"/>
    <w:rsid w:val="00126152"/>
    <w:rsid w:val="00126B73"/>
    <w:rsid w:val="00145005"/>
    <w:rsid w:val="001460C3"/>
    <w:rsid w:val="00164214"/>
    <w:rsid w:val="001669A1"/>
    <w:rsid w:val="00167351"/>
    <w:rsid w:val="001856EF"/>
    <w:rsid w:val="00192BDD"/>
    <w:rsid w:val="001B38E9"/>
    <w:rsid w:val="001C67C5"/>
    <w:rsid w:val="001E30DF"/>
    <w:rsid w:val="001F52D9"/>
    <w:rsid w:val="00201153"/>
    <w:rsid w:val="0022123C"/>
    <w:rsid w:val="00223CAB"/>
    <w:rsid w:val="002363C1"/>
    <w:rsid w:val="00241A4D"/>
    <w:rsid w:val="00247C64"/>
    <w:rsid w:val="00261808"/>
    <w:rsid w:val="002645D0"/>
    <w:rsid w:val="00266B06"/>
    <w:rsid w:val="00266F58"/>
    <w:rsid w:val="00273DD0"/>
    <w:rsid w:val="00274835"/>
    <w:rsid w:val="00277FD3"/>
    <w:rsid w:val="00284436"/>
    <w:rsid w:val="00287366"/>
    <w:rsid w:val="002903F9"/>
    <w:rsid w:val="00291F4A"/>
    <w:rsid w:val="00296A5A"/>
    <w:rsid w:val="002A3A61"/>
    <w:rsid w:val="002A461A"/>
    <w:rsid w:val="002B232E"/>
    <w:rsid w:val="002B3100"/>
    <w:rsid w:val="002D18F5"/>
    <w:rsid w:val="002D3F13"/>
    <w:rsid w:val="002E373D"/>
    <w:rsid w:val="002E74FA"/>
    <w:rsid w:val="00301FFC"/>
    <w:rsid w:val="003131F5"/>
    <w:rsid w:val="00332533"/>
    <w:rsid w:val="00332B49"/>
    <w:rsid w:val="0033453E"/>
    <w:rsid w:val="003368EF"/>
    <w:rsid w:val="00336901"/>
    <w:rsid w:val="00362825"/>
    <w:rsid w:val="00372D5B"/>
    <w:rsid w:val="003855A2"/>
    <w:rsid w:val="0039412E"/>
    <w:rsid w:val="00397666"/>
    <w:rsid w:val="003A38A5"/>
    <w:rsid w:val="003A51DB"/>
    <w:rsid w:val="003A5B16"/>
    <w:rsid w:val="003B0B20"/>
    <w:rsid w:val="003D201F"/>
    <w:rsid w:val="003D6DBF"/>
    <w:rsid w:val="003E1690"/>
    <w:rsid w:val="003E2D2C"/>
    <w:rsid w:val="00403A0C"/>
    <w:rsid w:val="00405DEA"/>
    <w:rsid w:val="00411530"/>
    <w:rsid w:val="00415333"/>
    <w:rsid w:val="004211E6"/>
    <w:rsid w:val="00425E68"/>
    <w:rsid w:val="00437291"/>
    <w:rsid w:val="004465F8"/>
    <w:rsid w:val="00451EF8"/>
    <w:rsid w:val="00455BC3"/>
    <w:rsid w:val="00467597"/>
    <w:rsid w:val="00476AAB"/>
    <w:rsid w:val="0048150C"/>
    <w:rsid w:val="00490CF0"/>
    <w:rsid w:val="004B2E02"/>
    <w:rsid w:val="004B3B29"/>
    <w:rsid w:val="004C57B9"/>
    <w:rsid w:val="004D2D07"/>
    <w:rsid w:val="004E0E2C"/>
    <w:rsid w:val="004E7DF6"/>
    <w:rsid w:val="005035CB"/>
    <w:rsid w:val="00507F26"/>
    <w:rsid w:val="005108FE"/>
    <w:rsid w:val="00512512"/>
    <w:rsid w:val="005177C1"/>
    <w:rsid w:val="00521C48"/>
    <w:rsid w:val="00524F34"/>
    <w:rsid w:val="00556B34"/>
    <w:rsid w:val="00556FFC"/>
    <w:rsid w:val="00557B40"/>
    <w:rsid w:val="00560738"/>
    <w:rsid w:val="00563D5F"/>
    <w:rsid w:val="0056408B"/>
    <w:rsid w:val="00593E84"/>
    <w:rsid w:val="00596B8B"/>
    <w:rsid w:val="005A36A3"/>
    <w:rsid w:val="005A4199"/>
    <w:rsid w:val="005B29BA"/>
    <w:rsid w:val="005C6A73"/>
    <w:rsid w:val="005D0A28"/>
    <w:rsid w:val="005D0E7B"/>
    <w:rsid w:val="005D4ADE"/>
    <w:rsid w:val="005E0BBA"/>
    <w:rsid w:val="006079A8"/>
    <w:rsid w:val="0063342A"/>
    <w:rsid w:val="0063707D"/>
    <w:rsid w:val="00657281"/>
    <w:rsid w:val="00657B4B"/>
    <w:rsid w:val="00687D98"/>
    <w:rsid w:val="00691969"/>
    <w:rsid w:val="00695278"/>
    <w:rsid w:val="006B6E77"/>
    <w:rsid w:val="006C1053"/>
    <w:rsid w:val="006C31A9"/>
    <w:rsid w:val="006D593E"/>
    <w:rsid w:val="007001E3"/>
    <w:rsid w:val="00733F17"/>
    <w:rsid w:val="00735A2B"/>
    <w:rsid w:val="00743973"/>
    <w:rsid w:val="00763D1E"/>
    <w:rsid w:val="00767799"/>
    <w:rsid w:val="00771591"/>
    <w:rsid w:val="00787154"/>
    <w:rsid w:val="007A176D"/>
    <w:rsid w:val="007A345D"/>
    <w:rsid w:val="007B7766"/>
    <w:rsid w:val="007C1578"/>
    <w:rsid w:val="007C5328"/>
    <w:rsid w:val="007D28D4"/>
    <w:rsid w:val="007E0E3C"/>
    <w:rsid w:val="007E15CD"/>
    <w:rsid w:val="007F4E2A"/>
    <w:rsid w:val="00805FDC"/>
    <w:rsid w:val="008331F3"/>
    <w:rsid w:val="0083482F"/>
    <w:rsid w:val="00842CB0"/>
    <w:rsid w:val="00854F86"/>
    <w:rsid w:val="0086604C"/>
    <w:rsid w:val="00876F44"/>
    <w:rsid w:val="008805FD"/>
    <w:rsid w:val="008C5F05"/>
    <w:rsid w:val="008D6455"/>
    <w:rsid w:val="008E3C4C"/>
    <w:rsid w:val="008E5078"/>
    <w:rsid w:val="00906B92"/>
    <w:rsid w:val="00912352"/>
    <w:rsid w:val="00916BD5"/>
    <w:rsid w:val="009201C3"/>
    <w:rsid w:val="009529D0"/>
    <w:rsid w:val="00954108"/>
    <w:rsid w:val="009557D7"/>
    <w:rsid w:val="00961A0F"/>
    <w:rsid w:val="00977E15"/>
    <w:rsid w:val="00982555"/>
    <w:rsid w:val="009826BF"/>
    <w:rsid w:val="00993AB3"/>
    <w:rsid w:val="009C044B"/>
    <w:rsid w:val="009C3AE0"/>
    <w:rsid w:val="009D6E12"/>
    <w:rsid w:val="009E73F0"/>
    <w:rsid w:val="009F3F51"/>
    <w:rsid w:val="009F79A7"/>
    <w:rsid w:val="00A0663C"/>
    <w:rsid w:val="00A07E06"/>
    <w:rsid w:val="00A157E9"/>
    <w:rsid w:val="00A20DA2"/>
    <w:rsid w:val="00A3786C"/>
    <w:rsid w:val="00A512D6"/>
    <w:rsid w:val="00A704E5"/>
    <w:rsid w:val="00A70CB4"/>
    <w:rsid w:val="00A844F9"/>
    <w:rsid w:val="00A86E2F"/>
    <w:rsid w:val="00A879A7"/>
    <w:rsid w:val="00A91222"/>
    <w:rsid w:val="00AC3669"/>
    <w:rsid w:val="00AF1287"/>
    <w:rsid w:val="00B04A06"/>
    <w:rsid w:val="00B07C0C"/>
    <w:rsid w:val="00B44EB2"/>
    <w:rsid w:val="00B60315"/>
    <w:rsid w:val="00B81417"/>
    <w:rsid w:val="00B94727"/>
    <w:rsid w:val="00B9512E"/>
    <w:rsid w:val="00BD4B36"/>
    <w:rsid w:val="00BF6E79"/>
    <w:rsid w:val="00C02795"/>
    <w:rsid w:val="00C06916"/>
    <w:rsid w:val="00C12754"/>
    <w:rsid w:val="00C12EFD"/>
    <w:rsid w:val="00C17494"/>
    <w:rsid w:val="00C42D14"/>
    <w:rsid w:val="00C47CD5"/>
    <w:rsid w:val="00C52363"/>
    <w:rsid w:val="00C54705"/>
    <w:rsid w:val="00C615D6"/>
    <w:rsid w:val="00C62ECF"/>
    <w:rsid w:val="00C64822"/>
    <w:rsid w:val="00C72C20"/>
    <w:rsid w:val="00CF0F94"/>
    <w:rsid w:val="00D02BD7"/>
    <w:rsid w:val="00D1350C"/>
    <w:rsid w:val="00D63064"/>
    <w:rsid w:val="00D74AB5"/>
    <w:rsid w:val="00D7794A"/>
    <w:rsid w:val="00D962E9"/>
    <w:rsid w:val="00DC1726"/>
    <w:rsid w:val="00DC729C"/>
    <w:rsid w:val="00DD1C25"/>
    <w:rsid w:val="00DD30DD"/>
    <w:rsid w:val="00DD7283"/>
    <w:rsid w:val="00DE01B6"/>
    <w:rsid w:val="00DE4187"/>
    <w:rsid w:val="00E16E95"/>
    <w:rsid w:val="00E22490"/>
    <w:rsid w:val="00E236E0"/>
    <w:rsid w:val="00E31363"/>
    <w:rsid w:val="00E32797"/>
    <w:rsid w:val="00E34589"/>
    <w:rsid w:val="00E4279C"/>
    <w:rsid w:val="00E4451F"/>
    <w:rsid w:val="00E66407"/>
    <w:rsid w:val="00E7649D"/>
    <w:rsid w:val="00E7702E"/>
    <w:rsid w:val="00E77597"/>
    <w:rsid w:val="00EA093C"/>
    <w:rsid w:val="00EB72E3"/>
    <w:rsid w:val="00EC231F"/>
    <w:rsid w:val="00EE1E2B"/>
    <w:rsid w:val="00EE6DE1"/>
    <w:rsid w:val="00EE72F3"/>
    <w:rsid w:val="00EF2F5B"/>
    <w:rsid w:val="00F05907"/>
    <w:rsid w:val="00F07D37"/>
    <w:rsid w:val="00F1061A"/>
    <w:rsid w:val="00F10A9D"/>
    <w:rsid w:val="00F22CCA"/>
    <w:rsid w:val="00F508CD"/>
    <w:rsid w:val="00F52642"/>
    <w:rsid w:val="00F54052"/>
    <w:rsid w:val="00F5473C"/>
    <w:rsid w:val="00F71158"/>
    <w:rsid w:val="00F721EC"/>
    <w:rsid w:val="00F74506"/>
    <w:rsid w:val="00F767CB"/>
    <w:rsid w:val="00F84FB1"/>
    <w:rsid w:val="00FB38B9"/>
    <w:rsid w:val="00FC0B63"/>
    <w:rsid w:val="00FC159C"/>
    <w:rsid w:val="00FC5473"/>
    <w:rsid w:val="00FC6D03"/>
    <w:rsid w:val="00FE4281"/>
    <w:rsid w:val="00FF7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D1E"/>
  </w:style>
  <w:style w:type="paragraph" w:styleId="1">
    <w:name w:val="heading 1"/>
    <w:basedOn w:val="a"/>
    <w:next w:val="a"/>
    <w:link w:val="10"/>
    <w:uiPriority w:val="9"/>
    <w:qFormat/>
    <w:rsid w:val="00425E68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25E68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425E68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25E6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425E68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25E68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425E6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425E68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425E6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5E6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25E6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425E6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425E6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425E6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425E6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425E6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425E6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425E68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425E68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425E68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425E68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425E68"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25E6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425E68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425E68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425E6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425E68"/>
    <w:rPr>
      <w:i/>
    </w:rPr>
  </w:style>
  <w:style w:type="paragraph" w:styleId="aa">
    <w:name w:val="header"/>
    <w:basedOn w:val="a"/>
    <w:link w:val="ab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5E68"/>
  </w:style>
  <w:style w:type="paragraph" w:styleId="ac">
    <w:name w:val="footer"/>
    <w:basedOn w:val="a"/>
    <w:link w:val="ad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425E68"/>
  </w:style>
  <w:style w:type="paragraph" w:styleId="ae">
    <w:name w:val="caption"/>
    <w:basedOn w:val="a"/>
    <w:next w:val="a"/>
    <w:uiPriority w:val="35"/>
    <w:semiHidden/>
    <w:unhideWhenUsed/>
    <w:qFormat/>
    <w:rsid w:val="00425E68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425E68"/>
  </w:style>
  <w:style w:type="table" w:styleId="af">
    <w:name w:val="Table Grid"/>
    <w:basedOn w:val="a1"/>
    <w:uiPriority w:val="39"/>
    <w:rsid w:val="00425E6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Таблица простая 1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D"/>
      </w:tcPr>
    </w:tblStylePr>
    <w:tblStylePr w:type="band1Horz">
      <w:tblPr/>
      <w:tcPr>
        <w:shd w:val="clear" w:color="auto" w:fill="F2F2F2" w:themeFill="text1" w:themeFillTint="D"/>
      </w:tcPr>
    </w:tblStylePr>
  </w:style>
  <w:style w:type="table" w:customStyle="1" w:styleId="210">
    <w:name w:val="Таблица простая 2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41">
    <w:name w:val="Таблица простая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51">
    <w:name w:val="Таблица простая 5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-11">
    <w:name w:val="Таблица-сетк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auto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auto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rsid w:val="00425E68"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sid w:val="00425E68"/>
    <w:rPr>
      <w:sz w:val="18"/>
    </w:rPr>
  </w:style>
  <w:style w:type="character" w:styleId="af2">
    <w:name w:val="footnote reference"/>
    <w:basedOn w:val="a0"/>
    <w:uiPriority w:val="99"/>
    <w:unhideWhenUsed/>
    <w:rsid w:val="00425E6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425E68"/>
    <w:pPr>
      <w:spacing w:after="57"/>
    </w:pPr>
  </w:style>
  <w:style w:type="paragraph" w:styleId="23">
    <w:name w:val="toc 2"/>
    <w:basedOn w:val="a"/>
    <w:next w:val="a"/>
    <w:uiPriority w:val="39"/>
    <w:unhideWhenUsed/>
    <w:rsid w:val="00425E6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425E6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425E6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425E6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425E6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425E6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425E6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425E68"/>
    <w:pPr>
      <w:spacing w:after="57"/>
      <w:ind w:left="2268"/>
    </w:pPr>
  </w:style>
  <w:style w:type="paragraph" w:styleId="af3">
    <w:name w:val="TOC Heading"/>
    <w:uiPriority w:val="39"/>
    <w:unhideWhenUsed/>
    <w:rsid w:val="00425E68"/>
  </w:style>
  <w:style w:type="paragraph" w:customStyle="1" w:styleId="paragraph">
    <w:name w:val="paragraph"/>
    <w:basedOn w:val="a"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5E68"/>
  </w:style>
  <w:style w:type="character" w:customStyle="1" w:styleId="eop">
    <w:name w:val="eop"/>
    <w:basedOn w:val="a0"/>
    <w:rsid w:val="00425E68"/>
  </w:style>
  <w:style w:type="paragraph" w:styleId="af4">
    <w:name w:val="List Paragraph"/>
    <w:basedOn w:val="a"/>
    <w:uiPriority w:val="34"/>
    <w:qFormat/>
    <w:rsid w:val="00425E68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basedOn w:val="a0"/>
    <w:uiPriority w:val="22"/>
    <w:qFormat/>
    <w:rsid w:val="00425E68"/>
    <w:rPr>
      <w:b/>
      <w:bCs/>
    </w:rPr>
  </w:style>
  <w:style w:type="character" w:customStyle="1" w:styleId="nobr">
    <w:name w:val="nobr"/>
    <w:basedOn w:val="a0"/>
    <w:rsid w:val="00425E68"/>
  </w:style>
  <w:style w:type="character" w:styleId="af7">
    <w:name w:val="Hyperlink"/>
    <w:basedOn w:val="a0"/>
    <w:uiPriority w:val="99"/>
    <w:unhideWhenUsed/>
    <w:rsid w:val="00425E68"/>
    <w:rPr>
      <w:color w:val="0000FF"/>
      <w:u w:val="single"/>
    </w:rPr>
  </w:style>
  <w:style w:type="paragraph" w:styleId="af8">
    <w:name w:val="Balloon Text"/>
    <w:basedOn w:val="a"/>
    <w:link w:val="af9"/>
    <w:uiPriority w:val="99"/>
    <w:semiHidden/>
    <w:unhideWhenUsed/>
    <w:rsid w:val="00425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425E68"/>
    <w:rPr>
      <w:rFonts w:ascii="Segoe UI" w:hAnsi="Segoe UI" w:cs="Segoe UI"/>
      <w:sz w:val="18"/>
      <w:szCs w:val="18"/>
    </w:rPr>
  </w:style>
  <w:style w:type="character" w:styleId="afa">
    <w:name w:val="annotation reference"/>
    <w:basedOn w:val="a0"/>
    <w:uiPriority w:val="99"/>
    <w:semiHidden/>
    <w:unhideWhenUsed/>
    <w:rsid w:val="000F257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F2571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0F2571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F2571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0F2571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408191/b529d69cefb10b01f89e6869c586c597d5aa7886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nsultant.ru/document/cons_doc_LAW_434682/bd9ca2083dd1c43d58c7a1d951d6b56bc932de28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sultant.ru/document/cons_doc_LAW_435882/2dcf803c785fb62b59e90b2290a3912225baea82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consultant.ru/document/cons_doc_LAW_435882/8764f1ea3b4838d75bea542a4b17522b6649f35d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39331/05ccb2acde4b3196880ca82e2d7f4c1dfd5ea0b5/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AltTechCode\templates\&#1054;&#1090;&#1095;&#1105;&#1090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D797B-9FD5-4D3E-928D-32AAD19AC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ЭПЭ</Template>
  <TotalTime>4142</TotalTime>
  <Pages>5</Pages>
  <Words>1648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54</cp:revision>
  <cp:lastPrinted>2023-01-18T06:11:00Z</cp:lastPrinted>
  <dcterms:created xsi:type="dcterms:W3CDTF">2023-02-10T09:02:00Z</dcterms:created>
  <dcterms:modified xsi:type="dcterms:W3CDTF">2023-03-28T06:23:00Z</dcterms:modified>
</cp:coreProperties>
</file>