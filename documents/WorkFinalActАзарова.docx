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об исполнении поручения по Договору поручения №</w:t>
      </w:r>
      <w:r w:rsidR="00B73499" w:rsidRPr="00B73499">
        <w:rPr>
          <w:rFonts w:ascii="Times New Roman" w:hAnsi="Times New Roman" w:cs="Times New Roman"/>
          <w:b/>
        </w:rPr>
        <w:t>5632</w:t>
      </w:r>
      <w:r w:rsidR="00353C76" w:rsidRPr="00353C76">
        <w:rPr>
          <w:rFonts w:ascii="Times New Roman" w:hAnsi="Times New Roman" w:cs="Times New Roman"/>
          <w:b/>
        </w:rPr>
        <w:t>-</w:t>
      </w:r>
      <w:r w:rsidR="00353C76">
        <w:rPr>
          <w:rFonts w:ascii="Times New Roman" w:hAnsi="Times New Roman" w:cs="Times New Roman"/>
          <w:b/>
        </w:rPr>
        <w:t>Б</w:t>
      </w:r>
      <w:r w:rsidRPr="00EE20E3">
        <w:rPr>
          <w:rFonts w:ascii="Times New Roman" w:hAnsi="Times New Roman" w:cs="Times New Roman"/>
          <w:b/>
        </w:rPr>
        <w:t xml:space="preserve"> от </w:t>
      </w:r>
      <w:r w:rsidR="00B73499" w:rsidRPr="00B73499">
        <w:rPr>
          <w:rFonts w:ascii="Times New Roman" w:hAnsi="Times New Roman" w:cs="Times New Roman"/>
          <w:b/>
        </w:rPr>
        <w:t>18.10.2021</w:t>
      </w:r>
      <w:r w:rsidRPr="00EE20E3">
        <w:rPr>
          <w:rFonts w:ascii="Times New Roman" w:hAnsi="Times New Roman" w:cs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</w:rPr>
        <w:t xml:space="preserve">г. </w:t>
      </w:r>
      <w:r w:rsidR="00B73499" w:rsidRPr="00B73499">
        <w:rPr>
          <w:rFonts w:ascii="Times New Roman" w:hAnsi="Times New Roman" w:cs="Times New Roman"/>
          <w:b/>
        </w:rPr>
        <w:t>Бердск</w:t>
      </w:r>
      <w:r w:rsidRPr="00EE20E3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B73499" w:rsidRPr="00B73499">
        <w:rPr>
          <w:rFonts w:ascii="Times New Roman" w:hAnsi="Times New Roman" w:cs="Times New Roman"/>
        </w:rPr>
        <w:t>30.12.1899</w:t>
      </w:r>
      <w:r w:rsidRPr="00EE20E3">
        <w:rPr>
          <w:rFonts w:ascii="Times New Roman" w:hAnsi="Times New Roman" w:cs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53C76" w:rsidRPr="00353C76" w:rsidRDefault="00353C76" w:rsidP="00B73499">
      <w:pPr>
        <w:ind w:firstLine="720"/>
        <w:jc w:val="both"/>
        <w:rPr>
          <w:rFonts w:ascii="Times New Roman" w:hAnsi="Times New Roman" w:cs="Times New Roman"/>
        </w:rPr>
      </w:pPr>
      <w:r w:rsidRPr="00353C76">
        <w:rPr>
          <w:rFonts w:ascii="Times New Roman" w:hAnsi="Times New Roman" w:cs="Times New Roman"/>
        </w:rPr>
        <w:t xml:space="preserve">Гражданин </w:t>
      </w:r>
      <w:r w:rsidR="00B73499" w:rsidRPr="00B73499">
        <w:rPr>
          <w:rFonts w:ascii="Times New Roman" w:hAnsi="Times New Roman" w:cs="Times New Roman"/>
        </w:rPr>
        <w:t>Азарова Татьяна Юрьевна</w:t>
      </w:r>
      <w:r w:rsidRPr="00353C76">
        <w:rPr>
          <w:rFonts w:ascii="Times New Roman" w:hAnsi="Times New Roman" w:cs="Times New Roman"/>
        </w:rPr>
        <w:t xml:space="preserve">, паспорт: серия </w:t>
      </w:r>
      <w:r w:rsidR="00B73499" w:rsidRPr="00B73499">
        <w:rPr>
          <w:rFonts w:ascii="Times New Roman" w:hAnsi="Times New Roman" w:cs="Times New Roman"/>
        </w:rPr>
        <w:t>5022</w:t>
      </w:r>
      <w:r w:rsidRPr="00353C76">
        <w:rPr>
          <w:rFonts w:ascii="Times New Roman" w:hAnsi="Times New Roman" w:cs="Times New Roman"/>
        </w:rPr>
        <w:t xml:space="preserve"> номер </w:t>
      </w:r>
      <w:r w:rsidR="00B73499" w:rsidRPr="00B73499">
        <w:rPr>
          <w:rFonts w:ascii="Times New Roman" w:hAnsi="Times New Roman" w:cs="Times New Roman"/>
        </w:rPr>
        <w:t>424325</w:t>
      </w:r>
      <w:r w:rsidRPr="00353C76">
        <w:rPr>
          <w:rFonts w:ascii="Times New Roman" w:hAnsi="Times New Roman" w:cs="Times New Roman"/>
        </w:rPr>
        <w:t xml:space="preserve">, выданный </w:t>
      </w:r>
      <w:r w:rsidR="00B73499" w:rsidRPr="00B73499">
        <w:rPr>
          <w:rFonts w:ascii="Times New Roman" w:hAnsi="Times New Roman" w:cs="Times New Roman"/>
        </w:rPr>
        <w:t>---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15.06.2022 </w:t>
      </w:r>
      <w:r w:rsidR="00B73499">
        <w:rPr>
          <w:rFonts w:ascii="Times New Roman" w:hAnsi="Times New Roman" w:cs="Times New Roman"/>
        </w:rPr>
        <w:t>года</w:t>
      </w:r>
      <w:r w:rsidRPr="00353C76">
        <w:rPr>
          <w:rFonts w:ascii="Times New Roman" w:hAnsi="Times New Roman" w:cs="Times New Roman"/>
        </w:rPr>
        <w:t xml:space="preserve">, </w:t>
      </w:r>
      <w:r w:rsidR="00B73499" w:rsidRPr="00B73499">
        <w:rPr>
          <w:rFonts w:ascii="Times New Roman" w:hAnsi="Times New Roman" w:cs="Times New Roman"/>
        </w:rPr>
        <w:t>21.01.1972</w:t>
      </w:r>
      <w:r w:rsidRPr="00353C76">
        <w:rPr>
          <w:rFonts w:ascii="Times New Roman" w:hAnsi="Times New Roman" w:cs="Times New Roman"/>
        </w:rPr>
        <w:t xml:space="preserve"> года рождения, </w:t>
      </w:r>
      <w:r w:rsidR="00B73499" w:rsidRPr="00B73499">
        <w:rPr>
          <w:rFonts w:ascii="Times New Roman" w:hAnsi="Times New Roman" w:cs="Times New Roman"/>
        </w:rPr>
        <w:t>зарегистрированная</w:t>
      </w:r>
      <w:r w:rsidRPr="00353C76">
        <w:rPr>
          <w:rFonts w:ascii="Times New Roman" w:hAnsi="Times New Roman" w:cs="Times New Roman"/>
        </w:rPr>
        <w:t xml:space="preserve"> по адресу: </w:t>
      </w:r>
      <w:r w:rsidR="00B73499" w:rsidRPr="00B73499">
        <w:rPr>
          <w:rFonts w:ascii="Times New Roman" w:hAnsi="Times New Roman" w:cs="Times New Roman"/>
        </w:rPr>
        <w:t>633009, Новосибирская обл., , Бердск, ул.Малахитовая д.11 кв.1,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именуемая</w:t>
      </w:r>
      <w:r w:rsidRPr="00353C76">
        <w:rPr>
          <w:rFonts w:ascii="Times New Roman" w:hAnsi="Times New Roman" w:cs="Times New Roman"/>
        </w:rPr>
        <w:t xml:space="preserve"> в дальнейшем Заказчик, с одной стороны, и  </w:t>
      </w:r>
    </w:p>
    <w:p w:rsidR="00F16B8D" w:rsidRPr="00EE20E3" w:rsidRDefault="00B73499" w:rsidP="00B7349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73499">
        <w:rPr>
          <w:rFonts w:ascii="Times New Roman" w:hAnsi="Times New Roman" w:cs="Times New Roman"/>
        </w:rPr>
        <w:t>ООО ФПК "АЛЬТЕРНАТИВА"</w:t>
      </w:r>
      <w:r w:rsidR="00353C76" w:rsidRPr="00353C76">
        <w:rPr>
          <w:rFonts w:ascii="Times New Roman" w:hAnsi="Times New Roman" w:cs="Times New Roman"/>
        </w:rPr>
        <w:t xml:space="preserve">, именуемое в дальнейшем Исполнитель, в лице </w:t>
      </w:r>
      <w:r w:rsidRPr="00B73499">
        <w:rPr>
          <w:rFonts w:ascii="Times New Roman" w:hAnsi="Times New Roman" w:cs="Times New Roman"/>
        </w:rPr>
        <w:t>Трубеневой Галины Сергеевны</w:t>
      </w:r>
      <w:r w:rsidR="00353C76"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действующей</w:t>
      </w:r>
      <w:r w:rsidR="00353C76" w:rsidRPr="00353C76">
        <w:rPr>
          <w:rFonts w:ascii="Times New Roman" w:hAnsi="Times New Roman" w:cs="Times New Roman"/>
        </w:rPr>
        <w:t xml:space="preserve"> на основании </w:t>
      </w:r>
      <w:r w:rsidRPr="00B73499">
        <w:rPr>
          <w:rFonts w:ascii="Times New Roman" w:hAnsi="Times New Roman" w:cs="Times New Roman"/>
        </w:rPr>
        <w:t xml:space="preserve">доверенности </w:t>
      </w:r>
      <w:r>
        <w:rPr>
          <w:rFonts w:ascii="Times New Roman" w:hAnsi="Times New Roman"/>
        </w:rPr>
        <w:t>173</w:t>
      </w:r>
      <w:r>
        <w:rPr>
          <w:rFonts w:ascii="Times New Roman" w:hAnsi="Times New Roman"/>
        </w:rPr>
        <w:t xml:space="preserve"> от 17.05.2022</w:t>
      </w:r>
      <w:r w:rsidR="00353C76" w:rsidRPr="00353C76">
        <w:rPr>
          <w:rFonts w:ascii="Times New Roman" w:hAnsi="Times New Roman" w:cs="Times New Roman"/>
        </w:rPr>
        <w:t>, с другой стороны</w:t>
      </w:r>
      <w:r w:rsidR="00F16B8D" w:rsidRPr="00EE20E3">
        <w:rPr>
          <w:rFonts w:ascii="Times New Roman" w:hAnsi="Times New Roman" w:cs="Times New Roman"/>
        </w:rPr>
        <w:t xml:space="preserve">, </w:t>
      </w:r>
    </w:p>
    <w:p w:rsidR="00F16B8D" w:rsidRPr="00EE20E3" w:rsidRDefault="00F16B8D" w:rsidP="00B73499">
      <w:pPr>
        <w:jc w:val="both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Договору поручения </w:t>
      </w:r>
      <w:r w:rsidR="00B73499" w:rsidRPr="00B73499">
        <w:rPr>
          <w:rFonts w:ascii="Times New Roman" w:hAnsi="Times New Roman"/>
        </w:rPr>
        <w:t>№5632-</w:t>
      </w:r>
      <w:r w:rsidRPr="00EE20E3">
        <w:rPr>
          <w:rFonts w:ascii="Times New Roman" w:hAnsi="Times New Roman"/>
        </w:rPr>
        <w:t xml:space="preserve">Б от </w:t>
      </w:r>
      <w:r w:rsidR="00B73499" w:rsidRPr="00B73499">
        <w:rPr>
          <w:rFonts w:ascii="Times New Roman" w:hAnsi="Times New Roman"/>
        </w:rPr>
        <w:t>18.10.2021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Вознаграждение Поверенного за исполнение поручений, предусмотренных п. 1.1 Договора, составило </w:t>
      </w:r>
      <w:r w:rsidR="00B73499" w:rsidRPr="00B73499">
        <w:rPr>
          <w:rFonts w:ascii="Times New Roman" w:hAnsi="Times New Roman"/>
        </w:rPr>
        <w:t>---</w:t>
      </w:r>
      <w:r w:rsidRPr="00EE20E3">
        <w:rPr>
          <w:rFonts w:ascii="Times New Roman" w:hAnsi="Times New Roman"/>
        </w:rPr>
        <w:t xml:space="preserve"> </w:t>
      </w:r>
      <w:r w:rsidR="00B73499" w:rsidRPr="00B73499">
        <w:rPr>
          <w:rFonts w:ascii="Times New Roman" w:hAnsi="Times New Roman"/>
        </w:rPr>
        <w:t>(---)</w:t>
      </w:r>
      <w:r w:rsidRPr="00EE20E3">
        <w:rPr>
          <w:rFonts w:ascii="Times New Roman" w:hAnsi="Times New Roman"/>
        </w:rPr>
        <w:t xml:space="preserve"> рублей 00 копеек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 принимает совершенные юридические действия, предусмотренные  п. 1.1 Договора в качестве надлежаще исполненных обязательств.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не имеет каких-либо претензий к Поверенному по объему, срокам, количеству и качеству выполненных поручений.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поручения не будет подписан и Доверитель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Договору и подписанным Доверителем.</w:t>
      </w: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ПОДПИСИ СТОРОН</w:t>
      </w:r>
    </w:p>
    <w:p w:rsidR="00F16B8D" w:rsidRPr="00EE20E3" w:rsidRDefault="00F16B8D" w:rsidP="00F16B8D">
      <w:pPr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Доверитель:</w:t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  <w:t>Поверенный: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_____________/</w:t>
      </w:r>
      <w:r w:rsidR="00B73499" w:rsidRPr="00DB5081">
        <w:rPr>
          <w:rFonts w:ascii="Times New Roman" w:hAnsi="Times New Roman" w:cs="Times New Roman"/>
        </w:rPr>
        <w:t>Азарова Татьяна Юрьевна</w:t>
      </w:r>
      <w:r w:rsidRPr="00EE20E3">
        <w:rPr>
          <w:rFonts w:ascii="Times New Roman" w:hAnsi="Times New Roman" w:cs="Times New Roman"/>
        </w:rPr>
        <w:t>/                __________/</w:t>
      </w:r>
      <w:r w:rsidR="00B73499" w:rsidRPr="00B73499">
        <w:rPr>
          <w:rFonts w:ascii="Times New Roman" w:hAnsi="Times New Roman" w:cs="Times New Roman"/>
        </w:rPr>
        <w:t>Трубенева Галина Сергеевна</w:t>
      </w:r>
      <w:r w:rsidRPr="00EE20E3">
        <w:rPr>
          <w:rFonts w:ascii="Times New Roman" w:hAnsi="Times New Roman" w:cs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подпись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     ФИО 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подпись</w:t>
      </w:r>
      <w:r w:rsidRPr="00EE20E3">
        <w:rPr>
          <w:rFonts w:ascii="Times New Roman" w:hAnsi="Times New Roman" w:cs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/>
    <w:sectPr w:rsidR="00FB75CC" w:rsidRPr="00F16B8D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A41" w:rsidRDefault="00B33A41" w:rsidP="00FB75CC">
      <w:pPr>
        <w:spacing w:after="0" w:line="240" w:lineRule="auto"/>
      </w:pPr>
      <w:r>
        <w:separator/>
      </w:r>
    </w:p>
  </w:endnote>
  <w:end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A41" w:rsidRDefault="00B33A41" w:rsidP="00FB75CC">
      <w:pPr>
        <w:spacing w:after="0" w:line="240" w:lineRule="auto"/>
      </w:pPr>
      <w:r>
        <w:separator/>
      </w:r>
    </w:p>
  </w:footnote>
  <w:foot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365" w:rsidRDefault="00BD6322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986365" w:rsidRDefault="00B33A4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3499"/>
    <w:rsid w:val="0021251D"/>
    <w:rsid w:val="002C134D"/>
    <w:rsid w:val="00353C76"/>
    <w:rsid w:val="00365274"/>
    <w:rsid w:val="004323D7"/>
    <w:rsid w:val="006132BA"/>
    <w:rsid w:val="006506EB"/>
    <w:rsid w:val="007957B1"/>
    <w:rsid w:val="008A4F0F"/>
    <w:rsid w:val="008A4FD2"/>
    <w:rsid w:val="00966892"/>
    <w:rsid w:val="00A74685"/>
    <w:rsid w:val="00B33A41"/>
    <w:rsid w:val="00B73499"/>
    <w:rsid w:val="00BD6322"/>
    <w:rsid w:val="00CB39BE"/>
    <w:rsid w:val="00DB5081"/>
    <w:rsid w:val="00F16B8D"/>
    <w:rsid w:val="00FB75CC"/>
    <w:rsid w:val="00FF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 Spacing"/>
    <w:uiPriority w:val="1"/>
    <w:qFormat/>
    <w:rsid w:val="00FF7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6;&#1086;&#1087;&#1085;&#1080;&#1082;&#1080;%20&#1080;%20&#1072;&#1082;&#1090;&#1099;\&#1054;&#1058;&#1063;&#1025;&#1058;%20&#1054;&#1041;%20&#1048;&#1057;&#1055;&#1054;&#1051;&#1053;&#1045;&#1053;&#1048;&#1048;%20&#1041;&#1060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</Template>
  <TotalTime>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2023-05-11T09:00:00Z</dcterms:created>
  <dcterms:modified xsi:type="dcterms:W3CDTF">2023-05-12T02:47:00Z</dcterms:modified>
</cp:coreProperties>
</file>