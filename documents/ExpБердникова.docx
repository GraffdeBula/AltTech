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№7399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19.06.2023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Бердникова Мария Николаевна, паспорт: серия 5004 номер 770207, выданный ОВД города Бердска Новосибирской области 25.05.2005, 11.06.1984 года рождения, зарегистрированный по адресу: 633009, Новосибирская обл., , Бердск, ул.Павлова д.4 кв.1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---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Бердникова Мария Николаевна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633009, Новосибирская обл., , Бердск, ул.Павлова д.4 кв.1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633009, Новосибирская обл., , Бердск, ул.Павлова д.4 кв.1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5004</w:t>
            </w:r>
            <w:r w:rsidRPr="005A6CF1">
              <w:t xml:space="preserve"> номер </w:t>
            </w:r>
            <w:r>
              <w:t>770207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ОВД города Бердска Новосибирской области</w:t>
            </w:r>
            <w:r w:rsidRPr="005A6CF1">
              <w:t xml:space="preserve"> </w:t>
            </w:r>
            <w:r>
              <w:rPr>
                <w:lang w:val="en-US"/>
              </w:rPr>
              <w:t>25.05.2005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11.06.1984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89137219588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