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№7380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Красноярск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15.06.2023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Спирякова Елена Ивановна, паспорт: серия 0402 номер 643379, выданный ОВД администрации города Зеленогорска Красноярского Края 06.11.2002, 15.12.1981 года рождения, зарегистрированный по адресу: 663690, Красноярский Край, , Зеленогорск, ул.Мира д.18а кв.56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Павлова Ильи Леонидовича, действующий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186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10.01.2023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Спирякова Елена Ивановна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Красноярск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663690, Красноярский Край, , Зеленогорск, ул.Мира д.18а кв.56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663690, Красноярский Край, , Зеленогорск, ул.Мира д.18а кв.56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660017, г.Красноярск, проспект Мира, 94, оф.413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0402</w:t>
            </w:r>
            <w:r w:rsidRPr="005A6CF1">
              <w:t xml:space="preserve"> номер </w:t>
            </w:r>
            <w:r>
              <w:t>643379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-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ОВД администрации города Зеленогорска Красноярского Края</w:t>
            </w:r>
            <w:r w:rsidRPr="005A6CF1">
              <w:t xml:space="preserve"> </w:t>
            </w:r>
            <w:r>
              <w:rPr>
                <w:lang w:val="en-US"/>
              </w:rPr>
              <w:t>06.11.2002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15.12.1981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Павлов Илья Леонидович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