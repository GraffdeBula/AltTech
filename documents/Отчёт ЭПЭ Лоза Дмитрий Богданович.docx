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7341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2023-05-30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2023-06-13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Лоза Дмитрий Богданович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"ССПВ"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"ССПВ"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16312.63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ПКБ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2011-10-06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ПКБ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66315.83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ПКБ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2011-12-12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ПКБ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59306.99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ФИЛБЕРТ ООО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36987 от 2012-03-25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ФИЛБЕРТ ООО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17509.31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2013-09-25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25886.51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«Займер»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16451696 от 2022-05-22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"Защита Онлайн"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25800.00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«ЮПИТЕР 6»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1-505050925652270 от 2022-08-06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ООО "Юнона"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39757.00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3621412 от 2022-08-28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17719.00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«Каппадокия»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3147644 от 2022-08-28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ФАБУЛА ООО КОЛЛЕКТОРСКОЕ АГЕНТСТВО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25560.00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2671278 от 2022-08-31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"ЦДУ"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29129.00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2022-09-22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ООО "Защита Онлайн"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13624.72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080219-902-22 от 2022-09-22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Займ-Экспресс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«Срочноденьги»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44444/3702423 от 2022-09-29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«Срочноденьги»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«Джой Мани»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2022-10-13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«АСВ»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24625.00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НФ»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НФ-987/2226132 от 2022-10-13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«МФК НФ»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«СФ»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4284044 от 2022-10-14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«СИТИУС»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МКК ""Агора"""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005867827 от 2022-10-16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МКК ""Агора"""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15813.98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«ДЗП-РАЗВИТИЕ 3»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303-2132629 от 2022-10-18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ДА "ФЕМИДА"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«Займиго МФК»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118329139 от 2022-10-21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«АСВ»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514859.97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1000.00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ВАЗ 21100 1997 года выпуска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15768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12441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15306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-15768 руб. (ПМ)-15306(ПМ на ребенка)-15306(ПМ на ребенка)-15000 аренда=0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4500.00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(четыре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