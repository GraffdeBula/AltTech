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7361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2023-06-06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7794A" w:rsidRPr="00362825" w:rsidRDefault="00D7794A" w:rsidP="00D779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Новосибирск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2023-06-14</w:t>
      </w:r>
    </w:p>
    <w:p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44EB2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Королева  Евгения Николаевна</w:t>
      </w:r>
      <w:r w:rsidR="00F07D37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D63064"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="00362825" w:rsidRPr="00362825">
        <w:rPr>
          <w:rFonts w:ascii="Times New Roman" w:hAnsi="Times New Roman" w:cs="Times New Roman"/>
        </w:rPr>
        <w:t>ООО ФПК "АЛЬТЕРНАТИВА"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 </w:t>
      </w:r>
    </w:p>
    <w:p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/>
      </w:tblPr>
      <w:tblGrid>
        <w:gridCol w:w="709"/>
        <w:gridCol w:w="2806"/>
        <w:gridCol w:w="1843"/>
        <w:gridCol w:w="1843"/>
        <w:gridCol w:w="1588"/>
        <w:gridCol w:w="1276"/>
      </w:tblGrid>
      <w:tr w:rsidR="00005BBE" w:rsidRPr="005B29BA" w:rsidTr="00005BBE">
        <w:tc>
          <w:tcPr>
            <w:tcW w:w="709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по договору</w:t>
            </w:r>
          </w:p>
        </w:tc>
        <w:tc>
          <w:tcPr>
            <w:tcW w:w="1843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""Промсвязьбанк"""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66440821 от 2012-03-11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«ВПК-КАПИТАЛ»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575801.71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11982.42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"ООО ""ХКФ 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2162005604 от 2012-11-16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NUNDINA LIMITED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91834.00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2015-02-05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29759.41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C615D6" w:rsidRPr="005B29BA" w:rsidTr="00005BBE">
        <w:trPr>
          <w:trHeight w:val="388"/>
        </w:trPr>
        <w:tc>
          <w:tcPr>
            <w:tcW w:w="709" w:type="dxa"/>
          </w:tcPr>
          <w:p w:rsidR="00C615D6" w:rsidRPr="005B29BA" w:rsidRDefault="00C615D6" w:rsidP="004C39C1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C615D6" w:rsidRPr="005B29BA" w:rsidRDefault="00C615D6" w:rsidP="004C39C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697395.12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:rsidR="00C615D6" w:rsidRPr="00DD30DD" w:rsidRDefault="00C615D6" w:rsidP="004C39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12582.42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556FFC" w:rsidRDefault="00556FFC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9E73F0" w:rsidRPr="00556FFC" w:rsidRDefault="009E73F0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/>
      </w:tblPr>
      <w:tblGrid>
        <w:gridCol w:w="3794"/>
        <w:gridCol w:w="5551"/>
      </w:tblGrid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831B70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пенсия</w:t>
            </w:r>
          </w:p>
        </w:tc>
        <w:tc>
          <w:tcPr>
            <w:tcW w:w="5551" w:type="dxa"/>
            <w:shd w:val="clear" w:color="auto" w:fill="auto"/>
          </w:tcPr>
          <w:p w:rsidR="009E73F0" w:rsidRPr="00831B70" w:rsidRDefault="00F71158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3800.00 руб.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831B70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пенсия на ребёнка</w:t>
            </w:r>
          </w:p>
        </w:tc>
        <w:tc>
          <w:tcPr>
            <w:tcW w:w="5551" w:type="dxa"/>
            <w:shd w:val="clear" w:color="auto" w:fill="auto"/>
          </w:tcPr>
          <w:p w:rsidR="009E73F0" w:rsidRPr="00831B70" w:rsidRDefault="00F71158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3800.00 руб.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831B70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пособия</w:t>
            </w:r>
          </w:p>
        </w:tc>
        <w:tc>
          <w:tcPr>
            <w:tcW w:w="5551" w:type="dxa"/>
            <w:shd w:val="clear" w:color="auto" w:fill="auto"/>
          </w:tcPr>
          <w:p w:rsidR="009E73F0" w:rsidRPr="00831B70" w:rsidRDefault="00F71158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7500.00 руб.</w:t>
            </w:r>
          </w:p>
        </w:tc>
      </w:tr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9E73F0" w:rsidRPr="00A157E9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:rsidR="009E73F0" w:rsidRPr="00A157E9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157E9" w:rsidRDefault="00A157E9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E73F0" w:rsidRPr="00A157E9" w:rsidRDefault="009E73F0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840"/>
        <w:gridCol w:w="1697"/>
        <w:gridCol w:w="2694"/>
      </w:tblGrid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56FFC" w:rsidRPr="00556FFC" w:rsidRDefault="00556FFC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  <w:lang w:val="en-US"/>
        </w:rPr>
      </w:pP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единственным пригодным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законодательством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роскоши;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FE4281">
        <w:rPr>
          <w:rFonts w:ascii="Times New Roman" w:eastAsia="Times New Roman" w:hAnsi="Times New Roman" w:cs="Times New Roman"/>
          <w:iCs/>
        </w:rPr>
        <w:t>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:rsidR="007C5328" w:rsidRPr="00993AB3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средства транспорта и другое необходимое гражданину-должнику в связи с его </w:t>
      </w:r>
      <w:r w:rsidRPr="00AF1287">
        <w:rPr>
          <w:rFonts w:ascii="Times New Roman" w:eastAsia="Times New Roman" w:hAnsi="Times New Roman" w:cs="Times New Roman"/>
          <w:iCs/>
        </w:rPr>
        <w:t>инвалидностью имущество.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BF6E79" w:rsidRPr="00AF1287" w:rsidTr="00174F48">
        <w:trPr>
          <w:trHeight w:val="297"/>
        </w:trPr>
        <w:tc>
          <w:tcPr>
            <w:tcW w:w="1947" w:type="dxa"/>
          </w:tcPr>
          <w:p w:rsidR="00BF6E79" w:rsidRDefault="00BF6E79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DD30DD" w:rsidRDefault="00DD30DD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07570" w:rsidRPr="00DD30DD" w:rsidRDefault="00107570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BF6E79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:rsidR="00BF6E79" w:rsidRPr="00A07E06" w:rsidRDefault="00DD30DD" w:rsidP="00DD30DD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107570" w:rsidRDefault="00107570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780"/>
        <w:gridCol w:w="1757"/>
        <w:gridCol w:w="2694"/>
      </w:tblGrid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B29BA" w:rsidRDefault="0083482F" w:rsidP="00D13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108FE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694" w:type="dxa"/>
          </w:tcPr>
          <w:p w:rsidR="00D1350C" w:rsidRPr="00AF1287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56FFC" w:rsidRDefault="00556FF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:rsidR="00F721EC" w:rsidRPr="005D0A28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657281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556FFC" w:rsidRPr="003A51DB" w:rsidRDefault="00556FFC" w:rsidP="00556FFC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Cs/>
        </w:rPr>
      </w:pPr>
    </w:p>
    <w:p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ook w:val="04A0"/>
      </w:tblPr>
      <w:tblGrid>
        <w:gridCol w:w="5343"/>
        <w:gridCol w:w="4722"/>
      </w:tblGrid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</w:tcPr>
          <w:p w:rsidR="009529D0" w:rsidRPr="00332B49" w:rsidRDefault="00332B49" w:rsidP="002363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вдова/вдовец</w:t>
            </w:r>
          </w:p>
        </w:tc>
      </w:tr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</w:tcPr>
          <w:p w:rsidR="009529D0" w:rsidRPr="00332B49" w:rsidRDefault="00332B4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0A22F2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</w:tcPr>
          <w:p w:rsidR="000A22F2" w:rsidRPr="005B29BA" w:rsidRDefault="00A157E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332B49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</w:tcPr>
          <w:p w:rsidR="000A22F2" w:rsidRPr="00A157E9" w:rsidRDefault="00A157E9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</w:tbl>
    <w:p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7C1578" w:rsidRPr="00FE4281" w:rsidRDefault="00F05907" w:rsidP="002363C1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 Р</w:t>
      </w:r>
      <w:r w:rsidR="007C1578" w:rsidRPr="00FE4281">
        <w:rPr>
          <w:rFonts w:ascii="Times New Roman" w:eastAsia="Times New Roman" w:hAnsi="Times New Roman" w:cs="Times New Roman"/>
          <w:b/>
          <w:bCs/>
        </w:rPr>
        <w:t xml:space="preserve">еализация </w:t>
      </w:r>
      <w:r w:rsidR="008E3C4C">
        <w:rPr>
          <w:rFonts w:ascii="Times New Roman" w:eastAsia="Times New Roman" w:hAnsi="Times New Roman" w:cs="Times New Roman"/>
          <w:b/>
          <w:bCs/>
        </w:rPr>
        <w:t>имущества</w:t>
      </w:r>
    </w:p>
    <w:p w:rsidR="002363C1" w:rsidRPr="00FE4281" w:rsidRDefault="002363C1" w:rsidP="002363C1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Style w:val="af"/>
        <w:tblW w:w="10173" w:type="dxa"/>
        <w:tblLook w:val="04A0"/>
      </w:tblPr>
      <w:tblGrid>
        <w:gridCol w:w="4998"/>
        <w:gridCol w:w="5175"/>
      </w:tblGrid>
      <w:tr w:rsidR="00733F17" w:rsidRPr="005B29BA" w:rsidTr="00507F26">
        <w:tc>
          <w:tcPr>
            <w:tcW w:w="4998" w:type="dxa"/>
            <w:vAlign w:val="center"/>
          </w:tcPr>
          <w:p w:rsidR="00733F17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:rsidR="00296A5A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:rsidR="00F05907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vAlign w:val="center"/>
          </w:tcPr>
          <w:p w:rsidR="00296A5A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–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является вторым этапом в процессе банкротства. </w:t>
            </w:r>
          </w:p>
          <w:p w:rsidR="00733F17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:rsidR="00296A5A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:rsidTr="00507F26">
        <w:tc>
          <w:tcPr>
            <w:tcW w:w="4998" w:type="dxa"/>
          </w:tcPr>
          <w:p w:rsidR="003E1690" w:rsidRPr="005B29BA" w:rsidRDefault="003E1690" w:rsidP="00F05907">
            <w:pPr>
              <w:pBdr>
                <w:bottom w:val="none" w:sz="4" w:space="5" w:color="000000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:rsidR="00733F17" w:rsidRPr="005B29BA" w:rsidRDefault="00733F17" w:rsidP="003E169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</w:tcPr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:rsidR="00733F17" w:rsidRPr="005B29BA" w:rsidRDefault="00C02795" w:rsidP="00507F26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D962E9" w:rsidRPr="00FE4281" w:rsidRDefault="00876F44" w:rsidP="00F05907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Вероятность введения 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процедуры </w:t>
      </w: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реструктуризации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Style w:val="af"/>
        <w:tblW w:w="9770" w:type="dxa"/>
        <w:tblLook w:val="04A0"/>
      </w:tblPr>
      <w:tblGrid>
        <w:gridCol w:w="1951"/>
        <w:gridCol w:w="2934"/>
        <w:gridCol w:w="4885"/>
      </w:tblGrid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  <w:lang w:val="en-US"/>
              </w:rPr>
            </w:pPr>
            <w:r w:rsidRPr="003B0B20">
              <w:rPr>
                <w:sz w:val="20"/>
                <w:szCs w:val="20"/>
                <w:lang w:val="en-US"/>
              </w:rPr>
              <w:t>14466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16054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12666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</w:tcPr>
          <w:p w:rsidR="007C1578" w:rsidRPr="003B0B20" w:rsidRDefault="003B0B20" w:rsidP="003B0B20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15261</w:t>
            </w:r>
          </w:p>
        </w:tc>
      </w:tr>
      <w:tr w:rsidR="007C1578" w:rsidRPr="005B29BA" w:rsidTr="00287366">
        <w:tc>
          <w:tcPr>
            <w:tcW w:w="1951" w:type="dxa"/>
          </w:tcPr>
          <w:p w:rsidR="007C1578" w:rsidRPr="003B0B20" w:rsidRDefault="00287366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</w:tcPr>
          <w:p w:rsidR="007C1578" w:rsidRPr="003B0B20" w:rsidRDefault="003B0B20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Таким образом, поскольку официальный доход Заказчика составляет 3800 руб., размер денежных средств, направленных на погашение требований кредиторов составляет:
3800 руб.(доход) -16054 руб. (ПМ)-15261(ПМ на ребенка)=0 * 36 мес. (план реструктуризации долгов) руб. =0 руб.
 Из расчёта следует, что риск утверждения плана реструктуризации отсутствует.</w:t>
            </w: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B44EB2" w:rsidRPr="005D0A28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EE1E2B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Рисков при анализе предоставленных данных не обнаружено </w:t>
            </w:r>
          </w:p>
        </w:tc>
      </w:tr>
    </w:tbl>
    <w:p w:rsidR="002D18F5" w:rsidRPr="00657281" w:rsidRDefault="002D18F5" w:rsidP="002D18F5">
      <w:pPr>
        <w:pStyle w:val="af4"/>
        <w:pBdr>
          <w:top w:val="none" w:sz="4" w:space="16" w:color="000000"/>
        </w:pBdr>
        <w:spacing w:after="0" w:line="240" w:lineRule="auto"/>
        <w:ind w:left="0"/>
        <w:rPr>
          <w:rFonts w:ascii="Times New Roman" w:hAnsi="Times New Roman" w:cs="Times New Roman"/>
          <w:bCs/>
          <w:lang w:val="en-US"/>
        </w:rPr>
      </w:pPr>
    </w:p>
    <w:p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1173DD" w:rsidRPr="00FE4281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освобождения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:rsidR="004B2E02" w:rsidRPr="00657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3E1690" w:rsidRDefault="003E1690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657281" w:rsidRPr="00657281" w:rsidRDefault="00657281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B44EB2" w:rsidRPr="00FE4281" w:rsidRDefault="00D63064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FE4281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Style w:val="af"/>
        <w:tblW w:w="0" w:type="auto"/>
        <w:tblLook w:val="04A0"/>
      </w:tblPr>
      <w:tblGrid>
        <w:gridCol w:w="7196"/>
        <w:gridCol w:w="1701"/>
      </w:tblGrid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D74AB5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D74AB5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40300</w:t>
            </w:r>
          </w:p>
        </w:tc>
      </w:tr>
    </w:tbl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05907" w:rsidRPr="00FE4281" w:rsidRDefault="00F05907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/>
      </w:tblPr>
      <w:tblGrid>
        <w:gridCol w:w="3280"/>
        <w:gridCol w:w="2977"/>
        <w:gridCol w:w="3367"/>
      </w:tblGrid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Необходимо предоставить договор ГПХ, действующий в период получения кредитов для увеличения дохода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</w:tbl>
    <w:p w:rsidR="000F2571" w:rsidRDefault="000F2571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31363" w:rsidRDefault="00787154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Предложения по дальнейшим действиям</w:t>
      </w:r>
      <w:r w:rsidR="00274835"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="00E31363"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E01B6" w:rsidRPr="00DE01B6" w:rsidRDefault="00DE01B6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w:r w:rsidRPr="00DE01B6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Рекомендовано заключение договора по программе Банкротство физлиц</w:t>
      </w:r>
    </w:p>
    <w:p w:rsidR="00B44EB2" w:rsidRPr="001460C3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1500.00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(один тысяча пятьсот рублей)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Pr="00362825" w:rsidRDefault="00593E84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</w:t>
      </w:r>
      <w:r w:rsidR="00274835"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="00D7794A"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ООО ФПК "АЛЬТЕРНАТИВА"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B44EB2" w:rsidRPr="00050302" w:rsidRDefault="007A176D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 xml:space="preserve">: </w:t>
      </w:r>
      <w:r w:rsidR="00D63064" w:rsidRPr="00050302">
        <w:rPr>
          <w:rFonts w:ascii="Times New Roman" w:eastAsia="Times New Roman" w:hAnsi="Times New Roman" w:cs="Times New Roman"/>
          <w:i/>
          <w:lang w:eastAsia="ru-RU"/>
        </w:rPr>
        <w:t>_______________/_________________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C12EFD" w:rsidRDefault="00C12EFD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C12EFD">
        <w:rPr>
          <w:rFonts w:ascii="Times New Roman" w:eastAsia="Times New Roman" w:hAnsi="Times New Roman" w:cs="Times New Roman"/>
          <w:color w:val="000000" w:themeColor="text1"/>
          <w:lang w:eastAsia="ru-RU"/>
        </w:rPr>
        <w:t>от 24.07.2002 № 95-ФЗ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027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796" w:rsidRDefault="00047796">
      <w:pPr>
        <w:spacing w:after="0" w:line="240" w:lineRule="auto"/>
      </w:pPr>
      <w:r>
        <w:separator/>
      </w:r>
    </w:p>
  </w:endnote>
  <w:endnote w:type="continuationSeparator" w:id="1">
    <w:p w:rsidR="00047796" w:rsidRDefault="0004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796" w:rsidRDefault="00047796">
      <w:pPr>
        <w:spacing w:after="0" w:line="240" w:lineRule="auto"/>
      </w:pPr>
      <w:r>
        <w:separator/>
      </w:r>
    </w:p>
  </w:footnote>
  <w:footnote w:type="continuationSeparator" w:id="1">
    <w:p w:rsidR="00047796" w:rsidRDefault="00047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4187"/>
    <w:rsid w:val="00001225"/>
    <w:rsid w:val="00002F35"/>
    <w:rsid w:val="00005BBE"/>
    <w:rsid w:val="00016B03"/>
    <w:rsid w:val="000226D7"/>
    <w:rsid w:val="000267C8"/>
    <w:rsid w:val="00035708"/>
    <w:rsid w:val="0004236B"/>
    <w:rsid w:val="00047796"/>
    <w:rsid w:val="00050302"/>
    <w:rsid w:val="0007114D"/>
    <w:rsid w:val="0007731E"/>
    <w:rsid w:val="0009244F"/>
    <w:rsid w:val="000A0347"/>
    <w:rsid w:val="000A22F2"/>
    <w:rsid w:val="000A3BB6"/>
    <w:rsid w:val="000C2B73"/>
    <w:rsid w:val="000D185E"/>
    <w:rsid w:val="000D306A"/>
    <w:rsid w:val="000D4F7A"/>
    <w:rsid w:val="000E1430"/>
    <w:rsid w:val="000F2571"/>
    <w:rsid w:val="00107570"/>
    <w:rsid w:val="001100BC"/>
    <w:rsid w:val="001155B7"/>
    <w:rsid w:val="001173DD"/>
    <w:rsid w:val="00126152"/>
    <w:rsid w:val="00126B73"/>
    <w:rsid w:val="00145005"/>
    <w:rsid w:val="001460C3"/>
    <w:rsid w:val="00164214"/>
    <w:rsid w:val="001669A1"/>
    <w:rsid w:val="00167351"/>
    <w:rsid w:val="001856EF"/>
    <w:rsid w:val="00192BDD"/>
    <w:rsid w:val="001B38E9"/>
    <w:rsid w:val="001C67C5"/>
    <w:rsid w:val="001E30DF"/>
    <w:rsid w:val="001F52D9"/>
    <w:rsid w:val="00201153"/>
    <w:rsid w:val="0022123C"/>
    <w:rsid w:val="00223CAB"/>
    <w:rsid w:val="002363C1"/>
    <w:rsid w:val="00241A4D"/>
    <w:rsid w:val="00247C64"/>
    <w:rsid w:val="00261808"/>
    <w:rsid w:val="002645D0"/>
    <w:rsid w:val="00266B06"/>
    <w:rsid w:val="00266F58"/>
    <w:rsid w:val="00273DD0"/>
    <w:rsid w:val="00274835"/>
    <w:rsid w:val="00277FD3"/>
    <w:rsid w:val="00284436"/>
    <w:rsid w:val="00287366"/>
    <w:rsid w:val="002903F9"/>
    <w:rsid w:val="00291F4A"/>
    <w:rsid w:val="00296A5A"/>
    <w:rsid w:val="002A3A61"/>
    <w:rsid w:val="002A461A"/>
    <w:rsid w:val="002B232E"/>
    <w:rsid w:val="002B3100"/>
    <w:rsid w:val="002D18F5"/>
    <w:rsid w:val="002D3F13"/>
    <w:rsid w:val="002E373D"/>
    <w:rsid w:val="002E74FA"/>
    <w:rsid w:val="00301FFC"/>
    <w:rsid w:val="003131F5"/>
    <w:rsid w:val="00332533"/>
    <w:rsid w:val="00332B49"/>
    <w:rsid w:val="0033453E"/>
    <w:rsid w:val="003368EF"/>
    <w:rsid w:val="00336901"/>
    <w:rsid w:val="00362825"/>
    <w:rsid w:val="00372D5B"/>
    <w:rsid w:val="003855A2"/>
    <w:rsid w:val="0039412E"/>
    <w:rsid w:val="00397666"/>
    <w:rsid w:val="003A38A5"/>
    <w:rsid w:val="003A51DB"/>
    <w:rsid w:val="003A5B16"/>
    <w:rsid w:val="003B0B20"/>
    <w:rsid w:val="003D201F"/>
    <w:rsid w:val="003D6DBF"/>
    <w:rsid w:val="003E1690"/>
    <w:rsid w:val="003E2D2C"/>
    <w:rsid w:val="00403A0C"/>
    <w:rsid w:val="00405DEA"/>
    <w:rsid w:val="00411530"/>
    <w:rsid w:val="00415333"/>
    <w:rsid w:val="004211E6"/>
    <w:rsid w:val="00425E68"/>
    <w:rsid w:val="00437291"/>
    <w:rsid w:val="004465F8"/>
    <w:rsid w:val="00451EF8"/>
    <w:rsid w:val="00455BC3"/>
    <w:rsid w:val="00467597"/>
    <w:rsid w:val="00476AAB"/>
    <w:rsid w:val="0048150C"/>
    <w:rsid w:val="00490CF0"/>
    <w:rsid w:val="004B2E02"/>
    <w:rsid w:val="004B3B29"/>
    <w:rsid w:val="004C57B9"/>
    <w:rsid w:val="004D2D07"/>
    <w:rsid w:val="004E0E2C"/>
    <w:rsid w:val="004E7DF6"/>
    <w:rsid w:val="005035CB"/>
    <w:rsid w:val="00507F26"/>
    <w:rsid w:val="005108FE"/>
    <w:rsid w:val="00512512"/>
    <w:rsid w:val="005177C1"/>
    <w:rsid w:val="00521C48"/>
    <w:rsid w:val="00524F34"/>
    <w:rsid w:val="00556B34"/>
    <w:rsid w:val="00556FFC"/>
    <w:rsid w:val="00557B40"/>
    <w:rsid w:val="00560738"/>
    <w:rsid w:val="00563D5F"/>
    <w:rsid w:val="0056408B"/>
    <w:rsid w:val="00593E84"/>
    <w:rsid w:val="00596B8B"/>
    <w:rsid w:val="005A36A3"/>
    <w:rsid w:val="005A4199"/>
    <w:rsid w:val="005B29BA"/>
    <w:rsid w:val="005C6A73"/>
    <w:rsid w:val="005D0A28"/>
    <w:rsid w:val="005D0E7B"/>
    <w:rsid w:val="005D4ADE"/>
    <w:rsid w:val="005E0BBA"/>
    <w:rsid w:val="006079A8"/>
    <w:rsid w:val="0063342A"/>
    <w:rsid w:val="0063707D"/>
    <w:rsid w:val="00657281"/>
    <w:rsid w:val="00657B4B"/>
    <w:rsid w:val="00687D98"/>
    <w:rsid w:val="00691969"/>
    <w:rsid w:val="00695278"/>
    <w:rsid w:val="006B6E77"/>
    <w:rsid w:val="006C1053"/>
    <w:rsid w:val="006C31A9"/>
    <w:rsid w:val="006D593E"/>
    <w:rsid w:val="007001E3"/>
    <w:rsid w:val="00733F17"/>
    <w:rsid w:val="00735A2B"/>
    <w:rsid w:val="00743973"/>
    <w:rsid w:val="00763D1E"/>
    <w:rsid w:val="00767799"/>
    <w:rsid w:val="00771591"/>
    <w:rsid w:val="00787154"/>
    <w:rsid w:val="007A176D"/>
    <w:rsid w:val="007A345D"/>
    <w:rsid w:val="007B7766"/>
    <w:rsid w:val="007C1578"/>
    <w:rsid w:val="007C5328"/>
    <w:rsid w:val="007D28D4"/>
    <w:rsid w:val="007E0E3C"/>
    <w:rsid w:val="007E15CD"/>
    <w:rsid w:val="007F4E2A"/>
    <w:rsid w:val="00805FDC"/>
    <w:rsid w:val="008331F3"/>
    <w:rsid w:val="0083482F"/>
    <w:rsid w:val="00842CB0"/>
    <w:rsid w:val="00854F86"/>
    <w:rsid w:val="0086604C"/>
    <w:rsid w:val="00876F44"/>
    <w:rsid w:val="008805FD"/>
    <w:rsid w:val="008C5F05"/>
    <w:rsid w:val="008D6455"/>
    <w:rsid w:val="008E3C4C"/>
    <w:rsid w:val="008E5078"/>
    <w:rsid w:val="00906B92"/>
    <w:rsid w:val="00912352"/>
    <w:rsid w:val="00916BD5"/>
    <w:rsid w:val="009201C3"/>
    <w:rsid w:val="009529D0"/>
    <w:rsid w:val="00954108"/>
    <w:rsid w:val="009557D7"/>
    <w:rsid w:val="00961A0F"/>
    <w:rsid w:val="00977E15"/>
    <w:rsid w:val="00982555"/>
    <w:rsid w:val="009826BF"/>
    <w:rsid w:val="00993AB3"/>
    <w:rsid w:val="009C044B"/>
    <w:rsid w:val="009C3AE0"/>
    <w:rsid w:val="009D6E12"/>
    <w:rsid w:val="009E73F0"/>
    <w:rsid w:val="009F3F51"/>
    <w:rsid w:val="009F79A7"/>
    <w:rsid w:val="00A0663C"/>
    <w:rsid w:val="00A07E06"/>
    <w:rsid w:val="00A157E9"/>
    <w:rsid w:val="00A20DA2"/>
    <w:rsid w:val="00A3786C"/>
    <w:rsid w:val="00A512D6"/>
    <w:rsid w:val="00A704E5"/>
    <w:rsid w:val="00A70CB4"/>
    <w:rsid w:val="00A844F9"/>
    <w:rsid w:val="00A86E2F"/>
    <w:rsid w:val="00A879A7"/>
    <w:rsid w:val="00A91222"/>
    <w:rsid w:val="00AC3669"/>
    <w:rsid w:val="00AF1287"/>
    <w:rsid w:val="00B04A06"/>
    <w:rsid w:val="00B07C0C"/>
    <w:rsid w:val="00B44EB2"/>
    <w:rsid w:val="00B60315"/>
    <w:rsid w:val="00B81417"/>
    <w:rsid w:val="00B94727"/>
    <w:rsid w:val="00B9512E"/>
    <w:rsid w:val="00BD4B36"/>
    <w:rsid w:val="00BF6E79"/>
    <w:rsid w:val="00C02795"/>
    <w:rsid w:val="00C06916"/>
    <w:rsid w:val="00C12754"/>
    <w:rsid w:val="00C12EFD"/>
    <w:rsid w:val="00C17494"/>
    <w:rsid w:val="00C42D14"/>
    <w:rsid w:val="00C47CD5"/>
    <w:rsid w:val="00C52363"/>
    <w:rsid w:val="00C54705"/>
    <w:rsid w:val="00C615D6"/>
    <w:rsid w:val="00C62ECF"/>
    <w:rsid w:val="00C64822"/>
    <w:rsid w:val="00C72C20"/>
    <w:rsid w:val="00CF0F94"/>
    <w:rsid w:val="00D02BD7"/>
    <w:rsid w:val="00D1350C"/>
    <w:rsid w:val="00D63064"/>
    <w:rsid w:val="00D74AB5"/>
    <w:rsid w:val="00D7794A"/>
    <w:rsid w:val="00D962E9"/>
    <w:rsid w:val="00DC1726"/>
    <w:rsid w:val="00DC729C"/>
    <w:rsid w:val="00DD1C25"/>
    <w:rsid w:val="00DD30DD"/>
    <w:rsid w:val="00DD7283"/>
    <w:rsid w:val="00DE01B6"/>
    <w:rsid w:val="00DE4187"/>
    <w:rsid w:val="00E16E95"/>
    <w:rsid w:val="00E22490"/>
    <w:rsid w:val="00E236E0"/>
    <w:rsid w:val="00E31363"/>
    <w:rsid w:val="00E32797"/>
    <w:rsid w:val="00E34589"/>
    <w:rsid w:val="00E4279C"/>
    <w:rsid w:val="00E4451F"/>
    <w:rsid w:val="00E66407"/>
    <w:rsid w:val="00E7649D"/>
    <w:rsid w:val="00E7702E"/>
    <w:rsid w:val="00E77597"/>
    <w:rsid w:val="00EA093C"/>
    <w:rsid w:val="00EB72E3"/>
    <w:rsid w:val="00EC231F"/>
    <w:rsid w:val="00EE1E2B"/>
    <w:rsid w:val="00EE6DE1"/>
    <w:rsid w:val="00EE72F3"/>
    <w:rsid w:val="00EF2F5B"/>
    <w:rsid w:val="00F05907"/>
    <w:rsid w:val="00F07D37"/>
    <w:rsid w:val="00F1061A"/>
    <w:rsid w:val="00F10A9D"/>
    <w:rsid w:val="00F22CCA"/>
    <w:rsid w:val="00F508CD"/>
    <w:rsid w:val="00F52642"/>
    <w:rsid w:val="00F54052"/>
    <w:rsid w:val="00F5473C"/>
    <w:rsid w:val="00F71158"/>
    <w:rsid w:val="00F721EC"/>
    <w:rsid w:val="00F74506"/>
    <w:rsid w:val="00F767CB"/>
    <w:rsid w:val="00F84FB1"/>
    <w:rsid w:val="00FB38B9"/>
    <w:rsid w:val="00FC0B63"/>
    <w:rsid w:val="00FC159C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1E"/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basedOn w:val="a0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basedOn w:val="a0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F257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Code\templates\&#1054;&#1090;&#1095;&#1105;&#1090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797B-9FD5-4D3E-928D-32AAD19A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ЭПЭ</Template>
  <TotalTime>4142</TotalTime>
  <Pages>5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54</cp:revision>
  <cp:lastPrinted>2023-01-18T06:11:00Z</cp:lastPrinted>
  <dcterms:created xsi:type="dcterms:W3CDTF">2023-02-10T09:02:00Z</dcterms:created>
  <dcterms:modified xsi:type="dcterms:W3CDTF">2023-03-28T06:23:00Z</dcterms:modified>
</cp:coreProperties>
</file>