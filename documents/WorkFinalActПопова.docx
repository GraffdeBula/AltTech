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5962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03.02.2022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Кемерово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Попова Светлана Анатольевна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3212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257533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18.04.2013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27.03.1968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650068, Кемеровская обл., , Кемерово, ул.Инициативная д.81А кв.7,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Щегловой Ольги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172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№5962-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03.02.2022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Попова Светлана Анатольевна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Щеглова Ольга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