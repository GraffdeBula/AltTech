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№7413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Кемерово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27.06.2023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Жукова Татьяна Николаевна, паспорт: серия 3201 номер 127313, выданный 2 Отделом милиции города Кемерово 08.11.2001, 10.10.1956 года рождения, зарегистрированный по адресу: 650021, Кемеровская область, , Кемерово, ул.Якимова д.43 кв.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Щегловой Ольги Владимировны,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172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17.05.2022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2500.00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два тысячи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Жукова Татьяна Николаевна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Кемерово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650021, Кемеровская область, , Кемерово, ул.Якимова д.43 кв.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650021, Кемеровская область, , Кемерово, ул.Якимова д.43 кв.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650000, г.Кемерово, проспект Ленина, 55, офис 706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3201</w:t>
            </w:r>
            <w:r w:rsidRPr="005A6CF1">
              <w:t xml:space="preserve"> номер </w:t>
            </w:r>
            <w:r>
              <w:t>127313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420545001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2 Отделом милиции города Кемерово</w:t>
            </w:r>
            <w:r w:rsidRPr="005A6CF1">
              <w:t xml:space="preserve"> </w:t>
            </w:r>
            <w:r>
              <w:rPr>
                <w:lang w:val="en-US"/>
              </w:rPr>
              <w:t>08.11.2001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10.10.1956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89530600979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Щеглова Ольга Владимировна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