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7420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Томск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28.06.2023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Рогова Елена Викторовна, паспорт: серия</w:t>
      </w:r>
      <w:r w:rsidR="00FE09AA">
        <w:rPr>
          <w:rFonts w:ascii="Times New Roman" w:hAnsi="Times New Roman"/>
        </w:rPr>
        <w:t xml:space="preserve"> 6922 номер</w:t>
      </w:r>
      <w:r w:rsidR="00FE09AA">
        <w:rPr>
          <w:rFonts w:ascii="Times New Roman" w:hAnsi="Times New Roman"/>
        </w:rPr>
        <w:t xml:space="preserve"> 013733, выданный</w:t>
      </w:r>
      <w:r w:rsidR="00FE09AA">
        <w:rPr>
          <w:rFonts w:ascii="Times New Roman" w:hAnsi="Times New Roman"/>
        </w:rPr>
        <w:t xml:space="preserve"> УМВД России по Томской области</w:t>
      </w:r>
      <w:r w:rsidR="00FE09AA">
        <w:rPr>
          <w:rFonts w:ascii="Times New Roman" w:hAnsi="Times New Roman"/>
        </w:rPr>
        <w:t xml:space="preserve"> 20.05.2022,</w:t>
      </w:r>
      <w:r w:rsidR="00FE09AA">
        <w:rPr>
          <w:rFonts w:ascii="Times New Roman" w:hAnsi="Times New Roman"/>
        </w:rPr>
        <w:t xml:space="preserve"> 31.03.1977 года рождения, зарегистрированный по адресу:</w:t>
      </w:r>
      <w:r w:rsidR="00FE09AA">
        <w:rPr>
          <w:rFonts w:ascii="Times New Roman" w:hAnsi="Times New Roman"/>
        </w:rPr>
        <w:t xml:space="preserve"> 634510, Томская область, , г. Томск, ул.Путевая д.1Е кв.10</w:t>
      </w:r>
      <w:r w:rsidR="00FE09AA">
        <w:rPr>
          <w:rFonts w:ascii="Times New Roman" w:hAnsi="Times New Roman"/>
        </w:rPr>
        <w:t xml:space="preserve"> именуемая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ООО ФПК "АЛЬТЕРНАТИВА"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Прокопьева Никиты Андреевича,</w:t>
      </w:r>
      <w:r w:rsidR="00FE09AA">
        <w:rPr>
          <w:rFonts w:ascii="Times New Roman" w:hAnsi="Times New Roman"/>
        </w:rPr>
        <w:t xml:space="preserve"> действующего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</w:t>
      </w:r>
      <w:r w:rsidR="00A34DA5" w:rsidRPr="009803E4">
        <w:rPr>
          <w:rFonts w:ascii="Times New Roman" w:hAnsi="Times New Roman"/>
        </w:rPr>
        <w:t>довереннос</w:t>
      </w:r>
      <w:r w:rsidR="00A34DA5">
        <w:rPr>
          <w:rFonts w:ascii="Times New Roman" w:hAnsi="Times New Roman"/>
        </w:rPr>
        <w:t>т</w:t>
      </w:r>
      <w:r w:rsidR="00A34DA5" w:rsidRPr="009803E4">
        <w:rPr>
          <w:rFonts w:ascii="Times New Roman" w:hAnsi="Times New Roman"/>
        </w:rPr>
        <w:t xml:space="preserve">и </w:t>
      </w:r>
      <w:r w:rsidR="00A34DA5">
        <w:rPr>
          <w:rFonts w:ascii="Times New Roman" w:hAnsi="Times New Roman"/>
        </w:rPr>
        <w:t>175</w:t>
      </w:r>
      <w:r w:rsidR="00A34DA5">
        <w:rPr>
          <w:rFonts w:ascii="Times New Roman" w:hAnsi="Times New Roman"/>
        </w:rPr>
        <w:t xml:space="preserve"> от 17.05.2022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150000.00</w:t>
      </w:r>
      <w:r w:rsidR="00FE09AA">
        <w:rPr>
          <w:rFonts w:ascii="Times New Roman" w:hAnsi="Times New Roman"/>
        </w:rPr>
        <w:t xml:space="preserve"> сто пятьдесят тысяч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150000.00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28.06.2023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Рогова Елена Викторовна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ОП Томск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634510, Томская область, , г. Томск, ул.Путевая д.1Е кв.10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634510, Томская область, , г. Томск, ул.Ивана Черных д.96 кв.24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634050, г. Томск, пр. Ленина 85 "а" офис 203, офис 202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6922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013733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701745001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УМВД России по Томской области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20.05.2022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31.03.1977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89138287778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№7420 от</w:t>
      </w:r>
      <w:r w:rsidR="00FE09AA">
        <w:rPr>
          <w:rFonts w:ascii="Times New Roman" w:hAnsi="Times New Roman"/>
          <w:sz w:val="20"/>
          <w:szCs w:val="20"/>
        </w:rPr>
        <w:t xml:space="preserve"> 28.06.2023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Рогова Елена Викторовна, паспорт: серия</w:t>
      </w:r>
      <w:r w:rsidR="00FE09AA">
        <w:t xml:space="preserve"> 6922 номер</w:t>
      </w:r>
      <w:r w:rsidR="00FE09AA">
        <w:t xml:space="preserve"> 013733, выданный</w:t>
      </w:r>
      <w:r w:rsidR="00FE09AA">
        <w:t xml:space="preserve"> УМВД России по Томской области</w:t>
      </w:r>
      <w:r w:rsidR="00FE09AA">
        <w:t xml:space="preserve"> 20.05.2022,</w:t>
      </w:r>
      <w:r w:rsidR="00FE09AA">
        <w:t xml:space="preserve"> 31.03.1977 года рождения, зарегистрированный по адресу:</w:t>
      </w:r>
      <w:r w:rsidR="00FE09AA">
        <w:t xml:space="preserve"> 634510, Томская область, , г. Томск, ул.Путевая д.1Е кв.10</w:t>
      </w:r>
      <w:r w:rsidR="00FE09A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№7420 от</w:t>
      </w:r>
      <w:r w:rsidR="00FE09AA">
        <w:rPr>
          <w:rFonts w:ascii="Times New Roman" w:hAnsi="Times New Roman"/>
          <w:sz w:val="20"/>
          <w:szCs w:val="20"/>
        </w:rPr>
        <w:t xml:space="preserve"> 28.06.2023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Рогова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Елена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Викторовна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6922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013733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УМВД России по Томской области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20.05.2022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701405165763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076-861-744-11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31.03.1977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п. Солнечный Комсомольский р-н Хабаровский край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634510, Томская область, , г. Томск, ул.Путевая д.1Е кв.10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634510, Томская область, , г. Томск, ул.Ивана Черных д.96 кв.24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вдова/вдовец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№7420 от</w:t>
      </w:r>
      <w:r w:rsidR="00FE09AA">
        <w:rPr>
          <w:rFonts w:ascii="Times New Roman" w:hAnsi="Times New Roman"/>
          <w:sz w:val="20"/>
          <w:szCs w:val="20"/>
        </w:rPr>
        <w:t xml:space="preserve"> 28.06.2023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Рогова Елена Викторовна,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Рогова Елена Викторовна,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№7420 от</w:t>
      </w:r>
      <w:r w:rsidR="00FE09AA">
        <w:rPr>
          <w:rFonts w:ascii="Times New Roman" w:hAnsi="Times New Roman"/>
          <w:sz w:val="20"/>
          <w:szCs w:val="20"/>
        </w:rPr>
        <w:t xml:space="preserve"> 28.06.2023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№7420 от</w:t>
      </w:r>
      <w:r w:rsidR="00FE09AA">
        <w:rPr>
          <w:rFonts w:ascii="Times New Roman" w:hAnsi="Times New Roman"/>
          <w:b/>
          <w:sz w:val="20"/>
          <w:szCs w:val="20"/>
        </w:rPr>
        <w:t xml:space="preserve"> 28.06.2023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Рогова Елена Викторовна,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31" w:rsidRDefault="00F30A31" w:rsidP="002327A6">
      <w:pPr>
        <w:spacing w:after="0" w:line="240" w:lineRule="auto"/>
      </w:pPr>
      <w:r>
        <w:separator/>
      </w:r>
    </w:p>
  </w:endnote>
  <w:end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31" w:rsidRDefault="00F30A31" w:rsidP="002327A6">
      <w:pPr>
        <w:spacing w:after="0" w:line="240" w:lineRule="auto"/>
      </w:pPr>
      <w:r>
        <w:separator/>
      </w:r>
    </w:p>
  </w:footnote>
  <w:foot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8E6A66">
    <w:pPr>
      <w:pStyle w:val="a4"/>
      <w:jc w:val="center"/>
    </w:pPr>
    <w:fldSimple w:instr="PAGE   \* MERGEFORMAT">
      <w:r w:rsidR="00B974C5">
        <w:rPr>
          <w:noProof/>
        </w:rPr>
        <w:t>8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54</TotalTime>
  <Pages>13</Pages>
  <Words>5728</Words>
  <Characters>32656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2022-07-01T03:24:00Z</dcterms:created>
  <dcterms:modified xsi:type="dcterms:W3CDTF">2023-04-18T08:01:00Z</dcterms:modified>
</cp:coreProperties>
</file>