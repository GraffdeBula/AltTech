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7385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Красноярск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28.06.2023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Курченко Лариса Викторовна, паспорт: серия</w:t>
      </w:r>
      <w:r w:rsidR="0026710A">
        <w:rPr>
          <w:rFonts w:ascii="Times New Roman" w:hAnsi="Times New Roman"/>
        </w:rPr>
        <w:t xml:space="preserve"> 0417 номер</w:t>
      </w:r>
      <w:r w:rsidR="0026710A">
        <w:rPr>
          <w:rFonts w:ascii="Times New Roman" w:hAnsi="Times New Roman"/>
        </w:rPr>
        <w:t xml:space="preserve"> 115009, выданный</w:t>
      </w:r>
      <w:r w:rsidR="0026710A">
        <w:rPr>
          <w:rFonts w:ascii="Times New Roman" w:hAnsi="Times New Roman"/>
        </w:rPr>
        <w:t xml:space="preserve"> Отделом УФМС России по Красноярскому Краю и республике Тыва в г.Зеленогорске</w:t>
      </w:r>
      <w:r w:rsidR="0026710A">
        <w:rPr>
          <w:rFonts w:ascii="Times New Roman" w:hAnsi="Times New Roman"/>
        </w:rPr>
        <w:t xml:space="preserve"> 11.12.2017,</w:t>
      </w:r>
      <w:r w:rsidR="0026710A">
        <w:rPr>
          <w:rFonts w:ascii="Times New Roman" w:hAnsi="Times New Roman"/>
        </w:rPr>
        <w:t xml:space="preserve"> 15.02.1985 года рождения, зарегистрированный по адресу:</w:t>
      </w:r>
      <w:r w:rsidR="0026710A">
        <w:rPr>
          <w:rFonts w:ascii="Times New Roman" w:hAnsi="Times New Roman"/>
        </w:rPr>
        <w:t xml:space="preserve"> 663692, Красноярский Край, , Зеленогорск, ул.Набережная д.76 кв.261</w:t>
      </w:r>
      <w:r w:rsidR="0026710A">
        <w:rPr>
          <w:rFonts w:ascii="Times New Roman" w:hAnsi="Times New Roman"/>
        </w:rPr>
        <w:t xml:space="preserve"> именуемая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ООО ФПК "АЛЬТЕРНАТИВА"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Павлова Ильи Леонидовича,</w:t>
      </w:r>
      <w:r w:rsidR="0026710A">
        <w:rPr>
          <w:rFonts w:ascii="Times New Roman" w:hAnsi="Times New Roman"/>
        </w:rPr>
        <w:t xml:space="preserve"> действующего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186</w:t>
      </w:r>
      <w:r w:rsidR="00CE602F">
        <w:rPr>
          <w:rFonts w:ascii="Times New Roman" w:hAnsi="Times New Roman"/>
        </w:rPr>
        <w:t xml:space="preserve"> от 10.01.2023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234000.00</w:t>
      </w:r>
      <w:r w:rsidR="0026710A">
        <w:rPr>
          <w:rFonts w:ascii="Times New Roman" w:hAnsi="Times New Roman"/>
        </w:rPr>
        <w:t xml:space="preserve"> двести тридцать четыре тысячи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28.06.2023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28.07.2023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28.08.2023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28.09.2023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28.10.2023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28.11.2023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28.12.2023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28.01.2024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28.02.2024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28.03.2024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28.04.2024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19500.00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28.05.2024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6000 руб. от стоимости услуг Исполнителя, указанной в п. 4.1 настоящего Договора, в этом случае стоимость услуг Исполнителя с учётом скидки составит 228000.00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14000 руб. от стоимости услуг Исполнителя, указанной в п. 4.1 настоящего Договора, в этом случае стоимость услуг Исполнителя с учётом скидки составит 220000.00 руб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Курченко Лариса Викторовна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ОП Красноярск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663692, Красноярский Край, , Зеленогорск, ул.Набережная д.76 кв.261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663692, Красноярский Край, , Зеленогорск, ул.Парковая д.56 кв.58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660017, г.Красноярск, проспект Мира, 94, оф.413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0417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115009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-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Красноярскому Краю и республике Тыва в г.Зеленогорске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11.12.2017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15.02.1985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№7385 от</w:t>
      </w:r>
      <w:r w:rsidR="0026710A">
        <w:rPr>
          <w:rFonts w:ascii="Times New Roman" w:hAnsi="Times New Roman"/>
          <w:sz w:val="20"/>
          <w:szCs w:val="20"/>
        </w:rPr>
        <w:t xml:space="preserve"> 28.06.2023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"ПАО ""Совкомбанк""", Банк ГПБ (АО), Кредит Инкасо Рус, ПАО Сбербанк, ПКБ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"ПАО ""Совкомбанк""", Банк ГПБ (АО), Кредит Инкасо Рус, ПАО Сбербанк, ПКБ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Курченко Лариса Викторовна, паспорт: серия</w:t>
      </w:r>
      <w:r w:rsidR="0026710A">
        <w:t xml:space="preserve"> 0417 номер</w:t>
      </w:r>
      <w:r w:rsidR="0026710A">
        <w:t xml:space="preserve"> 115009, выданный</w:t>
      </w:r>
      <w:r w:rsidR="0026710A">
        <w:t xml:space="preserve"> Отделом УФМС России по Красноярскому Краю и республике Тыва в г.Зеленогорске</w:t>
      </w:r>
      <w:r w:rsidR="0026710A">
        <w:t xml:space="preserve"> 11.12.2017,</w:t>
      </w:r>
      <w:r w:rsidR="0026710A">
        <w:t xml:space="preserve"> 15.02.1985 года рождения, зарегистрированный по адресу:</w:t>
      </w:r>
      <w:r w:rsidR="0026710A">
        <w:t xml:space="preserve"> 663692, Красноярский Край, , Зеленогорск, ул.Набережная д.76 кв.261</w:t>
      </w:r>
      <w:r w:rsidR="0026710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№7385 от</w:t>
      </w:r>
      <w:r w:rsidR="0026710A">
        <w:rPr>
          <w:rFonts w:ascii="Times New Roman" w:hAnsi="Times New Roman"/>
          <w:sz w:val="20"/>
          <w:szCs w:val="20"/>
        </w:rPr>
        <w:t xml:space="preserve"> 28.06.2023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Курченко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Лариса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Викторовна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0417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115009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Красноярскому Краю и республике Тыва в г.Зеленогорске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11.12.2017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245306134900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132-909-881 77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15.02.1985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гор.Красноярск-45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663692, Красноярский Край, , Зеленогорск, ул.Набережная д.76 кв.261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663692, Красноярский Край, , Зеленогорск, ул.Парковая д.56 кв.58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отдел дознания Межмуниципального отдела МВД России «Бородинский»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старший дознаватель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 года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Курченко Евгений Сергеевич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отдел дознания Межмуниципального отдела МВД России «Бородинский»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старший дознаватель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 года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F5C4D" w:rsidRPr="005B29BA" w:rsidTr="008133F6">
        <w:trPr>
          <w:trHeight w:val="297"/>
        </w:trPr>
        <w:tc>
          <w:tcPr>
            <w:tcW w:w="1853" w:type="dxa"/>
          </w:tcPr>
          <w:p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557" w:type="dxa"/>
          </w:tcPr>
          <w:p w:rsidR="008F5C4D" w:rsidRPr="00DE574A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Красноярский край, , г Зеленогорск, , ул Парковая, 56,, 58</w:t>
            </w:r>
          </w:p>
        </w:tc>
        <w:tc>
          <w:tcPr>
            <w:tcW w:w="2049" w:type="dxa"/>
          </w:tcPr>
          <w:p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1181572.00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№7385 от</w:t>
      </w:r>
      <w:r w:rsidR="0026710A">
        <w:rPr>
          <w:rFonts w:ascii="Times New Roman" w:hAnsi="Times New Roman"/>
          <w:sz w:val="20"/>
          <w:szCs w:val="20"/>
        </w:rPr>
        <w:t xml:space="preserve"> 28.06.2023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Курченко Лариса Викторовна,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Курченко Лариса Викторовна,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№7385 от</w:t>
      </w:r>
      <w:r w:rsidR="0026710A">
        <w:rPr>
          <w:rFonts w:ascii="Times New Roman" w:hAnsi="Times New Roman"/>
          <w:sz w:val="20"/>
          <w:szCs w:val="20"/>
        </w:rPr>
        <w:t xml:space="preserve"> 28.06.2023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№7385 от</w:t>
      </w:r>
      <w:r w:rsidR="0026710A">
        <w:rPr>
          <w:rFonts w:ascii="Times New Roman" w:hAnsi="Times New Roman"/>
          <w:b/>
          <w:sz w:val="20"/>
          <w:szCs w:val="20"/>
        </w:rPr>
        <w:t xml:space="preserve"> 28.06.2023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Курченко Лариса Викторовна,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Павлов Илья Леонидович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B4" w:rsidRDefault="00B455B4" w:rsidP="002327A6">
      <w:pPr>
        <w:spacing w:after="0" w:line="240" w:lineRule="auto"/>
      </w:pPr>
      <w:r>
        <w:separator/>
      </w:r>
    </w:p>
  </w:endnote>
  <w:end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B4" w:rsidRDefault="00B455B4" w:rsidP="002327A6">
      <w:pPr>
        <w:spacing w:after="0" w:line="240" w:lineRule="auto"/>
      </w:pPr>
      <w:r>
        <w:separator/>
      </w:r>
    </w:p>
  </w:footnote>
  <w:foot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A47C29">
    <w:pPr>
      <w:pStyle w:val="a4"/>
      <w:jc w:val="center"/>
    </w:pPr>
    <w:fldSimple w:instr="PAGE   \* MERGEFORMAT">
      <w:r w:rsidR="00D00822">
        <w:rPr>
          <w:noProof/>
        </w:rPr>
        <w:t>9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2023-03-24T07:59:00Z</dcterms:modified>
</cp:coreProperties>
</file>