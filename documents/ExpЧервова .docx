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№7398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Кемерово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19.06.2023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Червова  Сабина Шафа Кызы, паспорт: серия 3212 номер 167754, выданный Отделом УФМС России по Кемеровской области в Центральном районе гор. Кемерово 13.07.2012, 14.06.1992 года рождения, зарегистрированный по адресу: 650000, Кемеровская область, , Кемерово, ул.Дзержинского д.8 кв.47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Щегловой Ольги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172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2500.00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два тысячи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Червова  Сабина Шафа Кызы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Кемерово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650000, Кемеровская область, , Кемерово, ул.Дзержинского д.8 кв.47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650000, Кемеровская область, , Кемерово, ул.Дзержинского д.8 кв.47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650000, г.Кемерово, проспект Ленина, 55, офис 706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3212</w:t>
            </w:r>
            <w:r w:rsidRPr="005A6CF1">
              <w:t xml:space="preserve"> номер </w:t>
            </w:r>
            <w:r>
              <w:t>167754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420545001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Отделом УФМС России по Кемеровской области в Центральном районе гор. Кемерово</w:t>
            </w:r>
            <w:r w:rsidRPr="005A6CF1">
              <w:t xml:space="preserve"> </w:t>
            </w:r>
            <w:r>
              <w:rPr>
                <w:lang w:val="en-US"/>
              </w:rPr>
              <w:t>13.07.2012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14.06.1992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89516051054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Щеглова Ольга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