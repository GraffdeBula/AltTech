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№1594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Томск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10.11.2015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Лямин Дмитрий Владимирович, паспорт: серия 6902 номер 678414, выданный --- 28.12.2002, 03.06.1973 года рождения, зарегистрированный по адресу: 636000, Томская обл., , Северск, ул.Лесная д.10 кв.11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Прокопьева Никиты Андреевича,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1200.00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двести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Лямин Дмитрий Владимирович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Томск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636000, Томская обл., , Северск, ул.Лесная д.10 кв.11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636000, Томская обл., , Северск, ул.Лесная д.10 кв.11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634050, г. Томск, пр. Ленина 85 "а" офис 203, офис 202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6902</w:t>
            </w:r>
            <w:r w:rsidRPr="005A6CF1">
              <w:t xml:space="preserve"> номер </w:t>
            </w:r>
            <w:r>
              <w:t>678414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701745001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---</w:t>
            </w:r>
            <w:r w:rsidRPr="005A6CF1">
              <w:t xml:space="preserve"> </w:t>
            </w:r>
            <w:r>
              <w:rPr>
                <w:lang w:val="en-US"/>
              </w:rPr>
              <w:t>28.12.2002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03.06.1973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79059912133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Прокопьев Никита Андреевич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