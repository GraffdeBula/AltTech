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5977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28.01.2022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Бердск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Елькина  Марина Вадимовна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5018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825352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13.07.2018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24.05.1991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зарегистрированная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633246, Новосибирская обл., , Р-н Искитимский д. Бурмистрово, ул.Сол КД Чкаловец д.1 кв.1,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именуемая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Трубеневой Галины Сергеевны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173</w:t>
      </w:r>
      <w:r>
        <w:rPr>
          <w:rFonts w:ascii="Times New Roman" w:hAnsi="Times New Roman"/>
        </w:rPr>
        <w:t xml:space="preserve"> от 17.05.2022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№5977-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28.01.2022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Елькина  Марина Вадимовна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Трубенева Галина Сергеевна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