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6841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Новосибирск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30.12.2022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Василец Сергей Владимирович, паспорт: серия</w:t>
      </w:r>
      <w:r w:rsidR="001C5957">
        <w:rPr>
          <w:rFonts w:ascii="Times New Roman" w:hAnsi="Times New Roman"/>
        </w:rPr>
        <w:t xml:space="preserve"> 5015 номер</w:t>
      </w:r>
      <w:r w:rsidR="001C5957">
        <w:rPr>
          <w:rFonts w:ascii="Times New Roman" w:hAnsi="Times New Roman"/>
        </w:rPr>
        <w:t xml:space="preserve"> 426784, выданный</w:t>
      </w:r>
      <w:r w:rsidR="001C5957">
        <w:rPr>
          <w:rFonts w:ascii="Times New Roman" w:hAnsi="Times New Roman"/>
        </w:rPr>
        <w:t xml:space="preserve"> ---</w:t>
      </w:r>
      <w:r w:rsidR="001C5957">
        <w:rPr>
          <w:rFonts w:ascii="Times New Roman" w:hAnsi="Times New Roman"/>
        </w:rPr>
        <w:t xml:space="preserve"> 25.08.2015,</w:t>
      </w:r>
      <w:r w:rsidR="001C5957">
        <w:rPr>
          <w:rFonts w:ascii="Times New Roman" w:hAnsi="Times New Roman"/>
        </w:rPr>
        <w:t xml:space="preserve"> 04.08.1970 года рождения, зарегистрированный по адресу:</w:t>
      </w:r>
      <w:r w:rsidR="001C5957">
        <w:rPr>
          <w:rFonts w:ascii="Times New Roman" w:hAnsi="Times New Roman"/>
        </w:rPr>
        <w:t xml:space="preserve"> 630060, Новосибирская обл., , Новосибирск, ул.Экваторная д.16 кв.14</w:t>
      </w:r>
      <w:r w:rsidR="001C5957">
        <w:rPr>
          <w:rFonts w:ascii="Times New Roman" w:hAnsi="Times New Roman"/>
        </w:rPr>
        <w:t xml:space="preserve"> именуемый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Цымбаленко Марии Владимировны,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185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90000.00</w:t>
      </w:r>
      <w:r w:rsidR="001C5957">
        <w:rPr>
          <w:rFonts w:ascii="Times New Roman" w:hAnsi="Times New Roman"/>
        </w:rPr>
        <w:t xml:space="preserve"> девяносто тысяч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30.12.2022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30.01.2023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28.02.2023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30.03.2023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30.04.2023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30.05.2023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30.06.2023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30.07.2023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30.08.2023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30.09.2023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30.10.2023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7500.00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30.11.2023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6000 руб. от стоимости услуг Исполнителя, указанной в п. 4.1 настоящего Договора, в этом случае стоимость услуг Исполнителя с учётом скидки составит 84000.00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15000 руб. от стоимости услуг Исполнителя, указанной в п. 4.1 настоящего Договора, в этом случае стоимость услуг Исполнителя с учётом скидки составит 75000.00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Василец Сергей Владимирович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630060, Новосибирская обл., , Новосибирск, ул.Экваторная д.16 кв.14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633011, Новосибирская обл., , Бердск, ул.Попова д.11/2 кв.234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5015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426784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25.08.2015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04.08.1970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№6841 от</w:t>
      </w:r>
      <w:r w:rsidR="001C5957">
        <w:rPr>
          <w:rFonts w:ascii="Times New Roman" w:hAnsi="Times New Roman"/>
          <w:sz w:val="20"/>
          <w:szCs w:val="20"/>
        </w:rPr>
        <w:t xml:space="preserve"> 30.12.2022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АПЕКС-ГРУПП, Русский Стандарт, ССК, ТРАСТ, ЭОС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АПЕКС-ГРУПП, Русский Стандарт, ССК, ТРАСТ, ЭОС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Василец Сергей Владимирович, паспорт: серия</w:t>
      </w:r>
      <w:r w:rsidR="001C5957">
        <w:t xml:space="preserve"> 5015 номер</w:t>
      </w:r>
      <w:r w:rsidR="001C5957">
        <w:t xml:space="preserve"> 426784, выданный</w:t>
      </w:r>
      <w:r w:rsidR="001C5957">
        <w:t xml:space="preserve"> ---</w:t>
      </w:r>
      <w:r w:rsidR="001C5957">
        <w:t xml:space="preserve"> 25.08.2015,</w:t>
      </w:r>
      <w:r w:rsidR="001C5957">
        <w:t xml:space="preserve"> 04.08.1970 года рождения, зарегистрированный по адресу:</w:t>
      </w:r>
      <w:r w:rsidR="001C5957">
        <w:t xml:space="preserve"> 630060, Новосибирская обл., , Новосибирск, ул.Экваторная д.16 кв.14</w:t>
      </w:r>
      <w:r w:rsidR="001C5957">
        <w:t xml:space="preserve"> именуемый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№6841 от</w:t>
      </w:r>
      <w:r w:rsidR="001C5957">
        <w:rPr>
          <w:rFonts w:ascii="Times New Roman" w:hAnsi="Times New Roman"/>
          <w:sz w:val="20"/>
          <w:szCs w:val="20"/>
        </w:rPr>
        <w:t xml:space="preserve"> 30.12.2022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Василец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Сергей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Владимирович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5015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426784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25.08.2015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540810238138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051-205-017 88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04.08.1970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Новосибирск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630060, Новосибирская обл., , Новосибирск, ул.Экваторная д.16 кв.14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633011, Новосибирская обл., , Бердск, ул.Попова д.11/2 кв.234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Измерительные технологии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 Новосибирск, ул. Арбузова, д. 8 кв. 6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Директор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8 лет 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холост/не 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официальное трудоустройство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Измерительные технологии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Директор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8 лет 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 Новосибирск, ул. Арбузова, д. 8 кв. 6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№6841 от</w:t>
      </w:r>
      <w:r w:rsidR="001C5957">
        <w:rPr>
          <w:rFonts w:ascii="Times New Roman" w:hAnsi="Times New Roman"/>
          <w:sz w:val="20"/>
          <w:szCs w:val="20"/>
        </w:rPr>
        <w:t xml:space="preserve"> 30.12.2022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Василец Сергей Владимирович,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Василец Сергей Владимирович,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№6841 от</w:t>
      </w:r>
      <w:r w:rsidR="001C5957">
        <w:rPr>
          <w:rFonts w:ascii="Times New Roman" w:hAnsi="Times New Roman"/>
          <w:sz w:val="20"/>
          <w:szCs w:val="20"/>
        </w:rPr>
        <w:t xml:space="preserve"> 30.12.2022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№6841 от</w:t>
      </w:r>
      <w:r w:rsidR="001C5957">
        <w:rPr>
          <w:rFonts w:ascii="Times New Roman" w:hAnsi="Times New Roman"/>
          <w:b/>
          <w:sz w:val="20"/>
          <w:szCs w:val="20"/>
        </w:rPr>
        <w:t xml:space="preserve"> 30.12.2022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Василец Сергей Владимирович,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