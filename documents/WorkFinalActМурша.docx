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5914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01.04.2022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Новокузнецк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30.12.1899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Мурша Надежда  Вениаминовна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3218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920843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20.06.2018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02.06.1973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зарегистрированная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654000, Кемеровская обл., , Новокузнецк, ул.Крамского д.11 кв.,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именуемая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Рудника Ивана Александровича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действующего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187</w:t>
      </w:r>
      <w:r>
        <w:rPr>
          <w:rFonts w:ascii="Times New Roman" w:hAnsi="Times New Roman"/>
        </w:rPr>
        <w:t xml:space="preserve"> от 14.02.2023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№5914-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01.04.2022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---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Мурша Надежда  Вениаминовна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Рудник Иван Александрович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