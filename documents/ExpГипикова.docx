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№7383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Берёзовский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16.06.2023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Гипикова Галина Петровна, паспорт: серия 3202 номер 785234, выданный Березовским ГОВД  Кемеровской области 09.10.2002, 07.03.1947 года рождения, зарегистрированный по адресу: 652420, Кемеровская область, , Березовский, ул.пр.Ленина д.1 кв.84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ИП Переверзина Е.П.,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---,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Свидетельства о регистрации ИП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22.03.2023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Гипикова Галина Петровна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ИП Переверзина Е.П.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ФР Берёзовский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652420, Кемеровская область, , Березовский, ул.пр.Ленина д.1 кв.84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652420, Кемеровская область, г.Берёзовский, пр.Ленина д.26, 46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, , , , ул. д. кв.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652420, Кемеровская область, г.Берёзовский, пр.Ленина д.24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3202</w:t>
            </w:r>
            <w:r w:rsidRPr="005A6CF1">
              <w:t xml:space="preserve"> номер </w:t>
            </w:r>
            <w:r>
              <w:t>785234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420301023051 / -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Березовским ГОВД  Кемеровской области</w:t>
            </w:r>
            <w:r w:rsidRPr="005A6CF1">
              <w:t xml:space="preserve"> </w:t>
            </w:r>
            <w:r>
              <w:rPr>
                <w:lang w:val="en-US"/>
              </w:rPr>
              <w:t>09.10.2002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323420500024246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07.03.1947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40802810523040000353 в Филиал «НОВОСИБИРСКИЙ» АО «АЛЬФА-БАНК» БИК 045004774 к/с 30101810600000000774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9236009672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---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