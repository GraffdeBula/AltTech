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№7379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15.06.2023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Грехова Надежда Павловна, паспорт: серия 5003 номер 665708, выданный ОВД Калининского района города Новосибирска 11.12.2002, 24.05.1951 года рождения, зарегистрированный по адресу: 630020, Новосибирская обл., Калининский р-н, Новосибирск, ул.Фадеева д.66/9 кв.214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2500.00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два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Грехова Надежда Павловна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630020, Новосибирская обл., Калининский р-н, Новосибирск, ул.Фадеева д.66/9 кв.214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630020, Новосибирская обл., Калининский р-н, Новосибирск, ул.Фадеева д.66/9 кв.214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5003</w:t>
            </w:r>
            <w:r w:rsidRPr="005A6CF1">
              <w:t xml:space="preserve"> номер </w:t>
            </w:r>
            <w:r>
              <w:t>665708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ОВД Калининского района города Новосибирска</w:t>
            </w:r>
            <w:r w:rsidRPr="005A6CF1">
              <w:t xml:space="preserve"> </w:t>
            </w:r>
            <w:r>
              <w:rPr>
                <w:lang w:val="en-US"/>
              </w:rPr>
              <w:t>11.12.2002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24.05.1951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89137573339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