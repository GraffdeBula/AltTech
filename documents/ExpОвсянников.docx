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№7366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Новосибирск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07.06.2023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Овсянников Дмитрий Борисович, паспорт: серия 5017 номер 738450, выданный Отделом УФМС России по Новосибирской области в Советском районе г. Новосибирска 14.11.2017, 16.10.1972 года рождения, зарегистрированный по адресу: 660005, Красноярский край, Советский р-н, Гор. Красноярск, ул.Пр-кт. Металлургов д.49 кв.47 именуемый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Цымбаленко Марии Владимировны,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185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10.01.2023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3500.00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три тысячи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Овсянников Дмитрий Борисович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Центральный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660005, Красноярский край, Советский р-н, Гор. Красноярск, ул.Пр-кт. Металлургов д.49 кв.47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630034, Новосибирская область, Ленинский, Новосибирск, ул.Проспект Карла Маркса д.26/1 кв.33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630073, г.Новосибирск, проспект Карла Маркса 43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5017</w:t>
            </w:r>
            <w:r w:rsidRPr="005A6CF1">
              <w:t xml:space="preserve"> номер </w:t>
            </w:r>
            <w:r>
              <w:t>738450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540401001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Отделом УФМС России по Новосибирской области в Советском районе г. Новосибирска</w:t>
            </w:r>
            <w:r w:rsidRPr="005A6CF1">
              <w:t xml:space="preserve"> </w:t>
            </w:r>
            <w:r>
              <w:rPr>
                <w:lang w:val="en-US"/>
              </w:rPr>
              <w:t>14.11.2017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16.10.1972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89139019299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Цымбаленко Мария Владимировна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