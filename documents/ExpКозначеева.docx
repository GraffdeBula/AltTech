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№7351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Бердск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01.06.2023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Козначеева Елена Александровна, паспорт: серия 5011 номер 937060, выданный Отделением УФМС России по Новосибирской Области в Городе Бердске 03.07.2012, 20.06.1967 года рождения, зарегистрированный по адресу: 633010, Новосибирская область, , Бердск, ул.Комсомольская д.26 кв.34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Трубеневой Галины Сергеевны,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173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Козначеева Елена Александровна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Бердск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633010, Новосибирская область, , Бердск, ул.Комсомольская д.26 кв.34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633010, Новосибирская область, , Бердск, ул.Комсомольская д.26 кв.34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НСО, г.Бердск, ул.Ленина, 94, офис 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5011</w:t>
            </w:r>
            <w:r w:rsidRPr="005A6CF1">
              <w:t xml:space="preserve"> номер </w:t>
            </w:r>
            <w:r>
              <w:t>937060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Отделением УФМС России по Новосибирской Области в Городе Бердске</w:t>
            </w:r>
            <w:r w:rsidRPr="005A6CF1">
              <w:t xml:space="preserve"> </w:t>
            </w:r>
            <w:r>
              <w:rPr>
                <w:lang w:val="en-US"/>
              </w:rPr>
              <w:t>03.07.2012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20.06.1967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89159697466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Трубенева Галина Сергеевна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