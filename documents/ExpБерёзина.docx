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№7397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Новосибирск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19.06.2023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Берёзина Олеся Романовна, паспорт: серия 5020 номер 154532, выданный ГУ МВД России по Новосибирской области 26.11.2020, 26.09.1988 года рождения, зарегистрированный по адресу: 633261, Новосибирская обл., Ордынский р-н, РП Ордынское, ул.Вагайцевская д.24 кв. именуемая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Цымбаленко Марии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185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10.01.2023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1500.00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один тысяча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Берёзина Олеся Романовна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Центральный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633261, Новосибирская обл., Ордынский р-н, РП Ордынское, ул.Вагайцевская д.24 кв.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630034, Новосибирская область, Ленинский, Новосибирск, ул.Горский микрорайон д.2 кв.29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630073, г.Новосибирск, проспект Карла Маркса 43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5020</w:t>
            </w:r>
            <w:r w:rsidRPr="005A6CF1">
              <w:t xml:space="preserve"> номер </w:t>
            </w:r>
            <w:r>
              <w:t>154532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540401001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ГУ МВД России по Новосибирской области</w:t>
            </w:r>
            <w:r w:rsidRPr="005A6CF1">
              <w:t xml:space="preserve"> </w:t>
            </w:r>
            <w:r>
              <w:rPr>
                <w:lang w:val="en-US"/>
              </w:rPr>
              <w:t>26.11.2020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26.09.1988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89513989221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Цымбаленко Мария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