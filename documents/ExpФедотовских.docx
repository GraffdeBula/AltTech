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№6544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Екатеринбург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04.08.2022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Федотовских Ольга Григорьевна, паспорт: серия 6509 номер 858355, выданный --- 16.02.2010, 03.01.1965 года рождения, зарегистрированный по адресу: 620902, Свердловская обл., , Екатеринбург с. Горный Щит, ул.Тёплая д.7 кв.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Малиновского Максима Александровича,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---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Федотовских Ольга Григорьевна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Екатеринбург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620902, Свердловская обл., , Екатеринбург с. Горный Щит, ул.Тёплая д.7 кв.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620902, Свердловская обл., , Екатеринбург с. Горный Щит, ул.Тёплая д.7 кв.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620075, г. Екатеринбург, БЦ Высоцкий, ул. Малышева, д. 51, 11 этаж, офис 11/15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6509</w:t>
            </w:r>
            <w:r w:rsidRPr="005A6CF1">
              <w:t xml:space="preserve"> номер </w:t>
            </w:r>
            <w:r>
              <w:t>858355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667145001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---</w:t>
            </w:r>
            <w:r w:rsidRPr="005A6CF1">
              <w:t xml:space="preserve"> </w:t>
            </w:r>
            <w:r>
              <w:rPr>
                <w:lang w:val="en-US"/>
              </w:rPr>
              <w:t>16.02.2010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03.01.1965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Малиновский Максим Александрович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