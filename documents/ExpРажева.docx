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№7375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14.06.2023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Ражева Анна Андреевна, паспорт: серия 5008 номер 502153, выданный Отделом УФМС России по Новосибирской области в Советском районе  30.03.2009, 22.10.1988 года рождения, зарегистрированный по адресу: 630088, Новосибирская обл., , Новосибирск, ул.Виктора Уса д.7 кв.206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3500.00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три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Ражева Анна Андреевна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630088, Новосибирская обл., , Новосибирск, ул.Виктора Уса д.7 кв.206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630088, Новосибирская обл., , Новосибирск, ул.Виктора Уса  д.5 кв.135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5008</w:t>
            </w:r>
            <w:r w:rsidRPr="005A6CF1">
              <w:t xml:space="preserve"> номер </w:t>
            </w:r>
            <w:r>
              <w:t>502153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Советском районе </w:t>
            </w:r>
            <w:r w:rsidRPr="005A6CF1">
              <w:t xml:space="preserve"> </w:t>
            </w:r>
            <w:r>
              <w:rPr>
                <w:lang w:val="en-US"/>
              </w:rPr>
              <w:t>30.03.2009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22.10.1988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