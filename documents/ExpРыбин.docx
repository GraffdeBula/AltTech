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№7403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Томск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21.06.2023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Рыбин Вячеслав Сергеевич, паспорт: серия 6920 номер 938243, выданный УМВД России по Томской области 03.01.2021, 09.12.1975 года рождения, зарегистрированный по адресу: 634006, Томская область , , Томск, ул.Вокзальная д.43 кв.115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Прокопьева Никиты Андреевича,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Рыбин Вячеслав Сергеевич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Томск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634006, Томская область , , Томск, ул.Вокзальная д.43 кв.115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634006, Томская область , , Томск, ул.Вокзальная д.43 кв.115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634050, г. Томск, пр. Ленина 85 "а" офис 203, офис 202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6920</w:t>
            </w:r>
            <w:r w:rsidRPr="005A6CF1">
              <w:t xml:space="preserve"> номер </w:t>
            </w:r>
            <w:r>
              <w:t>938243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701745001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УМВД России по Томской области</w:t>
            </w:r>
            <w:r w:rsidRPr="005A6CF1">
              <w:t xml:space="preserve"> </w:t>
            </w:r>
            <w:r>
              <w:rPr>
                <w:lang w:val="en-US"/>
              </w:rPr>
              <w:t>03.01.2021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09.12.1975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79138819105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Прокопьев Никита Андреевич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