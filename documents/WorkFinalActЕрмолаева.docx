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6182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15.04.2022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15.06.2023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Ермолаева Наталья Владимировна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5004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507213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05.04.2004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02.03.1984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630088, Новосибирская обл., , Новосибирск, ул.Виктора Уса д.1 кв.88,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№6182-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15.04.2022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67500.00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(шестьдесят семь тысяч пятьсот рублей)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Ермолаева Наталья Владимировна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