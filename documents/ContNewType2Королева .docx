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7361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..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Королева  Евгения Николаевна, паспорт: серия</w:t>
      </w:r>
      <w:r w:rsidR="001C5957">
        <w:rPr>
          <w:rFonts w:ascii="Times New Roman" w:hAnsi="Times New Roman"/>
        </w:rPr>
        <w:t xml:space="preserve"> 5011 номер</w:t>
      </w:r>
      <w:r w:rsidR="001C5957">
        <w:rPr>
          <w:rFonts w:ascii="Times New Roman" w:hAnsi="Times New Roman"/>
        </w:rPr>
        <w:t xml:space="preserve"> 964896, выданный</w:t>
      </w:r>
      <w:r w:rsidR="001C5957">
        <w:rPr>
          <w:rFonts w:ascii="Times New Roman" w:hAnsi="Times New Roman"/>
        </w:rPr>
        <w:t xml:space="preserve"> Отделом УФМС России по Новосибирской области в Ленинском районе г. Новосибирска</w:t>
      </w:r>
      <w:r w:rsidR="001C5957">
        <w:rPr>
          <w:rFonts w:ascii="Times New Roman" w:hAnsi="Times New Roman"/>
        </w:rPr>
        <w:t xml:space="preserve"> 05.05.2012,</w:t>
      </w:r>
      <w:r w:rsidR="001C5957">
        <w:rPr>
          <w:rFonts w:ascii="Times New Roman" w:hAnsi="Times New Roman"/>
        </w:rPr>
        <w:t xml:space="preserve"> 21.06.1983 года рождения, зарегистрированный по адресу:</w:t>
      </w:r>
      <w:r w:rsidR="001C5957">
        <w:rPr>
          <w:rFonts w:ascii="Times New Roman" w:hAnsi="Times New Roman"/>
        </w:rPr>
        <w:t xml:space="preserve"> 630120, Новосибирск, , Новосибирск, ул.Связистов д.3 кв.78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99000.00</w:t>
      </w:r>
      <w:r w:rsidR="001C5957">
        <w:rPr>
          <w:rFonts w:ascii="Times New Roman" w:hAnsi="Times New Roman"/>
        </w:rPr>
        <w:t xml:space="preserve"> девяносто девять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8250.00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15000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24000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Королева  Евгения Николаевна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630120, Новосибирск, , Новосибирск, ул.Связистов д.3 кв.78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630120, Новосибирск, , Новосибирск, ул.Связистов д.3 кв.78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5011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964896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Ленинском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05.05.2012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21.06.1983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NUNDINA LIMITED, «ВПК-КАПИТАЛ»,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NUNDINA LIMITED, «ВПК-КАПИТАЛ»,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Королева  Евгения Николаевна, паспорт: серия</w:t>
      </w:r>
      <w:r w:rsidR="001C5957">
        <w:t xml:space="preserve"> 5011 номер</w:t>
      </w:r>
      <w:r w:rsidR="001C5957">
        <w:t xml:space="preserve"> 964896, выданный</w:t>
      </w:r>
      <w:r w:rsidR="001C5957">
        <w:t xml:space="preserve"> Отделом УФМС России по Новосибирской области в Ленинском районе г. Новосибирска</w:t>
      </w:r>
      <w:r w:rsidR="001C5957">
        <w:t xml:space="preserve"> 05.05.2012,</w:t>
      </w:r>
      <w:r w:rsidR="001C5957">
        <w:t xml:space="preserve"> 21.06.1983 года рождения, зарегистрированный по адресу:</w:t>
      </w:r>
      <w:r w:rsidR="001C5957">
        <w:t xml:space="preserve"> 630120, Новосибирск, , Новосибирск, ул.Связистов д.3 кв.78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Королева 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Евгения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Николаевна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5011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964896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Новосибирской области в Ленинском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05.05.2012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540405998555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097-339-406-06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21.06.1983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Казань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630120, Новосибирск, , Новосибирск, ул.Связистов д.3 кв.78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630120, Новосибирск, , Новосибирск, ул.Связистов д.3 кв.78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вдова/вдовец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Королев Денис Юрьевич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Королева  Евгения Николаевна,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Королева  Евгения Николаевна,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№7361 от</w:t>
      </w:r>
      <w:r w:rsidR="001C5957">
        <w:rPr>
          <w:rFonts w:ascii="Times New Roman" w:hAnsi="Times New Roman"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№7361 от</w:t>
      </w:r>
      <w:r w:rsidR="001C5957">
        <w:rPr>
          <w:rFonts w:ascii="Times New Roman" w:hAnsi="Times New Roman"/>
          <w:b/>
          <w:sz w:val="20"/>
          <w:szCs w:val="20"/>
        </w:rPr>
        <w:t xml:space="preserve"> ..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Королева  Евгения Николаевна,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