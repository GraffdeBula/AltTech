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№7353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02.06.2023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Кудряшов Александр Иванович, паспорт: серия 3214 номер 398904, выданный Отделом УФМС РОССИИ по Кемеровской области в Кировском районе гор.Кемерово  21.05.2014, 24.10.1988 года рождения, зарегистрированный по адресу: 650061, Кемеровская область, , Кемерово, ул.пр.Шахтеров д.62 кв.150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8500.00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восемь тысяч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Кудряшов Александр Иванович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650061, Кемеровская область, , Кемерово, ул.пр.Шахтеров д.62 кв.150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650061, Кемеровская область, , Кемерово, ул.пр.Шахтеров д.62 кв.150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3214</w:t>
            </w:r>
            <w:r w:rsidRPr="005A6CF1">
              <w:t xml:space="preserve"> номер </w:t>
            </w:r>
            <w:r>
              <w:t>398904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Кемеровской области в Кировском районе гор.Кемерово </w:t>
            </w:r>
            <w:r w:rsidRPr="005A6CF1">
              <w:t xml:space="preserve"> </w:t>
            </w:r>
            <w:r>
              <w:rPr>
                <w:lang w:val="en-US"/>
              </w:rPr>
              <w:t>21.05.2014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24.10.1988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89234807522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