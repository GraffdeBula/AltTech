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7376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2023-06-14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Томск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2023-06-19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Адаменко Екатерина Андреевна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2022-09-15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466031.11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12873.93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466031.11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12873.93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15768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12441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15306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-15768 руб. (ПМ)-20000 аренда=0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